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F7F94" w14:textId="77777777" w:rsidR="007F30AE" w:rsidRPr="00D60BFF" w:rsidRDefault="004F29C7" w:rsidP="00B719A2">
      <w:pPr>
        <w:pStyle w:val="Titre"/>
      </w:pPr>
      <w:r w:rsidRPr="00D60BFF">
        <w:t>A</w:t>
      </w:r>
      <w:r w:rsidR="005129C7" w:rsidRPr="00D60BFF">
        <w:t>pprendre à développer</w:t>
      </w:r>
      <w:r w:rsidR="005129C7" w:rsidRPr="00D60BFF">
        <w:br/>
      </w:r>
      <w:r w:rsidRPr="00D60BFF">
        <w:t>pour Kinect V2</w:t>
      </w:r>
    </w:p>
    <w:p w14:paraId="653E1938" w14:textId="77777777" w:rsidR="00875C7A" w:rsidRDefault="00180F75" w:rsidP="00B719A2">
      <w:pPr>
        <w:pStyle w:val="Sous-titre"/>
      </w:pPr>
      <w:r>
        <w:t xml:space="preserve">En créant </w:t>
      </w:r>
      <w:r w:rsidR="00875C7A">
        <w:t>3 projets en</w:t>
      </w:r>
      <w:r w:rsidR="00875C7A" w:rsidRPr="00875C7A">
        <w:t xml:space="preserve"> C#</w:t>
      </w:r>
    </w:p>
    <w:p w14:paraId="1A5A6BFD" w14:textId="77777777" w:rsidR="009066E5" w:rsidRDefault="009066E5" w:rsidP="009066E5"/>
    <w:p w14:paraId="19ED78F1" w14:textId="77777777" w:rsidR="009066E5" w:rsidRPr="009066E5" w:rsidRDefault="009066E5" w:rsidP="009066E5"/>
    <w:p w14:paraId="46457996" w14:textId="77777777" w:rsidR="001D4577" w:rsidRDefault="00EA7DDE" w:rsidP="00B719A2">
      <w:r>
        <w:rPr>
          <w:noProof/>
          <w:lang w:eastAsia="fr-CH"/>
        </w:rPr>
        <w:drawing>
          <wp:inline distT="0" distB="0" distL="0" distR="0" wp14:anchorId="266DC6F5" wp14:editId="5C7666CA">
            <wp:extent cx="4408714" cy="2476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nect-for-windows-v2-ya-esta-en-proceso-de-reserva-680x382[1].jpg"/>
                    <pic:cNvPicPr/>
                  </pic:nvPicPr>
                  <pic:blipFill>
                    <a:blip r:embed="rId8">
                      <a:extLst>
                        <a:ext uri="{28A0092B-C50C-407E-A947-70E740481C1C}">
                          <a14:useLocalDpi xmlns:a14="http://schemas.microsoft.com/office/drawing/2010/main" val="0"/>
                        </a:ext>
                      </a:extLst>
                    </a:blip>
                    <a:stretch>
                      <a:fillRect/>
                    </a:stretch>
                  </pic:blipFill>
                  <pic:spPr>
                    <a:xfrm>
                      <a:off x="0" y="0"/>
                      <a:ext cx="4432355" cy="2489780"/>
                    </a:xfrm>
                    <a:prstGeom prst="rect">
                      <a:avLst/>
                    </a:prstGeom>
                  </pic:spPr>
                </pic:pic>
              </a:graphicData>
            </a:graphic>
          </wp:inline>
        </w:drawing>
      </w:r>
      <w:r w:rsidR="00B64C66">
        <w:br/>
      </w:r>
    </w:p>
    <w:p w14:paraId="725646A2" w14:textId="77777777" w:rsidR="009066E5" w:rsidRDefault="009066E5" w:rsidP="00B719A2"/>
    <w:p w14:paraId="72E09834" w14:textId="77777777" w:rsidR="009066E5" w:rsidRDefault="009066E5" w:rsidP="00B719A2"/>
    <w:p w14:paraId="2D3BFDB3" w14:textId="77777777" w:rsidR="009066E5" w:rsidRDefault="009066E5" w:rsidP="00B719A2"/>
    <w:p w14:paraId="71808AC6" w14:textId="77777777" w:rsidR="009066E5" w:rsidRDefault="009066E5" w:rsidP="00B719A2"/>
    <w:p w14:paraId="6B58CA75" w14:textId="77777777" w:rsidR="009066E5" w:rsidRDefault="009066E5" w:rsidP="00B719A2"/>
    <w:p w14:paraId="485BE683" w14:textId="77777777" w:rsidR="009066E5" w:rsidRDefault="009066E5" w:rsidP="00B719A2"/>
    <w:p w14:paraId="08A6FABF" w14:textId="77777777" w:rsidR="007F30AE" w:rsidRDefault="00A83DA9" w:rsidP="00B719A2">
      <w:r>
        <w:t>Rémi Jacquemard</w:t>
      </w:r>
      <w:r w:rsidR="007F30AE">
        <w:t xml:space="preserve"> – </w:t>
      </w:r>
      <w:r>
        <w:t>Fin2</w:t>
      </w:r>
    </w:p>
    <w:p w14:paraId="08EE2BFC" w14:textId="77777777" w:rsidR="00EF7613" w:rsidRDefault="00A83DA9" w:rsidP="00B719A2">
      <w:r>
        <w:t xml:space="preserve">ETML </w:t>
      </w:r>
      <w:r w:rsidR="00EF7613">
        <w:t>–</w:t>
      </w:r>
      <w:r>
        <w:t xml:space="preserve"> Lausanne</w:t>
      </w:r>
    </w:p>
    <w:p w14:paraId="341A17AC" w14:textId="77777777" w:rsidR="00EF7613" w:rsidRDefault="00EF7613" w:rsidP="00B719A2">
      <w:r>
        <w:t>2015</w:t>
      </w:r>
    </w:p>
    <w:p w14:paraId="680AF301" w14:textId="77777777" w:rsidR="00BA30BB" w:rsidRDefault="00BA30BB" w:rsidP="00B719A2">
      <w:r>
        <w:t>Tuto</w:t>
      </w:r>
      <w:r w:rsidR="007810E8">
        <w:t>riel créé dans le cadre des TPI</w:t>
      </w:r>
    </w:p>
    <w:p w14:paraId="07195F2F" w14:textId="77777777" w:rsidR="00C31F31" w:rsidRDefault="00693D18" w:rsidP="00B719A2">
      <w:r>
        <w:t>Supervision</w:t>
      </w:r>
      <w:r w:rsidR="00650799">
        <w:t> : Patrick Chenaux</w:t>
      </w:r>
      <w:r w:rsidR="00AD5F90">
        <w:t xml:space="preserve">, </w:t>
      </w:r>
      <w:r w:rsidR="00B92B6F">
        <w:t>Deniz Mutlu</w:t>
      </w:r>
      <w:r w:rsidR="00AD5F90">
        <w:t xml:space="preserve"> et</w:t>
      </w:r>
      <w:r>
        <w:t xml:space="preserve"> </w:t>
      </w:r>
      <w:r w:rsidR="00AD5F90">
        <w:t>Serge Wenger</w:t>
      </w:r>
    </w:p>
    <w:p w14:paraId="73653E2D" w14:textId="77777777" w:rsidR="007F30AE" w:rsidRPr="007F30AE" w:rsidRDefault="007F30AE" w:rsidP="00B719A2">
      <w:r>
        <w:rPr>
          <w:sz w:val="22"/>
          <w:szCs w:val="22"/>
        </w:rPr>
        <w:br w:type="page"/>
      </w:r>
    </w:p>
    <w:sdt>
      <w:sdtPr>
        <w:rPr>
          <w:b w:val="0"/>
          <w:sz w:val="24"/>
          <w:lang w:val="fr-CH"/>
        </w:rPr>
        <w:id w:val="-778874239"/>
        <w:docPartObj>
          <w:docPartGallery w:val="Table of Contents"/>
          <w:docPartUnique/>
        </w:docPartObj>
      </w:sdtPr>
      <w:sdtEndPr>
        <w:rPr>
          <w:bCs/>
        </w:rPr>
      </w:sdtEndPr>
      <w:sdtContent>
        <w:p w14:paraId="0E0F35B8" w14:textId="77777777" w:rsidR="00AB6495" w:rsidRPr="00A447A9" w:rsidRDefault="00AB6495" w:rsidP="00A447A9">
          <w:pPr>
            <w:pStyle w:val="En-ttedetabledesmatires"/>
          </w:pPr>
          <w:r w:rsidRPr="00A447A9">
            <w:t>Table des matières</w:t>
          </w:r>
        </w:p>
        <w:p w14:paraId="788C8093" w14:textId="77777777" w:rsidR="007102C3" w:rsidRDefault="00AB6495">
          <w:pPr>
            <w:pStyle w:val="TM10"/>
            <w:tabs>
              <w:tab w:val="left" w:pos="480"/>
              <w:tab w:val="right" w:leader="dot" w:pos="9062"/>
            </w:tabs>
            <w:rPr>
              <w:rFonts w:asciiTheme="minorHAnsi" w:eastAsiaTheme="minorEastAsia" w:hAnsiTheme="minorHAnsi" w:cstheme="minorBidi"/>
              <w:b w:val="0"/>
              <w:noProof/>
              <w:sz w:val="22"/>
              <w:szCs w:val="22"/>
              <w:lang w:eastAsia="fr-CH"/>
            </w:rPr>
          </w:pPr>
          <w:r>
            <w:fldChar w:fldCharType="begin"/>
          </w:r>
          <w:r>
            <w:instrText xml:space="preserve"> TOC \o "1-3" \h \z \u </w:instrText>
          </w:r>
          <w:r>
            <w:fldChar w:fldCharType="separate"/>
          </w:r>
          <w:hyperlink w:anchor="_Toc421258482" w:history="1">
            <w:r w:rsidR="007102C3" w:rsidRPr="006D0B8B">
              <w:rPr>
                <w:rStyle w:val="Lienhypertexte"/>
                <w:noProof/>
              </w:rPr>
              <w:t>1</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Introduction</w:t>
            </w:r>
            <w:r w:rsidR="007102C3">
              <w:rPr>
                <w:noProof/>
                <w:webHidden/>
              </w:rPr>
              <w:tab/>
            </w:r>
            <w:r w:rsidR="007102C3">
              <w:rPr>
                <w:noProof/>
                <w:webHidden/>
              </w:rPr>
              <w:fldChar w:fldCharType="begin"/>
            </w:r>
            <w:r w:rsidR="007102C3">
              <w:rPr>
                <w:noProof/>
                <w:webHidden/>
              </w:rPr>
              <w:instrText xml:space="preserve"> PAGEREF _Toc421258482 \h </w:instrText>
            </w:r>
            <w:r w:rsidR="007102C3">
              <w:rPr>
                <w:noProof/>
                <w:webHidden/>
              </w:rPr>
            </w:r>
            <w:r w:rsidR="007102C3">
              <w:rPr>
                <w:noProof/>
                <w:webHidden/>
              </w:rPr>
              <w:fldChar w:fldCharType="separate"/>
            </w:r>
            <w:r w:rsidR="007102C3">
              <w:rPr>
                <w:noProof/>
                <w:webHidden/>
              </w:rPr>
              <w:t>4</w:t>
            </w:r>
            <w:r w:rsidR="007102C3">
              <w:rPr>
                <w:noProof/>
                <w:webHidden/>
              </w:rPr>
              <w:fldChar w:fldCharType="end"/>
            </w:r>
          </w:hyperlink>
        </w:p>
        <w:p w14:paraId="412D721A"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483" w:history="1">
            <w:r w:rsidR="007102C3" w:rsidRPr="006D0B8B">
              <w:rPr>
                <w:rStyle w:val="Lienhypertexte"/>
                <w:noProof/>
              </w:rPr>
              <w:t>1.1</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Le rôle de ce tutoriel</w:t>
            </w:r>
            <w:r w:rsidR="007102C3">
              <w:rPr>
                <w:noProof/>
                <w:webHidden/>
              </w:rPr>
              <w:tab/>
            </w:r>
            <w:r w:rsidR="007102C3">
              <w:rPr>
                <w:noProof/>
                <w:webHidden/>
              </w:rPr>
              <w:fldChar w:fldCharType="begin"/>
            </w:r>
            <w:r w:rsidR="007102C3">
              <w:rPr>
                <w:noProof/>
                <w:webHidden/>
              </w:rPr>
              <w:instrText xml:space="preserve"> PAGEREF _Toc421258483 \h </w:instrText>
            </w:r>
            <w:r w:rsidR="007102C3">
              <w:rPr>
                <w:noProof/>
                <w:webHidden/>
              </w:rPr>
            </w:r>
            <w:r w:rsidR="007102C3">
              <w:rPr>
                <w:noProof/>
                <w:webHidden/>
              </w:rPr>
              <w:fldChar w:fldCharType="separate"/>
            </w:r>
            <w:r w:rsidR="007102C3">
              <w:rPr>
                <w:noProof/>
                <w:webHidden/>
              </w:rPr>
              <w:t>4</w:t>
            </w:r>
            <w:r w:rsidR="007102C3">
              <w:rPr>
                <w:noProof/>
                <w:webHidden/>
              </w:rPr>
              <w:fldChar w:fldCharType="end"/>
            </w:r>
          </w:hyperlink>
        </w:p>
        <w:p w14:paraId="077F1C1A"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484" w:history="1">
            <w:r w:rsidR="007102C3" w:rsidRPr="006D0B8B">
              <w:rPr>
                <w:rStyle w:val="Lienhypertexte"/>
                <w:noProof/>
              </w:rPr>
              <w:t>1.2</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Kinect</w:t>
            </w:r>
            <w:r w:rsidR="007102C3">
              <w:rPr>
                <w:noProof/>
                <w:webHidden/>
              </w:rPr>
              <w:tab/>
            </w:r>
            <w:r w:rsidR="007102C3">
              <w:rPr>
                <w:noProof/>
                <w:webHidden/>
              </w:rPr>
              <w:fldChar w:fldCharType="begin"/>
            </w:r>
            <w:r w:rsidR="007102C3">
              <w:rPr>
                <w:noProof/>
                <w:webHidden/>
              </w:rPr>
              <w:instrText xml:space="preserve"> PAGEREF _Toc421258484 \h </w:instrText>
            </w:r>
            <w:r w:rsidR="007102C3">
              <w:rPr>
                <w:noProof/>
                <w:webHidden/>
              </w:rPr>
            </w:r>
            <w:r w:rsidR="007102C3">
              <w:rPr>
                <w:noProof/>
                <w:webHidden/>
              </w:rPr>
              <w:fldChar w:fldCharType="separate"/>
            </w:r>
            <w:r w:rsidR="007102C3">
              <w:rPr>
                <w:noProof/>
                <w:webHidden/>
              </w:rPr>
              <w:t>4</w:t>
            </w:r>
            <w:r w:rsidR="007102C3">
              <w:rPr>
                <w:noProof/>
                <w:webHidden/>
              </w:rPr>
              <w:fldChar w:fldCharType="end"/>
            </w:r>
          </w:hyperlink>
        </w:p>
        <w:p w14:paraId="3265BDF4"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485" w:history="1">
            <w:r w:rsidR="007102C3" w:rsidRPr="006D0B8B">
              <w:rPr>
                <w:rStyle w:val="Lienhypertexte"/>
                <w:noProof/>
              </w:rPr>
              <w:t>1.3</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A qui se destine ce tutoriel ?</w:t>
            </w:r>
            <w:r w:rsidR="007102C3">
              <w:rPr>
                <w:noProof/>
                <w:webHidden/>
              </w:rPr>
              <w:tab/>
            </w:r>
            <w:r w:rsidR="007102C3">
              <w:rPr>
                <w:noProof/>
                <w:webHidden/>
              </w:rPr>
              <w:fldChar w:fldCharType="begin"/>
            </w:r>
            <w:r w:rsidR="007102C3">
              <w:rPr>
                <w:noProof/>
                <w:webHidden/>
              </w:rPr>
              <w:instrText xml:space="preserve"> PAGEREF _Toc421258485 \h </w:instrText>
            </w:r>
            <w:r w:rsidR="007102C3">
              <w:rPr>
                <w:noProof/>
                <w:webHidden/>
              </w:rPr>
            </w:r>
            <w:r w:rsidR="007102C3">
              <w:rPr>
                <w:noProof/>
                <w:webHidden/>
              </w:rPr>
              <w:fldChar w:fldCharType="separate"/>
            </w:r>
            <w:r w:rsidR="007102C3">
              <w:rPr>
                <w:noProof/>
                <w:webHidden/>
              </w:rPr>
              <w:t>6</w:t>
            </w:r>
            <w:r w:rsidR="007102C3">
              <w:rPr>
                <w:noProof/>
                <w:webHidden/>
              </w:rPr>
              <w:fldChar w:fldCharType="end"/>
            </w:r>
          </w:hyperlink>
        </w:p>
        <w:p w14:paraId="04350F70"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486" w:history="1">
            <w:r w:rsidR="007102C3" w:rsidRPr="006D0B8B">
              <w:rPr>
                <w:rStyle w:val="Lienhypertexte"/>
                <w:noProof/>
              </w:rPr>
              <w:t>1.4</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Marche à suivre</w:t>
            </w:r>
            <w:r w:rsidR="007102C3">
              <w:rPr>
                <w:noProof/>
                <w:webHidden/>
              </w:rPr>
              <w:tab/>
            </w:r>
            <w:r w:rsidR="007102C3">
              <w:rPr>
                <w:noProof/>
                <w:webHidden/>
              </w:rPr>
              <w:fldChar w:fldCharType="begin"/>
            </w:r>
            <w:r w:rsidR="007102C3">
              <w:rPr>
                <w:noProof/>
                <w:webHidden/>
              </w:rPr>
              <w:instrText xml:space="preserve"> PAGEREF _Toc421258486 \h </w:instrText>
            </w:r>
            <w:r w:rsidR="007102C3">
              <w:rPr>
                <w:noProof/>
                <w:webHidden/>
              </w:rPr>
            </w:r>
            <w:r w:rsidR="007102C3">
              <w:rPr>
                <w:noProof/>
                <w:webHidden/>
              </w:rPr>
              <w:fldChar w:fldCharType="separate"/>
            </w:r>
            <w:r w:rsidR="007102C3">
              <w:rPr>
                <w:noProof/>
                <w:webHidden/>
              </w:rPr>
              <w:t>7</w:t>
            </w:r>
            <w:r w:rsidR="007102C3">
              <w:rPr>
                <w:noProof/>
                <w:webHidden/>
              </w:rPr>
              <w:fldChar w:fldCharType="end"/>
            </w:r>
          </w:hyperlink>
        </w:p>
        <w:p w14:paraId="029DEE58" w14:textId="77777777" w:rsidR="007102C3" w:rsidRDefault="00046799">
          <w:pPr>
            <w:pStyle w:val="TM10"/>
            <w:tabs>
              <w:tab w:val="left" w:pos="480"/>
              <w:tab w:val="right" w:leader="dot" w:pos="9062"/>
            </w:tabs>
            <w:rPr>
              <w:rFonts w:asciiTheme="minorHAnsi" w:eastAsiaTheme="minorEastAsia" w:hAnsiTheme="minorHAnsi" w:cstheme="minorBidi"/>
              <w:b w:val="0"/>
              <w:noProof/>
              <w:sz w:val="22"/>
              <w:szCs w:val="22"/>
              <w:lang w:eastAsia="fr-CH"/>
            </w:rPr>
          </w:pPr>
          <w:hyperlink w:anchor="_Toc421258487" w:history="1">
            <w:r w:rsidR="007102C3" w:rsidRPr="006D0B8B">
              <w:rPr>
                <w:rStyle w:val="Lienhypertexte"/>
                <w:noProof/>
              </w:rPr>
              <w:t>2</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Mise en place du poste de travail</w:t>
            </w:r>
            <w:r w:rsidR="007102C3">
              <w:rPr>
                <w:noProof/>
                <w:webHidden/>
              </w:rPr>
              <w:tab/>
            </w:r>
            <w:r w:rsidR="007102C3">
              <w:rPr>
                <w:noProof/>
                <w:webHidden/>
              </w:rPr>
              <w:fldChar w:fldCharType="begin"/>
            </w:r>
            <w:r w:rsidR="007102C3">
              <w:rPr>
                <w:noProof/>
                <w:webHidden/>
              </w:rPr>
              <w:instrText xml:space="preserve"> PAGEREF _Toc421258487 \h </w:instrText>
            </w:r>
            <w:r w:rsidR="007102C3">
              <w:rPr>
                <w:noProof/>
                <w:webHidden/>
              </w:rPr>
            </w:r>
            <w:r w:rsidR="007102C3">
              <w:rPr>
                <w:noProof/>
                <w:webHidden/>
              </w:rPr>
              <w:fldChar w:fldCharType="separate"/>
            </w:r>
            <w:r w:rsidR="007102C3">
              <w:rPr>
                <w:noProof/>
                <w:webHidden/>
              </w:rPr>
              <w:t>8</w:t>
            </w:r>
            <w:r w:rsidR="007102C3">
              <w:rPr>
                <w:noProof/>
                <w:webHidden/>
              </w:rPr>
              <w:fldChar w:fldCharType="end"/>
            </w:r>
          </w:hyperlink>
        </w:p>
        <w:p w14:paraId="7FCD5159"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488" w:history="1">
            <w:r w:rsidR="007102C3" w:rsidRPr="006D0B8B">
              <w:rPr>
                <w:rStyle w:val="Lienhypertexte"/>
                <w:noProof/>
              </w:rPr>
              <w:t>2.1</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Composants et logiciels nécessaires</w:t>
            </w:r>
            <w:r w:rsidR="007102C3">
              <w:rPr>
                <w:noProof/>
                <w:webHidden/>
              </w:rPr>
              <w:tab/>
            </w:r>
            <w:r w:rsidR="007102C3">
              <w:rPr>
                <w:noProof/>
                <w:webHidden/>
              </w:rPr>
              <w:fldChar w:fldCharType="begin"/>
            </w:r>
            <w:r w:rsidR="007102C3">
              <w:rPr>
                <w:noProof/>
                <w:webHidden/>
              </w:rPr>
              <w:instrText xml:space="preserve"> PAGEREF _Toc421258488 \h </w:instrText>
            </w:r>
            <w:r w:rsidR="007102C3">
              <w:rPr>
                <w:noProof/>
                <w:webHidden/>
              </w:rPr>
            </w:r>
            <w:r w:rsidR="007102C3">
              <w:rPr>
                <w:noProof/>
                <w:webHidden/>
              </w:rPr>
              <w:fldChar w:fldCharType="separate"/>
            </w:r>
            <w:r w:rsidR="007102C3">
              <w:rPr>
                <w:noProof/>
                <w:webHidden/>
              </w:rPr>
              <w:t>8</w:t>
            </w:r>
            <w:r w:rsidR="007102C3">
              <w:rPr>
                <w:noProof/>
                <w:webHidden/>
              </w:rPr>
              <w:fldChar w:fldCharType="end"/>
            </w:r>
          </w:hyperlink>
        </w:p>
        <w:p w14:paraId="02B6CA0F"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489" w:history="1">
            <w:r w:rsidR="007102C3" w:rsidRPr="006D0B8B">
              <w:rPr>
                <w:rStyle w:val="Lienhypertexte"/>
                <w:noProof/>
              </w:rPr>
              <w:t>2.2</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Installation</w:t>
            </w:r>
            <w:r w:rsidR="007102C3">
              <w:rPr>
                <w:noProof/>
                <w:webHidden/>
              </w:rPr>
              <w:tab/>
            </w:r>
            <w:r w:rsidR="007102C3">
              <w:rPr>
                <w:noProof/>
                <w:webHidden/>
              </w:rPr>
              <w:fldChar w:fldCharType="begin"/>
            </w:r>
            <w:r w:rsidR="007102C3">
              <w:rPr>
                <w:noProof/>
                <w:webHidden/>
              </w:rPr>
              <w:instrText xml:space="preserve"> PAGEREF _Toc421258489 \h </w:instrText>
            </w:r>
            <w:r w:rsidR="007102C3">
              <w:rPr>
                <w:noProof/>
                <w:webHidden/>
              </w:rPr>
            </w:r>
            <w:r w:rsidR="007102C3">
              <w:rPr>
                <w:noProof/>
                <w:webHidden/>
              </w:rPr>
              <w:fldChar w:fldCharType="separate"/>
            </w:r>
            <w:r w:rsidR="007102C3">
              <w:rPr>
                <w:noProof/>
                <w:webHidden/>
              </w:rPr>
              <w:t>8</w:t>
            </w:r>
            <w:r w:rsidR="007102C3">
              <w:rPr>
                <w:noProof/>
                <w:webHidden/>
              </w:rPr>
              <w:fldChar w:fldCharType="end"/>
            </w:r>
          </w:hyperlink>
        </w:p>
        <w:p w14:paraId="39725C45"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490" w:history="1">
            <w:r w:rsidR="007102C3" w:rsidRPr="006D0B8B">
              <w:rPr>
                <w:rStyle w:val="Lienhypertexte"/>
                <w:noProof/>
              </w:rPr>
              <w:t>Installation du SDK</w:t>
            </w:r>
            <w:r w:rsidR="007102C3">
              <w:rPr>
                <w:noProof/>
                <w:webHidden/>
              </w:rPr>
              <w:tab/>
            </w:r>
            <w:r w:rsidR="007102C3">
              <w:rPr>
                <w:noProof/>
                <w:webHidden/>
              </w:rPr>
              <w:fldChar w:fldCharType="begin"/>
            </w:r>
            <w:r w:rsidR="007102C3">
              <w:rPr>
                <w:noProof/>
                <w:webHidden/>
              </w:rPr>
              <w:instrText xml:space="preserve"> PAGEREF _Toc421258490 \h </w:instrText>
            </w:r>
            <w:r w:rsidR="007102C3">
              <w:rPr>
                <w:noProof/>
                <w:webHidden/>
              </w:rPr>
            </w:r>
            <w:r w:rsidR="007102C3">
              <w:rPr>
                <w:noProof/>
                <w:webHidden/>
              </w:rPr>
              <w:fldChar w:fldCharType="separate"/>
            </w:r>
            <w:r w:rsidR="007102C3">
              <w:rPr>
                <w:noProof/>
                <w:webHidden/>
              </w:rPr>
              <w:t>8</w:t>
            </w:r>
            <w:r w:rsidR="007102C3">
              <w:rPr>
                <w:noProof/>
                <w:webHidden/>
              </w:rPr>
              <w:fldChar w:fldCharType="end"/>
            </w:r>
          </w:hyperlink>
        </w:p>
        <w:p w14:paraId="734A8D18"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491" w:history="1">
            <w:r w:rsidR="007102C3" w:rsidRPr="006D0B8B">
              <w:rPr>
                <w:rStyle w:val="Lienhypertexte"/>
                <w:noProof/>
              </w:rPr>
              <w:t>Connecter Kinect au PC</w:t>
            </w:r>
            <w:r w:rsidR="007102C3">
              <w:rPr>
                <w:noProof/>
                <w:webHidden/>
              </w:rPr>
              <w:tab/>
            </w:r>
            <w:r w:rsidR="007102C3">
              <w:rPr>
                <w:noProof/>
                <w:webHidden/>
              </w:rPr>
              <w:fldChar w:fldCharType="begin"/>
            </w:r>
            <w:r w:rsidR="007102C3">
              <w:rPr>
                <w:noProof/>
                <w:webHidden/>
              </w:rPr>
              <w:instrText xml:space="preserve"> PAGEREF _Toc421258491 \h </w:instrText>
            </w:r>
            <w:r w:rsidR="007102C3">
              <w:rPr>
                <w:noProof/>
                <w:webHidden/>
              </w:rPr>
            </w:r>
            <w:r w:rsidR="007102C3">
              <w:rPr>
                <w:noProof/>
                <w:webHidden/>
              </w:rPr>
              <w:fldChar w:fldCharType="separate"/>
            </w:r>
            <w:r w:rsidR="007102C3">
              <w:rPr>
                <w:noProof/>
                <w:webHidden/>
              </w:rPr>
              <w:t>9</w:t>
            </w:r>
            <w:r w:rsidR="007102C3">
              <w:rPr>
                <w:noProof/>
                <w:webHidden/>
              </w:rPr>
              <w:fldChar w:fldCharType="end"/>
            </w:r>
          </w:hyperlink>
        </w:p>
        <w:p w14:paraId="0E13D43F"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492" w:history="1">
            <w:r w:rsidR="007102C3" w:rsidRPr="006D0B8B">
              <w:rPr>
                <w:rStyle w:val="Lienhypertexte"/>
                <w:noProof/>
              </w:rPr>
              <w:t>Vérifier le bon fonctionnement de Kinect</w:t>
            </w:r>
            <w:r w:rsidR="007102C3">
              <w:rPr>
                <w:noProof/>
                <w:webHidden/>
              </w:rPr>
              <w:tab/>
            </w:r>
            <w:r w:rsidR="007102C3">
              <w:rPr>
                <w:noProof/>
                <w:webHidden/>
              </w:rPr>
              <w:fldChar w:fldCharType="begin"/>
            </w:r>
            <w:r w:rsidR="007102C3">
              <w:rPr>
                <w:noProof/>
                <w:webHidden/>
              </w:rPr>
              <w:instrText xml:space="preserve"> PAGEREF _Toc421258492 \h </w:instrText>
            </w:r>
            <w:r w:rsidR="007102C3">
              <w:rPr>
                <w:noProof/>
                <w:webHidden/>
              </w:rPr>
            </w:r>
            <w:r w:rsidR="007102C3">
              <w:rPr>
                <w:noProof/>
                <w:webHidden/>
              </w:rPr>
              <w:fldChar w:fldCharType="separate"/>
            </w:r>
            <w:r w:rsidR="007102C3">
              <w:rPr>
                <w:noProof/>
                <w:webHidden/>
              </w:rPr>
              <w:t>10</w:t>
            </w:r>
            <w:r w:rsidR="007102C3">
              <w:rPr>
                <w:noProof/>
                <w:webHidden/>
              </w:rPr>
              <w:fldChar w:fldCharType="end"/>
            </w:r>
          </w:hyperlink>
        </w:p>
        <w:p w14:paraId="29C2388C" w14:textId="77777777" w:rsidR="007102C3" w:rsidRDefault="00046799">
          <w:pPr>
            <w:pStyle w:val="TM10"/>
            <w:tabs>
              <w:tab w:val="left" w:pos="480"/>
              <w:tab w:val="right" w:leader="dot" w:pos="9062"/>
            </w:tabs>
            <w:rPr>
              <w:rFonts w:asciiTheme="minorHAnsi" w:eastAsiaTheme="minorEastAsia" w:hAnsiTheme="minorHAnsi" w:cstheme="minorBidi"/>
              <w:b w:val="0"/>
              <w:noProof/>
              <w:sz w:val="22"/>
              <w:szCs w:val="22"/>
              <w:lang w:eastAsia="fr-CH"/>
            </w:rPr>
          </w:pPr>
          <w:hyperlink w:anchor="_Toc421258493" w:history="1">
            <w:r w:rsidR="007102C3" w:rsidRPr="006D0B8B">
              <w:rPr>
                <w:rStyle w:val="Lienhypertexte"/>
                <w:noProof/>
              </w:rPr>
              <w:t>3</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Découverte de Kinect et son API</w:t>
            </w:r>
            <w:r w:rsidR="007102C3">
              <w:rPr>
                <w:noProof/>
                <w:webHidden/>
              </w:rPr>
              <w:tab/>
            </w:r>
            <w:r w:rsidR="007102C3">
              <w:rPr>
                <w:noProof/>
                <w:webHidden/>
              </w:rPr>
              <w:fldChar w:fldCharType="begin"/>
            </w:r>
            <w:r w:rsidR="007102C3">
              <w:rPr>
                <w:noProof/>
                <w:webHidden/>
              </w:rPr>
              <w:instrText xml:space="preserve"> PAGEREF _Toc421258493 \h </w:instrText>
            </w:r>
            <w:r w:rsidR="007102C3">
              <w:rPr>
                <w:noProof/>
                <w:webHidden/>
              </w:rPr>
            </w:r>
            <w:r w:rsidR="007102C3">
              <w:rPr>
                <w:noProof/>
                <w:webHidden/>
              </w:rPr>
              <w:fldChar w:fldCharType="separate"/>
            </w:r>
            <w:r w:rsidR="007102C3">
              <w:rPr>
                <w:noProof/>
                <w:webHidden/>
              </w:rPr>
              <w:t>12</w:t>
            </w:r>
            <w:r w:rsidR="007102C3">
              <w:rPr>
                <w:noProof/>
                <w:webHidden/>
              </w:rPr>
              <w:fldChar w:fldCharType="end"/>
            </w:r>
          </w:hyperlink>
        </w:p>
        <w:p w14:paraId="1B002D86"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494" w:history="1">
            <w:r w:rsidR="007102C3" w:rsidRPr="006D0B8B">
              <w:rPr>
                <w:rStyle w:val="Lienhypertexte"/>
                <w:noProof/>
              </w:rPr>
              <w:t>3.1</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 xml:space="preserve">Les </w:t>
            </w:r>
            <w:r w:rsidR="007102C3" w:rsidRPr="006D0B8B">
              <w:rPr>
                <w:rStyle w:val="Lienhypertexte"/>
                <w:i/>
                <w:noProof/>
              </w:rPr>
              <w:t>data sources</w:t>
            </w:r>
            <w:r w:rsidR="007102C3">
              <w:rPr>
                <w:noProof/>
                <w:webHidden/>
              </w:rPr>
              <w:tab/>
            </w:r>
            <w:r w:rsidR="007102C3">
              <w:rPr>
                <w:noProof/>
                <w:webHidden/>
              </w:rPr>
              <w:fldChar w:fldCharType="begin"/>
            </w:r>
            <w:r w:rsidR="007102C3">
              <w:rPr>
                <w:noProof/>
                <w:webHidden/>
              </w:rPr>
              <w:instrText xml:space="preserve"> PAGEREF _Toc421258494 \h </w:instrText>
            </w:r>
            <w:r w:rsidR="007102C3">
              <w:rPr>
                <w:noProof/>
                <w:webHidden/>
              </w:rPr>
            </w:r>
            <w:r w:rsidR="007102C3">
              <w:rPr>
                <w:noProof/>
                <w:webHidden/>
              </w:rPr>
              <w:fldChar w:fldCharType="separate"/>
            </w:r>
            <w:r w:rsidR="007102C3">
              <w:rPr>
                <w:noProof/>
                <w:webHidden/>
              </w:rPr>
              <w:t>13</w:t>
            </w:r>
            <w:r w:rsidR="007102C3">
              <w:rPr>
                <w:noProof/>
                <w:webHidden/>
              </w:rPr>
              <w:fldChar w:fldCharType="end"/>
            </w:r>
          </w:hyperlink>
        </w:p>
        <w:p w14:paraId="70DF3F46"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495" w:history="1">
            <w:r w:rsidR="007102C3" w:rsidRPr="006D0B8B">
              <w:rPr>
                <w:rStyle w:val="Lienhypertexte"/>
                <w:noProof/>
              </w:rPr>
              <w:t>AudioSource</w:t>
            </w:r>
            <w:r w:rsidR="007102C3">
              <w:rPr>
                <w:noProof/>
                <w:webHidden/>
              </w:rPr>
              <w:tab/>
            </w:r>
            <w:r w:rsidR="007102C3">
              <w:rPr>
                <w:noProof/>
                <w:webHidden/>
              </w:rPr>
              <w:fldChar w:fldCharType="begin"/>
            </w:r>
            <w:r w:rsidR="007102C3">
              <w:rPr>
                <w:noProof/>
                <w:webHidden/>
              </w:rPr>
              <w:instrText xml:space="preserve"> PAGEREF _Toc421258495 \h </w:instrText>
            </w:r>
            <w:r w:rsidR="007102C3">
              <w:rPr>
                <w:noProof/>
                <w:webHidden/>
              </w:rPr>
            </w:r>
            <w:r w:rsidR="007102C3">
              <w:rPr>
                <w:noProof/>
                <w:webHidden/>
              </w:rPr>
              <w:fldChar w:fldCharType="separate"/>
            </w:r>
            <w:r w:rsidR="007102C3">
              <w:rPr>
                <w:noProof/>
                <w:webHidden/>
              </w:rPr>
              <w:t>13</w:t>
            </w:r>
            <w:r w:rsidR="007102C3">
              <w:rPr>
                <w:noProof/>
                <w:webHidden/>
              </w:rPr>
              <w:fldChar w:fldCharType="end"/>
            </w:r>
          </w:hyperlink>
        </w:p>
        <w:p w14:paraId="3F8B5937"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496" w:history="1">
            <w:r w:rsidR="007102C3" w:rsidRPr="006D0B8B">
              <w:rPr>
                <w:rStyle w:val="Lienhypertexte"/>
                <w:noProof/>
              </w:rPr>
              <w:t>ColorFrameSource</w:t>
            </w:r>
            <w:r w:rsidR="007102C3">
              <w:rPr>
                <w:noProof/>
                <w:webHidden/>
              </w:rPr>
              <w:tab/>
            </w:r>
            <w:r w:rsidR="007102C3">
              <w:rPr>
                <w:noProof/>
                <w:webHidden/>
              </w:rPr>
              <w:fldChar w:fldCharType="begin"/>
            </w:r>
            <w:r w:rsidR="007102C3">
              <w:rPr>
                <w:noProof/>
                <w:webHidden/>
              </w:rPr>
              <w:instrText xml:space="preserve"> PAGEREF _Toc421258496 \h </w:instrText>
            </w:r>
            <w:r w:rsidR="007102C3">
              <w:rPr>
                <w:noProof/>
                <w:webHidden/>
              </w:rPr>
            </w:r>
            <w:r w:rsidR="007102C3">
              <w:rPr>
                <w:noProof/>
                <w:webHidden/>
              </w:rPr>
              <w:fldChar w:fldCharType="separate"/>
            </w:r>
            <w:r w:rsidR="007102C3">
              <w:rPr>
                <w:noProof/>
                <w:webHidden/>
              </w:rPr>
              <w:t>13</w:t>
            </w:r>
            <w:r w:rsidR="007102C3">
              <w:rPr>
                <w:noProof/>
                <w:webHidden/>
              </w:rPr>
              <w:fldChar w:fldCharType="end"/>
            </w:r>
          </w:hyperlink>
        </w:p>
        <w:p w14:paraId="5FEA6553"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497" w:history="1">
            <w:r w:rsidR="007102C3" w:rsidRPr="006D0B8B">
              <w:rPr>
                <w:rStyle w:val="Lienhypertexte"/>
                <w:noProof/>
              </w:rPr>
              <w:t>BodyFrameSource</w:t>
            </w:r>
            <w:r w:rsidR="007102C3">
              <w:rPr>
                <w:noProof/>
                <w:webHidden/>
              </w:rPr>
              <w:tab/>
            </w:r>
            <w:r w:rsidR="007102C3">
              <w:rPr>
                <w:noProof/>
                <w:webHidden/>
              </w:rPr>
              <w:fldChar w:fldCharType="begin"/>
            </w:r>
            <w:r w:rsidR="007102C3">
              <w:rPr>
                <w:noProof/>
                <w:webHidden/>
              </w:rPr>
              <w:instrText xml:space="preserve"> PAGEREF _Toc421258497 \h </w:instrText>
            </w:r>
            <w:r w:rsidR="007102C3">
              <w:rPr>
                <w:noProof/>
                <w:webHidden/>
              </w:rPr>
            </w:r>
            <w:r w:rsidR="007102C3">
              <w:rPr>
                <w:noProof/>
                <w:webHidden/>
              </w:rPr>
              <w:fldChar w:fldCharType="separate"/>
            </w:r>
            <w:r w:rsidR="007102C3">
              <w:rPr>
                <w:noProof/>
                <w:webHidden/>
              </w:rPr>
              <w:t>14</w:t>
            </w:r>
            <w:r w:rsidR="007102C3">
              <w:rPr>
                <w:noProof/>
                <w:webHidden/>
              </w:rPr>
              <w:fldChar w:fldCharType="end"/>
            </w:r>
          </w:hyperlink>
        </w:p>
        <w:p w14:paraId="3E3E12E5"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498" w:history="1">
            <w:r w:rsidR="007102C3" w:rsidRPr="006D0B8B">
              <w:rPr>
                <w:rStyle w:val="Lienhypertexte"/>
                <w:noProof/>
              </w:rPr>
              <w:t>BodyIndexFrameSource</w:t>
            </w:r>
            <w:r w:rsidR="007102C3">
              <w:rPr>
                <w:noProof/>
                <w:webHidden/>
              </w:rPr>
              <w:tab/>
            </w:r>
            <w:r w:rsidR="007102C3">
              <w:rPr>
                <w:noProof/>
                <w:webHidden/>
              </w:rPr>
              <w:fldChar w:fldCharType="begin"/>
            </w:r>
            <w:r w:rsidR="007102C3">
              <w:rPr>
                <w:noProof/>
                <w:webHidden/>
              </w:rPr>
              <w:instrText xml:space="preserve"> PAGEREF _Toc421258498 \h </w:instrText>
            </w:r>
            <w:r w:rsidR="007102C3">
              <w:rPr>
                <w:noProof/>
                <w:webHidden/>
              </w:rPr>
            </w:r>
            <w:r w:rsidR="007102C3">
              <w:rPr>
                <w:noProof/>
                <w:webHidden/>
              </w:rPr>
              <w:fldChar w:fldCharType="separate"/>
            </w:r>
            <w:r w:rsidR="007102C3">
              <w:rPr>
                <w:noProof/>
                <w:webHidden/>
              </w:rPr>
              <w:t>15</w:t>
            </w:r>
            <w:r w:rsidR="007102C3">
              <w:rPr>
                <w:noProof/>
                <w:webHidden/>
              </w:rPr>
              <w:fldChar w:fldCharType="end"/>
            </w:r>
          </w:hyperlink>
        </w:p>
        <w:p w14:paraId="6E67AAB0"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499" w:history="1">
            <w:r w:rsidR="007102C3" w:rsidRPr="006D0B8B">
              <w:rPr>
                <w:rStyle w:val="Lienhypertexte"/>
                <w:noProof/>
              </w:rPr>
              <w:t>DepthFrameSource</w:t>
            </w:r>
            <w:r w:rsidR="007102C3">
              <w:rPr>
                <w:noProof/>
                <w:webHidden/>
              </w:rPr>
              <w:tab/>
            </w:r>
            <w:r w:rsidR="007102C3">
              <w:rPr>
                <w:noProof/>
                <w:webHidden/>
              </w:rPr>
              <w:fldChar w:fldCharType="begin"/>
            </w:r>
            <w:r w:rsidR="007102C3">
              <w:rPr>
                <w:noProof/>
                <w:webHidden/>
              </w:rPr>
              <w:instrText xml:space="preserve"> PAGEREF _Toc421258499 \h </w:instrText>
            </w:r>
            <w:r w:rsidR="007102C3">
              <w:rPr>
                <w:noProof/>
                <w:webHidden/>
              </w:rPr>
            </w:r>
            <w:r w:rsidR="007102C3">
              <w:rPr>
                <w:noProof/>
                <w:webHidden/>
              </w:rPr>
              <w:fldChar w:fldCharType="separate"/>
            </w:r>
            <w:r w:rsidR="007102C3">
              <w:rPr>
                <w:noProof/>
                <w:webHidden/>
              </w:rPr>
              <w:t>16</w:t>
            </w:r>
            <w:r w:rsidR="007102C3">
              <w:rPr>
                <w:noProof/>
                <w:webHidden/>
              </w:rPr>
              <w:fldChar w:fldCharType="end"/>
            </w:r>
          </w:hyperlink>
        </w:p>
        <w:p w14:paraId="1A0C176D"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00" w:history="1">
            <w:r w:rsidR="007102C3" w:rsidRPr="006D0B8B">
              <w:rPr>
                <w:rStyle w:val="Lienhypertexte"/>
                <w:noProof/>
              </w:rPr>
              <w:t>LongExposureInfraredFrameSource et InfraredFrameSource</w:t>
            </w:r>
            <w:r w:rsidR="007102C3">
              <w:rPr>
                <w:noProof/>
                <w:webHidden/>
              </w:rPr>
              <w:tab/>
            </w:r>
            <w:r w:rsidR="007102C3">
              <w:rPr>
                <w:noProof/>
                <w:webHidden/>
              </w:rPr>
              <w:fldChar w:fldCharType="begin"/>
            </w:r>
            <w:r w:rsidR="007102C3">
              <w:rPr>
                <w:noProof/>
                <w:webHidden/>
              </w:rPr>
              <w:instrText xml:space="preserve"> PAGEREF _Toc421258500 \h </w:instrText>
            </w:r>
            <w:r w:rsidR="007102C3">
              <w:rPr>
                <w:noProof/>
                <w:webHidden/>
              </w:rPr>
            </w:r>
            <w:r w:rsidR="007102C3">
              <w:rPr>
                <w:noProof/>
                <w:webHidden/>
              </w:rPr>
              <w:fldChar w:fldCharType="separate"/>
            </w:r>
            <w:r w:rsidR="007102C3">
              <w:rPr>
                <w:noProof/>
                <w:webHidden/>
              </w:rPr>
              <w:t>18</w:t>
            </w:r>
            <w:r w:rsidR="007102C3">
              <w:rPr>
                <w:noProof/>
                <w:webHidden/>
              </w:rPr>
              <w:fldChar w:fldCharType="end"/>
            </w:r>
          </w:hyperlink>
        </w:p>
        <w:p w14:paraId="5CEB833E"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01" w:history="1">
            <w:r w:rsidR="007102C3" w:rsidRPr="006D0B8B">
              <w:rPr>
                <w:rStyle w:val="Lienhypertexte"/>
                <w:noProof/>
              </w:rPr>
              <w:t>3.2</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 xml:space="preserve">Les </w:t>
            </w:r>
            <w:r w:rsidR="007102C3" w:rsidRPr="006D0B8B">
              <w:rPr>
                <w:rStyle w:val="Lienhypertexte"/>
                <w:i/>
                <w:noProof/>
              </w:rPr>
              <w:t>frames</w:t>
            </w:r>
            <w:r w:rsidR="007102C3">
              <w:rPr>
                <w:noProof/>
                <w:webHidden/>
              </w:rPr>
              <w:tab/>
            </w:r>
            <w:r w:rsidR="007102C3">
              <w:rPr>
                <w:noProof/>
                <w:webHidden/>
              </w:rPr>
              <w:fldChar w:fldCharType="begin"/>
            </w:r>
            <w:r w:rsidR="007102C3">
              <w:rPr>
                <w:noProof/>
                <w:webHidden/>
              </w:rPr>
              <w:instrText xml:space="preserve"> PAGEREF _Toc421258501 \h </w:instrText>
            </w:r>
            <w:r w:rsidR="007102C3">
              <w:rPr>
                <w:noProof/>
                <w:webHidden/>
              </w:rPr>
            </w:r>
            <w:r w:rsidR="007102C3">
              <w:rPr>
                <w:noProof/>
                <w:webHidden/>
              </w:rPr>
              <w:fldChar w:fldCharType="separate"/>
            </w:r>
            <w:r w:rsidR="007102C3">
              <w:rPr>
                <w:noProof/>
                <w:webHidden/>
              </w:rPr>
              <w:t>19</w:t>
            </w:r>
            <w:r w:rsidR="007102C3">
              <w:rPr>
                <w:noProof/>
                <w:webHidden/>
              </w:rPr>
              <w:fldChar w:fldCharType="end"/>
            </w:r>
          </w:hyperlink>
        </w:p>
        <w:p w14:paraId="5216C8C6" w14:textId="77777777" w:rsidR="007102C3" w:rsidRDefault="00046799">
          <w:pPr>
            <w:pStyle w:val="TM10"/>
            <w:tabs>
              <w:tab w:val="left" w:pos="480"/>
              <w:tab w:val="right" w:leader="dot" w:pos="9062"/>
            </w:tabs>
            <w:rPr>
              <w:rFonts w:asciiTheme="minorHAnsi" w:eastAsiaTheme="minorEastAsia" w:hAnsiTheme="minorHAnsi" w:cstheme="minorBidi"/>
              <w:b w:val="0"/>
              <w:noProof/>
              <w:sz w:val="22"/>
              <w:szCs w:val="22"/>
              <w:lang w:eastAsia="fr-CH"/>
            </w:rPr>
          </w:pPr>
          <w:hyperlink w:anchor="_Toc421258502" w:history="1">
            <w:r w:rsidR="007102C3" w:rsidRPr="006D0B8B">
              <w:rPr>
                <w:rStyle w:val="Lienhypertexte"/>
                <w:noProof/>
              </w:rPr>
              <w:t>4</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Premier projet : Kinect Draw</w:t>
            </w:r>
            <w:r w:rsidR="007102C3">
              <w:rPr>
                <w:noProof/>
                <w:webHidden/>
              </w:rPr>
              <w:tab/>
            </w:r>
            <w:r w:rsidR="007102C3">
              <w:rPr>
                <w:noProof/>
                <w:webHidden/>
              </w:rPr>
              <w:fldChar w:fldCharType="begin"/>
            </w:r>
            <w:r w:rsidR="007102C3">
              <w:rPr>
                <w:noProof/>
                <w:webHidden/>
              </w:rPr>
              <w:instrText xml:space="preserve"> PAGEREF _Toc421258502 \h </w:instrText>
            </w:r>
            <w:r w:rsidR="007102C3">
              <w:rPr>
                <w:noProof/>
                <w:webHidden/>
              </w:rPr>
            </w:r>
            <w:r w:rsidR="007102C3">
              <w:rPr>
                <w:noProof/>
                <w:webHidden/>
              </w:rPr>
              <w:fldChar w:fldCharType="separate"/>
            </w:r>
            <w:r w:rsidR="007102C3">
              <w:rPr>
                <w:noProof/>
                <w:webHidden/>
              </w:rPr>
              <w:t>21</w:t>
            </w:r>
            <w:r w:rsidR="007102C3">
              <w:rPr>
                <w:noProof/>
                <w:webHidden/>
              </w:rPr>
              <w:fldChar w:fldCharType="end"/>
            </w:r>
          </w:hyperlink>
        </w:p>
        <w:p w14:paraId="4F21394F"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03" w:history="1">
            <w:r w:rsidR="007102C3" w:rsidRPr="006D0B8B">
              <w:rPr>
                <w:rStyle w:val="Lienhypertexte"/>
                <w:noProof/>
              </w:rPr>
              <w:t>4.1</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Description du projet</w:t>
            </w:r>
            <w:r w:rsidR="007102C3">
              <w:rPr>
                <w:noProof/>
                <w:webHidden/>
              </w:rPr>
              <w:tab/>
            </w:r>
            <w:r w:rsidR="007102C3">
              <w:rPr>
                <w:noProof/>
                <w:webHidden/>
              </w:rPr>
              <w:fldChar w:fldCharType="begin"/>
            </w:r>
            <w:r w:rsidR="007102C3">
              <w:rPr>
                <w:noProof/>
                <w:webHidden/>
              </w:rPr>
              <w:instrText xml:space="preserve"> PAGEREF _Toc421258503 \h </w:instrText>
            </w:r>
            <w:r w:rsidR="007102C3">
              <w:rPr>
                <w:noProof/>
                <w:webHidden/>
              </w:rPr>
            </w:r>
            <w:r w:rsidR="007102C3">
              <w:rPr>
                <w:noProof/>
                <w:webHidden/>
              </w:rPr>
              <w:fldChar w:fldCharType="separate"/>
            </w:r>
            <w:r w:rsidR="007102C3">
              <w:rPr>
                <w:noProof/>
                <w:webHidden/>
              </w:rPr>
              <w:t>21</w:t>
            </w:r>
            <w:r w:rsidR="007102C3">
              <w:rPr>
                <w:noProof/>
                <w:webHidden/>
              </w:rPr>
              <w:fldChar w:fldCharType="end"/>
            </w:r>
          </w:hyperlink>
        </w:p>
        <w:p w14:paraId="48A05C52"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04" w:history="1">
            <w:r w:rsidR="007102C3" w:rsidRPr="006D0B8B">
              <w:rPr>
                <w:rStyle w:val="Lienhypertexte"/>
                <w:noProof/>
              </w:rPr>
              <w:t>4.2</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Mise en place et prérequis</w:t>
            </w:r>
            <w:r w:rsidR="007102C3">
              <w:rPr>
                <w:noProof/>
                <w:webHidden/>
              </w:rPr>
              <w:tab/>
            </w:r>
            <w:r w:rsidR="007102C3">
              <w:rPr>
                <w:noProof/>
                <w:webHidden/>
              </w:rPr>
              <w:fldChar w:fldCharType="begin"/>
            </w:r>
            <w:r w:rsidR="007102C3">
              <w:rPr>
                <w:noProof/>
                <w:webHidden/>
              </w:rPr>
              <w:instrText xml:space="preserve"> PAGEREF _Toc421258504 \h </w:instrText>
            </w:r>
            <w:r w:rsidR="007102C3">
              <w:rPr>
                <w:noProof/>
                <w:webHidden/>
              </w:rPr>
            </w:r>
            <w:r w:rsidR="007102C3">
              <w:rPr>
                <w:noProof/>
                <w:webHidden/>
              </w:rPr>
              <w:fldChar w:fldCharType="separate"/>
            </w:r>
            <w:r w:rsidR="007102C3">
              <w:rPr>
                <w:noProof/>
                <w:webHidden/>
              </w:rPr>
              <w:t>22</w:t>
            </w:r>
            <w:r w:rsidR="007102C3">
              <w:rPr>
                <w:noProof/>
                <w:webHidden/>
              </w:rPr>
              <w:fldChar w:fldCharType="end"/>
            </w:r>
          </w:hyperlink>
        </w:p>
        <w:p w14:paraId="4B02A0B6"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05" w:history="1">
            <w:r w:rsidR="007102C3" w:rsidRPr="006D0B8B">
              <w:rPr>
                <w:rStyle w:val="Lienhypertexte"/>
                <w:noProof/>
              </w:rPr>
              <w:t>4.3</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Structure et design du projet</w:t>
            </w:r>
            <w:r w:rsidR="007102C3">
              <w:rPr>
                <w:noProof/>
                <w:webHidden/>
              </w:rPr>
              <w:tab/>
            </w:r>
            <w:r w:rsidR="007102C3">
              <w:rPr>
                <w:noProof/>
                <w:webHidden/>
              </w:rPr>
              <w:fldChar w:fldCharType="begin"/>
            </w:r>
            <w:r w:rsidR="007102C3">
              <w:rPr>
                <w:noProof/>
                <w:webHidden/>
              </w:rPr>
              <w:instrText xml:space="preserve"> PAGEREF _Toc421258505 \h </w:instrText>
            </w:r>
            <w:r w:rsidR="007102C3">
              <w:rPr>
                <w:noProof/>
                <w:webHidden/>
              </w:rPr>
            </w:r>
            <w:r w:rsidR="007102C3">
              <w:rPr>
                <w:noProof/>
                <w:webHidden/>
              </w:rPr>
              <w:fldChar w:fldCharType="separate"/>
            </w:r>
            <w:r w:rsidR="007102C3">
              <w:rPr>
                <w:noProof/>
                <w:webHidden/>
              </w:rPr>
              <w:t>22</w:t>
            </w:r>
            <w:r w:rsidR="007102C3">
              <w:rPr>
                <w:noProof/>
                <w:webHidden/>
              </w:rPr>
              <w:fldChar w:fldCharType="end"/>
            </w:r>
          </w:hyperlink>
        </w:p>
        <w:p w14:paraId="3EDC47AD"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06" w:history="1">
            <w:r w:rsidR="007102C3" w:rsidRPr="006D0B8B">
              <w:rPr>
                <w:rStyle w:val="Lienhypertexte"/>
                <w:noProof/>
              </w:rPr>
              <w:t>Les couches</w:t>
            </w:r>
            <w:r w:rsidR="007102C3">
              <w:rPr>
                <w:noProof/>
                <w:webHidden/>
              </w:rPr>
              <w:tab/>
            </w:r>
            <w:r w:rsidR="007102C3">
              <w:rPr>
                <w:noProof/>
                <w:webHidden/>
              </w:rPr>
              <w:fldChar w:fldCharType="begin"/>
            </w:r>
            <w:r w:rsidR="007102C3">
              <w:rPr>
                <w:noProof/>
                <w:webHidden/>
              </w:rPr>
              <w:instrText xml:space="preserve"> PAGEREF _Toc421258506 \h </w:instrText>
            </w:r>
            <w:r w:rsidR="007102C3">
              <w:rPr>
                <w:noProof/>
                <w:webHidden/>
              </w:rPr>
            </w:r>
            <w:r w:rsidR="007102C3">
              <w:rPr>
                <w:noProof/>
                <w:webHidden/>
              </w:rPr>
              <w:fldChar w:fldCharType="separate"/>
            </w:r>
            <w:r w:rsidR="007102C3">
              <w:rPr>
                <w:noProof/>
                <w:webHidden/>
              </w:rPr>
              <w:t>22</w:t>
            </w:r>
            <w:r w:rsidR="007102C3">
              <w:rPr>
                <w:noProof/>
                <w:webHidden/>
              </w:rPr>
              <w:fldChar w:fldCharType="end"/>
            </w:r>
          </w:hyperlink>
        </w:p>
        <w:p w14:paraId="23B67E5B"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07" w:history="1">
            <w:r w:rsidR="007102C3" w:rsidRPr="006D0B8B">
              <w:rPr>
                <w:rStyle w:val="Lienhypertexte"/>
                <w:noProof/>
              </w:rPr>
              <w:t>4.4</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Petite introduction à la structure de ce projet Windows 8.1</w:t>
            </w:r>
            <w:r w:rsidR="007102C3">
              <w:rPr>
                <w:noProof/>
                <w:webHidden/>
              </w:rPr>
              <w:tab/>
            </w:r>
            <w:r w:rsidR="007102C3">
              <w:rPr>
                <w:noProof/>
                <w:webHidden/>
              </w:rPr>
              <w:fldChar w:fldCharType="begin"/>
            </w:r>
            <w:r w:rsidR="007102C3">
              <w:rPr>
                <w:noProof/>
                <w:webHidden/>
              </w:rPr>
              <w:instrText xml:space="preserve"> PAGEREF _Toc421258507 \h </w:instrText>
            </w:r>
            <w:r w:rsidR="007102C3">
              <w:rPr>
                <w:noProof/>
                <w:webHidden/>
              </w:rPr>
            </w:r>
            <w:r w:rsidR="007102C3">
              <w:rPr>
                <w:noProof/>
                <w:webHidden/>
              </w:rPr>
              <w:fldChar w:fldCharType="separate"/>
            </w:r>
            <w:r w:rsidR="007102C3">
              <w:rPr>
                <w:noProof/>
                <w:webHidden/>
              </w:rPr>
              <w:t>24</w:t>
            </w:r>
            <w:r w:rsidR="007102C3">
              <w:rPr>
                <w:noProof/>
                <w:webHidden/>
              </w:rPr>
              <w:fldChar w:fldCharType="end"/>
            </w:r>
          </w:hyperlink>
        </w:p>
        <w:p w14:paraId="2B1A3FFA"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08" w:history="1">
            <w:r w:rsidR="007102C3" w:rsidRPr="006D0B8B">
              <w:rPr>
                <w:rStyle w:val="Lienhypertexte"/>
                <w:noProof/>
              </w:rPr>
              <w:t>4.5</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 xml:space="preserve">La classe </w:t>
            </w:r>
            <w:r w:rsidR="007102C3" w:rsidRPr="006D0B8B">
              <w:rPr>
                <w:rStyle w:val="Lienhypertexte"/>
                <w:i/>
                <w:noProof/>
              </w:rPr>
              <w:t>KinectCoreWindow</w:t>
            </w:r>
            <w:r w:rsidR="007102C3">
              <w:rPr>
                <w:noProof/>
                <w:webHidden/>
              </w:rPr>
              <w:tab/>
            </w:r>
            <w:r w:rsidR="007102C3">
              <w:rPr>
                <w:noProof/>
                <w:webHidden/>
              </w:rPr>
              <w:fldChar w:fldCharType="begin"/>
            </w:r>
            <w:r w:rsidR="007102C3">
              <w:rPr>
                <w:noProof/>
                <w:webHidden/>
              </w:rPr>
              <w:instrText xml:space="preserve"> PAGEREF _Toc421258508 \h </w:instrText>
            </w:r>
            <w:r w:rsidR="007102C3">
              <w:rPr>
                <w:noProof/>
                <w:webHidden/>
              </w:rPr>
            </w:r>
            <w:r w:rsidR="007102C3">
              <w:rPr>
                <w:noProof/>
                <w:webHidden/>
              </w:rPr>
              <w:fldChar w:fldCharType="separate"/>
            </w:r>
            <w:r w:rsidR="007102C3">
              <w:rPr>
                <w:noProof/>
                <w:webHidden/>
              </w:rPr>
              <w:t>25</w:t>
            </w:r>
            <w:r w:rsidR="007102C3">
              <w:rPr>
                <w:noProof/>
                <w:webHidden/>
              </w:rPr>
              <w:fldChar w:fldCharType="end"/>
            </w:r>
          </w:hyperlink>
        </w:p>
        <w:p w14:paraId="29152846"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09" w:history="1">
            <w:r w:rsidR="007102C3" w:rsidRPr="006D0B8B">
              <w:rPr>
                <w:rStyle w:val="Lienhypertexte"/>
                <w:noProof/>
              </w:rPr>
              <w:t>L’emploi de cette classe</w:t>
            </w:r>
            <w:r w:rsidR="007102C3">
              <w:rPr>
                <w:noProof/>
                <w:webHidden/>
              </w:rPr>
              <w:tab/>
            </w:r>
            <w:r w:rsidR="007102C3">
              <w:rPr>
                <w:noProof/>
                <w:webHidden/>
              </w:rPr>
              <w:fldChar w:fldCharType="begin"/>
            </w:r>
            <w:r w:rsidR="007102C3">
              <w:rPr>
                <w:noProof/>
                <w:webHidden/>
              </w:rPr>
              <w:instrText xml:space="preserve"> PAGEREF _Toc421258509 \h </w:instrText>
            </w:r>
            <w:r w:rsidR="007102C3">
              <w:rPr>
                <w:noProof/>
                <w:webHidden/>
              </w:rPr>
            </w:r>
            <w:r w:rsidR="007102C3">
              <w:rPr>
                <w:noProof/>
                <w:webHidden/>
              </w:rPr>
              <w:fldChar w:fldCharType="separate"/>
            </w:r>
            <w:r w:rsidR="007102C3">
              <w:rPr>
                <w:noProof/>
                <w:webHidden/>
              </w:rPr>
              <w:t>26</w:t>
            </w:r>
            <w:r w:rsidR="007102C3">
              <w:rPr>
                <w:noProof/>
                <w:webHidden/>
              </w:rPr>
              <w:fldChar w:fldCharType="end"/>
            </w:r>
          </w:hyperlink>
        </w:p>
        <w:p w14:paraId="2BB6BFBA"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10" w:history="1">
            <w:r w:rsidR="007102C3" w:rsidRPr="006D0B8B">
              <w:rPr>
                <w:rStyle w:val="Lienhypertexte"/>
                <w:noProof/>
              </w:rPr>
              <w:t>4.6</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Développement et conseils</w:t>
            </w:r>
            <w:r w:rsidR="007102C3">
              <w:rPr>
                <w:noProof/>
                <w:webHidden/>
              </w:rPr>
              <w:tab/>
            </w:r>
            <w:r w:rsidR="007102C3">
              <w:rPr>
                <w:noProof/>
                <w:webHidden/>
              </w:rPr>
              <w:fldChar w:fldCharType="begin"/>
            </w:r>
            <w:r w:rsidR="007102C3">
              <w:rPr>
                <w:noProof/>
                <w:webHidden/>
              </w:rPr>
              <w:instrText xml:space="preserve"> PAGEREF _Toc421258510 \h </w:instrText>
            </w:r>
            <w:r w:rsidR="007102C3">
              <w:rPr>
                <w:noProof/>
                <w:webHidden/>
              </w:rPr>
            </w:r>
            <w:r w:rsidR="007102C3">
              <w:rPr>
                <w:noProof/>
                <w:webHidden/>
              </w:rPr>
              <w:fldChar w:fldCharType="separate"/>
            </w:r>
            <w:r w:rsidR="007102C3">
              <w:rPr>
                <w:noProof/>
                <w:webHidden/>
              </w:rPr>
              <w:t>28</w:t>
            </w:r>
            <w:r w:rsidR="007102C3">
              <w:rPr>
                <w:noProof/>
                <w:webHidden/>
              </w:rPr>
              <w:fldChar w:fldCharType="end"/>
            </w:r>
          </w:hyperlink>
        </w:p>
        <w:p w14:paraId="1CE60230"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11" w:history="1">
            <w:r w:rsidR="007102C3" w:rsidRPr="006D0B8B">
              <w:rPr>
                <w:rStyle w:val="Lienhypertexte"/>
                <w:noProof/>
              </w:rPr>
              <w:t>Commencer le projet</w:t>
            </w:r>
            <w:r w:rsidR="007102C3">
              <w:rPr>
                <w:noProof/>
                <w:webHidden/>
              </w:rPr>
              <w:tab/>
            </w:r>
            <w:r w:rsidR="007102C3">
              <w:rPr>
                <w:noProof/>
                <w:webHidden/>
              </w:rPr>
              <w:fldChar w:fldCharType="begin"/>
            </w:r>
            <w:r w:rsidR="007102C3">
              <w:rPr>
                <w:noProof/>
                <w:webHidden/>
              </w:rPr>
              <w:instrText xml:space="preserve"> PAGEREF _Toc421258511 \h </w:instrText>
            </w:r>
            <w:r w:rsidR="007102C3">
              <w:rPr>
                <w:noProof/>
                <w:webHidden/>
              </w:rPr>
            </w:r>
            <w:r w:rsidR="007102C3">
              <w:rPr>
                <w:noProof/>
                <w:webHidden/>
              </w:rPr>
              <w:fldChar w:fldCharType="separate"/>
            </w:r>
            <w:r w:rsidR="007102C3">
              <w:rPr>
                <w:noProof/>
                <w:webHidden/>
              </w:rPr>
              <w:t>28</w:t>
            </w:r>
            <w:r w:rsidR="007102C3">
              <w:rPr>
                <w:noProof/>
                <w:webHidden/>
              </w:rPr>
              <w:fldChar w:fldCharType="end"/>
            </w:r>
          </w:hyperlink>
        </w:p>
        <w:p w14:paraId="3EEEA715"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12" w:history="1">
            <w:r w:rsidR="007102C3" w:rsidRPr="006D0B8B">
              <w:rPr>
                <w:rStyle w:val="Lienhypertexte"/>
                <w:noProof/>
                <w:lang w:eastAsia="fr-CH"/>
              </w:rPr>
              <w:t>Le dessin</w:t>
            </w:r>
            <w:r w:rsidR="007102C3">
              <w:rPr>
                <w:noProof/>
                <w:webHidden/>
              </w:rPr>
              <w:tab/>
            </w:r>
            <w:r w:rsidR="007102C3">
              <w:rPr>
                <w:noProof/>
                <w:webHidden/>
              </w:rPr>
              <w:fldChar w:fldCharType="begin"/>
            </w:r>
            <w:r w:rsidR="007102C3">
              <w:rPr>
                <w:noProof/>
                <w:webHidden/>
              </w:rPr>
              <w:instrText xml:space="preserve"> PAGEREF _Toc421258512 \h </w:instrText>
            </w:r>
            <w:r w:rsidR="007102C3">
              <w:rPr>
                <w:noProof/>
                <w:webHidden/>
              </w:rPr>
            </w:r>
            <w:r w:rsidR="007102C3">
              <w:rPr>
                <w:noProof/>
                <w:webHidden/>
              </w:rPr>
              <w:fldChar w:fldCharType="separate"/>
            </w:r>
            <w:r w:rsidR="007102C3">
              <w:rPr>
                <w:noProof/>
                <w:webHidden/>
              </w:rPr>
              <w:t>30</w:t>
            </w:r>
            <w:r w:rsidR="007102C3">
              <w:rPr>
                <w:noProof/>
                <w:webHidden/>
              </w:rPr>
              <w:fldChar w:fldCharType="end"/>
            </w:r>
          </w:hyperlink>
        </w:p>
        <w:p w14:paraId="648C9A95"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13" w:history="1">
            <w:r w:rsidR="007102C3" w:rsidRPr="006D0B8B">
              <w:rPr>
                <w:rStyle w:val="Lienhypertexte"/>
                <w:noProof/>
              </w:rPr>
              <w:t>4.7</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Correction</w:t>
            </w:r>
            <w:r w:rsidR="007102C3">
              <w:rPr>
                <w:noProof/>
                <w:webHidden/>
              </w:rPr>
              <w:tab/>
            </w:r>
            <w:r w:rsidR="007102C3">
              <w:rPr>
                <w:noProof/>
                <w:webHidden/>
              </w:rPr>
              <w:fldChar w:fldCharType="begin"/>
            </w:r>
            <w:r w:rsidR="007102C3">
              <w:rPr>
                <w:noProof/>
                <w:webHidden/>
              </w:rPr>
              <w:instrText xml:space="preserve"> PAGEREF _Toc421258513 \h </w:instrText>
            </w:r>
            <w:r w:rsidR="007102C3">
              <w:rPr>
                <w:noProof/>
                <w:webHidden/>
              </w:rPr>
            </w:r>
            <w:r w:rsidR="007102C3">
              <w:rPr>
                <w:noProof/>
                <w:webHidden/>
              </w:rPr>
              <w:fldChar w:fldCharType="separate"/>
            </w:r>
            <w:r w:rsidR="007102C3">
              <w:rPr>
                <w:noProof/>
                <w:webHidden/>
              </w:rPr>
              <w:t>31</w:t>
            </w:r>
            <w:r w:rsidR="007102C3">
              <w:rPr>
                <w:noProof/>
                <w:webHidden/>
              </w:rPr>
              <w:fldChar w:fldCharType="end"/>
            </w:r>
          </w:hyperlink>
        </w:p>
        <w:p w14:paraId="01132AB0" w14:textId="77777777" w:rsidR="007102C3" w:rsidRDefault="00046799">
          <w:pPr>
            <w:pStyle w:val="TM10"/>
            <w:tabs>
              <w:tab w:val="left" w:pos="480"/>
              <w:tab w:val="right" w:leader="dot" w:pos="9062"/>
            </w:tabs>
            <w:rPr>
              <w:rFonts w:asciiTheme="minorHAnsi" w:eastAsiaTheme="minorEastAsia" w:hAnsiTheme="minorHAnsi" w:cstheme="minorBidi"/>
              <w:b w:val="0"/>
              <w:noProof/>
              <w:sz w:val="22"/>
              <w:szCs w:val="22"/>
              <w:lang w:eastAsia="fr-CH"/>
            </w:rPr>
          </w:pPr>
          <w:hyperlink w:anchor="_Toc421258514" w:history="1">
            <w:r w:rsidR="007102C3" w:rsidRPr="006D0B8B">
              <w:rPr>
                <w:rStyle w:val="Lienhypertexte"/>
                <w:noProof/>
              </w:rPr>
              <w:t>5</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Deuxième projet : Kinect PowerPoint</w:t>
            </w:r>
            <w:r w:rsidR="007102C3">
              <w:rPr>
                <w:noProof/>
                <w:webHidden/>
              </w:rPr>
              <w:tab/>
            </w:r>
            <w:r w:rsidR="007102C3">
              <w:rPr>
                <w:noProof/>
                <w:webHidden/>
              </w:rPr>
              <w:fldChar w:fldCharType="begin"/>
            </w:r>
            <w:r w:rsidR="007102C3">
              <w:rPr>
                <w:noProof/>
                <w:webHidden/>
              </w:rPr>
              <w:instrText xml:space="preserve"> PAGEREF _Toc421258514 \h </w:instrText>
            </w:r>
            <w:r w:rsidR="007102C3">
              <w:rPr>
                <w:noProof/>
                <w:webHidden/>
              </w:rPr>
            </w:r>
            <w:r w:rsidR="007102C3">
              <w:rPr>
                <w:noProof/>
                <w:webHidden/>
              </w:rPr>
              <w:fldChar w:fldCharType="separate"/>
            </w:r>
            <w:r w:rsidR="007102C3">
              <w:rPr>
                <w:noProof/>
                <w:webHidden/>
              </w:rPr>
              <w:t>32</w:t>
            </w:r>
            <w:r w:rsidR="007102C3">
              <w:rPr>
                <w:noProof/>
                <w:webHidden/>
              </w:rPr>
              <w:fldChar w:fldCharType="end"/>
            </w:r>
          </w:hyperlink>
        </w:p>
        <w:p w14:paraId="57594C45"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15" w:history="1">
            <w:r w:rsidR="007102C3" w:rsidRPr="006D0B8B">
              <w:rPr>
                <w:rStyle w:val="Lienhypertexte"/>
                <w:noProof/>
              </w:rPr>
              <w:t>5.1</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Description du projet</w:t>
            </w:r>
            <w:r w:rsidR="007102C3">
              <w:rPr>
                <w:noProof/>
                <w:webHidden/>
              </w:rPr>
              <w:tab/>
            </w:r>
            <w:r w:rsidR="007102C3">
              <w:rPr>
                <w:noProof/>
                <w:webHidden/>
              </w:rPr>
              <w:fldChar w:fldCharType="begin"/>
            </w:r>
            <w:r w:rsidR="007102C3">
              <w:rPr>
                <w:noProof/>
                <w:webHidden/>
              </w:rPr>
              <w:instrText xml:space="preserve"> PAGEREF _Toc421258515 \h </w:instrText>
            </w:r>
            <w:r w:rsidR="007102C3">
              <w:rPr>
                <w:noProof/>
                <w:webHidden/>
              </w:rPr>
            </w:r>
            <w:r w:rsidR="007102C3">
              <w:rPr>
                <w:noProof/>
                <w:webHidden/>
              </w:rPr>
              <w:fldChar w:fldCharType="separate"/>
            </w:r>
            <w:r w:rsidR="007102C3">
              <w:rPr>
                <w:noProof/>
                <w:webHidden/>
              </w:rPr>
              <w:t>32</w:t>
            </w:r>
            <w:r w:rsidR="007102C3">
              <w:rPr>
                <w:noProof/>
                <w:webHidden/>
              </w:rPr>
              <w:fldChar w:fldCharType="end"/>
            </w:r>
          </w:hyperlink>
        </w:p>
        <w:p w14:paraId="17CFE4F6"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16" w:history="1">
            <w:r w:rsidR="007102C3" w:rsidRPr="006D0B8B">
              <w:rPr>
                <w:rStyle w:val="Lienhypertexte"/>
                <w:noProof/>
              </w:rPr>
              <w:t>5.2</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Mise en place et prérequis</w:t>
            </w:r>
            <w:r w:rsidR="007102C3">
              <w:rPr>
                <w:noProof/>
                <w:webHidden/>
              </w:rPr>
              <w:tab/>
            </w:r>
            <w:r w:rsidR="007102C3">
              <w:rPr>
                <w:noProof/>
                <w:webHidden/>
              </w:rPr>
              <w:fldChar w:fldCharType="begin"/>
            </w:r>
            <w:r w:rsidR="007102C3">
              <w:rPr>
                <w:noProof/>
                <w:webHidden/>
              </w:rPr>
              <w:instrText xml:space="preserve"> PAGEREF _Toc421258516 \h </w:instrText>
            </w:r>
            <w:r w:rsidR="007102C3">
              <w:rPr>
                <w:noProof/>
                <w:webHidden/>
              </w:rPr>
            </w:r>
            <w:r w:rsidR="007102C3">
              <w:rPr>
                <w:noProof/>
                <w:webHidden/>
              </w:rPr>
              <w:fldChar w:fldCharType="separate"/>
            </w:r>
            <w:r w:rsidR="007102C3">
              <w:rPr>
                <w:noProof/>
                <w:webHidden/>
              </w:rPr>
              <w:t>32</w:t>
            </w:r>
            <w:r w:rsidR="007102C3">
              <w:rPr>
                <w:noProof/>
                <w:webHidden/>
              </w:rPr>
              <w:fldChar w:fldCharType="end"/>
            </w:r>
          </w:hyperlink>
        </w:p>
        <w:p w14:paraId="1D8F73E8"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17" w:history="1">
            <w:r w:rsidR="007102C3" w:rsidRPr="006D0B8B">
              <w:rPr>
                <w:rStyle w:val="Lienhypertexte"/>
                <w:noProof/>
              </w:rPr>
              <w:t>5.3</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Structure et principe du projet</w:t>
            </w:r>
            <w:r w:rsidR="007102C3">
              <w:rPr>
                <w:noProof/>
                <w:webHidden/>
              </w:rPr>
              <w:tab/>
            </w:r>
            <w:r w:rsidR="007102C3">
              <w:rPr>
                <w:noProof/>
                <w:webHidden/>
              </w:rPr>
              <w:fldChar w:fldCharType="begin"/>
            </w:r>
            <w:r w:rsidR="007102C3">
              <w:rPr>
                <w:noProof/>
                <w:webHidden/>
              </w:rPr>
              <w:instrText xml:space="preserve"> PAGEREF _Toc421258517 \h </w:instrText>
            </w:r>
            <w:r w:rsidR="007102C3">
              <w:rPr>
                <w:noProof/>
                <w:webHidden/>
              </w:rPr>
            </w:r>
            <w:r w:rsidR="007102C3">
              <w:rPr>
                <w:noProof/>
                <w:webHidden/>
              </w:rPr>
              <w:fldChar w:fldCharType="separate"/>
            </w:r>
            <w:r w:rsidR="007102C3">
              <w:rPr>
                <w:noProof/>
                <w:webHidden/>
              </w:rPr>
              <w:t>33</w:t>
            </w:r>
            <w:r w:rsidR="007102C3">
              <w:rPr>
                <w:noProof/>
                <w:webHidden/>
              </w:rPr>
              <w:fldChar w:fldCharType="end"/>
            </w:r>
          </w:hyperlink>
        </w:p>
        <w:p w14:paraId="235E4A26"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18" w:history="1">
            <w:r w:rsidR="007102C3" w:rsidRPr="006D0B8B">
              <w:rPr>
                <w:rStyle w:val="Lienhypertexte"/>
                <w:noProof/>
              </w:rPr>
              <w:t>5.4</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 xml:space="preserve">La détection de mouvement avec </w:t>
            </w:r>
            <w:r w:rsidR="007102C3" w:rsidRPr="006D0B8B">
              <w:rPr>
                <w:rStyle w:val="Lienhypertexte"/>
                <w:i/>
                <w:noProof/>
              </w:rPr>
              <w:t>Visual Gesture Builder</w:t>
            </w:r>
            <w:r w:rsidR="007102C3">
              <w:rPr>
                <w:noProof/>
                <w:webHidden/>
              </w:rPr>
              <w:tab/>
            </w:r>
            <w:r w:rsidR="007102C3">
              <w:rPr>
                <w:noProof/>
                <w:webHidden/>
              </w:rPr>
              <w:fldChar w:fldCharType="begin"/>
            </w:r>
            <w:r w:rsidR="007102C3">
              <w:rPr>
                <w:noProof/>
                <w:webHidden/>
              </w:rPr>
              <w:instrText xml:space="preserve"> PAGEREF _Toc421258518 \h </w:instrText>
            </w:r>
            <w:r w:rsidR="007102C3">
              <w:rPr>
                <w:noProof/>
                <w:webHidden/>
              </w:rPr>
            </w:r>
            <w:r w:rsidR="007102C3">
              <w:rPr>
                <w:noProof/>
                <w:webHidden/>
              </w:rPr>
              <w:fldChar w:fldCharType="separate"/>
            </w:r>
            <w:r w:rsidR="007102C3">
              <w:rPr>
                <w:noProof/>
                <w:webHidden/>
              </w:rPr>
              <w:t>35</w:t>
            </w:r>
            <w:r w:rsidR="007102C3">
              <w:rPr>
                <w:noProof/>
                <w:webHidden/>
              </w:rPr>
              <w:fldChar w:fldCharType="end"/>
            </w:r>
          </w:hyperlink>
        </w:p>
        <w:p w14:paraId="734F567D"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19" w:history="1">
            <w:r w:rsidR="007102C3" w:rsidRPr="006D0B8B">
              <w:rPr>
                <w:rStyle w:val="Lienhypertexte"/>
                <w:noProof/>
              </w:rPr>
              <w:t>Kinect Studio</w:t>
            </w:r>
            <w:r w:rsidR="007102C3">
              <w:rPr>
                <w:noProof/>
                <w:webHidden/>
              </w:rPr>
              <w:tab/>
            </w:r>
            <w:r w:rsidR="007102C3">
              <w:rPr>
                <w:noProof/>
                <w:webHidden/>
              </w:rPr>
              <w:fldChar w:fldCharType="begin"/>
            </w:r>
            <w:r w:rsidR="007102C3">
              <w:rPr>
                <w:noProof/>
                <w:webHidden/>
              </w:rPr>
              <w:instrText xml:space="preserve"> PAGEREF _Toc421258519 \h </w:instrText>
            </w:r>
            <w:r w:rsidR="007102C3">
              <w:rPr>
                <w:noProof/>
                <w:webHidden/>
              </w:rPr>
            </w:r>
            <w:r w:rsidR="007102C3">
              <w:rPr>
                <w:noProof/>
                <w:webHidden/>
              </w:rPr>
              <w:fldChar w:fldCharType="separate"/>
            </w:r>
            <w:r w:rsidR="007102C3">
              <w:rPr>
                <w:noProof/>
                <w:webHidden/>
              </w:rPr>
              <w:t>35</w:t>
            </w:r>
            <w:r w:rsidR="007102C3">
              <w:rPr>
                <w:noProof/>
                <w:webHidden/>
              </w:rPr>
              <w:fldChar w:fldCharType="end"/>
            </w:r>
          </w:hyperlink>
        </w:p>
        <w:p w14:paraId="45B5EC93"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20" w:history="1">
            <w:r w:rsidR="007102C3" w:rsidRPr="006D0B8B">
              <w:rPr>
                <w:rStyle w:val="Lienhypertexte"/>
                <w:noProof/>
              </w:rPr>
              <w:t xml:space="preserve">Le logiciel </w:t>
            </w:r>
            <w:r w:rsidR="007102C3" w:rsidRPr="006D0B8B">
              <w:rPr>
                <w:rStyle w:val="Lienhypertexte"/>
                <w:i/>
                <w:noProof/>
              </w:rPr>
              <w:t xml:space="preserve">Visual Gesture Builder </w:t>
            </w:r>
            <w:r w:rsidR="007102C3" w:rsidRPr="006D0B8B">
              <w:rPr>
                <w:rStyle w:val="Lienhypertexte"/>
                <w:noProof/>
              </w:rPr>
              <w:t>et les technologies de détection</w:t>
            </w:r>
            <w:r w:rsidR="007102C3">
              <w:rPr>
                <w:noProof/>
                <w:webHidden/>
              </w:rPr>
              <w:tab/>
            </w:r>
            <w:r w:rsidR="007102C3">
              <w:rPr>
                <w:noProof/>
                <w:webHidden/>
              </w:rPr>
              <w:fldChar w:fldCharType="begin"/>
            </w:r>
            <w:r w:rsidR="007102C3">
              <w:rPr>
                <w:noProof/>
                <w:webHidden/>
              </w:rPr>
              <w:instrText xml:space="preserve"> PAGEREF _Toc421258520 \h </w:instrText>
            </w:r>
            <w:r w:rsidR="007102C3">
              <w:rPr>
                <w:noProof/>
                <w:webHidden/>
              </w:rPr>
            </w:r>
            <w:r w:rsidR="007102C3">
              <w:rPr>
                <w:noProof/>
                <w:webHidden/>
              </w:rPr>
              <w:fldChar w:fldCharType="separate"/>
            </w:r>
            <w:r w:rsidR="007102C3">
              <w:rPr>
                <w:noProof/>
                <w:webHidden/>
              </w:rPr>
              <w:t>36</w:t>
            </w:r>
            <w:r w:rsidR="007102C3">
              <w:rPr>
                <w:noProof/>
                <w:webHidden/>
              </w:rPr>
              <w:fldChar w:fldCharType="end"/>
            </w:r>
          </w:hyperlink>
        </w:p>
        <w:p w14:paraId="6F41A448"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21" w:history="1">
            <w:r w:rsidR="007102C3" w:rsidRPr="006D0B8B">
              <w:rPr>
                <w:rStyle w:val="Lienhypertexte"/>
                <w:noProof/>
              </w:rPr>
              <w:t xml:space="preserve">L’implémentation à l’aide de </w:t>
            </w:r>
            <w:r w:rsidR="007102C3" w:rsidRPr="006D0B8B">
              <w:rPr>
                <w:rStyle w:val="Lienhypertexte"/>
                <w:i/>
                <w:noProof/>
              </w:rPr>
              <w:t>VisualGestureBuilderFrameSource</w:t>
            </w:r>
            <w:r w:rsidR="007102C3">
              <w:rPr>
                <w:noProof/>
                <w:webHidden/>
              </w:rPr>
              <w:tab/>
            </w:r>
            <w:r w:rsidR="007102C3">
              <w:rPr>
                <w:noProof/>
                <w:webHidden/>
              </w:rPr>
              <w:fldChar w:fldCharType="begin"/>
            </w:r>
            <w:r w:rsidR="007102C3">
              <w:rPr>
                <w:noProof/>
                <w:webHidden/>
              </w:rPr>
              <w:instrText xml:space="preserve"> PAGEREF _Toc421258521 \h </w:instrText>
            </w:r>
            <w:r w:rsidR="007102C3">
              <w:rPr>
                <w:noProof/>
                <w:webHidden/>
              </w:rPr>
            </w:r>
            <w:r w:rsidR="007102C3">
              <w:rPr>
                <w:noProof/>
                <w:webHidden/>
              </w:rPr>
              <w:fldChar w:fldCharType="separate"/>
            </w:r>
            <w:r w:rsidR="007102C3">
              <w:rPr>
                <w:noProof/>
                <w:webHidden/>
              </w:rPr>
              <w:t>38</w:t>
            </w:r>
            <w:r w:rsidR="007102C3">
              <w:rPr>
                <w:noProof/>
                <w:webHidden/>
              </w:rPr>
              <w:fldChar w:fldCharType="end"/>
            </w:r>
          </w:hyperlink>
        </w:p>
        <w:p w14:paraId="4448590A"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22" w:history="1">
            <w:r w:rsidR="007102C3" w:rsidRPr="006D0B8B">
              <w:rPr>
                <w:rStyle w:val="Lienhypertexte"/>
                <w:noProof/>
              </w:rPr>
              <w:t>5.5</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Principe de la détection de mouvement dans le projet</w:t>
            </w:r>
            <w:r w:rsidR="007102C3">
              <w:rPr>
                <w:noProof/>
                <w:webHidden/>
              </w:rPr>
              <w:tab/>
            </w:r>
            <w:r w:rsidR="007102C3">
              <w:rPr>
                <w:noProof/>
                <w:webHidden/>
              </w:rPr>
              <w:fldChar w:fldCharType="begin"/>
            </w:r>
            <w:r w:rsidR="007102C3">
              <w:rPr>
                <w:noProof/>
                <w:webHidden/>
              </w:rPr>
              <w:instrText xml:space="preserve"> PAGEREF _Toc421258522 \h </w:instrText>
            </w:r>
            <w:r w:rsidR="007102C3">
              <w:rPr>
                <w:noProof/>
                <w:webHidden/>
              </w:rPr>
            </w:r>
            <w:r w:rsidR="007102C3">
              <w:rPr>
                <w:noProof/>
                <w:webHidden/>
              </w:rPr>
              <w:fldChar w:fldCharType="separate"/>
            </w:r>
            <w:r w:rsidR="007102C3">
              <w:rPr>
                <w:noProof/>
                <w:webHidden/>
              </w:rPr>
              <w:t>41</w:t>
            </w:r>
            <w:r w:rsidR="007102C3">
              <w:rPr>
                <w:noProof/>
                <w:webHidden/>
              </w:rPr>
              <w:fldChar w:fldCharType="end"/>
            </w:r>
          </w:hyperlink>
        </w:p>
        <w:p w14:paraId="268CAA47"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23" w:history="1">
            <w:r w:rsidR="007102C3" w:rsidRPr="006D0B8B">
              <w:rPr>
                <w:rStyle w:val="Lienhypertexte"/>
                <w:noProof/>
              </w:rPr>
              <w:t xml:space="preserve">Récupérer la liste des </w:t>
            </w:r>
            <w:r w:rsidR="007102C3" w:rsidRPr="006D0B8B">
              <w:rPr>
                <w:rStyle w:val="Lienhypertexte"/>
                <w:i/>
                <w:noProof/>
              </w:rPr>
              <w:t>body</w:t>
            </w:r>
            <w:r w:rsidR="007102C3" w:rsidRPr="006D0B8B">
              <w:rPr>
                <w:rStyle w:val="Lienhypertexte"/>
                <w:noProof/>
              </w:rPr>
              <w:t xml:space="preserve"> présents</w:t>
            </w:r>
            <w:r w:rsidR="007102C3">
              <w:rPr>
                <w:noProof/>
                <w:webHidden/>
              </w:rPr>
              <w:tab/>
            </w:r>
            <w:r w:rsidR="007102C3">
              <w:rPr>
                <w:noProof/>
                <w:webHidden/>
              </w:rPr>
              <w:fldChar w:fldCharType="begin"/>
            </w:r>
            <w:r w:rsidR="007102C3">
              <w:rPr>
                <w:noProof/>
                <w:webHidden/>
              </w:rPr>
              <w:instrText xml:space="preserve"> PAGEREF _Toc421258523 \h </w:instrText>
            </w:r>
            <w:r w:rsidR="007102C3">
              <w:rPr>
                <w:noProof/>
                <w:webHidden/>
              </w:rPr>
            </w:r>
            <w:r w:rsidR="007102C3">
              <w:rPr>
                <w:noProof/>
                <w:webHidden/>
              </w:rPr>
              <w:fldChar w:fldCharType="separate"/>
            </w:r>
            <w:r w:rsidR="007102C3">
              <w:rPr>
                <w:noProof/>
                <w:webHidden/>
              </w:rPr>
              <w:t>41</w:t>
            </w:r>
            <w:r w:rsidR="007102C3">
              <w:rPr>
                <w:noProof/>
                <w:webHidden/>
              </w:rPr>
              <w:fldChar w:fldCharType="end"/>
            </w:r>
          </w:hyperlink>
        </w:p>
        <w:p w14:paraId="7D6D30DE"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24" w:history="1">
            <w:r w:rsidR="007102C3" w:rsidRPr="006D0B8B">
              <w:rPr>
                <w:rStyle w:val="Lienhypertexte"/>
                <w:noProof/>
              </w:rPr>
              <w:t xml:space="preserve">La classe </w:t>
            </w:r>
            <w:r w:rsidR="007102C3" w:rsidRPr="006D0B8B">
              <w:rPr>
                <w:rStyle w:val="Lienhypertexte"/>
                <w:i/>
                <w:noProof/>
              </w:rPr>
              <w:t>GestureDetector</w:t>
            </w:r>
            <w:r w:rsidR="007102C3" w:rsidRPr="006D0B8B">
              <w:rPr>
                <w:rStyle w:val="Lienhypertexte"/>
                <w:noProof/>
              </w:rPr>
              <w:t xml:space="preserve"> fournie</w:t>
            </w:r>
            <w:r w:rsidR="007102C3">
              <w:rPr>
                <w:noProof/>
                <w:webHidden/>
              </w:rPr>
              <w:tab/>
            </w:r>
            <w:r w:rsidR="007102C3">
              <w:rPr>
                <w:noProof/>
                <w:webHidden/>
              </w:rPr>
              <w:fldChar w:fldCharType="begin"/>
            </w:r>
            <w:r w:rsidR="007102C3">
              <w:rPr>
                <w:noProof/>
                <w:webHidden/>
              </w:rPr>
              <w:instrText xml:space="preserve"> PAGEREF _Toc421258524 \h </w:instrText>
            </w:r>
            <w:r w:rsidR="007102C3">
              <w:rPr>
                <w:noProof/>
                <w:webHidden/>
              </w:rPr>
            </w:r>
            <w:r w:rsidR="007102C3">
              <w:rPr>
                <w:noProof/>
                <w:webHidden/>
              </w:rPr>
              <w:fldChar w:fldCharType="separate"/>
            </w:r>
            <w:r w:rsidR="007102C3">
              <w:rPr>
                <w:noProof/>
                <w:webHidden/>
              </w:rPr>
              <w:t>42</w:t>
            </w:r>
            <w:r w:rsidR="007102C3">
              <w:rPr>
                <w:noProof/>
                <w:webHidden/>
              </w:rPr>
              <w:fldChar w:fldCharType="end"/>
            </w:r>
          </w:hyperlink>
        </w:p>
        <w:p w14:paraId="60F8B500"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25" w:history="1">
            <w:r w:rsidR="007102C3" w:rsidRPr="006D0B8B">
              <w:rPr>
                <w:rStyle w:val="Lienhypertexte"/>
                <w:noProof/>
              </w:rPr>
              <w:t>5.6</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Introduction au développement de cet add-in PowerPoint</w:t>
            </w:r>
            <w:r w:rsidR="007102C3">
              <w:rPr>
                <w:noProof/>
                <w:webHidden/>
              </w:rPr>
              <w:tab/>
            </w:r>
            <w:r w:rsidR="007102C3">
              <w:rPr>
                <w:noProof/>
                <w:webHidden/>
              </w:rPr>
              <w:fldChar w:fldCharType="begin"/>
            </w:r>
            <w:r w:rsidR="007102C3">
              <w:rPr>
                <w:noProof/>
                <w:webHidden/>
              </w:rPr>
              <w:instrText xml:space="preserve"> PAGEREF _Toc421258525 \h </w:instrText>
            </w:r>
            <w:r w:rsidR="007102C3">
              <w:rPr>
                <w:noProof/>
                <w:webHidden/>
              </w:rPr>
            </w:r>
            <w:r w:rsidR="007102C3">
              <w:rPr>
                <w:noProof/>
                <w:webHidden/>
              </w:rPr>
              <w:fldChar w:fldCharType="separate"/>
            </w:r>
            <w:r w:rsidR="007102C3">
              <w:rPr>
                <w:noProof/>
                <w:webHidden/>
              </w:rPr>
              <w:t>43</w:t>
            </w:r>
            <w:r w:rsidR="007102C3">
              <w:rPr>
                <w:noProof/>
                <w:webHidden/>
              </w:rPr>
              <w:fldChar w:fldCharType="end"/>
            </w:r>
          </w:hyperlink>
        </w:p>
        <w:p w14:paraId="4044A0AF"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26" w:history="1">
            <w:r w:rsidR="007102C3" w:rsidRPr="006D0B8B">
              <w:rPr>
                <w:rStyle w:val="Lienhypertexte"/>
                <w:noProof/>
              </w:rPr>
              <w:t>Le déploiement d’add-in Office</w:t>
            </w:r>
            <w:r w:rsidR="007102C3">
              <w:rPr>
                <w:noProof/>
                <w:webHidden/>
              </w:rPr>
              <w:tab/>
            </w:r>
            <w:r w:rsidR="007102C3">
              <w:rPr>
                <w:noProof/>
                <w:webHidden/>
              </w:rPr>
              <w:fldChar w:fldCharType="begin"/>
            </w:r>
            <w:r w:rsidR="007102C3">
              <w:rPr>
                <w:noProof/>
                <w:webHidden/>
              </w:rPr>
              <w:instrText xml:space="preserve"> PAGEREF _Toc421258526 \h </w:instrText>
            </w:r>
            <w:r w:rsidR="007102C3">
              <w:rPr>
                <w:noProof/>
                <w:webHidden/>
              </w:rPr>
            </w:r>
            <w:r w:rsidR="007102C3">
              <w:rPr>
                <w:noProof/>
                <w:webHidden/>
              </w:rPr>
              <w:fldChar w:fldCharType="separate"/>
            </w:r>
            <w:r w:rsidR="007102C3">
              <w:rPr>
                <w:noProof/>
                <w:webHidden/>
              </w:rPr>
              <w:t>44</w:t>
            </w:r>
            <w:r w:rsidR="007102C3">
              <w:rPr>
                <w:noProof/>
                <w:webHidden/>
              </w:rPr>
              <w:fldChar w:fldCharType="end"/>
            </w:r>
          </w:hyperlink>
        </w:p>
        <w:p w14:paraId="23D531B1"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27" w:history="1">
            <w:r w:rsidR="007102C3" w:rsidRPr="006D0B8B">
              <w:rPr>
                <w:rStyle w:val="Lienhypertexte"/>
                <w:noProof/>
                <w:lang w:eastAsia="fr-CH"/>
              </w:rPr>
              <w:t>5.7</w:t>
            </w:r>
            <w:r w:rsidR="007102C3">
              <w:rPr>
                <w:rFonts w:asciiTheme="minorHAnsi" w:eastAsiaTheme="minorEastAsia" w:hAnsiTheme="minorHAnsi" w:cstheme="minorBidi"/>
                <w:b w:val="0"/>
                <w:noProof/>
                <w:sz w:val="22"/>
                <w:szCs w:val="22"/>
                <w:lang w:eastAsia="fr-CH"/>
              </w:rPr>
              <w:tab/>
            </w:r>
            <w:r w:rsidR="007102C3" w:rsidRPr="006D0B8B">
              <w:rPr>
                <w:rStyle w:val="Lienhypertexte"/>
                <w:noProof/>
                <w:lang w:eastAsia="fr-CH"/>
              </w:rPr>
              <w:t>Développement et conseils</w:t>
            </w:r>
            <w:r w:rsidR="007102C3">
              <w:rPr>
                <w:noProof/>
                <w:webHidden/>
              </w:rPr>
              <w:tab/>
            </w:r>
            <w:r w:rsidR="007102C3">
              <w:rPr>
                <w:noProof/>
                <w:webHidden/>
              </w:rPr>
              <w:fldChar w:fldCharType="begin"/>
            </w:r>
            <w:r w:rsidR="007102C3">
              <w:rPr>
                <w:noProof/>
                <w:webHidden/>
              </w:rPr>
              <w:instrText xml:space="preserve"> PAGEREF _Toc421258527 \h </w:instrText>
            </w:r>
            <w:r w:rsidR="007102C3">
              <w:rPr>
                <w:noProof/>
                <w:webHidden/>
              </w:rPr>
            </w:r>
            <w:r w:rsidR="007102C3">
              <w:rPr>
                <w:noProof/>
                <w:webHidden/>
              </w:rPr>
              <w:fldChar w:fldCharType="separate"/>
            </w:r>
            <w:r w:rsidR="007102C3">
              <w:rPr>
                <w:noProof/>
                <w:webHidden/>
              </w:rPr>
              <w:t>45</w:t>
            </w:r>
            <w:r w:rsidR="007102C3">
              <w:rPr>
                <w:noProof/>
                <w:webHidden/>
              </w:rPr>
              <w:fldChar w:fldCharType="end"/>
            </w:r>
          </w:hyperlink>
        </w:p>
        <w:p w14:paraId="44E01E27"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28" w:history="1">
            <w:r w:rsidR="007102C3" w:rsidRPr="006D0B8B">
              <w:rPr>
                <w:rStyle w:val="Lienhypertexte"/>
                <w:noProof/>
              </w:rPr>
              <w:t>Commencer le projet</w:t>
            </w:r>
            <w:r w:rsidR="007102C3">
              <w:rPr>
                <w:noProof/>
                <w:webHidden/>
              </w:rPr>
              <w:tab/>
            </w:r>
            <w:r w:rsidR="007102C3">
              <w:rPr>
                <w:noProof/>
                <w:webHidden/>
              </w:rPr>
              <w:fldChar w:fldCharType="begin"/>
            </w:r>
            <w:r w:rsidR="007102C3">
              <w:rPr>
                <w:noProof/>
                <w:webHidden/>
              </w:rPr>
              <w:instrText xml:space="preserve"> PAGEREF _Toc421258528 \h </w:instrText>
            </w:r>
            <w:r w:rsidR="007102C3">
              <w:rPr>
                <w:noProof/>
                <w:webHidden/>
              </w:rPr>
            </w:r>
            <w:r w:rsidR="007102C3">
              <w:rPr>
                <w:noProof/>
                <w:webHidden/>
              </w:rPr>
              <w:fldChar w:fldCharType="separate"/>
            </w:r>
            <w:r w:rsidR="007102C3">
              <w:rPr>
                <w:noProof/>
                <w:webHidden/>
              </w:rPr>
              <w:t>45</w:t>
            </w:r>
            <w:r w:rsidR="007102C3">
              <w:rPr>
                <w:noProof/>
                <w:webHidden/>
              </w:rPr>
              <w:fldChar w:fldCharType="end"/>
            </w:r>
          </w:hyperlink>
        </w:p>
        <w:p w14:paraId="64F1A99D"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29" w:history="1">
            <w:r w:rsidR="007102C3" w:rsidRPr="006D0B8B">
              <w:rPr>
                <w:rStyle w:val="Lienhypertexte"/>
                <w:noProof/>
                <w:lang w:eastAsia="fr-CH"/>
              </w:rPr>
              <w:t>Récupérer les frames des</w:t>
            </w:r>
            <w:r w:rsidR="007102C3" w:rsidRPr="006D0B8B">
              <w:rPr>
                <w:rStyle w:val="Lienhypertexte"/>
                <w:i/>
                <w:noProof/>
                <w:lang w:eastAsia="fr-CH"/>
              </w:rPr>
              <w:t xml:space="preserve"> datasources</w:t>
            </w:r>
            <w:r w:rsidR="007102C3">
              <w:rPr>
                <w:noProof/>
                <w:webHidden/>
              </w:rPr>
              <w:tab/>
            </w:r>
            <w:r w:rsidR="007102C3">
              <w:rPr>
                <w:noProof/>
                <w:webHidden/>
              </w:rPr>
              <w:fldChar w:fldCharType="begin"/>
            </w:r>
            <w:r w:rsidR="007102C3">
              <w:rPr>
                <w:noProof/>
                <w:webHidden/>
              </w:rPr>
              <w:instrText xml:space="preserve"> PAGEREF _Toc421258529 \h </w:instrText>
            </w:r>
            <w:r w:rsidR="007102C3">
              <w:rPr>
                <w:noProof/>
                <w:webHidden/>
              </w:rPr>
            </w:r>
            <w:r w:rsidR="007102C3">
              <w:rPr>
                <w:noProof/>
                <w:webHidden/>
              </w:rPr>
              <w:fldChar w:fldCharType="separate"/>
            </w:r>
            <w:r w:rsidR="007102C3">
              <w:rPr>
                <w:noProof/>
                <w:webHidden/>
              </w:rPr>
              <w:t>46</w:t>
            </w:r>
            <w:r w:rsidR="007102C3">
              <w:rPr>
                <w:noProof/>
                <w:webHidden/>
              </w:rPr>
              <w:fldChar w:fldCharType="end"/>
            </w:r>
          </w:hyperlink>
        </w:p>
        <w:p w14:paraId="2604D802"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30" w:history="1">
            <w:r w:rsidR="007102C3" w:rsidRPr="006D0B8B">
              <w:rPr>
                <w:rStyle w:val="Lienhypertexte"/>
                <w:noProof/>
                <w:lang w:eastAsia="fr-CH"/>
              </w:rPr>
              <w:t>Implémenter la détection de mouvement</w:t>
            </w:r>
            <w:r w:rsidR="007102C3">
              <w:rPr>
                <w:noProof/>
                <w:webHidden/>
              </w:rPr>
              <w:tab/>
            </w:r>
            <w:r w:rsidR="007102C3">
              <w:rPr>
                <w:noProof/>
                <w:webHidden/>
              </w:rPr>
              <w:fldChar w:fldCharType="begin"/>
            </w:r>
            <w:r w:rsidR="007102C3">
              <w:rPr>
                <w:noProof/>
                <w:webHidden/>
              </w:rPr>
              <w:instrText xml:space="preserve"> PAGEREF _Toc421258530 \h </w:instrText>
            </w:r>
            <w:r w:rsidR="007102C3">
              <w:rPr>
                <w:noProof/>
                <w:webHidden/>
              </w:rPr>
            </w:r>
            <w:r w:rsidR="007102C3">
              <w:rPr>
                <w:noProof/>
                <w:webHidden/>
              </w:rPr>
              <w:fldChar w:fldCharType="separate"/>
            </w:r>
            <w:r w:rsidR="007102C3">
              <w:rPr>
                <w:noProof/>
                <w:webHidden/>
              </w:rPr>
              <w:t>48</w:t>
            </w:r>
            <w:r w:rsidR="007102C3">
              <w:rPr>
                <w:noProof/>
                <w:webHidden/>
              </w:rPr>
              <w:fldChar w:fldCharType="end"/>
            </w:r>
          </w:hyperlink>
        </w:p>
        <w:p w14:paraId="22DF94C1" w14:textId="77777777" w:rsidR="007102C3" w:rsidRDefault="00046799">
          <w:pPr>
            <w:pStyle w:val="TM3"/>
            <w:tabs>
              <w:tab w:val="right" w:leader="dot" w:pos="9062"/>
            </w:tabs>
            <w:rPr>
              <w:rFonts w:asciiTheme="minorHAnsi" w:eastAsiaTheme="minorEastAsia" w:hAnsiTheme="minorHAnsi" w:cstheme="minorBidi"/>
              <w:noProof/>
              <w:sz w:val="22"/>
              <w:szCs w:val="22"/>
              <w:lang w:eastAsia="fr-CH"/>
            </w:rPr>
          </w:pPr>
          <w:hyperlink w:anchor="_Toc421258531" w:history="1">
            <w:r w:rsidR="007102C3" w:rsidRPr="006D0B8B">
              <w:rPr>
                <w:rStyle w:val="Lienhypertexte"/>
                <w:noProof/>
              </w:rPr>
              <w:t>Détecter les mouvements</w:t>
            </w:r>
            <w:r w:rsidR="007102C3">
              <w:rPr>
                <w:noProof/>
                <w:webHidden/>
              </w:rPr>
              <w:tab/>
            </w:r>
            <w:r w:rsidR="007102C3">
              <w:rPr>
                <w:noProof/>
                <w:webHidden/>
              </w:rPr>
              <w:fldChar w:fldCharType="begin"/>
            </w:r>
            <w:r w:rsidR="007102C3">
              <w:rPr>
                <w:noProof/>
                <w:webHidden/>
              </w:rPr>
              <w:instrText xml:space="preserve"> PAGEREF _Toc421258531 \h </w:instrText>
            </w:r>
            <w:r w:rsidR="007102C3">
              <w:rPr>
                <w:noProof/>
                <w:webHidden/>
              </w:rPr>
            </w:r>
            <w:r w:rsidR="007102C3">
              <w:rPr>
                <w:noProof/>
                <w:webHidden/>
              </w:rPr>
              <w:fldChar w:fldCharType="separate"/>
            </w:r>
            <w:r w:rsidR="007102C3">
              <w:rPr>
                <w:noProof/>
                <w:webHidden/>
              </w:rPr>
              <w:t>48</w:t>
            </w:r>
            <w:r w:rsidR="007102C3">
              <w:rPr>
                <w:noProof/>
                <w:webHidden/>
              </w:rPr>
              <w:fldChar w:fldCharType="end"/>
            </w:r>
          </w:hyperlink>
        </w:p>
        <w:p w14:paraId="765A6349"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32" w:history="1">
            <w:r w:rsidR="007102C3" w:rsidRPr="006D0B8B">
              <w:rPr>
                <w:rStyle w:val="Lienhypertexte"/>
                <w:noProof/>
                <w:lang w:val="en-GB"/>
              </w:rPr>
              <w:t>5.8</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Correction</w:t>
            </w:r>
            <w:r w:rsidR="007102C3">
              <w:rPr>
                <w:noProof/>
                <w:webHidden/>
              </w:rPr>
              <w:tab/>
            </w:r>
            <w:r w:rsidR="007102C3">
              <w:rPr>
                <w:noProof/>
                <w:webHidden/>
              </w:rPr>
              <w:fldChar w:fldCharType="begin"/>
            </w:r>
            <w:r w:rsidR="007102C3">
              <w:rPr>
                <w:noProof/>
                <w:webHidden/>
              </w:rPr>
              <w:instrText xml:space="preserve"> PAGEREF _Toc421258532 \h </w:instrText>
            </w:r>
            <w:r w:rsidR="007102C3">
              <w:rPr>
                <w:noProof/>
                <w:webHidden/>
              </w:rPr>
            </w:r>
            <w:r w:rsidR="007102C3">
              <w:rPr>
                <w:noProof/>
                <w:webHidden/>
              </w:rPr>
              <w:fldChar w:fldCharType="separate"/>
            </w:r>
            <w:r w:rsidR="007102C3">
              <w:rPr>
                <w:noProof/>
                <w:webHidden/>
              </w:rPr>
              <w:t>49</w:t>
            </w:r>
            <w:r w:rsidR="007102C3">
              <w:rPr>
                <w:noProof/>
                <w:webHidden/>
              </w:rPr>
              <w:fldChar w:fldCharType="end"/>
            </w:r>
          </w:hyperlink>
        </w:p>
        <w:p w14:paraId="049FEA0C"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33" w:history="1">
            <w:r w:rsidR="007102C3" w:rsidRPr="006D0B8B">
              <w:rPr>
                <w:rStyle w:val="Lienhypertexte"/>
                <w:noProof/>
              </w:rPr>
              <w:t>5.9</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Le concept de l’ajout du pointeur</w:t>
            </w:r>
            <w:r w:rsidR="007102C3">
              <w:rPr>
                <w:noProof/>
                <w:webHidden/>
              </w:rPr>
              <w:tab/>
            </w:r>
            <w:r w:rsidR="007102C3">
              <w:rPr>
                <w:noProof/>
                <w:webHidden/>
              </w:rPr>
              <w:fldChar w:fldCharType="begin"/>
            </w:r>
            <w:r w:rsidR="007102C3">
              <w:rPr>
                <w:noProof/>
                <w:webHidden/>
              </w:rPr>
              <w:instrText xml:space="preserve"> PAGEREF _Toc421258533 \h </w:instrText>
            </w:r>
            <w:r w:rsidR="007102C3">
              <w:rPr>
                <w:noProof/>
                <w:webHidden/>
              </w:rPr>
            </w:r>
            <w:r w:rsidR="007102C3">
              <w:rPr>
                <w:noProof/>
                <w:webHidden/>
              </w:rPr>
              <w:fldChar w:fldCharType="separate"/>
            </w:r>
            <w:r w:rsidR="007102C3">
              <w:rPr>
                <w:noProof/>
                <w:webHidden/>
              </w:rPr>
              <w:t>49</w:t>
            </w:r>
            <w:r w:rsidR="007102C3">
              <w:rPr>
                <w:noProof/>
                <w:webHidden/>
              </w:rPr>
              <w:fldChar w:fldCharType="end"/>
            </w:r>
          </w:hyperlink>
        </w:p>
        <w:p w14:paraId="05E29206" w14:textId="77777777" w:rsidR="007102C3" w:rsidRDefault="00046799">
          <w:pPr>
            <w:pStyle w:val="TM10"/>
            <w:tabs>
              <w:tab w:val="left" w:pos="480"/>
              <w:tab w:val="right" w:leader="dot" w:pos="9062"/>
            </w:tabs>
            <w:rPr>
              <w:rFonts w:asciiTheme="minorHAnsi" w:eastAsiaTheme="minorEastAsia" w:hAnsiTheme="minorHAnsi" w:cstheme="minorBidi"/>
              <w:b w:val="0"/>
              <w:noProof/>
              <w:sz w:val="22"/>
              <w:szCs w:val="22"/>
              <w:lang w:eastAsia="fr-CH"/>
            </w:rPr>
          </w:pPr>
          <w:hyperlink w:anchor="_Toc421258534" w:history="1">
            <w:r w:rsidR="007102C3" w:rsidRPr="006D0B8B">
              <w:rPr>
                <w:rStyle w:val="Lienhypertexte"/>
                <w:noProof/>
              </w:rPr>
              <w:t>6</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Conclusion</w:t>
            </w:r>
            <w:r w:rsidR="007102C3">
              <w:rPr>
                <w:noProof/>
                <w:webHidden/>
              </w:rPr>
              <w:tab/>
            </w:r>
            <w:r w:rsidR="007102C3">
              <w:rPr>
                <w:noProof/>
                <w:webHidden/>
              </w:rPr>
              <w:fldChar w:fldCharType="begin"/>
            </w:r>
            <w:r w:rsidR="007102C3">
              <w:rPr>
                <w:noProof/>
                <w:webHidden/>
              </w:rPr>
              <w:instrText xml:space="preserve"> PAGEREF _Toc421258534 \h </w:instrText>
            </w:r>
            <w:r w:rsidR="007102C3">
              <w:rPr>
                <w:noProof/>
                <w:webHidden/>
              </w:rPr>
            </w:r>
            <w:r w:rsidR="007102C3">
              <w:rPr>
                <w:noProof/>
                <w:webHidden/>
              </w:rPr>
              <w:fldChar w:fldCharType="separate"/>
            </w:r>
            <w:r w:rsidR="007102C3">
              <w:rPr>
                <w:noProof/>
                <w:webHidden/>
              </w:rPr>
              <w:t>51</w:t>
            </w:r>
            <w:r w:rsidR="007102C3">
              <w:rPr>
                <w:noProof/>
                <w:webHidden/>
              </w:rPr>
              <w:fldChar w:fldCharType="end"/>
            </w:r>
          </w:hyperlink>
        </w:p>
        <w:p w14:paraId="6008A47A" w14:textId="77777777" w:rsidR="007102C3" w:rsidRDefault="00046799">
          <w:pPr>
            <w:pStyle w:val="TM10"/>
            <w:tabs>
              <w:tab w:val="left" w:pos="480"/>
              <w:tab w:val="right" w:leader="dot" w:pos="9062"/>
            </w:tabs>
            <w:rPr>
              <w:rFonts w:asciiTheme="minorHAnsi" w:eastAsiaTheme="minorEastAsia" w:hAnsiTheme="minorHAnsi" w:cstheme="minorBidi"/>
              <w:b w:val="0"/>
              <w:noProof/>
              <w:sz w:val="22"/>
              <w:szCs w:val="22"/>
              <w:lang w:eastAsia="fr-CH"/>
            </w:rPr>
          </w:pPr>
          <w:hyperlink w:anchor="_Toc421258535" w:history="1">
            <w:r w:rsidR="007102C3" w:rsidRPr="006D0B8B">
              <w:rPr>
                <w:rStyle w:val="Lienhypertexte"/>
                <w:noProof/>
              </w:rPr>
              <w:t>7</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Pour aller plus loin…</w:t>
            </w:r>
            <w:r w:rsidR="007102C3">
              <w:rPr>
                <w:noProof/>
                <w:webHidden/>
              </w:rPr>
              <w:tab/>
            </w:r>
            <w:r w:rsidR="007102C3">
              <w:rPr>
                <w:noProof/>
                <w:webHidden/>
              </w:rPr>
              <w:fldChar w:fldCharType="begin"/>
            </w:r>
            <w:r w:rsidR="007102C3">
              <w:rPr>
                <w:noProof/>
                <w:webHidden/>
              </w:rPr>
              <w:instrText xml:space="preserve"> PAGEREF _Toc421258535 \h </w:instrText>
            </w:r>
            <w:r w:rsidR="007102C3">
              <w:rPr>
                <w:noProof/>
                <w:webHidden/>
              </w:rPr>
            </w:r>
            <w:r w:rsidR="007102C3">
              <w:rPr>
                <w:noProof/>
                <w:webHidden/>
              </w:rPr>
              <w:fldChar w:fldCharType="separate"/>
            </w:r>
            <w:r w:rsidR="007102C3">
              <w:rPr>
                <w:noProof/>
                <w:webHidden/>
              </w:rPr>
              <w:t>52</w:t>
            </w:r>
            <w:r w:rsidR="007102C3">
              <w:rPr>
                <w:noProof/>
                <w:webHidden/>
              </w:rPr>
              <w:fldChar w:fldCharType="end"/>
            </w:r>
          </w:hyperlink>
        </w:p>
        <w:p w14:paraId="469AD448" w14:textId="77777777" w:rsidR="007102C3" w:rsidRDefault="00046799">
          <w:pPr>
            <w:pStyle w:val="TM2"/>
            <w:tabs>
              <w:tab w:val="left" w:pos="880"/>
              <w:tab w:val="right" w:leader="dot" w:pos="9062"/>
            </w:tabs>
            <w:rPr>
              <w:rFonts w:asciiTheme="minorHAnsi" w:eastAsiaTheme="minorEastAsia" w:hAnsiTheme="minorHAnsi" w:cstheme="minorBidi"/>
              <w:b w:val="0"/>
              <w:noProof/>
              <w:sz w:val="22"/>
              <w:szCs w:val="22"/>
              <w:lang w:eastAsia="fr-CH"/>
            </w:rPr>
          </w:pPr>
          <w:hyperlink w:anchor="_Toc421258536" w:history="1">
            <w:r w:rsidR="007102C3" w:rsidRPr="006D0B8B">
              <w:rPr>
                <w:rStyle w:val="Lienhypertexte"/>
                <w:noProof/>
              </w:rPr>
              <w:t>7.1</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Ajouter des fonctionnalités aux projets</w:t>
            </w:r>
            <w:r w:rsidR="007102C3">
              <w:rPr>
                <w:noProof/>
                <w:webHidden/>
              </w:rPr>
              <w:tab/>
            </w:r>
            <w:r w:rsidR="007102C3">
              <w:rPr>
                <w:noProof/>
                <w:webHidden/>
              </w:rPr>
              <w:fldChar w:fldCharType="begin"/>
            </w:r>
            <w:r w:rsidR="007102C3">
              <w:rPr>
                <w:noProof/>
                <w:webHidden/>
              </w:rPr>
              <w:instrText xml:space="preserve"> PAGEREF _Toc421258536 \h </w:instrText>
            </w:r>
            <w:r w:rsidR="007102C3">
              <w:rPr>
                <w:noProof/>
                <w:webHidden/>
              </w:rPr>
            </w:r>
            <w:r w:rsidR="007102C3">
              <w:rPr>
                <w:noProof/>
                <w:webHidden/>
              </w:rPr>
              <w:fldChar w:fldCharType="separate"/>
            </w:r>
            <w:r w:rsidR="007102C3">
              <w:rPr>
                <w:noProof/>
                <w:webHidden/>
              </w:rPr>
              <w:t>52</w:t>
            </w:r>
            <w:r w:rsidR="007102C3">
              <w:rPr>
                <w:noProof/>
                <w:webHidden/>
              </w:rPr>
              <w:fldChar w:fldCharType="end"/>
            </w:r>
          </w:hyperlink>
        </w:p>
        <w:p w14:paraId="3CCEA094" w14:textId="77777777" w:rsidR="007102C3" w:rsidRDefault="00046799">
          <w:pPr>
            <w:pStyle w:val="TM10"/>
            <w:tabs>
              <w:tab w:val="left" w:pos="480"/>
              <w:tab w:val="right" w:leader="dot" w:pos="9062"/>
            </w:tabs>
            <w:rPr>
              <w:rFonts w:asciiTheme="minorHAnsi" w:eastAsiaTheme="minorEastAsia" w:hAnsiTheme="minorHAnsi" w:cstheme="minorBidi"/>
              <w:b w:val="0"/>
              <w:noProof/>
              <w:sz w:val="22"/>
              <w:szCs w:val="22"/>
              <w:lang w:eastAsia="fr-CH"/>
            </w:rPr>
          </w:pPr>
          <w:hyperlink w:anchor="_Toc421258537" w:history="1">
            <w:r w:rsidR="007102C3" w:rsidRPr="006D0B8B">
              <w:rPr>
                <w:rStyle w:val="Lienhypertexte"/>
                <w:noProof/>
              </w:rPr>
              <w:t>8</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Sources</w:t>
            </w:r>
            <w:r w:rsidR="007102C3">
              <w:rPr>
                <w:noProof/>
                <w:webHidden/>
              </w:rPr>
              <w:tab/>
            </w:r>
            <w:r w:rsidR="007102C3">
              <w:rPr>
                <w:noProof/>
                <w:webHidden/>
              </w:rPr>
              <w:fldChar w:fldCharType="begin"/>
            </w:r>
            <w:r w:rsidR="007102C3">
              <w:rPr>
                <w:noProof/>
                <w:webHidden/>
              </w:rPr>
              <w:instrText xml:space="preserve"> PAGEREF _Toc421258537 \h </w:instrText>
            </w:r>
            <w:r w:rsidR="007102C3">
              <w:rPr>
                <w:noProof/>
                <w:webHidden/>
              </w:rPr>
            </w:r>
            <w:r w:rsidR="007102C3">
              <w:rPr>
                <w:noProof/>
                <w:webHidden/>
              </w:rPr>
              <w:fldChar w:fldCharType="separate"/>
            </w:r>
            <w:r w:rsidR="007102C3">
              <w:rPr>
                <w:noProof/>
                <w:webHidden/>
              </w:rPr>
              <w:t>54</w:t>
            </w:r>
            <w:r w:rsidR="007102C3">
              <w:rPr>
                <w:noProof/>
                <w:webHidden/>
              </w:rPr>
              <w:fldChar w:fldCharType="end"/>
            </w:r>
          </w:hyperlink>
        </w:p>
        <w:p w14:paraId="5DF3201C" w14:textId="77777777" w:rsidR="007102C3" w:rsidRDefault="00046799">
          <w:pPr>
            <w:pStyle w:val="TM10"/>
            <w:tabs>
              <w:tab w:val="left" w:pos="480"/>
              <w:tab w:val="right" w:leader="dot" w:pos="9062"/>
            </w:tabs>
            <w:rPr>
              <w:rFonts w:asciiTheme="minorHAnsi" w:eastAsiaTheme="minorEastAsia" w:hAnsiTheme="minorHAnsi" w:cstheme="minorBidi"/>
              <w:b w:val="0"/>
              <w:noProof/>
              <w:sz w:val="22"/>
              <w:szCs w:val="22"/>
              <w:lang w:eastAsia="fr-CH"/>
            </w:rPr>
          </w:pPr>
          <w:hyperlink w:anchor="_Toc421258538" w:history="1">
            <w:r w:rsidR="007102C3" w:rsidRPr="006D0B8B">
              <w:rPr>
                <w:rStyle w:val="Lienhypertexte"/>
                <w:noProof/>
              </w:rPr>
              <w:t>9</w:t>
            </w:r>
            <w:r w:rsidR="007102C3">
              <w:rPr>
                <w:rFonts w:asciiTheme="minorHAnsi" w:eastAsiaTheme="minorEastAsia" w:hAnsiTheme="minorHAnsi" w:cstheme="minorBidi"/>
                <w:b w:val="0"/>
                <w:noProof/>
                <w:sz w:val="22"/>
                <w:szCs w:val="22"/>
                <w:lang w:eastAsia="fr-CH"/>
              </w:rPr>
              <w:tab/>
            </w:r>
            <w:r w:rsidR="007102C3" w:rsidRPr="006D0B8B">
              <w:rPr>
                <w:rStyle w:val="Lienhypertexte"/>
                <w:noProof/>
              </w:rPr>
              <w:t>Remerciements</w:t>
            </w:r>
            <w:r w:rsidR="007102C3">
              <w:rPr>
                <w:noProof/>
                <w:webHidden/>
              </w:rPr>
              <w:tab/>
            </w:r>
            <w:r w:rsidR="007102C3">
              <w:rPr>
                <w:noProof/>
                <w:webHidden/>
              </w:rPr>
              <w:fldChar w:fldCharType="begin"/>
            </w:r>
            <w:r w:rsidR="007102C3">
              <w:rPr>
                <w:noProof/>
                <w:webHidden/>
              </w:rPr>
              <w:instrText xml:space="preserve"> PAGEREF _Toc421258538 \h </w:instrText>
            </w:r>
            <w:r w:rsidR="007102C3">
              <w:rPr>
                <w:noProof/>
                <w:webHidden/>
              </w:rPr>
            </w:r>
            <w:r w:rsidR="007102C3">
              <w:rPr>
                <w:noProof/>
                <w:webHidden/>
              </w:rPr>
              <w:fldChar w:fldCharType="separate"/>
            </w:r>
            <w:r w:rsidR="007102C3">
              <w:rPr>
                <w:noProof/>
                <w:webHidden/>
              </w:rPr>
              <w:t>56</w:t>
            </w:r>
            <w:r w:rsidR="007102C3">
              <w:rPr>
                <w:noProof/>
                <w:webHidden/>
              </w:rPr>
              <w:fldChar w:fldCharType="end"/>
            </w:r>
          </w:hyperlink>
        </w:p>
        <w:p w14:paraId="5323C3EA" w14:textId="77777777" w:rsidR="00AB6495" w:rsidRDefault="00AB6495">
          <w:r>
            <w:rPr>
              <w:b/>
              <w:bCs/>
            </w:rPr>
            <w:fldChar w:fldCharType="end"/>
          </w:r>
        </w:p>
      </w:sdtContent>
    </w:sdt>
    <w:p w14:paraId="1E1FB782" w14:textId="77777777" w:rsidR="00387224" w:rsidRDefault="00387224" w:rsidP="00B719A2"/>
    <w:p w14:paraId="41CFC55A" w14:textId="77777777" w:rsidR="00C310A0" w:rsidRDefault="00FD6320" w:rsidP="00B719A2">
      <w:pPr>
        <w:pStyle w:val="Titre1"/>
      </w:pPr>
      <w:bookmarkStart w:id="0" w:name="_Toc419191669"/>
      <w:bookmarkStart w:id="1" w:name="_Toc419977391"/>
      <w:bookmarkStart w:id="2" w:name="_Ref420498145"/>
      <w:bookmarkStart w:id="3" w:name="_Toc421258482"/>
      <w:r>
        <w:lastRenderedPageBreak/>
        <w:t>Introduction</w:t>
      </w:r>
      <w:bookmarkEnd w:id="0"/>
      <w:bookmarkEnd w:id="1"/>
      <w:bookmarkEnd w:id="2"/>
      <w:bookmarkEnd w:id="3"/>
    </w:p>
    <w:p w14:paraId="5AD2E057" w14:textId="77777777" w:rsidR="00957B18" w:rsidRDefault="00957B18" w:rsidP="00957B18">
      <w:pPr>
        <w:pStyle w:val="Titre2"/>
      </w:pPr>
      <w:bookmarkStart w:id="4" w:name="_Toc419977392"/>
      <w:bookmarkStart w:id="5" w:name="_Toc421258483"/>
      <w:r>
        <w:t xml:space="preserve">Le </w:t>
      </w:r>
      <w:r w:rsidR="002359A9">
        <w:t>rôle</w:t>
      </w:r>
      <w:r>
        <w:t xml:space="preserve"> de ce tutoriel</w:t>
      </w:r>
      <w:bookmarkEnd w:id="4"/>
      <w:bookmarkEnd w:id="5"/>
    </w:p>
    <w:p w14:paraId="66F550DB" w14:textId="77777777" w:rsidR="00CD6F8C" w:rsidRDefault="0061534D" w:rsidP="0061534D">
      <w:r>
        <w:t>Ce</w:t>
      </w:r>
      <w:r w:rsidR="003F60A0">
        <w:t xml:space="preserve"> tutoriel a pour but </w:t>
      </w:r>
      <w:r w:rsidR="00815C7E">
        <w:t xml:space="preserve">d’initier au </w:t>
      </w:r>
      <w:r w:rsidR="008017C7">
        <w:t xml:space="preserve">développement </w:t>
      </w:r>
      <w:r w:rsidR="00D06E55">
        <w:t>pour</w:t>
      </w:r>
      <w:r w:rsidR="006C06E8">
        <w:t xml:space="preserve"> Kinect V2, </w:t>
      </w:r>
      <w:r w:rsidR="00EA2A93">
        <w:t xml:space="preserve">ou </w:t>
      </w:r>
      <w:r w:rsidR="006C06E8">
        <w:t>Kinect pour Xbox One</w:t>
      </w:r>
      <w:r w:rsidR="008F6875">
        <w:t>.</w:t>
      </w:r>
      <w:r w:rsidR="005D0352">
        <w:t xml:space="preserve"> </w:t>
      </w:r>
    </w:p>
    <w:p w14:paraId="6C2BC6EF" w14:textId="77777777" w:rsidR="00B857F4" w:rsidRDefault="00B857F4" w:rsidP="0061534D">
      <w:r>
        <w:t>Une description générale de l’API</w:t>
      </w:r>
      <w:r w:rsidR="00467372">
        <w:rPr>
          <w:rStyle w:val="Appelnotedebasdep"/>
        </w:rPr>
        <w:footnoteReference w:id="2"/>
      </w:r>
      <w:r>
        <w:t xml:space="preserve"> </w:t>
      </w:r>
      <w:r w:rsidR="00E33734">
        <w:t>fournie par Microsoft sera effectuée</w:t>
      </w:r>
      <w:r w:rsidR="00420131">
        <w:t>.</w:t>
      </w:r>
      <w:r w:rsidR="002A2D1F">
        <w:t xml:space="preserve"> </w:t>
      </w:r>
      <w:r w:rsidR="00506799">
        <w:t>Le</w:t>
      </w:r>
      <w:r w:rsidR="00962467">
        <w:t xml:space="preserve"> matériel et l</w:t>
      </w:r>
      <w:r w:rsidR="00664223">
        <w:t xml:space="preserve">es logiciels nécessaires </w:t>
      </w:r>
      <w:r w:rsidR="00731E21">
        <w:t>seront décrits, ainsi que leu</w:t>
      </w:r>
      <w:r w:rsidR="00E914BD">
        <w:t>r</w:t>
      </w:r>
      <w:r w:rsidR="00731E21">
        <w:t xml:space="preserve"> mise en place. </w:t>
      </w:r>
    </w:p>
    <w:p w14:paraId="667BB5CF" w14:textId="77777777" w:rsidR="00C858E2" w:rsidRDefault="002D7191" w:rsidP="0061534D">
      <w:r>
        <w:t xml:space="preserve">Deux projets </w:t>
      </w:r>
      <w:r w:rsidR="00363D36">
        <w:t>permettront</w:t>
      </w:r>
      <w:r>
        <w:t xml:space="preserve"> de se familiariser avec le développement pour Kinect</w:t>
      </w:r>
      <w:r w:rsidR="00C858E2">
        <w:t> :</w:t>
      </w:r>
    </w:p>
    <w:p w14:paraId="32FAB11F" w14:textId="77777777" w:rsidR="00C858E2" w:rsidRDefault="00666221" w:rsidP="00E70EAF">
      <w:pPr>
        <w:pStyle w:val="Paragraphedeliste"/>
        <w:numPr>
          <w:ilvl w:val="0"/>
          <w:numId w:val="18"/>
        </w:numPr>
      </w:pPr>
      <w:r>
        <w:t xml:space="preserve">Kinect Draw est une petite application qui permet de dessiner </w:t>
      </w:r>
      <w:r w:rsidR="0091329C">
        <w:t>à l’écran sans toucher aucun périphérique, uniquement à l’aide de Kinect.</w:t>
      </w:r>
    </w:p>
    <w:p w14:paraId="5669D3D1" w14:textId="77777777" w:rsidR="005E4F26" w:rsidRDefault="007508A2" w:rsidP="00E70EAF">
      <w:pPr>
        <w:pStyle w:val="Paragraphedeliste"/>
        <w:numPr>
          <w:ilvl w:val="0"/>
          <w:numId w:val="18"/>
        </w:numPr>
      </w:pPr>
      <w:r>
        <w:t>Kinect PowerPoint est un plug</w:t>
      </w:r>
      <w:r w:rsidR="000509E5">
        <w:t>-</w:t>
      </w:r>
      <w:r>
        <w:t xml:space="preserve">in </w:t>
      </w:r>
      <w:r w:rsidR="00E21C10">
        <w:t xml:space="preserve">pour PowerPoint qui permet de changer de slide lors d’une présentation </w:t>
      </w:r>
      <w:r w:rsidR="00407630">
        <w:t>avec un geste de la main.</w:t>
      </w:r>
    </w:p>
    <w:p w14:paraId="34EFE5CC" w14:textId="77777777" w:rsidR="00747414" w:rsidRDefault="00E455D4" w:rsidP="00D77591">
      <w:r>
        <w:t xml:space="preserve">Ce tutoriel présentera aussi quelques liens pour aller plus loin dans le développement </w:t>
      </w:r>
      <w:r w:rsidR="00046850">
        <w:t xml:space="preserve">de Kinect, </w:t>
      </w:r>
      <w:r w:rsidR="00FF7392">
        <w:t>quelques projets possibles, etc.</w:t>
      </w:r>
    </w:p>
    <w:p w14:paraId="724F9A06" w14:textId="77777777" w:rsidR="00FD79F8" w:rsidRDefault="00FD79F8" w:rsidP="00FD79F8">
      <w:pPr>
        <w:pStyle w:val="Titre2"/>
      </w:pPr>
      <w:bookmarkStart w:id="6" w:name="_Toc419977393"/>
      <w:bookmarkStart w:id="7" w:name="_Toc421258484"/>
      <w:r>
        <w:t>Kinect</w:t>
      </w:r>
      <w:bookmarkEnd w:id="6"/>
      <w:bookmarkEnd w:id="7"/>
    </w:p>
    <w:p w14:paraId="72D4CCFD" w14:textId="77777777" w:rsidR="00883325" w:rsidRDefault="00883325" w:rsidP="00883325">
      <w:r w:rsidRPr="00E5403C">
        <w:rPr>
          <w:i/>
        </w:rPr>
        <w:t>Kinect</w:t>
      </w:r>
      <w:r>
        <w:t xml:space="preserve"> est un périphérique d’</w:t>
      </w:r>
      <w:r w:rsidR="00E800D2">
        <w:t>I</w:t>
      </w:r>
      <w:r>
        <w:t>nte</w:t>
      </w:r>
      <w:r w:rsidR="00E800D2">
        <w:t xml:space="preserve">raction </w:t>
      </w:r>
      <w:r w:rsidR="000509E5">
        <w:t>homme-m</w:t>
      </w:r>
      <w:r>
        <w:t>achine</w:t>
      </w:r>
      <w:r w:rsidR="00E800D2">
        <w:t xml:space="preserve"> </w:t>
      </w:r>
      <w:r w:rsidR="008E2AEE">
        <w:t>(</w:t>
      </w:r>
      <w:r w:rsidR="00E800D2" w:rsidRPr="00E5403C">
        <w:rPr>
          <w:i/>
        </w:rPr>
        <w:t>IHM</w:t>
      </w:r>
      <w:r w:rsidR="008E2AEE">
        <w:t>)</w:t>
      </w:r>
      <w:r w:rsidR="00917D3E">
        <w:t xml:space="preserve"> fabriqué par </w:t>
      </w:r>
      <w:r w:rsidR="00917D3E" w:rsidRPr="00E5403C">
        <w:rPr>
          <w:i/>
        </w:rPr>
        <w:t>Microsoft</w:t>
      </w:r>
      <w:r w:rsidR="004F760A">
        <w:t>. Il permet d’interagir avec une machine sans aucun contact</w:t>
      </w:r>
      <w:r w:rsidR="007B2662">
        <w:t xml:space="preserve"> physiqu</w:t>
      </w:r>
      <w:r w:rsidR="00BE29A1">
        <w:t>e, à contrario de la souris ou du</w:t>
      </w:r>
      <w:r w:rsidR="007B2662">
        <w:t xml:space="preserve"> clavier, par exemple.</w:t>
      </w:r>
      <w:r w:rsidR="00177E12">
        <w:t xml:space="preserve"> </w:t>
      </w:r>
      <w:r w:rsidR="00A10446">
        <w:t>Sur</w:t>
      </w:r>
      <w:r w:rsidR="000F1E8D">
        <w:t xml:space="preserve"> </w:t>
      </w:r>
      <w:r w:rsidR="00A10446">
        <w:t>ce point, la sortie de la première version de ce périphérique était assez révolutionnaire. En effet, pour un coût peu élevé, le grand public pouvait acquérir ce capteur</w:t>
      </w:r>
      <w:r w:rsidR="007014C9">
        <w:t xml:space="preserve"> </w:t>
      </w:r>
      <w:r w:rsidR="003117DD">
        <w:t xml:space="preserve">à brancher à sa </w:t>
      </w:r>
      <w:r w:rsidR="003117DD" w:rsidRPr="00515D3E">
        <w:rPr>
          <w:i/>
        </w:rPr>
        <w:t>Xbox 360</w:t>
      </w:r>
      <w:r w:rsidR="00A10446">
        <w:t xml:space="preserve">. </w:t>
      </w:r>
      <w:r w:rsidR="009F7C0E">
        <w:t>Il est d’ailleurs le périphérique de jeu s’étant vendu le plus rapidement</w:t>
      </w:r>
      <w:r w:rsidR="00C31D7F">
        <w:t>, avec en moyenne 133'333 unités vendues par jour</w:t>
      </w:r>
      <w:r w:rsidR="00372214">
        <w:t xml:space="preserve"> à son lancement</w:t>
      </w:r>
      <w:r w:rsidR="009F7C0E">
        <w:t xml:space="preserve"> </w:t>
      </w:r>
      <w:sdt>
        <w:sdtPr>
          <w:id w:val="244380190"/>
          <w:citation/>
        </w:sdtPr>
        <w:sdtEndPr/>
        <w:sdtContent>
          <w:r w:rsidR="009F7C0E">
            <w:fldChar w:fldCharType="begin"/>
          </w:r>
          <w:r w:rsidR="009F7C0E">
            <w:instrText xml:space="preserve"> CITATION Gui \l 4108 </w:instrText>
          </w:r>
          <w:r w:rsidR="009F7C0E">
            <w:fldChar w:fldCharType="separate"/>
          </w:r>
          <w:r w:rsidR="009F7C0E" w:rsidRPr="009F7C0E">
            <w:rPr>
              <w:noProof/>
            </w:rPr>
            <w:t>(Guinness World Records)</w:t>
          </w:r>
          <w:r w:rsidR="009F7C0E">
            <w:fldChar w:fldCharType="end"/>
          </w:r>
        </w:sdtContent>
      </w:sdt>
      <w:r w:rsidR="00C31D7F">
        <w:t>.</w:t>
      </w:r>
    </w:p>
    <w:p w14:paraId="68C90D01" w14:textId="77777777" w:rsidR="007544EF" w:rsidRDefault="007544EF" w:rsidP="0061642D">
      <w:pPr>
        <w:keepNext/>
        <w:jc w:val="center"/>
      </w:pPr>
      <w:r>
        <w:rPr>
          <w:noProof/>
          <w:lang w:eastAsia="fr-CH"/>
        </w:rPr>
        <w:lastRenderedPageBreak/>
        <w:drawing>
          <wp:inline distT="0" distB="0" distL="0" distR="0" wp14:anchorId="45523FA7" wp14:editId="7F60D590">
            <wp:extent cx="4381500" cy="2790825"/>
            <wp:effectExtent l="0" t="0" r="0" b="9525"/>
            <wp:docPr id="6" name="Image 6" descr="http://www.independent.co.uk/incoming/article8787892.ece/alternates/w460/AN26939219People%20play%20on%20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independent.co.uk/incoming/article8787892.ece/alternates/w460/AN26939219People%20play%20on%20K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1500" cy="2790825"/>
                    </a:xfrm>
                    <a:prstGeom prst="rect">
                      <a:avLst/>
                    </a:prstGeom>
                    <a:noFill/>
                    <a:ln>
                      <a:noFill/>
                    </a:ln>
                  </pic:spPr>
                </pic:pic>
              </a:graphicData>
            </a:graphic>
          </wp:inline>
        </w:drawing>
      </w:r>
    </w:p>
    <w:p w14:paraId="0404CC63" w14:textId="77777777" w:rsidR="007544EF" w:rsidRDefault="007544EF" w:rsidP="0061642D">
      <w:pPr>
        <w:pStyle w:val="Lgende"/>
        <w:jc w:val="center"/>
      </w:pPr>
      <w:bookmarkStart w:id="8" w:name="_Ref419205368"/>
      <w:bookmarkStart w:id="9" w:name="_Ref419205354"/>
      <w:r>
        <w:t xml:space="preserve">Figure </w:t>
      </w:r>
      <w:r w:rsidR="00046799">
        <w:fldChar w:fldCharType="begin"/>
      </w:r>
      <w:r w:rsidR="00046799">
        <w:instrText xml:space="preserve"> STYLEREF 1 \s </w:instrText>
      </w:r>
      <w:r w:rsidR="00046799">
        <w:fldChar w:fldCharType="separate"/>
      </w:r>
      <w:r w:rsidR="007862FD">
        <w:rPr>
          <w:noProof/>
        </w:rPr>
        <w:t>1</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w:t>
      </w:r>
      <w:r w:rsidR="00046799">
        <w:rPr>
          <w:noProof/>
        </w:rPr>
        <w:fldChar w:fldCharType="end"/>
      </w:r>
      <w:bookmarkEnd w:id="8"/>
      <w:r>
        <w:t xml:space="preserve"> : </w:t>
      </w:r>
      <w:r w:rsidR="00177E12">
        <w:t>« La manette, c’est vous ! » est le slogan de Microsoft pour présenter Kinect</w:t>
      </w:r>
      <w:bookmarkEnd w:id="9"/>
    </w:p>
    <w:p w14:paraId="4721B074" w14:textId="77777777" w:rsidR="00A47A22" w:rsidRDefault="00F60431" w:rsidP="00883325">
      <w:r>
        <w:t xml:space="preserve">La première version de </w:t>
      </w:r>
      <w:r w:rsidRPr="00C43DC8">
        <w:rPr>
          <w:i/>
        </w:rPr>
        <w:t>Kinect</w:t>
      </w:r>
      <w:r>
        <w:t xml:space="preserve"> est </w:t>
      </w:r>
      <w:r w:rsidR="00C51300">
        <w:t>sortie</w:t>
      </w:r>
      <w:r>
        <w:t xml:space="preserve"> </w:t>
      </w:r>
      <w:r w:rsidR="00C51300">
        <w:t>en novembre 2010</w:t>
      </w:r>
      <w:r w:rsidR="00921B21">
        <w:t xml:space="preserve"> un peu partout dans le monde. Initialement, elle était prévue pour être uniquement connectée à la </w:t>
      </w:r>
      <w:r w:rsidR="00921B21" w:rsidRPr="00BD0D0F">
        <w:rPr>
          <w:i/>
        </w:rPr>
        <w:t>Xbox</w:t>
      </w:r>
      <w:r w:rsidR="00921B21">
        <w:t xml:space="preserve">. </w:t>
      </w:r>
      <w:r w:rsidR="00C40922">
        <w:t xml:space="preserve">Mais très vite, </w:t>
      </w:r>
      <w:r w:rsidR="00BB5747">
        <w:t xml:space="preserve">le périphérique a intéressé les développeurs </w:t>
      </w:r>
      <w:r w:rsidR="00EF7A9E">
        <w:t>tiers</w:t>
      </w:r>
      <w:r w:rsidR="00BB5747">
        <w:t>, et des SDK</w:t>
      </w:r>
      <w:r w:rsidR="00BB5747">
        <w:rPr>
          <w:rStyle w:val="Appelnotedebasdep"/>
        </w:rPr>
        <w:footnoteReference w:id="3"/>
      </w:r>
      <w:r w:rsidR="00BB5747">
        <w:t xml:space="preserve"> non officiels sont apparus</w:t>
      </w:r>
      <w:r w:rsidR="00946A86">
        <w:t xml:space="preserve">, tel que </w:t>
      </w:r>
      <w:r w:rsidR="00946A86" w:rsidRPr="00D7367A">
        <w:rPr>
          <w:i/>
        </w:rPr>
        <w:t>libfreenect</w:t>
      </w:r>
      <w:r w:rsidR="007E04FF">
        <w:t>.</w:t>
      </w:r>
      <w:r w:rsidR="00EC67B1">
        <w:t xml:space="preserve"> En </w:t>
      </w:r>
      <w:r w:rsidR="000509E5">
        <w:t>j</w:t>
      </w:r>
      <w:r w:rsidR="00EC67B1">
        <w:t xml:space="preserve">uin 2011, </w:t>
      </w:r>
      <w:r w:rsidR="00EC67B1" w:rsidRPr="00C43DC8">
        <w:rPr>
          <w:i/>
        </w:rPr>
        <w:t>Microsoft</w:t>
      </w:r>
      <w:r w:rsidR="00EC67B1">
        <w:t xml:space="preserve"> a sorti le premier </w:t>
      </w:r>
      <w:r w:rsidR="00EC67B1" w:rsidRPr="00C43DC8">
        <w:rPr>
          <w:i/>
        </w:rPr>
        <w:t>SDK</w:t>
      </w:r>
      <w:r w:rsidR="00EC67B1">
        <w:t xml:space="preserve"> en même temps que </w:t>
      </w:r>
      <w:r w:rsidR="00EC67B1">
        <w:rPr>
          <w:i/>
        </w:rPr>
        <w:t>Kinect for Windows</w:t>
      </w:r>
      <w:r w:rsidR="00EC67B1">
        <w:t>, un capteur à connecter directement au PC</w:t>
      </w:r>
      <w:r w:rsidR="00F42987">
        <w:t xml:space="preserve"> </w:t>
      </w:r>
      <w:r w:rsidR="007C0137">
        <w:t>en USB</w:t>
      </w:r>
      <w:r w:rsidR="007E04FF">
        <w:t xml:space="preserve">, apportant plus de fonctionnalité que </w:t>
      </w:r>
      <w:r w:rsidR="00B6498F">
        <w:t xml:space="preserve">la version </w:t>
      </w:r>
      <w:r w:rsidR="00B6498F" w:rsidRPr="00C43DC8">
        <w:rPr>
          <w:i/>
        </w:rPr>
        <w:t>Xbox 360</w:t>
      </w:r>
      <w:r w:rsidR="009E5885">
        <w:t>.</w:t>
      </w:r>
    </w:p>
    <w:p w14:paraId="727B3EB5" w14:textId="77777777" w:rsidR="00B95F8F" w:rsidRDefault="00E212AF" w:rsidP="00883325">
      <w:pPr>
        <w:rPr>
          <w:noProof/>
          <w:lang w:eastAsia="fr-CH"/>
        </w:rPr>
      </w:pPr>
      <w:r>
        <w:t xml:space="preserve">La deuxième version de </w:t>
      </w:r>
      <w:r w:rsidRPr="00054AE0">
        <w:rPr>
          <w:i/>
        </w:rPr>
        <w:t>Kinect</w:t>
      </w:r>
      <w:r>
        <w:t xml:space="preserve"> – celle utilisée dans ce tutoriel – est </w:t>
      </w:r>
      <w:r w:rsidR="00E70DB9">
        <w:t>sortie en</w:t>
      </w:r>
      <w:r w:rsidR="000514EA">
        <w:t xml:space="preserve"> novembre 2013</w:t>
      </w:r>
      <w:r w:rsidR="00E70DB9">
        <w:t xml:space="preserve"> avec </w:t>
      </w:r>
      <w:r w:rsidR="00E70DB9" w:rsidRPr="00054AE0">
        <w:rPr>
          <w:i/>
        </w:rPr>
        <w:t>la Xbox One</w:t>
      </w:r>
      <w:r w:rsidR="00E70DB9">
        <w:t xml:space="preserve"> de </w:t>
      </w:r>
      <w:r w:rsidR="00E70DB9" w:rsidRPr="00054AE0">
        <w:rPr>
          <w:i/>
        </w:rPr>
        <w:t>Microsoft</w:t>
      </w:r>
      <w:r w:rsidR="00E70DB9">
        <w:t>.</w:t>
      </w:r>
      <w:r w:rsidR="0041413B">
        <w:t xml:space="preserve"> Le seul moyen de </w:t>
      </w:r>
      <w:r w:rsidR="00BF7804">
        <w:t>la posséder</w:t>
      </w:r>
      <w:r w:rsidR="0041413B">
        <w:t xml:space="preserve"> était d’</w:t>
      </w:r>
      <w:r w:rsidR="006C27FD">
        <w:t>acheter la console.</w:t>
      </w:r>
      <w:r w:rsidR="00E70DB9">
        <w:t xml:space="preserve"> </w:t>
      </w:r>
      <w:r w:rsidR="00A3236C">
        <w:t xml:space="preserve">En </w:t>
      </w:r>
      <w:r w:rsidR="000509E5">
        <w:t>s</w:t>
      </w:r>
      <w:r w:rsidR="00A3236C">
        <w:t xml:space="preserve">eptembre 2014, </w:t>
      </w:r>
      <w:r w:rsidR="00791150">
        <w:t>il est devenu possible d’</w:t>
      </w:r>
      <w:r w:rsidR="00C87C21">
        <w:t>acheter le</w:t>
      </w:r>
      <w:r w:rsidR="00047F35">
        <w:t xml:space="preserve"> </w:t>
      </w:r>
      <w:r w:rsidR="00C87C21">
        <w:t xml:space="preserve">capteur </w:t>
      </w:r>
      <w:r w:rsidR="009F478E">
        <w:t>uniquement</w:t>
      </w:r>
      <w:r w:rsidR="00047F35">
        <w:t>.</w:t>
      </w:r>
      <w:r w:rsidR="00B95F8F" w:rsidRPr="00B95F8F">
        <w:rPr>
          <w:noProof/>
          <w:lang w:eastAsia="fr-CH"/>
        </w:rPr>
        <w:t xml:space="preserve"> </w:t>
      </w:r>
    </w:p>
    <w:p w14:paraId="7D21AD85" w14:textId="77777777" w:rsidR="00481F6E" w:rsidRDefault="00B95F8F" w:rsidP="00481F6E">
      <w:pPr>
        <w:keepNext/>
      </w:pPr>
      <w:r>
        <w:rPr>
          <w:noProof/>
          <w:lang w:eastAsia="fr-CH"/>
        </w:rPr>
        <w:lastRenderedPageBreak/>
        <w:drawing>
          <wp:inline distT="0" distB="0" distL="0" distR="0" wp14:anchorId="40EDE4BB" wp14:editId="016CB7AC">
            <wp:extent cx="5695950" cy="3000375"/>
            <wp:effectExtent l="0" t="0" r="0" b="0"/>
            <wp:docPr id="8" name="Diagramme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00ACC9E" w14:textId="77777777" w:rsidR="00675A58" w:rsidRDefault="006F3611" w:rsidP="006F3611">
      <w:pPr>
        <w:pStyle w:val="Lgende"/>
      </w:pPr>
      <w:r>
        <w:t xml:space="preserve">Figure </w:t>
      </w:r>
      <w:r w:rsidR="00046799">
        <w:fldChar w:fldCharType="begin"/>
      </w:r>
      <w:r w:rsidR="00046799">
        <w:instrText xml:space="preserve"> STYLEREF 1 \s </w:instrText>
      </w:r>
      <w:r w:rsidR="00046799">
        <w:fldChar w:fldCharType="separate"/>
      </w:r>
      <w:r w:rsidR="007862FD">
        <w:rPr>
          <w:noProof/>
        </w:rPr>
        <w:t>1</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2</w:t>
      </w:r>
      <w:r w:rsidR="00046799">
        <w:rPr>
          <w:noProof/>
        </w:rPr>
        <w:fldChar w:fldCharType="end"/>
      </w:r>
      <w:r w:rsidR="00CC7C76">
        <w:t> : L’historique de Kinect</w:t>
      </w:r>
    </w:p>
    <w:p w14:paraId="09588246" w14:textId="77777777" w:rsidR="00047F35" w:rsidRDefault="00A50569" w:rsidP="00883325">
      <w:r>
        <w:t xml:space="preserve">De la même manière que pour la version 1, </w:t>
      </w:r>
      <w:r w:rsidR="00BF6387">
        <w:t xml:space="preserve">une version spécifique pour Windows est sortie en juin 2014. Mais </w:t>
      </w:r>
      <w:r w:rsidR="001C0FE7">
        <w:t>4 mois plus tard</w:t>
      </w:r>
      <w:r w:rsidR="00BF6387">
        <w:t xml:space="preserve">, </w:t>
      </w:r>
      <w:r w:rsidR="00F35B7C">
        <w:t xml:space="preserve">il est devenu possible d’acheter chez </w:t>
      </w:r>
      <w:r w:rsidR="00F35B7C" w:rsidRPr="00054AE0">
        <w:rPr>
          <w:i/>
        </w:rPr>
        <w:t>Microsoft</w:t>
      </w:r>
      <w:r w:rsidR="00F35B7C">
        <w:t xml:space="preserve"> un adaptateur pour brancher </w:t>
      </w:r>
      <w:r w:rsidR="00F35B7C" w:rsidRPr="00054AE0">
        <w:rPr>
          <w:i/>
        </w:rPr>
        <w:t>Kinect</w:t>
      </w:r>
      <w:r w:rsidR="00F35B7C">
        <w:t xml:space="preserve"> pour </w:t>
      </w:r>
      <w:r w:rsidR="00F35B7C" w:rsidRPr="00054AE0">
        <w:rPr>
          <w:i/>
        </w:rPr>
        <w:t>Xbox</w:t>
      </w:r>
      <w:r w:rsidR="00F35B7C">
        <w:t xml:space="preserve"> </w:t>
      </w:r>
      <w:r w:rsidR="00F35B7C" w:rsidRPr="00054AE0">
        <w:rPr>
          <w:i/>
        </w:rPr>
        <w:t>One</w:t>
      </w:r>
      <w:r w:rsidR="00F35B7C">
        <w:t xml:space="preserve"> </w:t>
      </w:r>
      <w:r w:rsidR="00AA7341">
        <w:t xml:space="preserve">directement </w:t>
      </w:r>
      <w:r w:rsidR="00F35B7C">
        <w:t>sur le PC</w:t>
      </w:r>
      <w:r w:rsidR="00AA7341">
        <w:t>, si bien que</w:t>
      </w:r>
      <w:r w:rsidR="00390ABF">
        <w:t xml:space="preserve"> la caméra </w:t>
      </w:r>
      <w:r w:rsidR="00390ABF">
        <w:rPr>
          <w:i/>
        </w:rPr>
        <w:t>Kinect for Windows V2</w:t>
      </w:r>
      <w:r w:rsidR="00054AE0">
        <w:t xml:space="preserve"> n’a plus été</w:t>
      </w:r>
      <w:r w:rsidR="004B17C7">
        <w:t xml:space="preserve"> produit à partir d’avril 2015.</w:t>
      </w:r>
    </w:p>
    <w:p w14:paraId="238A65BD" w14:textId="77777777" w:rsidR="00904C13" w:rsidRDefault="00904C13" w:rsidP="008E7CE0">
      <w:pPr>
        <w:keepNext/>
        <w:jc w:val="center"/>
      </w:pPr>
      <w:r>
        <w:rPr>
          <w:noProof/>
          <w:lang w:eastAsia="fr-CH"/>
        </w:rPr>
        <w:drawing>
          <wp:inline distT="0" distB="0" distL="0" distR="0" wp14:anchorId="42CEFDE0" wp14:editId="19EE63A7">
            <wp:extent cx="5760720" cy="324421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inectsheader[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14:paraId="0F6DC0E1" w14:textId="77777777" w:rsidR="00904C13" w:rsidRDefault="00904C13" w:rsidP="008E7CE0">
      <w:pPr>
        <w:pStyle w:val="Lgende"/>
        <w:jc w:val="center"/>
      </w:pPr>
      <w:bookmarkStart w:id="10" w:name="_Ref419205379"/>
      <w:r>
        <w:t xml:space="preserve">Figure </w:t>
      </w:r>
      <w:r w:rsidR="00046799">
        <w:fldChar w:fldCharType="begin"/>
      </w:r>
      <w:r w:rsidR="00046799">
        <w:instrText xml:space="preserve"> STYLEREF 1 \s </w:instrText>
      </w:r>
      <w:r w:rsidR="00046799">
        <w:fldChar w:fldCharType="separate"/>
      </w:r>
      <w:r w:rsidR="007862FD">
        <w:rPr>
          <w:noProof/>
        </w:rPr>
        <w:t>1</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3</w:t>
      </w:r>
      <w:r w:rsidR="00046799">
        <w:rPr>
          <w:noProof/>
        </w:rPr>
        <w:fldChar w:fldCharType="end"/>
      </w:r>
      <w:bookmarkEnd w:id="10"/>
      <w:r>
        <w:t> : La première version de Kinect à gauche, la deuxième à droite</w:t>
      </w:r>
    </w:p>
    <w:p w14:paraId="008D3A94" w14:textId="77777777" w:rsidR="00FD6320" w:rsidRDefault="000509E5" w:rsidP="00045B5D">
      <w:pPr>
        <w:pStyle w:val="Titre2"/>
      </w:pPr>
      <w:bookmarkStart w:id="11" w:name="_Toc419191670"/>
      <w:bookmarkStart w:id="12" w:name="_Toc419977394"/>
      <w:bookmarkStart w:id="13" w:name="_Toc421258485"/>
      <w:r>
        <w:t>À</w:t>
      </w:r>
      <w:r w:rsidR="00FD6320">
        <w:t xml:space="preserve"> qui se destine ce tutoriel ?</w:t>
      </w:r>
      <w:bookmarkEnd w:id="11"/>
      <w:bookmarkEnd w:id="12"/>
      <w:bookmarkEnd w:id="13"/>
    </w:p>
    <w:p w14:paraId="450CF424" w14:textId="77777777" w:rsidR="001A52F7" w:rsidRDefault="003A7389" w:rsidP="007F15E7">
      <w:r>
        <w:t>Ce tutoriel se destine originellement aux élèves de 3</w:t>
      </w:r>
      <w:r w:rsidRPr="003A7389">
        <w:rPr>
          <w:vertAlign w:val="superscript"/>
        </w:rPr>
        <w:t>e</w:t>
      </w:r>
      <w:r>
        <w:t xml:space="preserve"> et 4</w:t>
      </w:r>
      <w:r w:rsidRPr="003A7389">
        <w:rPr>
          <w:vertAlign w:val="superscript"/>
        </w:rPr>
        <w:t>e</w:t>
      </w:r>
      <w:r>
        <w:t xml:space="preserve"> années de la section informatique de l’</w:t>
      </w:r>
      <w:r w:rsidR="002D075C">
        <w:t>ETML (</w:t>
      </w:r>
      <w:r w:rsidR="000509E5">
        <w:t>É</w:t>
      </w:r>
      <w:r w:rsidR="002D075C">
        <w:t xml:space="preserve">cole Technique – </w:t>
      </w:r>
      <w:r w:rsidR="000509E5">
        <w:t>É</w:t>
      </w:r>
      <w:r w:rsidR="002D075C">
        <w:t xml:space="preserve">cole </w:t>
      </w:r>
      <w:r w:rsidR="005A0A79">
        <w:t xml:space="preserve">des Métiers de </w:t>
      </w:r>
      <w:r w:rsidR="005A0A79">
        <w:lastRenderedPageBreak/>
        <w:t>Lausanne).</w:t>
      </w:r>
      <w:r w:rsidR="009C7DB2">
        <w:t xml:space="preserve"> Il s’appuiera sur</w:t>
      </w:r>
      <w:r w:rsidR="008F32B1">
        <w:t xml:space="preserve"> </w:t>
      </w:r>
      <w:r w:rsidR="009C7DB2">
        <w:t>l</w:t>
      </w:r>
      <w:r w:rsidR="00156FB3">
        <w:t xml:space="preserve">es modules ICH-103 (Programmation </w:t>
      </w:r>
      <w:r w:rsidR="00B716D9">
        <w:t xml:space="preserve">séquentielle) et ICH-303 (Programmation </w:t>
      </w:r>
      <w:r w:rsidR="006009C4">
        <w:t>évènementielle</w:t>
      </w:r>
      <w:r w:rsidR="00B716D9">
        <w:t>)</w:t>
      </w:r>
      <w:r w:rsidR="007C5D52">
        <w:t xml:space="preserve"> – où leurs équivalents ICT –</w:t>
      </w:r>
      <w:r w:rsidR="009C7DB2">
        <w:t xml:space="preserve"> déjà vu</w:t>
      </w:r>
      <w:r w:rsidR="007C5D52">
        <w:t>s.</w:t>
      </w:r>
      <w:r w:rsidR="008761B2">
        <w:t xml:space="preserve"> Comme la programmation orientée objet ne fait pas partie du programme de l’ETML</w:t>
      </w:r>
      <w:r w:rsidR="00D55CAE">
        <w:t>, des efforts ont été faits pour que le code ne le soit pas excessivement.</w:t>
      </w:r>
      <w:r w:rsidR="003D3D0D">
        <w:t xml:space="preserve"> Malgr</w:t>
      </w:r>
      <w:r w:rsidR="0045601F">
        <w:t xml:space="preserve">é </w:t>
      </w:r>
      <w:r w:rsidR="00D55CAE">
        <w:t>tout</w:t>
      </w:r>
      <w:r w:rsidR="0045601F">
        <w:t xml:space="preserve">, il serait tout de même </w:t>
      </w:r>
      <w:r w:rsidR="00503786">
        <w:t>souhaitable d’en avoir quelque</w:t>
      </w:r>
      <w:r w:rsidR="00D258D1">
        <w:t>s</w:t>
      </w:r>
      <w:r w:rsidR="00503786">
        <w:t xml:space="preserve"> notion</w:t>
      </w:r>
      <w:r w:rsidR="00D258D1">
        <w:t>s</w:t>
      </w:r>
      <w:r w:rsidR="00F346C1">
        <w:t xml:space="preserve"> (le principe de </w:t>
      </w:r>
      <w:r w:rsidR="00F346C1" w:rsidRPr="00F346C1">
        <w:rPr>
          <w:i/>
        </w:rPr>
        <w:t>classe</w:t>
      </w:r>
      <w:r w:rsidR="00DB475A">
        <w:t xml:space="preserve"> et l’utilisation de celle-ci)</w:t>
      </w:r>
      <w:r w:rsidR="000217BD">
        <w:t>.</w:t>
      </w:r>
      <w:r w:rsidR="008E22D6">
        <w:t xml:space="preserve"> Toute personne </w:t>
      </w:r>
      <w:r w:rsidR="004C5381">
        <w:t>connaissant</w:t>
      </w:r>
      <w:r w:rsidR="008E22D6">
        <w:t xml:space="preserve"> la programmation séquentielle, évènementielle et orienté</w:t>
      </w:r>
      <w:r w:rsidR="000509E5">
        <w:t>e</w:t>
      </w:r>
      <w:r w:rsidR="008E22D6">
        <w:t xml:space="preserve"> objet en C#</w:t>
      </w:r>
      <w:r w:rsidR="005063B6">
        <w:t xml:space="preserve"> et disposant des codes de base</w:t>
      </w:r>
      <w:r w:rsidR="006E5520">
        <w:t xml:space="preserve"> fournis</w:t>
      </w:r>
      <w:r w:rsidR="008E22D6">
        <w:t xml:space="preserve"> devrait être capable de suivre ce </w:t>
      </w:r>
      <w:r w:rsidR="008E22D6" w:rsidRPr="00541FBF">
        <w:t>tutoriel</w:t>
      </w:r>
      <w:r w:rsidR="008E22D6">
        <w:t>.</w:t>
      </w:r>
    </w:p>
    <w:p w14:paraId="1CFEE1A6" w14:textId="77777777" w:rsidR="007F15E7" w:rsidRDefault="00173813" w:rsidP="007F15E7">
      <w:r>
        <w:t xml:space="preserve">Les projets sont développés à l’aide de Visual Studio. </w:t>
      </w:r>
      <w:r w:rsidR="007F15E7">
        <w:t>Le code présenté suivra les</w:t>
      </w:r>
      <w:r w:rsidR="00F6219B">
        <w:t xml:space="preserve"> dernières</w:t>
      </w:r>
      <w:r w:rsidR="007F15E7">
        <w:t xml:space="preserve"> normes</w:t>
      </w:r>
      <w:r w:rsidR="00F6219B">
        <w:t xml:space="preserve"> en </w:t>
      </w:r>
      <w:r w:rsidR="00CD347D">
        <w:t>vigueur</w:t>
      </w:r>
      <w:r w:rsidR="007F15E7">
        <w:t xml:space="preserve"> de l’ETML (version 1.1.0). En voici certaine</w:t>
      </w:r>
      <w:r w:rsidR="00C653A8">
        <w:t>s</w:t>
      </w:r>
      <w:r w:rsidR="007F15E7">
        <w:t xml:space="preserve"> de ces spécificités :</w:t>
      </w:r>
    </w:p>
    <w:p w14:paraId="792350B4" w14:textId="77777777" w:rsidR="00D6328A" w:rsidRPr="00901DA8" w:rsidRDefault="00BE448A" w:rsidP="00E70EAF">
      <w:pPr>
        <w:pStyle w:val="Paragraphedeliste"/>
        <w:numPr>
          <w:ilvl w:val="0"/>
          <w:numId w:val="11"/>
        </w:numPr>
        <w:rPr>
          <w:color w:val="404040" w:themeColor="text1" w:themeTint="BF"/>
          <w:sz w:val="18"/>
        </w:rPr>
      </w:pPr>
      <w:r>
        <w:t>Chaque fichier créé contient un ent</w:t>
      </w:r>
      <w:r w:rsidR="00D6328A">
        <w:t>ête</w:t>
      </w:r>
      <w:r w:rsidR="008D4338">
        <w:t xml:space="preserve"> contenant l’auteur, la date, l’entreprise (ETML) et </w:t>
      </w:r>
      <w:r w:rsidR="00550D22">
        <w:t>un bref résumé</w:t>
      </w:r>
      <w:r w:rsidR="00901DA8">
        <w:t xml:space="preserve"> : </w:t>
      </w:r>
      <w:r w:rsidR="00901DA8">
        <w:br/>
      </w:r>
      <w:r w:rsidR="00901DA8" w:rsidRPr="00901DA8">
        <w:rPr>
          <w:color w:val="404040" w:themeColor="text1" w:themeTint="BF"/>
          <w:sz w:val="18"/>
        </w:rPr>
        <w:t xml:space="preserve">///ETML  </w:t>
      </w:r>
      <w:r w:rsidR="00901DA8" w:rsidRPr="00901DA8">
        <w:rPr>
          <w:color w:val="404040" w:themeColor="text1" w:themeTint="BF"/>
          <w:sz w:val="18"/>
        </w:rPr>
        <w:br/>
        <w:t xml:space="preserve">///Author : Luke Skywalker </w:t>
      </w:r>
      <w:r w:rsidR="00901DA8" w:rsidRPr="00901DA8">
        <w:rPr>
          <w:color w:val="404040" w:themeColor="text1" w:themeTint="BF"/>
          <w:sz w:val="18"/>
        </w:rPr>
        <w:br/>
        <w:t>///</w:t>
      </w:r>
      <w:r w:rsidR="000509E5">
        <w:rPr>
          <w:color w:val="404040" w:themeColor="text1" w:themeTint="BF"/>
          <w:sz w:val="18"/>
        </w:rPr>
        <w:t>d</w:t>
      </w:r>
      <w:r w:rsidR="00901DA8" w:rsidRPr="00901DA8">
        <w:rPr>
          <w:color w:val="404040" w:themeColor="text1" w:themeTint="BF"/>
          <w:sz w:val="18"/>
        </w:rPr>
        <w:t xml:space="preserve">ate   : 19.01.2014  </w:t>
      </w:r>
      <w:r w:rsidR="00901DA8" w:rsidRPr="00901DA8">
        <w:rPr>
          <w:color w:val="404040" w:themeColor="text1" w:themeTint="BF"/>
          <w:sz w:val="18"/>
        </w:rPr>
        <w:br/>
        <w:t>///Summary : Algorithm which transforms the dark force into light...</w:t>
      </w:r>
    </w:p>
    <w:p w14:paraId="5ADBFA75" w14:textId="77777777" w:rsidR="00901DA8" w:rsidRPr="00B94463" w:rsidRDefault="00B8400C" w:rsidP="00E70EAF">
      <w:pPr>
        <w:pStyle w:val="Paragraphedeliste"/>
        <w:numPr>
          <w:ilvl w:val="0"/>
          <w:numId w:val="11"/>
        </w:numPr>
        <w:rPr>
          <w:color w:val="404040" w:themeColor="text1" w:themeTint="BF"/>
          <w:sz w:val="18"/>
        </w:rPr>
      </w:pPr>
      <w:r>
        <w:t>Pour chaque méthode, l’utilisation des commentaires XML de Visual Studio</w:t>
      </w:r>
      <w:r w:rsidR="004A7967">
        <w:t xml:space="preserve"> </w:t>
      </w:r>
      <w:r w:rsidR="00E74C40">
        <w:t>est</w:t>
      </w:r>
      <w:r w:rsidR="00E60B7E">
        <w:t xml:space="preserve"> utilisée et les éventuelles sources </w:t>
      </w:r>
      <w:r w:rsidR="00C54B6C">
        <w:t>sont</w:t>
      </w:r>
      <w:r w:rsidR="00E60B7E">
        <w:t xml:space="preserve"> indiquées</w:t>
      </w:r>
    </w:p>
    <w:p w14:paraId="44243817" w14:textId="77777777" w:rsidR="00B94463" w:rsidRPr="00EC0DCD" w:rsidRDefault="00B94463" w:rsidP="00E70EAF">
      <w:pPr>
        <w:pStyle w:val="Paragraphedeliste"/>
        <w:numPr>
          <w:ilvl w:val="0"/>
          <w:numId w:val="11"/>
        </w:numPr>
        <w:rPr>
          <w:color w:val="404040" w:themeColor="text1" w:themeTint="BF"/>
          <w:sz w:val="18"/>
        </w:rPr>
      </w:pPr>
      <w:r>
        <w:t xml:space="preserve">Des commentaires de fin d’accolade </w:t>
      </w:r>
      <w:r w:rsidR="00B62DB5">
        <w:t>sont</w:t>
      </w:r>
      <w:r>
        <w:t xml:space="preserve"> utilisé</w:t>
      </w:r>
      <w:r w:rsidR="00EC0DCD">
        <w:t>s seulement si ceux-ci améliorent la visibilité</w:t>
      </w:r>
    </w:p>
    <w:p w14:paraId="3C889F2D" w14:textId="77777777" w:rsidR="007726DC" w:rsidRPr="007726DC" w:rsidRDefault="00C15686" w:rsidP="00E70EAF">
      <w:pPr>
        <w:pStyle w:val="Paragraphedeliste"/>
        <w:numPr>
          <w:ilvl w:val="0"/>
          <w:numId w:val="11"/>
        </w:numPr>
        <w:rPr>
          <w:color w:val="404040" w:themeColor="text1" w:themeTint="BF"/>
          <w:sz w:val="18"/>
        </w:rPr>
      </w:pPr>
      <w:r>
        <w:t>Les</w:t>
      </w:r>
      <w:r w:rsidR="008823CE">
        <w:t xml:space="preserve"> noms de variable utilisent le « </w:t>
      </w:r>
      <w:r w:rsidR="008823CE" w:rsidRPr="008823CE">
        <w:rPr>
          <w:i/>
        </w:rPr>
        <w:t>camelCase</w:t>
      </w:r>
      <w:r w:rsidR="008823CE">
        <w:rPr>
          <w:i/>
        </w:rPr>
        <w:t> »</w:t>
      </w:r>
      <w:r w:rsidR="008823CE">
        <w:t>,</w:t>
      </w:r>
      <w:r>
        <w:t xml:space="preserve"> </w:t>
      </w:r>
      <w:r w:rsidRPr="00C15686">
        <w:rPr>
          <w:b/>
        </w:rPr>
        <w:t>ne</w:t>
      </w:r>
      <w:r>
        <w:t xml:space="preserve"> sont </w:t>
      </w:r>
      <w:r w:rsidRPr="00C15686">
        <w:rPr>
          <w:b/>
        </w:rPr>
        <w:t>pas</w:t>
      </w:r>
      <w:r>
        <w:t xml:space="preserve"> préfixés</w:t>
      </w:r>
      <w:r w:rsidR="001604FE">
        <w:t>, mais restent explicites :</w:t>
      </w:r>
      <w:r w:rsidR="008463CE">
        <w:t xml:space="preserve"> </w:t>
      </w:r>
      <w:r w:rsidR="00FE66CA">
        <w:br/>
      </w:r>
      <w:r w:rsidR="00FE66CA">
        <w:rPr>
          <w:color w:val="404040" w:themeColor="text1" w:themeTint="BF"/>
          <w:sz w:val="18"/>
        </w:rPr>
        <w:t xml:space="preserve">Exemple : </w:t>
      </w:r>
      <w:r w:rsidR="00FE66CA" w:rsidRPr="00FE66CA">
        <w:rPr>
          <w:color w:val="404040" w:themeColor="text1" w:themeTint="BF"/>
          <w:sz w:val="18"/>
        </w:rPr>
        <w:t>titleLabel</w:t>
      </w:r>
      <w:r w:rsidR="00C65801">
        <w:rPr>
          <w:color w:val="404040" w:themeColor="text1" w:themeTint="BF"/>
          <w:sz w:val="18"/>
        </w:rPr>
        <w:t xml:space="preserve"> (de type </w:t>
      </w:r>
      <w:r w:rsidR="00C65801" w:rsidRPr="00C65801">
        <w:rPr>
          <w:i/>
          <w:color w:val="404040" w:themeColor="text1" w:themeTint="BF"/>
          <w:sz w:val="18"/>
        </w:rPr>
        <w:t>Label</w:t>
      </w:r>
      <w:r w:rsidR="00C65801">
        <w:rPr>
          <w:color w:val="404040" w:themeColor="text1" w:themeTint="BF"/>
          <w:sz w:val="18"/>
        </w:rPr>
        <w:t>), na</w:t>
      </w:r>
      <w:r w:rsidR="000509E5">
        <w:rPr>
          <w:color w:val="404040" w:themeColor="text1" w:themeTint="BF"/>
          <w:sz w:val="18"/>
        </w:rPr>
        <w:t>s</w:t>
      </w:r>
      <w:r w:rsidR="00C65801">
        <w:rPr>
          <w:color w:val="404040" w:themeColor="text1" w:themeTint="BF"/>
          <w:sz w:val="18"/>
        </w:rPr>
        <w:t xml:space="preserve">e (de type </w:t>
      </w:r>
      <w:r w:rsidR="00C65801">
        <w:rPr>
          <w:i/>
          <w:color w:val="404040" w:themeColor="text1" w:themeTint="BF"/>
          <w:sz w:val="18"/>
        </w:rPr>
        <w:t>string</w:t>
      </w:r>
      <w:r w:rsidR="00C65801">
        <w:rPr>
          <w:color w:val="404040" w:themeColor="text1" w:themeTint="BF"/>
          <w:sz w:val="18"/>
        </w:rPr>
        <w:t>),</w:t>
      </w:r>
      <w:r w:rsidR="008823CE">
        <w:rPr>
          <w:color w:val="404040" w:themeColor="text1" w:themeTint="BF"/>
          <w:sz w:val="18"/>
        </w:rPr>
        <w:t xml:space="preserve"> </w:t>
      </w:r>
      <w:r w:rsidR="004C2481">
        <w:rPr>
          <w:i/>
          <w:color w:val="404040" w:themeColor="text1" w:themeTint="BF"/>
          <w:sz w:val="18"/>
        </w:rPr>
        <w:t xml:space="preserve">isCursorMoving </w:t>
      </w:r>
      <w:r w:rsidR="00FF7392">
        <w:rPr>
          <w:color w:val="404040" w:themeColor="text1" w:themeTint="BF"/>
          <w:sz w:val="18"/>
        </w:rPr>
        <w:t>(de type booléen), etc.</w:t>
      </w:r>
      <w:r w:rsidR="00866C7C">
        <w:rPr>
          <w:color w:val="404040" w:themeColor="text1" w:themeTint="BF"/>
          <w:sz w:val="18"/>
        </w:rPr>
        <w:t xml:space="preserve"> </w:t>
      </w:r>
    </w:p>
    <w:p w14:paraId="604F4C80" w14:textId="77777777" w:rsidR="000317B1" w:rsidRDefault="00C653A8" w:rsidP="00C653A8">
      <w:r>
        <w:t xml:space="preserve">Ce document est à la disposition des élèves de l’ETML sur le </w:t>
      </w:r>
      <w:r w:rsidR="000509E5">
        <w:rPr>
          <w:i/>
        </w:rPr>
        <w:t>K</w:t>
      </w:r>
      <w:r>
        <w:rPr>
          <w:i/>
        </w:rPr>
        <w:t>:/</w:t>
      </w:r>
      <w:r w:rsidR="00247CBA">
        <w:t>.</w:t>
      </w:r>
    </w:p>
    <w:p w14:paraId="5D36AB75" w14:textId="77777777" w:rsidR="007726DC" w:rsidRPr="008D23C9" w:rsidRDefault="008D23C9" w:rsidP="00C653A8">
      <w:pPr>
        <w:rPr>
          <w:rStyle w:val="Emphaseple"/>
        </w:rPr>
      </w:pPr>
      <w:r>
        <w:rPr>
          <w:rStyle w:val="Emphaseple"/>
          <w:b/>
        </w:rPr>
        <w:t>Information importante :</w:t>
      </w:r>
      <w:r w:rsidR="00A07DD8">
        <w:rPr>
          <w:rStyle w:val="Emphaseple"/>
        </w:rPr>
        <w:t xml:space="preserve"> </w:t>
      </w:r>
      <w:r w:rsidR="000944DD">
        <w:rPr>
          <w:rStyle w:val="Emphaseple"/>
        </w:rPr>
        <w:t>les normes de l’ETML indiquent que les commentaires doivent</w:t>
      </w:r>
      <w:r w:rsidR="000509E5">
        <w:rPr>
          <w:rStyle w:val="Emphaseple"/>
        </w:rPr>
        <w:t xml:space="preserve"> </w:t>
      </w:r>
      <w:r w:rsidR="000944DD">
        <w:rPr>
          <w:rStyle w:val="Emphaseple"/>
        </w:rPr>
        <w:t xml:space="preserve">être écrits en anglais. Cependant, </w:t>
      </w:r>
      <w:r w:rsidR="002C5979">
        <w:rPr>
          <w:rStyle w:val="Emphaseple"/>
        </w:rPr>
        <w:t>pour mieux comprendre c</w:t>
      </w:r>
      <w:r w:rsidR="000944DD">
        <w:rPr>
          <w:rStyle w:val="Emphaseple"/>
        </w:rPr>
        <w:t>e tutoriel, ceux-ci seront en français.</w:t>
      </w:r>
    </w:p>
    <w:p w14:paraId="155C82FF" w14:textId="77777777" w:rsidR="00111AC2" w:rsidRDefault="00A01F0F" w:rsidP="00A01F0F">
      <w:pPr>
        <w:pStyle w:val="Titre2"/>
      </w:pPr>
      <w:bookmarkStart w:id="14" w:name="_Toc419977395"/>
      <w:bookmarkStart w:id="15" w:name="_Toc421258486"/>
      <w:r w:rsidRPr="001A52F7">
        <w:t>Marche</w:t>
      </w:r>
      <w:r>
        <w:t xml:space="preserve"> à suivre</w:t>
      </w:r>
      <w:bookmarkEnd w:id="14"/>
      <w:bookmarkEnd w:id="15"/>
    </w:p>
    <w:p w14:paraId="191A1BCC" w14:textId="77777777" w:rsidR="0006077B" w:rsidRDefault="00E3141C" w:rsidP="0006077B">
      <w:r>
        <w:t>Une archive ou un dossier de base est</w:t>
      </w:r>
      <w:r w:rsidR="006B5412">
        <w:t xml:space="preserve"> fourni</w:t>
      </w:r>
      <w:r w:rsidR="000B6A81">
        <w:t xml:space="preserve"> pour suivre ce tutoriel</w:t>
      </w:r>
      <w:r w:rsidR="009B05B8">
        <w:t xml:space="preserve">, normalement </w:t>
      </w:r>
      <w:r w:rsidR="00273D42">
        <w:t>sur un CD.</w:t>
      </w:r>
      <w:r w:rsidR="00B024DC">
        <w:t xml:space="preserve"> Celui-ci </w:t>
      </w:r>
      <w:r w:rsidR="00E448D2">
        <w:t>comprend</w:t>
      </w:r>
      <w:r w:rsidR="00F96196">
        <w:t xml:space="preserve"> principalement</w:t>
      </w:r>
      <w:r w:rsidR="00B024DC">
        <w:t> :</w:t>
      </w:r>
    </w:p>
    <w:p w14:paraId="19A92C91" w14:textId="77777777" w:rsidR="00D13D65" w:rsidRDefault="000F4F55" w:rsidP="00E70EAF">
      <w:pPr>
        <w:pStyle w:val="Paragraphedeliste"/>
        <w:numPr>
          <w:ilvl w:val="0"/>
          <w:numId w:val="19"/>
        </w:numPr>
      </w:pPr>
      <w:r>
        <w:t xml:space="preserve">Le dossier </w:t>
      </w:r>
      <w:r w:rsidRPr="000F4F55">
        <w:rPr>
          <w:i/>
        </w:rPr>
        <w:t>ProjectsForTutorial</w:t>
      </w:r>
      <w:r w:rsidR="00E448D2">
        <w:t xml:space="preserve"> contenant </w:t>
      </w:r>
      <w:r w:rsidR="00FE5674">
        <w:t xml:space="preserve">les </w:t>
      </w:r>
      <w:r w:rsidR="001929D4">
        <w:t>p</w:t>
      </w:r>
      <w:r w:rsidR="003D26F2">
        <w:t>rojets abordés dans ce tutoriel</w:t>
      </w:r>
      <w:r w:rsidR="00D13D65">
        <w:t> :</w:t>
      </w:r>
    </w:p>
    <w:p w14:paraId="0A1F66C9" w14:textId="77777777" w:rsidR="001C779A" w:rsidRDefault="00405BC9" w:rsidP="00E70EAF">
      <w:pPr>
        <w:pStyle w:val="Paragraphedeliste"/>
        <w:numPr>
          <w:ilvl w:val="1"/>
          <w:numId w:val="19"/>
        </w:numPr>
      </w:pPr>
      <w:r>
        <w:t>Un code</w:t>
      </w:r>
      <w:r w:rsidR="006D36C3">
        <w:t xml:space="preserve"> </w:t>
      </w:r>
      <w:r w:rsidR="00D13D65">
        <w:t>de base</w:t>
      </w:r>
      <w:r w:rsidR="005B129D">
        <w:t xml:space="preserve"> </w:t>
      </w:r>
      <w:r w:rsidR="00F02E01">
        <w:t>pour</w:t>
      </w:r>
      <w:r w:rsidR="005B129D">
        <w:t xml:space="preserve"> chaque projet</w:t>
      </w:r>
      <w:r w:rsidR="00D13D65">
        <w:t xml:space="preserve">, </w:t>
      </w:r>
      <w:r w:rsidR="005A7B09">
        <w:t xml:space="preserve">qui permet </w:t>
      </w:r>
      <w:r w:rsidR="00057729">
        <w:t>à l’élève de suivre ce tutoriel</w:t>
      </w:r>
    </w:p>
    <w:p w14:paraId="71B6D1A8" w14:textId="77777777" w:rsidR="00B9001B" w:rsidRDefault="00B9001B" w:rsidP="00E70EAF">
      <w:pPr>
        <w:pStyle w:val="Paragraphedeliste"/>
        <w:numPr>
          <w:ilvl w:val="1"/>
          <w:numId w:val="19"/>
        </w:numPr>
      </w:pPr>
      <w:r>
        <w:t>Un code final</w:t>
      </w:r>
      <w:r w:rsidR="00F02E01">
        <w:t xml:space="preserve"> </w:t>
      </w:r>
      <w:r w:rsidR="00190D35">
        <w:t>pour chaque projet</w:t>
      </w:r>
      <w:r>
        <w:t xml:space="preserve">, qui </w:t>
      </w:r>
      <w:r w:rsidR="00D501F3">
        <w:t>est une proposition de correction</w:t>
      </w:r>
    </w:p>
    <w:p w14:paraId="0D96136B" w14:textId="77777777" w:rsidR="00E14CC9" w:rsidRDefault="001C0A82" w:rsidP="00E70EAF">
      <w:pPr>
        <w:pStyle w:val="Paragraphedeliste"/>
        <w:numPr>
          <w:ilvl w:val="0"/>
          <w:numId w:val="19"/>
        </w:numPr>
      </w:pPr>
      <w:r>
        <w:t>Le SDK 2.0 de Kinect</w:t>
      </w:r>
      <w:r w:rsidR="00B57734">
        <w:t xml:space="preserve"> (version </w:t>
      </w:r>
      <w:r w:rsidR="00510169">
        <w:t>2.0.1410.19</w:t>
      </w:r>
      <w:r w:rsidR="00AB3B00">
        <w:t xml:space="preserve"> en mai </w:t>
      </w:r>
      <w:r w:rsidR="008831CF">
        <w:t>20</w:t>
      </w:r>
      <w:r w:rsidR="00AB3B00">
        <w:t>15</w:t>
      </w:r>
      <w:r w:rsidR="00B57734">
        <w:t>)</w:t>
      </w:r>
    </w:p>
    <w:p w14:paraId="5173AD3D" w14:textId="77777777" w:rsidR="001A52F7" w:rsidRDefault="00DD6EB3" w:rsidP="001A52F7">
      <w:r>
        <w:t>Lorsqu’il</w:t>
      </w:r>
      <w:r w:rsidR="00321811">
        <w:t xml:space="preserve"> sera demandé dans ce tutoriel de récupérer certain</w:t>
      </w:r>
      <w:r w:rsidR="000509E5">
        <w:t>s</w:t>
      </w:r>
      <w:r w:rsidR="00321811">
        <w:t xml:space="preserve"> dossier</w:t>
      </w:r>
      <w:r w:rsidR="00EC1EA5">
        <w:t xml:space="preserve"> ou fichier</w:t>
      </w:r>
      <w:r w:rsidR="00321811">
        <w:t xml:space="preserve"> </w:t>
      </w:r>
      <w:r>
        <w:t xml:space="preserve">depuis l’archive fournie, </w:t>
      </w:r>
      <w:r w:rsidR="00CE322D">
        <w:t>c’est</w:t>
      </w:r>
      <w:r w:rsidR="00443539">
        <w:t xml:space="preserve"> de celui-là dont il est question</w:t>
      </w:r>
      <w:r w:rsidR="009256B8">
        <w:t>.</w:t>
      </w:r>
    </w:p>
    <w:p w14:paraId="5DC9CDEE" w14:textId="77777777" w:rsidR="006B3403" w:rsidRPr="001A52F7" w:rsidRDefault="006B3403" w:rsidP="001A52F7"/>
    <w:p w14:paraId="21EE1C53" w14:textId="77777777" w:rsidR="00FD6320" w:rsidRDefault="009F277B" w:rsidP="00B719A2">
      <w:pPr>
        <w:pStyle w:val="Titre1"/>
      </w:pPr>
      <w:bookmarkStart w:id="16" w:name="_Toc419191671"/>
      <w:bookmarkStart w:id="17" w:name="_Toc419977396"/>
      <w:bookmarkStart w:id="18" w:name="_Toc421258487"/>
      <w:r>
        <w:lastRenderedPageBreak/>
        <w:t>Mise en place</w:t>
      </w:r>
      <w:r w:rsidR="00FD6320">
        <w:t xml:space="preserve"> du poste de travail</w:t>
      </w:r>
      <w:bookmarkEnd w:id="16"/>
      <w:bookmarkEnd w:id="17"/>
      <w:bookmarkEnd w:id="18"/>
    </w:p>
    <w:p w14:paraId="46C14F1A" w14:textId="77777777" w:rsidR="00B11B4F" w:rsidRDefault="00BE6287" w:rsidP="00CC7375">
      <w:pPr>
        <w:pStyle w:val="Titre2"/>
      </w:pPr>
      <w:bookmarkStart w:id="19" w:name="_Toc419977397"/>
      <w:bookmarkStart w:id="20" w:name="_Toc421258488"/>
      <w:r>
        <w:t>Composants et logiciels</w:t>
      </w:r>
      <w:r w:rsidR="00CC7375">
        <w:t xml:space="preserve"> nécessaire</w:t>
      </w:r>
      <w:r>
        <w:t>s</w:t>
      </w:r>
      <w:bookmarkEnd w:id="19"/>
      <w:bookmarkEnd w:id="20"/>
    </w:p>
    <w:p w14:paraId="01048612" w14:textId="77777777" w:rsidR="00CC7375" w:rsidRDefault="002042F5" w:rsidP="00E70EAF">
      <w:pPr>
        <w:pStyle w:val="Paragraphedeliste"/>
        <w:numPr>
          <w:ilvl w:val="0"/>
          <w:numId w:val="5"/>
        </w:numPr>
      </w:pPr>
      <w:r>
        <w:t>Un P</w:t>
      </w:r>
      <w:r w:rsidR="00FB4B8D">
        <w:t>C</w:t>
      </w:r>
    </w:p>
    <w:p w14:paraId="25980A0D" w14:textId="77777777" w:rsidR="00775175" w:rsidRDefault="00775175" w:rsidP="00E70EAF">
      <w:pPr>
        <w:pStyle w:val="Paragraphedeliste"/>
        <w:numPr>
          <w:ilvl w:val="1"/>
          <w:numId w:val="5"/>
        </w:numPr>
      </w:pPr>
      <w:r>
        <w:t>Un processeur 64-bit dual-</w:t>
      </w:r>
      <w:r w:rsidR="0025071A">
        <w:t>Cor</w:t>
      </w:r>
      <w:r w:rsidR="000509E5">
        <w:t>é</w:t>
      </w:r>
      <w:r w:rsidR="0025071A">
        <w:t>e</w:t>
      </w:r>
      <w:r w:rsidR="00DA5063">
        <w:t xml:space="preserve"> cadencé</w:t>
      </w:r>
      <w:r>
        <w:t xml:space="preserve"> à 3.1 GHz</w:t>
      </w:r>
    </w:p>
    <w:p w14:paraId="54C66053" w14:textId="77777777" w:rsidR="0053415B" w:rsidRDefault="0053415B" w:rsidP="00E70EAF">
      <w:pPr>
        <w:pStyle w:val="Paragraphedeliste"/>
        <w:numPr>
          <w:ilvl w:val="1"/>
          <w:numId w:val="5"/>
        </w:numPr>
      </w:pPr>
      <w:r>
        <w:t>Un port USB3 disponible</w:t>
      </w:r>
    </w:p>
    <w:p w14:paraId="596A400E" w14:textId="77777777" w:rsidR="00CA4967" w:rsidRDefault="00CA4967" w:rsidP="00E70EAF">
      <w:pPr>
        <w:pStyle w:val="Paragraphedeliste"/>
        <w:numPr>
          <w:ilvl w:val="1"/>
          <w:numId w:val="5"/>
        </w:numPr>
      </w:pPr>
      <w:r>
        <w:t>4Go de RAM</w:t>
      </w:r>
    </w:p>
    <w:p w14:paraId="5C2850D2" w14:textId="77777777" w:rsidR="0053415B" w:rsidRDefault="0053415B" w:rsidP="00E70EAF">
      <w:pPr>
        <w:pStyle w:val="Paragraphedeliste"/>
        <w:numPr>
          <w:ilvl w:val="1"/>
          <w:numId w:val="5"/>
        </w:numPr>
      </w:pPr>
      <w:r>
        <w:t>Une carte graphique supportant DirectX11</w:t>
      </w:r>
    </w:p>
    <w:p w14:paraId="11B16C2C" w14:textId="77777777" w:rsidR="00787F04" w:rsidRDefault="00787F04" w:rsidP="00E70EAF">
      <w:pPr>
        <w:pStyle w:val="Paragraphedeliste"/>
        <w:numPr>
          <w:ilvl w:val="1"/>
          <w:numId w:val="5"/>
        </w:numPr>
      </w:pPr>
      <w:r>
        <w:t xml:space="preserve">Windows 8 minimum, 8.1 </w:t>
      </w:r>
      <w:r w:rsidR="003305BA">
        <w:t>pour pouvoir suivre ce tutoriel</w:t>
      </w:r>
    </w:p>
    <w:p w14:paraId="5E8F8C54" w14:textId="77777777" w:rsidR="00787F04" w:rsidRDefault="00F4090E" w:rsidP="00E70EAF">
      <w:pPr>
        <w:pStyle w:val="Paragraphedeliste"/>
        <w:numPr>
          <w:ilvl w:val="0"/>
          <w:numId w:val="5"/>
        </w:numPr>
      </w:pPr>
      <w:r>
        <w:t>Le capteur Kinect pour Xbox One</w:t>
      </w:r>
    </w:p>
    <w:p w14:paraId="44076322" w14:textId="77777777" w:rsidR="00C542DD" w:rsidRDefault="00855116" w:rsidP="00E70EAF">
      <w:pPr>
        <w:pStyle w:val="Paragraphedeliste"/>
        <w:numPr>
          <w:ilvl w:val="0"/>
          <w:numId w:val="5"/>
        </w:numPr>
      </w:pPr>
      <w:r>
        <w:t>L’adaptateur Kinect</w:t>
      </w:r>
      <w:r w:rsidR="00B04109">
        <w:t xml:space="preserve"> </w:t>
      </w:r>
      <w:r w:rsidR="00FE6ACE">
        <w:t>(V2)</w:t>
      </w:r>
      <w:r>
        <w:t xml:space="preserve"> pour PC</w:t>
      </w:r>
    </w:p>
    <w:p w14:paraId="6A72E96A" w14:textId="77777777" w:rsidR="00C4139D" w:rsidRDefault="00C4139D" w:rsidP="00E70EAF">
      <w:pPr>
        <w:pStyle w:val="Paragraphedeliste"/>
        <w:numPr>
          <w:ilvl w:val="0"/>
          <w:numId w:val="5"/>
        </w:numPr>
      </w:pPr>
      <w:r>
        <w:t>Une version de Microsoft Visual Studio 2013</w:t>
      </w:r>
    </w:p>
    <w:p w14:paraId="55716E15" w14:textId="77777777" w:rsidR="0053415B" w:rsidRDefault="002359A9" w:rsidP="00E70EAF">
      <w:pPr>
        <w:pStyle w:val="Paragraphedeliste"/>
        <w:numPr>
          <w:ilvl w:val="0"/>
          <w:numId w:val="5"/>
        </w:numPr>
      </w:pPr>
      <w:r>
        <w:t>P</w:t>
      </w:r>
      <w:r w:rsidR="00C629E6">
        <w:t>our le projet Kinect PowerPoint : Le logiciel Microsoft Office PowerPoint 2013</w:t>
      </w:r>
    </w:p>
    <w:p w14:paraId="7B990F04" w14:textId="77777777" w:rsidR="005F5B24" w:rsidRDefault="00042E96" w:rsidP="0010693F">
      <w:pPr>
        <w:pStyle w:val="Sous-titre"/>
        <w:rPr>
          <w:rStyle w:val="Emphaseple"/>
        </w:rPr>
      </w:pPr>
      <w:r w:rsidRPr="00466C3B">
        <w:rPr>
          <w:rStyle w:val="Emphaseple"/>
          <w:b/>
        </w:rPr>
        <w:t>Information importante</w:t>
      </w:r>
      <w:r w:rsidR="00466C3B">
        <w:rPr>
          <w:rStyle w:val="Emphaseple"/>
          <w:b/>
        </w:rPr>
        <w:t xml:space="preserve"> : </w:t>
      </w:r>
      <w:r w:rsidR="00314964">
        <w:rPr>
          <w:rStyle w:val="Emphaseple"/>
        </w:rPr>
        <w:t>il sera nécessaire d’avoir les droits administrateurs sur le PC pour installer</w:t>
      </w:r>
      <w:r w:rsidR="00E31B91">
        <w:rPr>
          <w:rStyle w:val="Emphaseple"/>
        </w:rPr>
        <w:t xml:space="preserve"> tous les composants</w:t>
      </w:r>
    </w:p>
    <w:p w14:paraId="39E2022B" w14:textId="77777777" w:rsidR="0010693F" w:rsidRDefault="00CB1FDB" w:rsidP="00CB1FDB">
      <w:pPr>
        <w:pStyle w:val="Titre2"/>
      </w:pPr>
      <w:bookmarkStart w:id="21" w:name="_Toc419977398"/>
      <w:bookmarkStart w:id="22" w:name="_Toc421258489"/>
      <w:r>
        <w:t>I</w:t>
      </w:r>
      <w:r w:rsidR="009F277B">
        <w:t>nstallation</w:t>
      </w:r>
      <w:bookmarkEnd w:id="21"/>
      <w:bookmarkEnd w:id="22"/>
    </w:p>
    <w:p w14:paraId="2E79ECE3" w14:textId="77777777" w:rsidR="00B3686F" w:rsidRDefault="00B3686F" w:rsidP="00B3686F">
      <w:r>
        <w:t xml:space="preserve">Si ce n’est déjà fait, installer une version de Microsoft Visual Studio 2013. Aucune version </w:t>
      </w:r>
      <w:r w:rsidR="00E714AC">
        <w:t>spécifique</w:t>
      </w:r>
      <w:r>
        <w:t xml:space="preserve"> n’est requise.</w:t>
      </w:r>
    </w:p>
    <w:p w14:paraId="16817BF6" w14:textId="77777777" w:rsidR="00384328" w:rsidRDefault="00384328" w:rsidP="00B3686F">
      <w:r>
        <w:t>Les étapes suivantes doivent être effectuée</w:t>
      </w:r>
      <w:r w:rsidR="00F37527">
        <w:t>s</w:t>
      </w:r>
      <w:r>
        <w:t xml:space="preserve"> dans l’ordre :</w:t>
      </w:r>
    </w:p>
    <w:p w14:paraId="007D4864" w14:textId="77777777" w:rsidR="00EE31C4" w:rsidRDefault="00BA586F" w:rsidP="00E70EAF">
      <w:pPr>
        <w:pStyle w:val="Paragraphedeliste"/>
        <w:numPr>
          <w:ilvl w:val="0"/>
          <w:numId w:val="6"/>
        </w:numPr>
      </w:pPr>
      <w:r>
        <w:t>Installation du SDK</w:t>
      </w:r>
    </w:p>
    <w:p w14:paraId="614EC465" w14:textId="77777777" w:rsidR="00E164CB" w:rsidRDefault="00785682" w:rsidP="00E70EAF">
      <w:pPr>
        <w:pStyle w:val="Paragraphedeliste"/>
        <w:numPr>
          <w:ilvl w:val="0"/>
          <w:numId w:val="6"/>
        </w:numPr>
      </w:pPr>
      <w:r>
        <w:t>Connecter Kinect</w:t>
      </w:r>
      <w:r w:rsidR="003F31C5">
        <w:t xml:space="preserve"> au PC</w:t>
      </w:r>
    </w:p>
    <w:p w14:paraId="25D14D02" w14:textId="77777777" w:rsidR="004365B3" w:rsidRDefault="004365B3" w:rsidP="00E70EAF">
      <w:pPr>
        <w:pStyle w:val="Paragraphedeliste"/>
        <w:numPr>
          <w:ilvl w:val="0"/>
          <w:numId w:val="6"/>
        </w:numPr>
      </w:pPr>
      <w:r>
        <w:t xml:space="preserve">Vérifier l’installation à l’aide de </w:t>
      </w:r>
      <w:r>
        <w:rPr>
          <w:i/>
        </w:rPr>
        <w:t>Kinect Configuration Verifier</w:t>
      </w:r>
    </w:p>
    <w:p w14:paraId="6983FD65" w14:textId="77777777" w:rsidR="002A1ECE" w:rsidRDefault="00447EAB" w:rsidP="00C84AB8">
      <w:pPr>
        <w:pStyle w:val="Titre3"/>
      </w:pPr>
      <w:bookmarkStart w:id="23" w:name="_Toc419977399"/>
      <w:bookmarkStart w:id="24" w:name="_Toc421258490"/>
      <w:r>
        <w:t>Installation du SDK</w:t>
      </w:r>
      <w:bookmarkEnd w:id="23"/>
      <w:bookmarkEnd w:id="24"/>
    </w:p>
    <w:p w14:paraId="079D0A53" w14:textId="77777777" w:rsidR="008804FA" w:rsidRDefault="00CC6EBD" w:rsidP="008804FA">
      <w:pPr>
        <w:keepLines/>
        <w:rPr>
          <w:rStyle w:val="Lienhypertexte"/>
        </w:rPr>
      </w:pPr>
      <w:r>
        <w:t xml:space="preserve">Récupérer le SDK 2.0 </w:t>
      </w:r>
      <w:r w:rsidR="00895411">
        <w:t xml:space="preserve">de Kinect </w:t>
      </w:r>
      <w:r w:rsidR="008F43D8">
        <w:t>for Windows</w:t>
      </w:r>
      <w:r w:rsidR="001544B8">
        <w:t xml:space="preserve">, disponible dans l’archive </w:t>
      </w:r>
      <w:r w:rsidR="00A5556A">
        <w:t>fournie</w:t>
      </w:r>
      <w:r w:rsidR="00895411">
        <w:t xml:space="preserve"> ou </w:t>
      </w:r>
      <w:r w:rsidR="00F842B1">
        <w:t>à l’adresse</w:t>
      </w:r>
      <w:r w:rsidR="00C7309F">
        <w:t xml:space="preserve"> </w:t>
      </w:r>
      <w:r w:rsidR="008B7F4B">
        <w:t xml:space="preserve">qui suit, </w:t>
      </w:r>
      <w:r w:rsidR="00DA537C">
        <w:t>puis</w:t>
      </w:r>
      <w:r w:rsidR="008B7F4B">
        <w:t xml:space="preserve"> l’installer</w:t>
      </w:r>
      <w:r w:rsidR="00237AEC">
        <w:t> </w:t>
      </w:r>
      <w:r w:rsidR="00750084">
        <w:t xml:space="preserve">: </w:t>
      </w:r>
      <w:r w:rsidR="00C7309F">
        <w:br/>
      </w:r>
      <w:hyperlink r:id="rId16" w:history="1">
        <w:r w:rsidR="00AC69F9" w:rsidRPr="00AC69F9">
          <w:rPr>
            <w:rStyle w:val="Lienhypertexte"/>
          </w:rPr>
          <w:t>http://www.microsoft.com/en-us/download/details.aspx?id=44561</w:t>
        </w:r>
      </w:hyperlink>
    </w:p>
    <w:p w14:paraId="2EA1C495" w14:textId="77777777" w:rsidR="005C2D1C" w:rsidRDefault="000509E5" w:rsidP="00184F8C">
      <w:r>
        <w:t>À</w:t>
      </w:r>
      <w:r w:rsidR="00184F8C">
        <w:t xml:space="preserve"> ce stade, le dossier </w:t>
      </w:r>
      <w:r w:rsidR="00184F8C">
        <w:rPr>
          <w:i/>
        </w:rPr>
        <w:t>Kinect for Windows SDK V2</w:t>
      </w:r>
      <w:r w:rsidR="00A511EE">
        <w:rPr>
          <w:i/>
        </w:rPr>
        <w:t xml:space="preserve"> </w:t>
      </w:r>
      <w:r w:rsidR="009A04F4">
        <w:t>a été ajouté</w:t>
      </w:r>
      <w:r w:rsidR="005C2D1C">
        <w:t xml:space="preserve"> dans le menu démarrer :</w:t>
      </w:r>
    </w:p>
    <w:p w14:paraId="0EFF44F9" w14:textId="77777777" w:rsidR="009A2186" w:rsidRDefault="009A2186" w:rsidP="009A2186">
      <w:pPr>
        <w:keepNext/>
        <w:jc w:val="center"/>
      </w:pPr>
      <w:r w:rsidRPr="009A2186">
        <w:rPr>
          <w:noProof/>
          <w:lang w:eastAsia="fr-CH"/>
        </w:rPr>
        <w:drawing>
          <wp:inline distT="0" distB="0" distL="0" distR="0" wp14:anchorId="6971C479" wp14:editId="4C8B48BF">
            <wp:extent cx="2339899" cy="1506932"/>
            <wp:effectExtent l="0" t="0" r="3810" b="0"/>
            <wp:docPr id="9" name="Image 9" descr="C:\Users\jacquemare\OneDrive\ETML - FPA 2013-2015\TPI\Documents\Images\KinectSDK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quemare\OneDrive\ETML - FPA 2013-2015\TPI\Documents\Images\KinectSDKFold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5799" cy="1510732"/>
                    </a:xfrm>
                    <a:prstGeom prst="rect">
                      <a:avLst/>
                    </a:prstGeom>
                    <a:noFill/>
                    <a:ln>
                      <a:noFill/>
                    </a:ln>
                  </pic:spPr>
                </pic:pic>
              </a:graphicData>
            </a:graphic>
          </wp:inline>
        </w:drawing>
      </w:r>
    </w:p>
    <w:p w14:paraId="7205CAD0" w14:textId="77777777" w:rsidR="009A2186" w:rsidRDefault="009A2186" w:rsidP="009A2186">
      <w:pPr>
        <w:pStyle w:val="Lgende"/>
        <w:jc w:val="center"/>
      </w:pPr>
      <w:r>
        <w:t xml:space="preserve">Figure </w:t>
      </w:r>
      <w:r w:rsidR="00046799">
        <w:fldChar w:fldCharType="begin"/>
      </w:r>
      <w:r w:rsidR="00046799">
        <w:instrText xml:space="preserve"> STYLEREF 1 \s </w:instrText>
      </w:r>
      <w:r w:rsidR="00046799">
        <w:fldChar w:fldCharType="separate"/>
      </w:r>
      <w:r w:rsidR="007862FD">
        <w:rPr>
          <w:noProof/>
        </w:rPr>
        <w:t>2</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w:t>
      </w:r>
      <w:r w:rsidR="00046799">
        <w:rPr>
          <w:noProof/>
        </w:rPr>
        <w:fldChar w:fldCharType="end"/>
      </w:r>
      <w:r>
        <w:t xml:space="preserve"> : </w:t>
      </w:r>
      <w:r w:rsidR="005F16EA">
        <w:t>Le dossier du SDK de Kinect</w:t>
      </w:r>
    </w:p>
    <w:p w14:paraId="63427CE7" w14:textId="77777777" w:rsidR="005C2D1C" w:rsidRDefault="0086727C" w:rsidP="008B486F">
      <w:r>
        <w:t>Voici ce qu’il contient :</w:t>
      </w:r>
    </w:p>
    <w:p w14:paraId="08BEA720" w14:textId="77777777" w:rsidR="0086727C" w:rsidRDefault="0086727C" w:rsidP="00E70EAF">
      <w:pPr>
        <w:pStyle w:val="Paragraphedeliste"/>
        <w:numPr>
          <w:ilvl w:val="0"/>
          <w:numId w:val="7"/>
        </w:numPr>
      </w:pPr>
      <w:r w:rsidRPr="0086727C">
        <w:rPr>
          <w:b/>
        </w:rPr>
        <w:lastRenderedPageBreak/>
        <w:t>Kinect Studio v2.0</w:t>
      </w:r>
      <w:r>
        <w:br/>
        <w:t xml:space="preserve">Ce logiciel permet </w:t>
      </w:r>
      <w:r w:rsidR="00324F4A">
        <w:t>d’enregistrer un clip à partir de Kinect. Il sera utilisé et décrit plus loin dans ce tutoriel</w:t>
      </w:r>
    </w:p>
    <w:p w14:paraId="151E3E1C" w14:textId="77777777" w:rsidR="00870C96" w:rsidRDefault="00870C96" w:rsidP="00E70EAF">
      <w:pPr>
        <w:pStyle w:val="Paragraphedeliste"/>
        <w:numPr>
          <w:ilvl w:val="0"/>
          <w:numId w:val="7"/>
        </w:numPr>
      </w:pPr>
      <w:r>
        <w:rPr>
          <w:b/>
        </w:rPr>
        <w:t>SDK Browser v2.0</w:t>
      </w:r>
      <w:r>
        <w:rPr>
          <w:b/>
        </w:rPr>
        <w:br/>
      </w:r>
      <w:r>
        <w:t>Ce petit utilitaire permet d’installer des composants supplémentaires</w:t>
      </w:r>
      <w:r w:rsidR="00346EE0">
        <w:t>,</w:t>
      </w:r>
      <w:r w:rsidR="001961C9">
        <w:t xml:space="preserve"> </w:t>
      </w:r>
      <w:r>
        <w:t>des exe</w:t>
      </w:r>
      <w:r w:rsidR="001961C9">
        <w:t>mples de projets ou d’exécuter des utilitaires annexes</w:t>
      </w:r>
    </w:p>
    <w:p w14:paraId="44417696" w14:textId="77777777" w:rsidR="00E1770B" w:rsidRDefault="00E1770B" w:rsidP="00E70EAF">
      <w:pPr>
        <w:pStyle w:val="Paragraphedeliste"/>
        <w:numPr>
          <w:ilvl w:val="0"/>
          <w:numId w:val="7"/>
        </w:numPr>
      </w:pPr>
      <w:r>
        <w:rPr>
          <w:b/>
        </w:rPr>
        <w:t>Visual Gesture Builder</w:t>
      </w:r>
      <w:r w:rsidR="00635CC2">
        <w:rPr>
          <w:b/>
        </w:rPr>
        <w:br/>
      </w:r>
      <w:r w:rsidR="00871C6D">
        <w:t>Ce logiciel permet de créer des mouvements à partir d’un clip vidéo. Il sera utilisé et dé</w:t>
      </w:r>
      <w:r w:rsidR="00105371">
        <w:t>crit plus loin dans ce tutoriel</w:t>
      </w:r>
    </w:p>
    <w:p w14:paraId="1E6F3E19" w14:textId="77777777" w:rsidR="004D4655" w:rsidRDefault="005854E8" w:rsidP="00C84AB8">
      <w:pPr>
        <w:pStyle w:val="Titre3"/>
      </w:pPr>
      <w:bookmarkStart w:id="25" w:name="_Toc419977400"/>
      <w:bookmarkStart w:id="26" w:name="_Toc421258491"/>
      <w:r>
        <w:t>Connecter Kinect au PC</w:t>
      </w:r>
      <w:bookmarkEnd w:id="25"/>
      <w:bookmarkEnd w:id="26"/>
    </w:p>
    <w:p w14:paraId="2CAE0440" w14:textId="77777777" w:rsidR="00527E3D" w:rsidRDefault="00C16D71" w:rsidP="00527E3D">
      <w:r>
        <w:t>Connecter Kinect au PC tel qu’expliqué dans le guide d’installation rapide, qu’on peut trouver avec l’adaptateur Kinect pour Windows</w:t>
      </w:r>
      <w:r w:rsidR="00C54FF3">
        <w:t>.</w:t>
      </w:r>
    </w:p>
    <w:p w14:paraId="2AE5C373" w14:textId="77777777" w:rsidR="00DC50D8" w:rsidRDefault="00C54FF3" w:rsidP="00547383">
      <w:pPr>
        <w:keepNext/>
        <w:jc w:val="center"/>
      </w:pPr>
      <w:r>
        <w:rPr>
          <w:noProof/>
          <w:lang w:eastAsia="fr-CH"/>
        </w:rPr>
        <w:drawing>
          <wp:inline distT="0" distB="0" distL="0" distR="0" wp14:anchorId="1672ABB8" wp14:editId="48326DA3">
            <wp:extent cx="5186476" cy="384895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6269" cy="3856221"/>
                    </a:xfrm>
                    <a:prstGeom prst="rect">
                      <a:avLst/>
                    </a:prstGeom>
                    <a:noFill/>
                    <a:ln>
                      <a:noFill/>
                    </a:ln>
                  </pic:spPr>
                </pic:pic>
              </a:graphicData>
            </a:graphic>
          </wp:inline>
        </w:drawing>
      </w:r>
    </w:p>
    <w:p w14:paraId="4B87CF18" w14:textId="77777777" w:rsidR="00C54FF3" w:rsidRDefault="00DC50D8" w:rsidP="00547383">
      <w:pPr>
        <w:pStyle w:val="Lgende"/>
        <w:jc w:val="center"/>
      </w:pPr>
      <w:bookmarkStart w:id="27" w:name="_Ref419703156"/>
      <w:r>
        <w:t xml:space="preserve">Figure </w:t>
      </w:r>
      <w:r w:rsidR="00046799">
        <w:fldChar w:fldCharType="begin"/>
      </w:r>
      <w:r w:rsidR="00046799">
        <w:instrText xml:space="preserve"> STYLEREF 1 \s </w:instrText>
      </w:r>
      <w:r w:rsidR="00046799">
        <w:fldChar w:fldCharType="separate"/>
      </w:r>
      <w:r w:rsidR="007862FD">
        <w:rPr>
          <w:noProof/>
        </w:rPr>
        <w:t>2</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2</w:t>
      </w:r>
      <w:r w:rsidR="00046799">
        <w:rPr>
          <w:noProof/>
        </w:rPr>
        <w:fldChar w:fldCharType="end"/>
      </w:r>
      <w:bookmarkEnd w:id="27"/>
      <w:r>
        <w:t> : Connexion de Kinect V2 au PC</w:t>
      </w:r>
    </w:p>
    <w:p w14:paraId="3420AE07" w14:textId="77777777" w:rsidR="00AC3D4A" w:rsidRPr="00AC3D4A" w:rsidRDefault="00E96100" w:rsidP="00AC3D4A">
      <w:r>
        <w:t>Autoriser l’installation des drivers si demandé</w:t>
      </w:r>
      <w:r w:rsidR="000509E5">
        <w:t>s</w:t>
      </w:r>
      <w:r>
        <w:t xml:space="preserve"> et attendre la fin de celle-ci.</w:t>
      </w:r>
    </w:p>
    <w:p w14:paraId="64C10201" w14:textId="77777777" w:rsidR="00B53B2E" w:rsidRDefault="00FE5FB2" w:rsidP="00C84AB8">
      <w:pPr>
        <w:pStyle w:val="Titre3"/>
      </w:pPr>
      <w:bookmarkStart w:id="28" w:name="_Toc419977401"/>
      <w:bookmarkStart w:id="29" w:name="_Toc421258492"/>
      <w:r>
        <w:lastRenderedPageBreak/>
        <w:t>Vérifier le bon fonctionnement de Kinect</w:t>
      </w:r>
      <w:bookmarkEnd w:id="28"/>
      <w:bookmarkEnd w:id="29"/>
    </w:p>
    <w:p w14:paraId="5B76DACB" w14:textId="77777777" w:rsidR="007E79E7" w:rsidRDefault="00190D17" w:rsidP="00567FAE">
      <w:pPr>
        <w:keepNext/>
        <w:rPr>
          <w:noProof/>
          <w:lang w:eastAsia="fr-CH"/>
        </w:rPr>
      </w:pPr>
      <w:r>
        <w:t>L</w:t>
      </w:r>
      <w:r w:rsidR="00D35099">
        <w:t xml:space="preserve">ancer l’utilitaire </w:t>
      </w:r>
      <w:r w:rsidR="00D35099">
        <w:rPr>
          <w:i/>
        </w:rPr>
        <w:t>SDK Browser</w:t>
      </w:r>
      <w:r w:rsidR="00085F26">
        <w:t xml:space="preserve"> depuis le dossier du SDK de Kinect V2.</w:t>
      </w:r>
      <w:r w:rsidR="00BD4776">
        <w:t xml:space="preserve"> Depuis celui-ci, exécuter </w:t>
      </w:r>
      <w:r w:rsidR="00BD4776">
        <w:rPr>
          <w:i/>
        </w:rPr>
        <w:t>Kinect Configuration Verifier</w:t>
      </w:r>
      <w:r w:rsidR="00BD4776">
        <w:t xml:space="preserve">: </w:t>
      </w:r>
    </w:p>
    <w:p w14:paraId="79B4964D" w14:textId="77777777" w:rsidR="00E16B50" w:rsidRDefault="00BA332E" w:rsidP="00567FAE">
      <w:pPr>
        <w:keepNext/>
        <w:jc w:val="center"/>
      </w:pPr>
      <w:r>
        <w:rPr>
          <w:noProof/>
          <w:lang w:eastAsia="fr-CH"/>
        </w:rPr>
        <mc:AlternateContent>
          <mc:Choice Requires="wpc">
            <w:drawing>
              <wp:inline distT="0" distB="0" distL="0" distR="0" wp14:anchorId="51A4DE1B" wp14:editId="3CE98E1F">
                <wp:extent cx="5589461" cy="2872011"/>
                <wp:effectExtent l="0" t="0" r="0" b="5080"/>
                <wp:docPr id="15" name="Zone de dessin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 name="Image 16"/>
                          <pic:cNvPicPr/>
                        </pic:nvPicPr>
                        <pic:blipFill>
                          <a:blip r:embed="rId19">
                            <a:extLst>
                              <a:ext uri="{28A0092B-C50C-407E-A947-70E740481C1C}">
                                <a14:useLocalDpi xmlns:a14="http://schemas.microsoft.com/office/drawing/2010/main" val="0"/>
                              </a:ext>
                            </a:extLst>
                          </a:blip>
                          <a:stretch>
                            <a:fillRect/>
                          </a:stretch>
                        </pic:blipFill>
                        <pic:spPr>
                          <a:xfrm>
                            <a:off x="0" y="0"/>
                            <a:ext cx="5552236" cy="2836432"/>
                          </a:xfrm>
                          <a:prstGeom prst="rect">
                            <a:avLst/>
                          </a:prstGeom>
                        </pic:spPr>
                      </pic:pic>
                      <wps:wsp>
                        <wps:cNvPr id="17" name="Rectangle à coins arrondis 17"/>
                        <wps:cNvSpPr/>
                        <wps:spPr>
                          <a:xfrm>
                            <a:off x="58521" y="1118804"/>
                            <a:ext cx="5317968" cy="775411"/>
                          </a:xfrm>
                          <a:prstGeom prst="roundRect">
                            <a:avLst/>
                          </a:prstGeom>
                          <a:solidFill>
                            <a:srgbClr val="4F81B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7201E8" id="Zone de dessin 15" o:spid="_x0000_s1026" editas="canvas" style="width:440.1pt;height:226.15pt;mso-position-horizontal-relative:char;mso-position-vertical-relative:line" coordsize="55892,2871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">
                <v:shape id="_x0000_s1027" type="#_x0000_t75" style="position:absolute;width:55892;height:28714;visibility:visible;mso-wrap-style:square">
                  <v:fill o:detectmouseclick="t"/>
                  <v:path o:connecttype="none"/>
                </v:shape>
                <v:shape id="Image 16" o:spid="_x0000_s1028" type="#_x0000_t75" style="position:absolute;width:55522;height:28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wn8G9AAAA2wAAAA8AAABkcnMvZG93bnJldi54bWxEj0sLwjAQhO+C/yGs4E1TPYhU0yKC0Jv4&#10;ui/N2ofNpjSx1n9vBMHbLjM73+w2HUwjeupcZVnBYh6BIM6trrhQcL0cZmsQziNrbCyTgjc5SJPx&#10;aIuxti8+UX/2hQgh7GJUUHrfxlK6vCSDbm5b4qDdbWfQh7UrpO7wFcJNI5dRtJIGKw6EElval5Q/&#10;zk8TuJk9ZFVWH/1tWbtLJPsa971S08mw24DwNPi/+Xed6VB/Bd9fwgAy+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yXCfwb0AAADbAAAADwAAAAAAAAAAAAAAAACfAgAAZHJz&#10;L2Rvd25yZXYueG1sUEsFBgAAAAAEAAQA9wAAAIkDAAAAAA==&#10;">
                  <v:imagedata r:id="rId20" o:title=""/>
                </v:shape>
                <v:roundrect id="Rectangle à coins arrondis 17" o:spid="_x0000_s1029" style="position:absolute;left:585;top:11188;width:53179;height:77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6ffsMA&#10;AADbAAAADwAAAGRycy9kb3ducmV2LnhtbESPQW/CMAyF75P4D5GRuI10HDbWERAgbUzcaDnsaDWm&#10;zdY4VZK13b9fkJC42XrP73tebUbbip58MI4VPM0zEMSV04ZrBefy/XEJIkRkja1jUvBHATbrycMK&#10;c+0GPlFfxFqkEA45Kmhi7HIpQ9WQxTB3HXHSLs5bjGn1tdQehxRuW7nIsmdp0XAiNNjRvqHqp/i1&#10;iXv8uuy/Y/tx6PzuNSvPZovOKDWbjts3EJHGeDffrj91qv8C11/SA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6ffsMAAADbAAAADwAAAAAAAAAAAAAAAACYAgAAZHJzL2Rv&#10;d25yZXYueG1sUEsFBgAAAAAEAAQA9QAAAIgDAAAAAA==&#10;" fillcolor="#4f81bd" strokecolor="#243f60 [1604]" strokeweight="2pt">
                  <v:fill opacity="13107f"/>
                </v:roundrect>
                <w10:anchorlock/>
              </v:group>
            </w:pict>
          </mc:Fallback>
        </mc:AlternateContent>
      </w:r>
    </w:p>
    <w:p w14:paraId="1FF71225" w14:textId="77777777" w:rsidR="00BD4776" w:rsidRDefault="00E16B50" w:rsidP="00567FAE">
      <w:pPr>
        <w:pStyle w:val="Lgende"/>
        <w:keepNext/>
        <w:jc w:val="center"/>
      </w:pPr>
      <w:r>
        <w:t xml:space="preserve">Figure </w:t>
      </w:r>
      <w:r w:rsidR="00046799">
        <w:fldChar w:fldCharType="begin"/>
      </w:r>
      <w:r w:rsidR="00046799">
        <w:instrText xml:space="preserve"> STYLEREF 1 \s </w:instrText>
      </w:r>
      <w:r w:rsidR="00046799">
        <w:fldChar w:fldCharType="separate"/>
      </w:r>
      <w:r w:rsidR="007862FD">
        <w:rPr>
          <w:noProof/>
        </w:rPr>
        <w:t>2</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3</w:t>
      </w:r>
      <w:r w:rsidR="00046799">
        <w:rPr>
          <w:noProof/>
        </w:rPr>
        <w:fldChar w:fldCharType="end"/>
      </w:r>
      <w:r>
        <w:t> : Exécuter Kinect Configuration Verifier</w:t>
      </w:r>
    </w:p>
    <w:p w14:paraId="647FC6D1" w14:textId="77777777" w:rsidR="00900B3E" w:rsidRDefault="00282105" w:rsidP="00900B3E">
      <w:r>
        <w:t>Voici à quoi il ressemble :</w:t>
      </w:r>
    </w:p>
    <w:p w14:paraId="14FB34AB" w14:textId="77777777" w:rsidR="00F2236E" w:rsidRDefault="00F2236E" w:rsidP="00F2236E">
      <w:pPr>
        <w:keepNext/>
        <w:jc w:val="center"/>
      </w:pPr>
      <w:r>
        <w:rPr>
          <w:noProof/>
          <w:lang w:eastAsia="fr-CH"/>
        </w:rPr>
        <w:drawing>
          <wp:inline distT="0" distB="0" distL="0" distR="0" wp14:anchorId="66FE0CB5" wp14:editId="3B3A669A">
            <wp:extent cx="3650284" cy="3812219"/>
            <wp:effectExtent l="0" t="0" r="762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44F629.tmp"/>
                    <pic:cNvPicPr/>
                  </pic:nvPicPr>
                  <pic:blipFill>
                    <a:blip r:embed="rId21">
                      <a:extLst>
                        <a:ext uri="{28A0092B-C50C-407E-A947-70E740481C1C}">
                          <a14:useLocalDpi xmlns:a14="http://schemas.microsoft.com/office/drawing/2010/main" val="0"/>
                        </a:ext>
                      </a:extLst>
                    </a:blip>
                    <a:stretch>
                      <a:fillRect/>
                    </a:stretch>
                  </pic:blipFill>
                  <pic:spPr>
                    <a:xfrm>
                      <a:off x="0" y="0"/>
                      <a:ext cx="3654235" cy="3816346"/>
                    </a:xfrm>
                    <a:prstGeom prst="rect">
                      <a:avLst/>
                    </a:prstGeom>
                  </pic:spPr>
                </pic:pic>
              </a:graphicData>
            </a:graphic>
          </wp:inline>
        </w:drawing>
      </w:r>
    </w:p>
    <w:p w14:paraId="04203773" w14:textId="77777777" w:rsidR="00F2236E" w:rsidRPr="00511725" w:rsidRDefault="00F2236E" w:rsidP="00F2236E">
      <w:pPr>
        <w:pStyle w:val="Lgende"/>
        <w:jc w:val="center"/>
      </w:pPr>
      <w:r w:rsidRPr="00511725">
        <w:t xml:space="preserve">Figure </w:t>
      </w:r>
      <w:r w:rsidR="00046799">
        <w:fldChar w:fldCharType="begin"/>
      </w:r>
      <w:r w:rsidR="00046799">
        <w:instrText xml:space="preserve"> STYLEREF 1 \s </w:instrText>
      </w:r>
      <w:r w:rsidR="00046799">
        <w:fldChar w:fldCharType="separate"/>
      </w:r>
      <w:r w:rsidR="007862FD">
        <w:rPr>
          <w:noProof/>
        </w:rPr>
        <w:t>2</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4</w:t>
      </w:r>
      <w:r w:rsidR="00046799">
        <w:rPr>
          <w:noProof/>
        </w:rPr>
        <w:fldChar w:fldCharType="end"/>
      </w:r>
      <w:r w:rsidRPr="00511725">
        <w:t> : Kinect v2 Configuration Verifier</w:t>
      </w:r>
    </w:p>
    <w:p w14:paraId="62FBFA83" w14:textId="77777777" w:rsidR="00661D8E" w:rsidRDefault="002C3C99" w:rsidP="00661D8E">
      <w:pPr>
        <w:rPr>
          <w:noProof/>
          <w:lang w:eastAsia="fr-CH"/>
        </w:rPr>
      </w:pPr>
      <w:r>
        <w:lastRenderedPageBreak/>
        <w:t xml:space="preserve">On trouve plus d’information sur chacun de ces points en dépliant les sous-menus. </w:t>
      </w:r>
      <w:r w:rsidR="00311FA9">
        <w:t>Dans ce ca</w:t>
      </w:r>
      <w:r w:rsidR="0086036D">
        <w:t xml:space="preserve">s, on remarque un avertissement indiquant un problème potentiel de compatibilité du contrôleur </w:t>
      </w:r>
      <w:r w:rsidR="00661D8E">
        <w:t>U</w:t>
      </w:r>
      <w:r w:rsidR="0086036D">
        <w:t>SB.</w:t>
      </w:r>
    </w:p>
    <w:p w14:paraId="77C65538" w14:textId="77777777" w:rsidR="00B764E5" w:rsidRDefault="00661D8E" w:rsidP="00B764E5">
      <w:pPr>
        <w:keepNext/>
        <w:jc w:val="center"/>
      </w:pPr>
      <w:r>
        <w:rPr>
          <w:noProof/>
          <w:lang w:eastAsia="fr-CH"/>
        </w:rPr>
        <w:drawing>
          <wp:inline distT="0" distB="0" distL="0" distR="0" wp14:anchorId="4A7EFC89" wp14:editId="04AADE67">
            <wp:extent cx="4943475" cy="168529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4489DD.tmp"/>
                    <pic:cNvPicPr/>
                  </pic:nvPicPr>
                  <pic:blipFill rotWithShape="1">
                    <a:blip r:embed="rId22">
                      <a:extLst>
                        <a:ext uri="{28A0092B-C50C-407E-A947-70E740481C1C}">
                          <a14:useLocalDpi xmlns:a14="http://schemas.microsoft.com/office/drawing/2010/main" val="0"/>
                        </a:ext>
                      </a:extLst>
                    </a:blip>
                    <a:srcRect l="1972" t="47143" r="5008" b="27578"/>
                    <a:stretch/>
                  </pic:blipFill>
                  <pic:spPr bwMode="auto">
                    <a:xfrm>
                      <a:off x="0" y="0"/>
                      <a:ext cx="4944678" cy="168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C03930" w14:textId="77777777" w:rsidR="00F2236E" w:rsidRDefault="00B764E5" w:rsidP="00B764E5">
      <w:pPr>
        <w:pStyle w:val="Lgende"/>
        <w:jc w:val="center"/>
      </w:pPr>
      <w:r>
        <w:t xml:space="preserve">Figure </w:t>
      </w:r>
      <w:r w:rsidR="00046799">
        <w:fldChar w:fldCharType="begin"/>
      </w:r>
      <w:r w:rsidR="00046799">
        <w:instrText xml:space="preserve"> STYLEREF 1 \s </w:instrText>
      </w:r>
      <w:r w:rsidR="00046799">
        <w:fldChar w:fldCharType="separate"/>
      </w:r>
      <w:r w:rsidR="007862FD">
        <w:rPr>
          <w:noProof/>
        </w:rPr>
        <w:t>2</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5</w:t>
      </w:r>
      <w:r w:rsidR="00046799">
        <w:rPr>
          <w:noProof/>
        </w:rPr>
        <w:fldChar w:fldCharType="end"/>
      </w:r>
      <w:r>
        <w:t> : Avertissement concernant le contrôleur USB</w:t>
      </w:r>
    </w:p>
    <w:p w14:paraId="7F5E9304" w14:textId="77777777" w:rsidR="00AF715E" w:rsidRDefault="00F71F81" w:rsidP="00F71F81">
      <w:pPr>
        <w:rPr>
          <w:noProof/>
          <w:lang w:eastAsia="fr-CH"/>
        </w:rPr>
      </w:pPr>
      <w:r>
        <w:t xml:space="preserve">On nous informe qu’il se peut que les ports </w:t>
      </w:r>
      <w:r w:rsidR="002E7078">
        <w:t>USB</w:t>
      </w:r>
      <w:r w:rsidR="003A686F">
        <w:t xml:space="preserve"> 3.0</w:t>
      </w:r>
      <w:r>
        <w:t xml:space="preserve"> ne </w:t>
      </w:r>
      <w:r w:rsidR="002E7078">
        <w:t>soi</w:t>
      </w:r>
      <w:r w:rsidR="000509E5">
        <w:t>en</w:t>
      </w:r>
      <w:r w:rsidR="002E7078">
        <w:t>t pas compatible</w:t>
      </w:r>
      <w:r w:rsidR="000509E5">
        <w:t>s</w:t>
      </w:r>
      <w:r w:rsidR="002E7078">
        <w:t xml:space="preserve">. </w:t>
      </w:r>
      <w:r w:rsidR="003802CD">
        <w:t xml:space="preserve">Mais en déployant le volet </w:t>
      </w:r>
      <w:r w:rsidR="003802CD">
        <w:rPr>
          <w:i/>
        </w:rPr>
        <w:t xml:space="preserve">Kinect Depth </w:t>
      </w:r>
      <w:r w:rsidR="000509E5">
        <w:rPr>
          <w:i/>
        </w:rPr>
        <w:t>AMD</w:t>
      </w:r>
      <w:r w:rsidR="003802CD">
        <w:rPr>
          <w:i/>
        </w:rPr>
        <w:t xml:space="preserve"> Color Streams</w:t>
      </w:r>
      <w:r w:rsidR="003802CD">
        <w:t>, on remarque qu</w:t>
      </w:r>
      <w:r w:rsidR="00436496">
        <w:t xml:space="preserve">e tout semble bien fonctionner, 30 images par seconde </w:t>
      </w:r>
      <w:r w:rsidR="006A0B6E">
        <w:t>étant</w:t>
      </w:r>
      <w:r w:rsidR="00436496">
        <w:t xml:space="preserve"> capturées par Kinect.</w:t>
      </w:r>
    </w:p>
    <w:p w14:paraId="6A3B0393" w14:textId="77777777" w:rsidR="00AF715E" w:rsidRDefault="00AF715E" w:rsidP="00AF715E">
      <w:pPr>
        <w:keepNext/>
        <w:jc w:val="center"/>
      </w:pPr>
      <w:r>
        <w:rPr>
          <w:noProof/>
          <w:lang w:eastAsia="fr-CH"/>
        </w:rPr>
        <w:drawing>
          <wp:inline distT="0" distB="0" distL="0" distR="0" wp14:anchorId="2A22C599" wp14:editId="1303508F">
            <wp:extent cx="4936855" cy="3123178"/>
            <wp:effectExtent l="0" t="0" r="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44FB66.tmp"/>
                    <pic:cNvPicPr/>
                  </pic:nvPicPr>
                  <pic:blipFill rotWithShape="1">
                    <a:blip r:embed="rId23">
                      <a:extLst>
                        <a:ext uri="{28A0092B-C50C-407E-A947-70E740481C1C}">
                          <a14:useLocalDpi xmlns:a14="http://schemas.microsoft.com/office/drawing/2010/main" val="0"/>
                        </a:ext>
                      </a:extLst>
                    </a:blip>
                    <a:srcRect l="1945" t="44490" r="5152" b="8659"/>
                    <a:stretch/>
                  </pic:blipFill>
                  <pic:spPr bwMode="auto">
                    <a:xfrm>
                      <a:off x="0" y="0"/>
                      <a:ext cx="4938439" cy="31241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0519CE" w14:textId="77777777" w:rsidR="00AF715E" w:rsidRDefault="00AF715E" w:rsidP="00AF715E">
      <w:pPr>
        <w:pStyle w:val="Lgende"/>
        <w:jc w:val="center"/>
      </w:pPr>
      <w:r>
        <w:t xml:space="preserve">Figure </w:t>
      </w:r>
      <w:r w:rsidR="00046799">
        <w:fldChar w:fldCharType="begin"/>
      </w:r>
      <w:r w:rsidR="00046799">
        <w:instrText xml:space="preserve"> STYLEREF 1 \s </w:instrText>
      </w:r>
      <w:r w:rsidR="00046799">
        <w:fldChar w:fldCharType="separate"/>
      </w:r>
      <w:r w:rsidR="007862FD">
        <w:rPr>
          <w:noProof/>
        </w:rPr>
        <w:t>2</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6</w:t>
      </w:r>
      <w:r w:rsidR="00046799">
        <w:rPr>
          <w:noProof/>
        </w:rPr>
        <w:fldChar w:fldCharType="end"/>
      </w:r>
      <w:r>
        <w:t xml:space="preserve"> : Les images en couleur (à gauche) et infrarouge (à droite) </w:t>
      </w:r>
    </w:p>
    <w:p w14:paraId="5FBBFA41" w14:textId="77777777" w:rsidR="00CD7E41" w:rsidRDefault="001C3133" w:rsidP="00CD7E41">
      <w:pPr>
        <w:rPr>
          <w:rStyle w:val="Emphaseple"/>
        </w:rPr>
      </w:pPr>
      <w:r>
        <w:rPr>
          <w:rStyle w:val="Emphaseple"/>
          <w:b/>
        </w:rPr>
        <w:t>Information </w:t>
      </w:r>
      <w:r>
        <w:rPr>
          <w:rStyle w:val="Emphaseple"/>
        </w:rPr>
        <w:t>: il arrive que les FPS (frame per se</w:t>
      </w:r>
      <w:r w:rsidR="003C1A9C">
        <w:rPr>
          <w:rStyle w:val="Emphaseple"/>
        </w:rPr>
        <w:t>cond, ou images par seconde) des</w:t>
      </w:r>
      <w:r w:rsidR="009255CE">
        <w:rPr>
          <w:rStyle w:val="Emphaseple"/>
        </w:rPr>
        <w:t xml:space="preserve">cendent sous la barre des 30 si, par exemple, la pièce n’est pas assez lumineuse. Cependant, ceci ne devrait pas poser </w:t>
      </w:r>
      <w:r w:rsidR="00FC59B0">
        <w:rPr>
          <w:rStyle w:val="Emphaseple"/>
        </w:rPr>
        <w:t>de problème.</w:t>
      </w:r>
    </w:p>
    <w:p w14:paraId="497C8AB8" w14:textId="77777777" w:rsidR="00FD6320" w:rsidRDefault="00FD6320" w:rsidP="00B719A2">
      <w:pPr>
        <w:pStyle w:val="Titre1"/>
      </w:pPr>
      <w:bookmarkStart w:id="30" w:name="_Toc419191672"/>
      <w:bookmarkStart w:id="31" w:name="_Toc419977402"/>
      <w:bookmarkStart w:id="32" w:name="_Toc421258493"/>
      <w:r>
        <w:lastRenderedPageBreak/>
        <w:t>Découverte de</w:t>
      </w:r>
      <w:r w:rsidR="000D1989">
        <w:t xml:space="preserve"> Kinect et son </w:t>
      </w:r>
      <w:r>
        <w:t>API</w:t>
      </w:r>
      <w:bookmarkEnd w:id="30"/>
      <w:r w:rsidR="00810869">
        <w:rPr>
          <w:rStyle w:val="Appelnotedebasdep"/>
        </w:rPr>
        <w:footnoteReference w:id="4"/>
      </w:r>
      <w:bookmarkEnd w:id="31"/>
      <w:bookmarkEnd w:id="32"/>
    </w:p>
    <w:p w14:paraId="49E29F64" w14:textId="77777777" w:rsidR="002945B3" w:rsidRDefault="00B630F9" w:rsidP="002945B3">
      <w:r>
        <w:t>Kinect possède 3 types de capteurs :</w:t>
      </w:r>
    </w:p>
    <w:p w14:paraId="1609A469" w14:textId="77777777" w:rsidR="00B630F9" w:rsidRDefault="00B630F9" w:rsidP="00E70EAF">
      <w:pPr>
        <w:pStyle w:val="Paragraphedeliste"/>
        <w:numPr>
          <w:ilvl w:val="0"/>
          <w:numId w:val="8"/>
        </w:numPr>
      </w:pPr>
      <w:r>
        <w:t>Une caméra couleur Full</w:t>
      </w:r>
      <w:r w:rsidR="00D93B47">
        <w:t xml:space="preserve"> </w:t>
      </w:r>
      <w:r>
        <w:t>HD</w:t>
      </w:r>
    </w:p>
    <w:p w14:paraId="0AF504E6" w14:textId="77777777" w:rsidR="00E157FB" w:rsidRDefault="00E157FB" w:rsidP="00E70EAF">
      <w:pPr>
        <w:pStyle w:val="Paragraphedeliste"/>
        <w:numPr>
          <w:ilvl w:val="0"/>
          <w:numId w:val="8"/>
        </w:numPr>
      </w:pPr>
      <w:r>
        <w:t>Un capteur de profondeur, qui fonctionne grâce à une caméra et un projecteur de rayon</w:t>
      </w:r>
      <w:r w:rsidR="009F2E7A">
        <w:t xml:space="preserve"> infrarouge</w:t>
      </w:r>
    </w:p>
    <w:p w14:paraId="74C99A3B" w14:textId="77777777" w:rsidR="00FE2EDC" w:rsidRPr="002945B3" w:rsidRDefault="00FE2EDC" w:rsidP="00E70EAF">
      <w:pPr>
        <w:pStyle w:val="Paragraphedeliste"/>
        <w:numPr>
          <w:ilvl w:val="0"/>
          <w:numId w:val="8"/>
        </w:numPr>
      </w:pPr>
      <w:r>
        <w:t>Une barre de microphone (4 microphones, permettant de suivre et de détecter d’où proviennent les sons)</w:t>
      </w:r>
    </w:p>
    <w:p w14:paraId="752ECFDA" w14:textId="77777777" w:rsidR="00A11A05" w:rsidRDefault="00805052" w:rsidP="005E7D2C">
      <w:pPr>
        <w:keepNext/>
        <w:jc w:val="center"/>
      </w:pPr>
      <w:r>
        <w:rPr>
          <w:noProof/>
          <w:lang w:eastAsia="fr-CH"/>
        </w:rPr>
        <w:drawing>
          <wp:inline distT="0" distB="0" distL="0" distR="0" wp14:anchorId="0136267D" wp14:editId="156F4727">
            <wp:extent cx="4443711" cy="2962474"/>
            <wp:effectExtent l="0" t="0" r="0" b="0"/>
            <wp:docPr id="21" name="Image 21" descr="http://re.buildinsider.net/small/kinectv2cpp/01/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e.buildinsider.net/small/kinectv2cpp/01/02.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3711" cy="2962474"/>
                    </a:xfrm>
                    <a:prstGeom prst="rect">
                      <a:avLst/>
                    </a:prstGeom>
                    <a:noFill/>
                    <a:ln>
                      <a:noFill/>
                    </a:ln>
                  </pic:spPr>
                </pic:pic>
              </a:graphicData>
            </a:graphic>
          </wp:inline>
        </w:drawing>
      </w:r>
    </w:p>
    <w:p w14:paraId="1FE8D94E" w14:textId="77777777" w:rsidR="00731DBC" w:rsidRDefault="00A11A05" w:rsidP="005E7D2C">
      <w:pPr>
        <w:pStyle w:val="Lgende"/>
        <w:jc w:val="center"/>
      </w:pPr>
      <w:bookmarkStart w:id="33" w:name="_Ref419712783"/>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w:t>
      </w:r>
      <w:r w:rsidR="00046799">
        <w:rPr>
          <w:noProof/>
        </w:rPr>
        <w:fldChar w:fldCharType="end"/>
      </w:r>
      <w:bookmarkEnd w:id="33"/>
      <w:r>
        <w:t> : Les capteurs de Kinect</w:t>
      </w:r>
    </w:p>
    <w:p w14:paraId="42E54999" w14:textId="77777777" w:rsidR="00393A38" w:rsidRDefault="006363DB" w:rsidP="00022D66">
      <w:r>
        <w:t>De ces quelques capteurs, il est possible de détecter</w:t>
      </w:r>
      <w:r w:rsidR="00FC22F3">
        <w:t xml:space="preserve"> divers détails</w:t>
      </w:r>
      <w:r>
        <w:t>, tel</w:t>
      </w:r>
      <w:r w:rsidR="000509E5">
        <w:t>s</w:t>
      </w:r>
      <w:r>
        <w:t xml:space="preserve"> que les corps des joueurs qui sont visibles</w:t>
      </w:r>
      <w:r w:rsidR="001922A5">
        <w:t xml:space="preserve">. </w:t>
      </w:r>
      <w:r w:rsidR="00596DEF">
        <w:t>Kinect, vi</w:t>
      </w:r>
      <w:r w:rsidR="00EF3D45">
        <w:t xml:space="preserve">a l’API, en fait des </w:t>
      </w:r>
      <w:r w:rsidR="00A72749" w:rsidRPr="00A72749">
        <w:rPr>
          <w:i/>
        </w:rPr>
        <w:t>sources</w:t>
      </w:r>
      <w:r w:rsidR="0029240C">
        <w:t xml:space="preserve"> qui sont utilisables dans </w:t>
      </w:r>
      <w:r w:rsidR="00555D2C">
        <w:t>nos programmes</w:t>
      </w:r>
      <w:r w:rsidR="00705AC2">
        <w:t>.</w:t>
      </w:r>
      <w:r w:rsidR="002632AC">
        <w:t xml:space="preserve"> </w:t>
      </w:r>
      <w:r w:rsidR="00B002CC">
        <w:t xml:space="preserve">On les décrit </w:t>
      </w:r>
      <w:r w:rsidR="002632AC">
        <w:t>dans le sous-chapitre</w:t>
      </w:r>
      <w:r w:rsidR="008273DD">
        <w:t xml:space="preserve"> </w:t>
      </w:r>
      <w:r w:rsidR="008273DD">
        <w:fldChar w:fldCharType="begin"/>
      </w:r>
      <w:r w:rsidR="008273DD">
        <w:instrText xml:space="preserve"> REF _Ref419726367 \r \h </w:instrText>
      </w:r>
      <w:r w:rsidR="008273DD">
        <w:fldChar w:fldCharType="separate"/>
      </w:r>
      <w:r w:rsidR="005562A4">
        <w:t>3.1</w:t>
      </w:r>
      <w:r w:rsidR="008273DD">
        <w:fldChar w:fldCharType="end"/>
      </w:r>
      <w:r w:rsidR="002632AC">
        <w:t>.</w:t>
      </w:r>
    </w:p>
    <w:p w14:paraId="71453843" w14:textId="77777777" w:rsidR="004F4C2C" w:rsidRDefault="004F4C2C" w:rsidP="00022D66">
      <w:r>
        <w:t xml:space="preserve">Kinect V2 permet de détecter jusqu’à 6 personnes, et deux personnes peuvent être engagées en même temps. </w:t>
      </w:r>
      <w:r>
        <w:br/>
        <w:t xml:space="preserve">L’engagement de joueur permet un suivi plus précis, une détection de la position des mains améliorées (on peut connaître notamment si une main et ouverte ou fermée), et permet d’éviter que plusieurs personnes interagissent avec le logiciel alors que ce n’est pas voulu. L’implémentation de ce point sera vue dans le projet </w:t>
      </w:r>
      <w:r>
        <w:rPr>
          <w:i/>
        </w:rPr>
        <w:t xml:space="preserve">Kinect PowerPoint, </w:t>
      </w:r>
      <w:r>
        <w:t xml:space="preserve">chapitre </w:t>
      </w:r>
      <w:r>
        <w:fldChar w:fldCharType="begin"/>
      </w:r>
      <w:r>
        <w:instrText xml:space="preserve"> REF _Ref419814792 \r \h </w:instrText>
      </w:r>
      <w:r>
        <w:fldChar w:fldCharType="separate"/>
      </w:r>
      <w:r w:rsidR="005562A4">
        <w:t>5</w:t>
      </w:r>
      <w:r>
        <w:fldChar w:fldCharType="end"/>
      </w:r>
      <w:r>
        <w:t>.</w:t>
      </w:r>
      <w:r>
        <w:rPr>
          <w:i/>
        </w:rPr>
        <w:t xml:space="preserve"> </w:t>
      </w:r>
    </w:p>
    <w:p w14:paraId="078C5FB3" w14:textId="77777777" w:rsidR="00BE532D" w:rsidRPr="003E6FE5" w:rsidRDefault="00C935A8" w:rsidP="003E6FE5">
      <w:pPr>
        <w:pStyle w:val="Titre2"/>
        <w:rPr>
          <w:i/>
        </w:rPr>
      </w:pPr>
      <w:bookmarkStart w:id="34" w:name="_Ref419718448"/>
      <w:bookmarkStart w:id="35" w:name="_Ref419726367"/>
      <w:bookmarkStart w:id="36" w:name="_Toc419977403"/>
      <w:bookmarkStart w:id="37" w:name="_Toc421258494"/>
      <w:r>
        <w:lastRenderedPageBreak/>
        <w:t xml:space="preserve">Les </w:t>
      </w:r>
      <w:bookmarkEnd w:id="34"/>
      <w:r w:rsidR="003E6FE5">
        <w:rPr>
          <w:i/>
        </w:rPr>
        <w:t xml:space="preserve">data </w:t>
      </w:r>
      <w:r w:rsidR="005557FE" w:rsidRPr="003E6FE5">
        <w:rPr>
          <w:i/>
        </w:rPr>
        <w:t>sources</w:t>
      </w:r>
      <w:bookmarkEnd w:id="35"/>
      <w:bookmarkEnd w:id="36"/>
      <w:bookmarkEnd w:id="37"/>
    </w:p>
    <w:p w14:paraId="2F400529" w14:textId="77777777" w:rsidR="00555D2C" w:rsidRDefault="00760983" w:rsidP="00325579">
      <w:pPr>
        <w:keepNext/>
      </w:pPr>
      <w:r>
        <w:t>Comme on l’a vu précédemme</w:t>
      </w:r>
      <w:r w:rsidR="007D7E19">
        <w:t>nt, l’API de Kinect nous fournit</w:t>
      </w:r>
      <w:r>
        <w:t xml:space="preserve"> des sources qui nous permettent de récupérer des données à partir de la caméra Kinect. Elles sont au nombre de 7 :</w:t>
      </w:r>
    </w:p>
    <w:p w14:paraId="4612B309" w14:textId="77777777" w:rsidR="00CF6D70" w:rsidRPr="00A5044C" w:rsidRDefault="00CF6D70" w:rsidP="00E70EAF">
      <w:pPr>
        <w:pStyle w:val="Paragraphedeliste"/>
        <w:keepNext/>
        <w:numPr>
          <w:ilvl w:val="0"/>
          <w:numId w:val="9"/>
        </w:numPr>
        <w:rPr>
          <w:i/>
        </w:rPr>
      </w:pPr>
      <w:r w:rsidRPr="00A5044C">
        <w:rPr>
          <w:i/>
        </w:rPr>
        <w:t>AudioSource</w:t>
      </w:r>
    </w:p>
    <w:p w14:paraId="566B4280" w14:textId="77777777" w:rsidR="00532FB0" w:rsidRPr="003461E4" w:rsidRDefault="00532FB0" w:rsidP="00E70EAF">
      <w:pPr>
        <w:pStyle w:val="Paragraphedeliste"/>
        <w:keepNext/>
        <w:numPr>
          <w:ilvl w:val="0"/>
          <w:numId w:val="9"/>
        </w:numPr>
      </w:pPr>
      <w:r>
        <w:rPr>
          <w:i/>
        </w:rPr>
        <w:t>ColorFrameSource</w:t>
      </w:r>
    </w:p>
    <w:p w14:paraId="6BE3075B" w14:textId="77777777" w:rsidR="001A24BB" w:rsidRDefault="001A24BB" w:rsidP="00E70EAF">
      <w:pPr>
        <w:pStyle w:val="Paragraphedeliste"/>
        <w:keepNext/>
        <w:numPr>
          <w:ilvl w:val="0"/>
          <w:numId w:val="9"/>
        </w:numPr>
      </w:pPr>
      <w:r>
        <w:rPr>
          <w:i/>
        </w:rPr>
        <w:t>BodyFrameSource</w:t>
      </w:r>
    </w:p>
    <w:p w14:paraId="7F9E2C9C" w14:textId="77777777" w:rsidR="001A24BB" w:rsidRPr="001A24BB" w:rsidRDefault="001A24BB" w:rsidP="00E70EAF">
      <w:pPr>
        <w:pStyle w:val="Paragraphedeliste"/>
        <w:keepNext/>
        <w:numPr>
          <w:ilvl w:val="0"/>
          <w:numId w:val="9"/>
        </w:numPr>
      </w:pPr>
      <w:r>
        <w:rPr>
          <w:i/>
        </w:rPr>
        <w:t>BodyIndexFrameSource</w:t>
      </w:r>
    </w:p>
    <w:p w14:paraId="722254EE" w14:textId="77777777" w:rsidR="003461E4" w:rsidRPr="003461E4" w:rsidRDefault="003461E4" w:rsidP="00E70EAF">
      <w:pPr>
        <w:pStyle w:val="Paragraphedeliste"/>
        <w:keepNext/>
        <w:numPr>
          <w:ilvl w:val="0"/>
          <w:numId w:val="9"/>
        </w:numPr>
      </w:pPr>
      <w:r>
        <w:rPr>
          <w:i/>
        </w:rPr>
        <w:t>DepthFrameSource</w:t>
      </w:r>
    </w:p>
    <w:p w14:paraId="2A211CD5" w14:textId="77777777" w:rsidR="003461E4" w:rsidRPr="003461E4" w:rsidRDefault="003461E4" w:rsidP="00E70EAF">
      <w:pPr>
        <w:pStyle w:val="Paragraphedeliste"/>
        <w:keepNext/>
        <w:numPr>
          <w:ilvl w:val="0"/>
          <w:numId w:val="9"/>
        </w:numPr>
      </w:pPr>
      <w:r>
        <w:rPr>
          <w:i/>
        </w:rPr>
        <w:t>InfraredFrameSource</w:t>
      </w:r>
    </w:p>
    <w:p w14:paraId="535BE049" w14:textId="77777777" w:rsidR="00CF6D70" w:rsidRPr="00B9389B" w:rsidRDefault="00CF6D70" w:rsidP="00E70EAF">
      <w:pPr>
        <w:pStyle w:val="Paragraphedeliste"/>
        <w:keepNext/>
        <w:numPr>
          <w:ilvl w:val="0"/>
          <w:numId w:val="9"/>
        </w:numPr>
      </w:pPr>
      <w:r>
        <w:rPr>
          <w:i/>
        </w:rPr>
        <w:t>LongExposureInfraredFrameSource</w:t>
      </w:r>
    </w:p>
    <w:p w14:paraId="06B8203F" w14:textId="77777777" w:rsidR="00B9389B" w:rsidRDefault="007A5D08" w:rsidP="00B9389B">
      <w:r>
        <w:t>Ces sources sont le</w:t>
      </w:r>
      <w:r w:rsidR="004739A6">
        <w:t>s</w:t>
      </w:r>
      <w:r>
        <w:t xml:space="preserve"> </w:t>
      </w:r>
      <w:r w:rsidR="004739A6">
        <w:t>fondations</w:t>
      </w:r>
      <w:r>
        <w:t xml:space="preserve"> de l’API. </w:t>
      </w:r>
      <w:r w:rsidR="004739A6">
        <w:t>On y trouve d’autres classes, mais ce</w:t>
      </w:r>
      <w:r w:rsidR="002514C1">
        <w:t>lles-ci utilisent une, ou plusieurs, de ces sources.</w:t>
      </w:r>
      <w:r w:rsidR="00291210">
        <w:t xml:space="preserve"> </w:t>
      </w:r>
    </w:p>
    <w:p w14:paraId="60B9CE8D" w14:textId="77777777" w:rsidR="008F6A84" w:rsidRDefault="008F6A84" w:rsidP="00B9389B">
      <w:r>
        <w:t xml:space="preserve">Nous utiliserons </w:t>
      </w:r>
      <w:r w:rsidR="006D57BE">
        <w:t>quelques-unes</w:t>
      </w:r>
      <w:r>
        <w:t xml:space="preserve"> de ces sources dans les projets que nous verrons plus </w:t>
      </w:r>
      <w:r w:rsidR="0012736A">
        <w:t>loin</w:t>
      </w:r>
      <w:r>
        <w:t>.</w:t>
      </w:r>
    </w:p>
    <w:p w14:paraId="5335E3DE" w14:textId="77777777" w:rsidR="000B7E8D" w:rsidRDefault="000B7E8D" w:rsidP="000B7E8D">
      <w:pPr>
        <w:pStyle w:val="Titre3"/>
      </w:pPr>
      <w:bookmarkStart w:id="38" w:name="_Toc419977404"/>
      <w:bookmarkStart w:id="39" w:name="_Toc421258495"/>
      <w:r>
        <w:t>AudioSource</w:t>
      </w:r>
      <w:bookmarkEnd w:id="38"/>
      <w:bookmarkEnd w:id="39"/>
    </w:p>
    <w:p w14:paraId="5573A406" w14:textId="77777777" w:rsidR="003F5D4D" w:rsidRPr="003F5D4D" w:rsidRDefault="00C332B7" w:rsidP="003F5D4D">
      <w:r>
        <w:t>Cette source permet de capturer l’</w:t>
      </w:r>
      <w:r w:rsidR="008B641A">
        <w:t>audio</w:t>
      </w:r>
      <w:r w:rsidR="00AD0632">
        <w:t xml:space="preserve"> de la pièce, de le suivre, de</w:t>
      </w:r>
      <w:r w:rsidR="00C8646B">
        <w:t xml:space="preserve"> reconnaitre certains mots, etc.</w:t>
      </w:r>
      <w:r w:rsidR="00AD0632">
        <w:t xml:space="preserve"> </w:t>
      </w:r>
      <w:r w:rsidR="0002003A">
        <w:t xml:space="preserve">Cette source ne sera pas utilisée dans ces projets, </w:t>
      </w:r>
      <w:r w:rsidR="00685F1D">
        <w:t>c’est pourquoi elle ne sera pas plus amplement définie.</w:t>
      </w:r>
    </w:p>
    <w:p w14:paraId="506854FE" w14:textId="77777777" w:rsidR="00905E6E" w:rsidRDefault="00EB34D1" w:rsidP="00905E6E">
      <w:pPr>
        <w:keepNext/>
        <w:jc w:val="center"/>
      </w:pPr>
      <w:r w:rsidRPr="00EB34D1">
        <w:rPr>
          <w:noProof/>
          <w:lang w:eastAsia="fr-CH"/>
        </w:rPr>
        <w:drawing>
          <wp:inline distT="0" distB="0" distL="0" distR="0" wp14:anchorId="6909706B" wp14:editId="2A2AA8A1">
            <wp:extent cx="5028690" cy="2951480"/>
            <wp:effectExtent l="0" t="0" r="635" b="1270"/>
            <wp:docPr id="10" name="Image 10" descr="C:\Users\jacquemare\OneDrive\ETML - FPA 2013-2015\TPI\Documents\Images\KinectEvololution-Tracking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quemare\OneDrive\ETML - FPA 2013-2015\TPI\Documents\Images\KinectEvololution-TrackingAudio.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6063"/>
                    <a:stretch/>
                  </pic:blipFill>
                  <pic:spPr bwMode="auto">
                    <a:xfrm>
                      <a:off x="0" y="0"/>
                      <a:ext cx="5033317" cy="295419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9173CE" w14:textId="77777777" w:rsidR="00EB34D1" w:rsidRDefault="00905E6E" w:rsidP="00905E6E">
      <w:pPr>
        <w:pStyle w:val="Lgende"/>
        <w:jc w:val="center"/>
      </w:pPr>
      <w:bookmarkStart w:id="40" w:name="_Ref419721573"/>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2</w:t>
      </w:r>
      <w:r w:rsidR="00046799">
        <w:rPr>
          <w:noProof/>
        </w:rPr>
        <w:fldChar w:fldCharType="end"/>
      </w:r>
      <w:bookmarkEnd w:id="40"/>
      <w:r>
        <w:t xml:space="preserve"> : AudioSource permet de capturer l’audio et de connaitre sa provenance </w:t>
      </w:r>
    </w:p>
    <w:p w14:paraId="60149660" w14:textId="77777777" w:rsidR="00A2091F" w:rsidRDefault="00A2091F" w:rsidP="009E606F">
      <w:pPr>
        <w:pStyle w:val="Titre3"/>
      </w:pPr>
      <w:bookmarkStart w:id="41" w:name="_Toc419977405"/>
      <w:bookmarkStart w:id="42" w:name="_Toc421258496"/>
      <w:r>
        <w:t>ColorFrameSource</w:t>
      </w:r>
      <w:bookmarkEnd w:id="41"/>
      <w:bookmarkEnd w:id="42"/>
    </w:p>
    <w:p w14:paraId="10D9DA56" w14:textId="77777777" w:rsidR="00A2091F" w:rsidRDefault="00A20042" w:rsidP="00A2091F">
      <w:r>
        <w:t>Cette source permet de réc</w:t>
      </w:r>
      <w:r w:rsidR="007D7E19">
        <w:t>upérer l’image en couleur (1920x1080 pixels</w:t>
      </w:r>
      <w:r>
        <w:t>) fournie par Kinect</w:t>
      </w:r>
      <w:r w:rsidR="0015378E">
        <w:t xml:space="preserve"> grâce à sa caméra</w:t>
      </w:r>
      <w:r w:rsidR="000F23B6">
        <w:t>.</w:t>
      </w:r>
    </w:p>
    <w:p w14:paraId="1099D994" w14:textId="77777777" w:rsidR="009746D6" w:rsidRDefault="009746D6" w:rsidP="009746D6">
      <w:pPr>
        <w:keepNext/>
      </w:pPr>
      <w:r w:rsidRPr="009746D6">
        <w:rPr>
          <w:noProof/>
          <w:lang w:eastAsia="fr-CH"/>
        </w:rPr>
        <w:lastRenderedPageBreak/>
        <w:drawing>
          <wp:inline distT="0" distB="0" distL="0" distR="0" wp14:anchorId="4193EBED" wp14:editId="62CEA8DB">
            <wp:extent cx="5760720" cy="3241543"/>
            <wp:effectExtent l="0" t="0" r="0" b="0"/>
            <wp:docPr id="5" name="Image 5" descr="C:\Users\jacquemare\OneDrive\ETML - FPA 2013-2015\TPI\Documents\Images\KinectEvolution-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quemare\OneDrive\ETML - FPA 2013-2015\TPI\Documents\Images\KinectEvolution-Came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543"/>
                    </a:xfrm>
                    <a:prstGeom prst="rect">
                      <a:avLst/>
                    </a:prstGeom>
                    <a:noFill/>
                    <a:ln>
                      <a:noFill/>
                    </a:ln>
                  </pic:spPr>
                </pic:pic>
              </a:graphicData>
            </a:graphic>
          </wp:inline>
        </w:drawing>
      </w:r>
    </w:p>
    <w:p w14:paraId="793CCF6A" w14:textId="77777777" w:rsidR="00041FB8" w:rsidRPr="00041FB8" w:rsidRDefault="009746D6" w:rsidP="00041FB8">
      <w:pPr>
        <w:pStyle w:val="Lgende"/>
      </w:pPr>
      <w:bookmarkStart w:id="43" w:name="_Ref419788628"/>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w:instrText>
      </w:r>
      <w:r w:rsidR="00046799">
        <w:instrText xml:space="preserve">1 </w:instrText>
      </w:r>
      <w:r w:rsidR="00046799">
        <w:fldChar w:fldCharType="separate"/>
      </w:r>
      <w:r w:rsidR="007862FD">
        <w:rPr>
          <w:noProof/>
        </w:rPr>
        <w:t>3</w:t>
      </w:r>
      <w:r w:rsidR="00046799">
        <w:rPr>
          <w:noProof/>
        </w:rPr>
        <w:fldChar w:fldCharType="end"/>
      </w:r>
      <w:bookmarkEnd w:id="43"/>
      <w:r>
        <w:t xml:space="preserve"> : </w:t>
      </w:r>
      <w:r w:rsidR="00A510E7">
        <w:t xml:space="preserve">Exemple d’image </w:t>
      </w:r>
      <w:r w:rsidR="00C511FF">
        <w:t>en couleur</w:t>
      </w:r>
      <w:r w:rsidR="00C13A37">
        <w:t xml:space="preserve"> </w:t>
      </w:r>
      <w:r w:rsidR="000A760A">
        <w:t>récupérable</w:t>
      </w:r>
    </w:p>
    <w:p w14:paraId="2CEE0EBE" w14:textId="77777777" w:rsidR="009A1356" w:rsidRDefault="009E606F" w:rsidP="009E606F">
      <w:pPr>
        <w:pStyle w:val="Titre3"/>
      </w:pPr>
      <w:bookmarkStart w:id="44" w:name="_Ref419807620"/>
      <w:bookmarkStart w:id="45" w:name="_Toc419977406"/>
      <w:bookmarkStart w:id="46" w:name="_Toc421258497"/>
      <w:r>
        <w:t>BodyFrameSource</w:t>
      </w:r>
      <w:bookmarkEnd w:id="44"/>
      <w:bookmarkEnd w:id="45"/>
      <w:bookmarkEnd w:id="46"/>
    </w:p>
    <w:p w14:paraId="43B864F7" w14:textId="77777777" w:rsidR="009751AD" w:rsidRDefault="00B24B4B" w:rsidP="009751AD">
      <w:r>
        <w:t xml:space="preserve">Cette source permet de récupérer une liste de tous les </w:t>
      </w:r>
      <w:r>
        <w:rPr>
          <w:i/>
        </w:rPr>
        <w:t>bod</w:t>
      </w:r>
      <w:r w:rsidR="000509E5">
        <w:rPr>
          <w:i/>
        </w:rPr>
        <w:t>ies</w:t>
      </w:r>
      <w:r>
        <w:rPr>
          <w:rStyle w:val="Appelnotedebasdep"/>
          <w:i/>
        </w:rPr>
        <w:footnoteReference w:id="5"/>
      </w:r>
      <w:r w:rsidR="00B4389E">
        <w:rPr>
          <w:i/>
        </w:rPr>
        <w:t xml:space="preserve"> </w:t>
      </w:r>
      <w:r w:rsidR="00653EE2">
        <w:t>v</w:t>
      </w:r>
      <w:r w:rsidR="0084123B">
        <w:t>isible</w:t>
      </w:r>
      <w:r w:rsidR="00B13EC5">
        <w:t>s</w:t>
      </w:r>
      <w:r w:rsidR="0084123B">
        <w:t xml:space="preserve"> par Kinect</w:t>
      </w:r>
      <w:r w:rsidR="005C1269">
        <w:t>.</w:t>
      </w:r>
      <w:r w:rsidR="00C559E1">
        <w:t xml:space="preserve"> </w:t>
      </w:r>
      <w:r w:rsidR="00A77D6D">
        <w:t xml:space="preserve">Pour chaque </w:t>
      </w:r>
      <w:r w:rsidR="00A77D6D">
        <w:rPr>
          <w:i/>
        </w:rPr>
        <w:t>body</w:t>
      </w:r>
      <w:r w:rsidR="00A77D6D">
        <w:t xml:space="preserve"> détecté, on peut récupérer ses </w:t>
      </w:r>
      <w:r w:rsidR="00A77D6D">
        <w:rPr>
          <w:i/>
        </w:rPr>
        <w:t>jointures</w:t>
      </w:r>
      <w:r w:rsidR="00A77D6D">
        <w:t>, qui représente</w:t>
      </w:r>
      <w:r w:rsidR="00AE691A">
        <w:t>nt</w:t>
      </w:r>
      <w:r w:rsidR="00A77D6D">
        <w:t xml:space="preserve"> le squelett</w:t>
      </w:r>
      <w:r w:rsidR="007F5A78">
        <w:t>e</w:t>
      </w:r>
      <w:r w:rsidR="00096A9C">
        <w:t>, et leurs positions dans l’espace</w:t>
      </w:r>
      <w:r w:rsidR="00F71F88">
        <w:t xml:space="preserve">. </w:t>
      </w:r>
    </w:p>
    <w:p w14:paraId="14063EAF" w14:textId="77777777" w:rsidR="00171631" w:rsidRDefault="00171631" w:rsidP="00171631">
      <w:pPr>
        <w:keepNext/>
        <w:jc w:val="center"/>
      </w:pPr>
      <w:r w:rsidRPr="00171631">
        <w:rPr>
          <w:i/>
          <w:noProof/>
          <w:lang w:eastAsia="fr-CH"/>
        </w:rPr>
        <w:lastRenderedPageBreak/>
        <w:drawing>
          <wp:inline distT="0" distB="0" distL="0" distR="0" wp14:anchorId="2D30B785" wp14:editId="40FD3A9D">
            <wp:extent cx="3882931" cy="3800475"/>
            <wp:effectExtent l="0" t="0" r="3810" b="0"/>
            <wp:docPr id="11" name="Image 11" descr="C:\Users\jacquemare\OneDrive\ETML - FPA 2013-2015\TPI\Documents\Images\KinectEvolution-J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cquemare\OneDrive\ETML - FPA 2013-2015\TPI\Documents\Images\KinectEvolution-Joint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87200" cy="3804653"/>
                    </a:xfrm>
                    <a:prstGeom prst="rect">
                      <a:avLst/>
                    </a:prstGeom>
                    <a:noFill/>
                    <a:ln>
                      <a:noFill/>
                    </a:ln>
                  </pic:spPr>
                </pic:pic>
              </a:graphicData>
            </a:graphic>
          </wp:inline>
        </w:drawing>
      </w:r>
    </w:p>
    <w:p w14:paraId="4E9F8914" w14:textId="77777777" w:rsidR="00171631" w:rsidRDefault="00171631" w:rsidP="00171631">
      <w:pPr>
        <w:pStyle w:val="Lgende"/>
        <w:jc w:val="center"/>
      </w:pPr>
      <w:bookmarkStart w:id="47" w:name="_Ref419725901"/>
      <w:bookmarkStart w:id="48" w:name="_Ref419788494"/>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4</w:t>
      </w:r>
      <w:r w:rsidR="00046799">
        <w:rPr>
          <w:noProof/>
        </w:rPr>
        <w:fldChar w:fldCharType="end"/>
      </w:r>
      <w:bookmarkEnd w:id="47"/>
      <w:r w:rsidR="00096A9C">
        <w:t> :</w:t>
      </w:r>
      <w:r w:rsidR="004D03BF">
        <w:t xml:space="preserve"> Les </w:t>
      </w:r>
      <w:r w:rsidR="00896407">
        <w:t>jointures récupérées grâce à BodyFrameSource</w:t>
      </w:r>
      <w:bookmarkEnd w:id="48"/>
    </w:p>
    <w:p w14:paraId="595AA55F" w14:textId="77777777" w:rsidR="009E606F" w:rsidRDefault="002954D0" w:rsidP="009E606F">
      <w:r>
        <w:t>Il peut</w:t>
      </w:r>
      <w:r w:rsidR="006E6257">
        <w:t xml:space="preserve"> aussi</w:t>
      </w:r>
      <w:r>
        <w:t xml:space="preserve"> être intéressant </w:t>
      </w:r>
      <w:r w:rsidR="005B4F66">
        <w:t>de savoir quel est l’état de la main d’</w:t>
      </w:r>
      <w:r w:rsidR="00A47FD8">
        <w:t>un des joueurs</w:t>
      </w:r>
      <w:r w:rsidR="00BC5D4E">
        <w:t xml:space="preserve">, ce que permet cette source. </w:t>
      </w:r>
      <w:r w:rsidR="00CD1D81">
        <w:t xml:space="preserve">Cependant, il est </w:t>
      </w:r>
      <w:r w:rsidR="000509E5">
        <w:t>à</w:t>
      </w:r>
      <w:r w:rsidR="00CD1D81">
        <w:t xml:space="preserve"> not</w:t>
      </w:r>
      <w:r w:rsidR="000509E5">
        <w:t>er</w:t>
      </w:r>
      <w:r w:rsidR="00CD1D81">
        <w:t xml:space="preserve"> qu’on ne peut détecter ces états q</w:t>
      </w:r>
      <w:r w:rsidR="00FE2E92">
        <w:t>ue pour deux personnes</w:t>
      </w:r>
      <w:r w:rsidR="00652916">
        <w:t xml:space="preserve"> au maximum.</w:t>
      </w:r>
    </w:p>
    <w:p w14:paraId="058716F1" w14:textId="77777777" w:rsidR="00D46E5B" w:rsidRDefault="00B07EE0" w:rsidP="00B07EE0">
      <w:pPr>
        <w:pStyle w:val="Titre3"/>
      </w:pPr>
      <w:bookmarkStart w:id="49" w:name="_Toc419977407"/>
      <w:bookmarkStart w:id="50" w:name="_Toc421258498"/>
      <w:r>
        <w:t>BodyIndexFrameSource</w:t>
      </w:r>
      <w:bookmarkEnd w:id="49"/>
      <w:bookmarkEnd w:id="50"/>
    </w:p>
    <w:p w14:paraId="2A87BE78" w14:textId="77777777" w:rsidR="00CF2669" w:rsidRPr="00CF2669" w:rsidRDefault="00D87C95" w:rsidP="00CF2669">
      <w:r>
        <w:t>Cette source permet de récupérer une image</w:t>
      </w:r>
      <w:r w:rsidR="00FF5C77">
        <w:t xml:space="preserve"> en 2D</w:t>
      </w:r>
      <w:r>
        <w:t xml:space="preserve"> (512x424</w:t>
      </w:r>
      <w:r w:rsidR="00FF5C77">
        <w:t xml:space="preserve"> pixel</w:t>
      </w:r>
      <w:r w:rsidR="006B1334">
        <w:t>s</w:t>
      </w:r>
      <w:r>
        <w:t>)</w:t>
      </w:r>
      <w:r w:rsidR="009A6A63">
        <w:t xml:space="preserve"> indiquant où se situe</w:t>
      </w:r>
      <w:r w:rsidR="00781225">
        <w:t>nt</w:t>
      </w:r>
      <w:r w:rsidR="009A6A63">
        <w:t xml:space="preserve"> les corps des joueurs</w:t>
      </w:r>
      <w:r w:rsidR="005B61F4">
        <w:t>.</w:t>
      </w:r>
    </w:p>
    <w:p w14:paraId="34A2CDCC" w14:textId="77777777" w:rsidR="00490AE4" w:rsidRDefault="001710C8" w:rsidP="005B61F4">
      <w:pPr>
        <w:keepNext/>
        <w:jc w:val="center"/>
      </w:pPr>
      <w:r>
        <w:lastRenderedPageBreak/>
        <w:pict w14:anchorId="4DBE75F2">
          <v:shape id="_x0000_i1025" type="#_x0000_t75" style="width:381.9pt;height:316.15pt">
            <v:imagedata r:id="rId28" o:title="WPFBodyIndex-screenshot"/>
          </v:shape>
        </w:pict>
      </w:r>
    </w:p>
    <w:p w14:paraId="64BDDA88" w14:textId="77777777" w:rsidR="00EA29D2" w:rsidRDefault="00490AE4" w:rsidP="005B61F4">
      <w:pPr>
        <w:pStyle w:val="Lgende"/>
        <w:jc w:val="center"/>
      </w:pPr>
      <w:bookmarkStart w:id="51" w:name="_Ref419788513"/>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5</w:t>
      </w:r>
      <w:r w:rsidR="00046799">
        <w:rPr>
          <w:noProof/>
        </w:rPr>
        <w:fldChar w:fldCharType="end"/>
      </w:r>
      <w:bookmarkEnd w:id="51"/>
      <w:r>
        <w:t> :</w:t>
      </w:r>
      <w:r w:rsidR="00F476D4">
        <w:t xml:space="preserve"> Les </w:t>
      </w:r>
      <w:r w:rsidR="00065425">
        <w:t>bod</w:t>
      </w:r>
      <w:r w:rsidR="000509E5">
        <w:t>ies</w:t>
      </w:r>
      <w:r w:rsidR="00F476D4">
        <w:t xml:space="preserve"> vus par BodyIndexFrameSource</w:t>
      </w:r>
    </w:p>
    <w:p w14:paraId="627581EC" w14:textId="77777777" w:rsidR="005B61F4" w:rsidRDefault="005B61F4" w:rsidP="005B61F4">
      <w:r>
        <w:t>Chaque pixel de l’image récupérée a une certaine valeur, indiquant q</w:t>
      </w:r>
      <w:r w:rsidR="00536058">
        <w:t xml:space="preserve">uel joueur y est situé. </w:t>
      </w:r>
      <w:r w:rsidR="002B774D">
        <w:t>Cette source peut être utilisée par ex</w:t>
      </w:r>
      <w:r w:rsidR="00DB4AD9">
        <w:t>emple pour rapidement changer l’arrière-plan de l’image en couleur</w:t>
      </w:r>
      <w:r w:rsidR="001E09B8">
        <w:t xml:space="preserve"> (</w:t>
      </w:r>
      <w:r w:rsidR="00BD5F91">
        <w:t>i</w:t>
      </w:r>
      <w:r w:rsidR="00C8646B">
        <w:t>mage de Paris, etc.</w:t>
      </w:r>
      <w:r w:rsidR="001E09B8">
        <w:t>).</w:t>
      </w:r>
    </w:p>
    <w:p w14:paraId="510637DD" w14:textId="77777777" w:rsidR="00965B29" w:rsidRDefault="00965B29" w:rsidP="00965B29">
      <w:pPr>
        <w:pStyle w:val="Titre3"/>
      </w:pPr>
      <w:bookmarkStart w:id="52" w:name="_Toc419977408"/>
      <w:bookmarkStart w:id="53" w:name="_Toc421258499"/>
      <w:r>
        <w:t>DepthFrameSource</w:t>
      </w:r>
      <w:bookmarkEnd w:id="52"/>
      <w:bookmarkEnd w:id="53"/>
    </w:p>
    <w:p w14:paraId="769A0029" w14:textId="77777777" w:rsidR="007B069E" w:rsidRDefault="007B069E" w:rsidP="007B069E">
      <w:bookmarkStart w:id="54" w:name="_Toc419191673"/>
      <w:r>
        <w:t>Cette source permet de récupérer une image 2D (512x424 pixels)</w:t>
      </w:r>
      <w:r w:rsidR="006D6AD8">
        <w:t xml:space="preserve">, dont la valeur de chaque pixel </w:t>
      </w:r>
      <w:r w:rsidR="007C6A12">
        <w:t>dépend</w:t>
      </w:r>
      <w:r w:rsidR="006D6AD8">
        <w:t xml:space="preserve"> de la distance de celui-ci</w:t>
      </w:r>
      <w:r w:rsidR="002450A5">
        <w:t> :</w:t>
      </w:r>
    </w:p>
    <w:p w14:paraId="0D050DCC" w14:textId="77777777" w:rsidR="0045049A" w:rsidRDefault="0045049A" w:rsidP="00F03C58">
      <w:pPr>
        <w:keepNext/>
        <w:jc w:val="center"/>
      </w:pPr>
      <w:r w:rsidRPr="0045049A">
        <w:rPr>
          <w:noProof/>
          <w:lang w:eastAsia="fr-CH"/>
        </w:rPr>
        <w:lastRenderedPageBreak/>
        <w:drawing>
          <wp:inline distT="0" distB="0" distL="0" distR="0" wp14:anchorId="1EBFA7BF" wp14:editId="39931444">
            <wp:extent cx="5076825" cy="4216681"/>
            <wp:effectExtent l="0" t="0" r="0" b="0"/>
            <wp:docPr id="12" name="Image 12" descr="C:\Users\jacquemare\OneDrive\ETML - FPA 2013-2015\TPI\Documents\Images\KinectStudio-ColorR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cquemare\OneDrive\ETML - FPA 2013-2015\TPI\Documents\Images\KinectStudio-ColorRa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1729" cy="4220754"/>
                    </a:xfrm>
                    <a:prstGeom prst="rect">
                      <a:avLst/>
                    </a:prstGeom>
                    <a:noFill/>
                    <a:ln>
                      <a:noFill/>
                    </a:ln>
                  </pic:spPr>
                </pic:pic>
              </a:graphicData>
            </a:graphic>
          </wp:inline>
        </w:drawing>
      </w:r>
    </w:p>
    <w:p w14:paraId="15EF09FA" w14:textId="77777777" w:rsidR="00AE707D" w:rsidRDefault="0045049A" w:rsidP="00F03C58">
      <w:pPr>
        <w:pStyle w:val="Lgende"/>
        <w:jc w:val="center"/>
      </w:pPr>
      <w:bookmarkStart w:id="55" w:name="_Ref419792964"/>
      <w:bookmarkStart w:id="56" w:name="_Ref419789472"/>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6</w:t>
      </w:r>
      <w:r w:rsidR="00046799">
        <w:rPr>
          <w:noProof/>
        </w:rPr>
        <w:fldChar w:fldCharType="end"/>
      </w:r>
      <w:bookmarkEnd w:id="55"/>
      <w:r>
        <w:t> : Le rouge correspond à ce qu</w:t>
      </w:r>
      <w:r w:rsidR="004F5EA9">
        <w:t>i</w:t>
      </w:r>
      <w:r>
        <w:t xml:space="preserve"> est près, le violet à ce qui est loin</w:t>
      </w:r>
      <w:bookmarkEnd w:id="56"/>
    </w:p>
    <w:p w14:paraId="0E5E7E83" w14:textId="77777777" w:rsidR="00EB7A4C" w:rsidRDefault="00EB7A4C" w:rsidP="00EB7A4C">
      <w:r>
        <w:t>On voit bien s</w:t>
      </w:r>
      <w:r w:rsidR="000509E5">
        <w:t>û</w:t>
      </w:r>
      <w:r>
        <w:t xml:space="preserve">r l’image </w:t>
      </w:r>
      <w:r>
        <w:fldChar w:fldCharType="begin"/>
      </w:r>
      <w:r>
        <w:instrText xml:space="preserve"> REF _Ref419789472 \p \h </w:instrText>
      </w:r>
      <w:r>
        <w:fldChar w:fldCharType="separate"/>
      </w:r>
      <w:r w:rsidR="005562A4">
        <w:t>ci-dessus</w:t>
      </w:r>
      <w:r>
        <w:fldChar w:fldCharType="end"/>
      </w:r>
      <w:r>
        <w:t xml:space="preserve"> qu’il est facile d’obtenir la distance à la</w:t>
      </w:r>
      <w:r w:rsidR="00567511">
        <w:t>quelle chaque pixel correspond, notamment par le dégradé de couleur sur le sol, qui passe du rouge au vert</w:t>
      </w:r>
      <w:r w:rsidR="00451165">
        <w:t>.</w:t>
      </w:r>
    </w:p>
    <w:p w14:paraId="5A280E07" w14:textId="77777777" w:rsidR="00ED7468" w:rsidRPr="00AE707D" w:rsidRDefault="00ED7468" w:rsidP="00EB7A4C">
      <w:r>
        <w:t xml:space="preserve">En combinant </w:t>
      </w:r>
      <w:r w:rsidR="000B3EDE">
        <w:rPr>
          <w:i/>
        </w:rPr>
        <w:t>DepthFrameSource</w:t>
      </w:r>
      <w:r>
        <w:t xml:space="preserve"> et l’image en couleur, il est possible d’obtenir </w:t>
      </w:r>
      <w:r w:rsidR="00772066">
        <w:t>de bon</w:t>
      </w:r>
      <w:r w:rsidR="002C3A72">
        <w:t>s</w:t>
      </w:r>
      <w:r w:rsidR="00772066">
        <w:t xml:space="preserve"> rendu</w:t>
      </w:r>
      <w:r w:rsidR="002C3A72">
        <w:t>s</w:t>
      </w:r>
      <w:r w:rsidR="00772066">
        <w:t xml:space="preserve"> 3D :</w:t>
      </w:r>
    </w:p>
    <w:p w14:paraId="4DAF035A" w14:textId="77777777" w:rsidR="0096288E" w:rsidRDefault="001710C8" w:rsidP="00D61CAC">
      <w:pPr>
        <w:pStyle w:val="Lgende"/>
        <w:keepNext/>
        <w:jc w:val="center"/>
      </w:pPr>
      <w:r>
        <w:lastRenderedPageBreak/>
        <w:pict w14:anchorId="5A7D524A">
          <v:shape id="_x0000_i1026" type="#_x0000_t75" style="width:453.3pt;height:273.6pt">
            <v:imagedata r:id="rId30" o:title="KinectStudio-DepthMap3D"/>
          </v:shape>
        </w:pict>
      </w:r>
    </w:p>
    <w:p w14:paraId="4E20613F" w14:textId="77777777" w:rsidR="00AE707D" w:rsidRDefault="0096288E" w:rsidP="00D61CAC">
      <w:pPr>
        <w:pStyle w:val="Lgende"/>
        <w:jc w:val="center"/>
      </w:pPr>
      <w:bookmarkStart w:id="57" w:name="_Ref419792965"/>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7</w:t>
      </w:r>
      <w:r w:rsidR="00046799">
        <w:rPr>
          <w:noProof/>
        </w:rPr>
        <w:fldChar w:fldCharType="end"/>
      </w:r>
      <w:bookmarkEnd w:id="57"/>
      <w:r>
        <w:t xml:space="preserve"> : </w:t>
      </w:r>
      <w:r w:rsidR="00C9725C">
        <w:t>Kinect est symbolisé par la</w:t>
      </w:r>
      <w:r w:rsidR="000A5430">
        <w:t xml:space="preserve"> pyramide à droite, les droites rouges</w:t>
      </w:r>
      <w:r w:rsidR="00A84A41">
        <w:t xml:space="preserve"> en </w:t>
      </w:r>
      <w:r w:rsidR="000A5430">
        <w:t>sont son champ de vision</w:t>
      </w:r>
    </w:p>
    <w:p w14:paraId="4B3F87A7" w14:textId="77777777" w:rsidR="006D5744" w:rsidRDefault="006D5744" w:rsidP="006D5744">
      <w:pPr>
        <w:pStyle w:val="Titre3"/>
      </w:pPr>
      <w:bookmarkStart w:id="58" w:name="_Toc419977409"/>
      <w:bookmarkStart w:id="59" w:name="_Toc421258500"/>
      <w:r w:rsidRPr="006D5744">
        <w:t>LongExposureInfraredFrameSource</w:t>
      </w:r>
      <w:r>
        <w:t xml:space="preserve"> et InfraredFrameSource</w:t>
      </w:r>
      <w:bookmarkEnd w:id="58"/>
      <w:bookmarkEnd w:id="59"/>
    </w:p>
    <w:p w14:paraId="5F43DC5F" w14:textId="77777777" w:rsidR="0045049A" w:rsidRDefault="007C0EF3" w:rsidP="00AE707D">
      <w:r>
        <w:t>Ces deux sources permet</w:t>
      </w:r>
      <w:r w:rsidR="00A974CC">
        <w:t>t</w:t>
      </w:r>
      <w:r>
        <w:t>ent de récupérer une image 2D (512x424 pixels)</w:t>
      </w:r>
      <w:r w:rsidR="004E1E8E">
        <w:t xml:space="preserve"> récup</w:t>
      </w:r>
      <w:r w:rsidR="00E019AA">
        <w:t>érée via le capteur infrarouge.</w:t>
      </w:r>
      <w:r w:rsidR="001D11DB">
        <w:t xml:space="preserve"> </w:t>
      </w:r>
      <w:r w:rsidR="00657E2E">
        <w:t>On peut donc récupérer une image où la luminosité ne pose pas de problème, et même voir dans la nuit</w:t>
      </w:r>
      <w:r w:rsidR="00C54A98">
        <w:t>.</w:t>
      </w:r>
      <w:r w:rsidR="003A761E">
        <w:t xml:space="preserve"> </w:t>
      </w:r>
    </w:p>
    <w:p w14:paraId="496A0606" w14:textId="77777777" w:rsidR="006C7E2B" w:rsidRDefault="006C7E2B" w:rsidP="006C7E2B">
      <w:pPr>
        <w:keepNext/>
        <w:jc w:val="center"/>
      </w:pPr>
      <w:r w:rsidRPr="006C7E2B">
        <w:rPr>
          <w:noProof/>
          <w:lang w:eastAsia="fr-CH"/>
        </w:rPr>
        <w:drawing>
          <wp:inline distT="0" distB="0" distL="0" distR="0" wp14:anchorId="14CAB5B4" wp14:editId="3FA9858B">
            <wp:extent cx="3795622" cy="3143250"/>
            <wp:effectExtent l="0" t="0" r="0" b="0"/>
            <wp:docPr id="13" name="Image 13" descr="C:\Users\jacquemare\OneDrive\ETML - FPA 2013-2015\TPI\Documents\Images\InfraredBasic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cquemare\OneDrive\ETML - FPA 2013-2015\TPI\Documents\Images\InfraredBasics-Screensho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2945" cy="3149315"/>
                    </a:xfrm>
                    <a:prstGeom prst="rect">
                      <a:avLst/>
                    </a:prstGeom>
                    <a:noFill/>
                    <a:ln>
                      <a:noFill/>
                    </a:ln>
                  </pic:spPr>
                </pic:pic>
              </a:graphicData>
            </a:graphic>
          </wp:inline>
        </w:drawing>
      </w:r>
    </w:p>
    <w:p w14:paraId="0375E209" w14:textId="77777777" w:rsidR="003A761E" w:rsidRDefault="006C7E2B" w:rsidP="006C7E2B">
      <w:pPr>
        <w:pStyle w:val="Lgende"/>
        <w:jc w:val="center"/>
      </w:pPr>
      <w:bookmarkStart w:id="60" w:name="_Ref419792966"/>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8</w:t>
      </w:r>
      <w:r w:rsidR="00046799">
        <w:rPr>
          <w:noProof/>
        </w:rPr>
        <w:fldChar w:fldCharType="end"/>
      </w:r>
      <w:bookmarkEnd w:id="60"/>
      <w:r>
        <w:t> : Une image infrarouge</w:t>
      </w:r>
    </w:p>
    <w:p w14:paraId="5C6D1C2E" w14:textId="77777777" w:rsidR="003A761E" w:rsidRDefault="003A761E" w:rsidP="00AE707D">
      <w:r>
        <w:lastRenderedPageBreak/>
        <w:t>Ces sources sont utilisées par Kinect pour</w:t>
      </w:r>
      <w:r w:rsidR="009D1CB7">
        <w:t xml:space="preserve"> </w:t>
      </w:r>
      <w:r>
        <w:t xml:space="preserve">pouvoir </w:t>
      </w:r>
      <w:r w:rsidR="009D1CB7">
        <w:t xml:space="preserve">notamment </w:t>
      </w:r>
      <w:r>
        <w:t>détecter les joueurs en condition de faible luminosité et contourner certains problème</w:t>
      </w:r>
      <w:r w:rsidR="00397100">
        <w:t>s</w:t>
      </w:r>
      <w:r>
        <w:t xml:space="preserve"> de reflet (soleil qu</w:t>
      </w:r>
      <w:r w:rsidR="00C8646B">
        <w:t>i se reflète dans un verre, etc.</w:t>
      </w:r>
      <w:r>
        <w:t>)</w:t>
      </w:r>
    </w:p>
    <w:p w14:paraId="60DEF14B" w14:textId="77777777" w:rsidR="00CC089D" w:rsidRDefault="00CC089D" w:rsidP="00AE707D">
      <w:r>
        <w:rPr>
          <w:i/>
        </w:rPr>
        <w:t xml:space="preserve">LongExposureInfraredFrameSource </w:t>
      </w:r>
      <w:r>
        <w:t xml:space="preserve">permet d’avoir une image plus exposée que </w:t>
      </w:r>
      <w:r w:rsidRPr="00CC089D">
        <w:rPr>
          <w:i/>
        </w:rPr>
        <w:t>InfraredFrameSource</w:t>
      </w:r>
      <w:r w:rsidR="00AB3909">
        <w:t>, ceci augmentant sa qualité.</w:t>
      </w:r>
    </w:p>
    <w:p w14:paraId="63DBA941" w14:textId="77777777" w:rsidR="00D82803" w:rsidRDefault="004858A3" w:rsidP="00D82803">
      <w:pPr>
        <w:pStyle w:val="Titre2"/>
        <w:rPr>
          <w:i/>
        </w:rPr>
      </w:pPr>
      <w:bookmarkStart w:id="61" w:name="_Toc419977410"/>
      <w:bookmarkStart w:id="62" w:name="_Ref420397574"/>
      <w:bookmarkStart w:id="63" w:name="_Ref420651126"/>
      <w:bookmarkStart w:id="64" w:name="_Toc421258501"/>
      <w:r>
        <w:t xml:space="preserve">Les </w:t>
      </w:r>
      <w:r>
        <w:rPr>
          <w:i/>
        </w:rPr>
        <w:t>frames</w:t>
      </w:r>
      <w:bookmarkEnd w:id="61"/>
      <w:bookmarkEnd w:id="62"/>
      <w:bookmarkEnd w:id="63"/>
      <w:bookmarkEnd w:id="64"/>
    </w:p>
    <w:p w14:paraId="7CF908BD" w14:textId="77777777" w:rsidR="00840CCB" w:rsidRDefault="006F7847" w:rsidP="00D82803">
      <w:r>
        <w:t xml:space="preserve">La plupart des sources vues au chapitre </w:t>
      </w:r>
      <w:r>
        <w:fldChar w:fldCharType="begin"/>
      </w:r>
      <w:r>
        <w:instrText xml:space="preserve"> REF _Ref419726367 \r \p \h </w:instrText>
      </w:r>
      <w:r>
        <w:fldChar w:fldCharType="separate"/>
      </w:r>
      <w:r w:rsidR="005562A4">
        <w:t>3.1 ci-dessus</w:t>
      </w:r>
      <w:r>
        <w:fldChar w:fldCharType="end"/>
      </w:r>
      <w:r w:rsidR="0085699A">
        <w:t xml:space="preserve"> permettent de récupérer une image</w:t>
      </w:r>
      <w:r w:rsidR="00865848">
        <w:t xml:space="preserve"> environ</w:t>
      </w:r>
      <w:r w:rsidR="0048109F">
        <w:t xml:space="preserve"> 30 fois par seconde</w:t>
      </w:r>
      <w:r w:rsidR="005653FF">
        <w:t xml:space="preserve">. </w:t>
      </w:r>
      <w:r w:rsidR="007E48B9">
        <w:t>C</w:t>
      </w:r>
      <w:r w:rsidR="005653FF">
        <w:t xml:space="preserve">es images </w:t>
      </w:r>
      <w:r w:rsidR="007E48B9">
        <w:t>sont</w:t>
      </w:r>
      <w:r w:rsidR="005653FF">
        <w:t xml:space="preserve"> appelée</w:t>
      </w:r>
      <w:r w:rsidR="00096D06">
        <w:t>s</w:t>
      </w:r>
      <w:r w:rsidR="005653FF">
        <w:t xml:space="preserve"> </w:t>
      </w:r>
      <w:r w:rsidR="005653FF">
        <w:rPr>
          <w:i/>
        </w:rPr>
        <w:t>frame</w:t>
      </w:r>
      <w:r w:rsidR="006A4D8C">
        <w:rPr>
          <w:i/>
        </w:rPr>
        <w:t>s</w:t>
      </w:r>
      <w:r w:rsidR="00C10319">
        <w:t xml:space="preserve"> dans l’API de Kinect. </w:t>
      </w:r>
    </w:p>
    <w:p w14:paraId="78D12A9A" w14:textId="77777777" w:rsidR="00462C2E" w:rsidRDefault="00CA0D21" w:rsidP="00462C2E">
      <w:pPr>
        <w:keepNext/>
      </w:pPr>
      <w:r>
        <w:rPr>
          <w:noProof/>
          <w:lang w:eastAsia="fr-CH"/>
        </w:rPr>
        <mc:AlternateContent>
          <mc:Choice Requires="wpc">
            <w:drawing>
              <wp:inline distT="0" distB="0" distL="0" distR="0" wp14:anchorId="65750674" wp14:editId="55856BA1">
                <wp:extent cx="6032517" cy="786130"/>
                <wp:effectExtent l="0" t="0" r="6350" b="0"/>
                <wp:docPr id="23" name="Zone de dessin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4" name="Groupe 94"/>
                        <wpg:cNvGrpSpPr/>
                        <wpg:grpSpPr>
                          <a:xfrm>
                            <a:off x="29" y="57142"/>
                            <a:ext cx="5022152" cy="608042"/>
                            <a:chOff x="6" y="0"/>
                            <a:chExt cx="5754404" cy="608042"/>
                          </a:xfrm>
                        </wpg:grpSpPr>
                        <wpg:grpSp>
                          <wpg:cNvPr id="59" name="Groupe 59"/>
                          <wpg:cNvGrpSpPr/>
                          <wpg:grpSpPr>
                            <a:xfrm>
                              <a:off x="6" y="0"/>
                              <a:ext cx="1034964" cy="258741"/>
                              <a:chOff x="0" y="0"/>
                              <a:chExt cx="1034964" cy="258741"/>
                            </a:xfrm>
                          </wpg:grpSpPr>
                          <wps:wsp>
                            <wps:cNvPr id="92" name="Rectangle à coins arrondis 92"/>
                            <wps:cNvSpPr/>
                            <wps:spPr>
                              <a:xfrm>
                                <a:off x="0" y="0"/>
                                <a:ext cx="1034964" cy="258741"/>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93" name="Rectangle 93"/>
                            <wps:cNvSpPr/>
                            <wps:spPr>
                              <a:xfrm>
                                <a:off x="7578" y="7578"/>
                                <a:ext cx="1019808" cy="243585"/>
                              </a:xfrm>
                              <a:prstGeom prst="rect">
                                <a:avLst/>
                              </a:prstGeom>
                            </wps:spPr>
                            <wps:style>
                              <a:lnRef idx="0">
                                <a:scrgbClr r="0" g="0" b="0"/>
                              </a:lnRef>
                              <a:fillRef idx="0">
                                <a:scrgbClr r="0" g="0" b="0"/>
                              </a:fillRef>
                              <a:effectRef idx="0">
                                <a:scrgbClr r="0" g="0" b="0"/>
                              </a:effectRef>
                              <a:fontRef idx="minor">
                                <a:schemeClr val="lt1"/>
                              </a:fontRef>
                            </wps:style>
                            <wps:txbx>
                              <w:txbxContent>
                                <w:p w14:paraId="1B36961C" w14:textId="77777777" w:rsidR="00D55FA4" w:rsidRPr="00CA0D21" w:rsidRDefault="00D55FA4" w:rsidP="00CA0D21">
                                  <w:pPr>
                                    <w:pStyle w:val="NormalWeb"/>
                                    <w:spacing w:before="0" w:beforeAutospacing="0" w:after="50" w:afterAutospacing="0" w:line="216" w:lineRule="auto"/>
                                    <w:jc w:val="center"/>
                                    <w:rPr>
                                      <w:rFonts w:asciiTheme="minorHAnsi" w:hAnsiTheme="minorHAnsi"/>
                                    </w:rPr>
                                  </w:pPr>
                                  <w:r w:rsidRPr="00CA0D21">
                                    <w:rPr>
                                      <w:rFonts w:asciiTheme="minorHAnsi" w:hAnsiTheme="minorHAnsi"/>
                                      <w:i/>
                                      <w:iCs/>
                                      <w:kern w:val="24"/>
                                      <w:sz w:val="12"/>
                                      <w:szCs w:val="12"/>
                                      <w:lang w:val="fr-FR"/>
                                    </w:rPr>
                                    <w:t>ColorFrameSource</w:t>
                                  </w:r>
                                </w:p>
                              </w:txbxContent>
                            </wps:txbx>
                            <wps:bodyPr spcFirstLastPara="0" vert="horz" wrap="square" lIns="7620" tIns="7620" rIns="7620" bIns="7620" numCol="1" spcCol="1270" anchor="ctr" anchorCtr="0">
                              <a:noAutofit/>
                            </wps:bodyPr>
                          </wps:wsp>
                        </wpg:grpSp>
                        <wps:wsp>
                          <wps:cNvPr id="60" name="Flèche droite 60"/>
                          <wps:cNvSpPr/>
                          <wps:spPr>
                            <a:xfrm rot="5400000">
                              <a:off x="494849" y="281381"/>
                              <a:ext cx="45279" cy="45279"/>
                            </a:xfrm>
                            <a:prstGeom prst="rightArrow">
                              <a:avLst>
                                <a:gd name="adj1" fmla="val 66700"/>
                                <a:gd name="adj2" fmla="val 50000"/>
                              </a:avLst>
                            </a:prstGeom>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wps:wsp>
                        <wpg:grpSp>
                          <wpg:cNvPr id="61" name="Groupe 61"/>
                          <wpg:cNvGrpSpPr/>
                          <wpg:grpSpPr>
                            <a:xfrm>
                              <a:off x="6" y="349301"/>
                              <a:ext cx="1034964" cy="258741"/>
                              <a:chOff x="0" y="349301"/>
                              <a:chExt cx="1034964" cy="258741"/>
                            </a:xfrm>
                          </wpg:grpSpPr>
                          <wps:wsp>
                            <wps:cNvPr id="90" name="Rectangle à coins arrondis 90"/>
                            <wps:cNvSpPr/>
                            <wps:spPr>
                              <a:xfrm>
                                <a:off x="0" y="349301"/>
                                <a:ext cx="1034964" cy="258741"/>
                              </a:xfrm>
                              <a:prstGeom prst="roundRect">
                                <a:avLst>
                                  <a:gd name="adj" fmla="val 10000"/>
                                </a:avLst>
                              </a:prstGeom>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s:wsp>
                            <wps:cNvPr id="91" name="Rectangle 91"/>
                            <wps:cNvSpPr/>
                            <wps:spPr>
                              <a:xfrm>
                                <a:off x="7578" y="356879"/>
                                <a:ext cx="1019808" cy="243585"/>
                              </a:xfrm>
                              <a:prstGeom prst="rect">
                                <a:avLst/>
                              </a:prstGeom>
                            </wps:spPr>
                            <wps:style>
                              <a:lnRef idx="0">
                                <a:scrgbClr r="0" g="0" b="0"/>
                              </a:lnRef>
                              <a:fillRef idx="0">
                                <a:scrgbClr r="0" g="0" b="0"/>
                              </a:fillRef>
                              <a:effectRef idx="0">
                                <a:scrgbClr r="0" g="0" b="0"/>
                              </a:effectRef>
                              <a:fontRef idx="minor">
                                <a:schemeClr val="dk1">
                                  <a:hueOff val="0"/>
                                  <a:satOff val="0"/>
                                  <a:lumOff val="0"/>
                                  <a:alphaOff val="0"/>
                                </a:schemeClr>
                              </a:fontRef>
                            </wps:style>
                            <wps:txbx>
                              <w:txbxContent>
                                <w:p w14:paraId="06764DC4" w14:textId="77777777" w:rsidR="00D55FA4" w:rsidRPr="00CA0D21" w:rsidRDefault="00D55FA4" w:rsidP="00CA0D21">
                                  <w:pPr>
                                    <w:pStyle w:val="NormalWeb"/>
                                    <w:spacing w:before="0" w:beforeAutospacing="0" w:after="76" w:afterAutospacing="0" w:line="216" w:lineRule="auto"/>
                                    <w:jc w:val="center"/>
                                    <w:rPr>
                                      <w:rFonts w:asciiTheme="minorHAnsi" w:hAnsiTheme="minorHAnsi"/>
                                    </w:rPr>
                                  </w:pPr>
                                  <w:r w:rsidRPr="00CA0D21">
                                    <w:rPr>
                                      <w:rFonts w:asciiTheme="minorHAnsi" w:hAnsiTheme="minorHAnsi"/>
                                      <w:kern w:val="24"/>
                                      <w:sz w:val="18"/>
                                      <w:szCs w:val="18"/>
                                    </w:rPr>
                                    <w:t>ColorFrame</w:t>
                                  </w:r>
                                </w:p>
                              </w:txbxContent>
                            </wps:txbx>
                            <wps:bodyPr spcFirstLastPara="0" vert="horz" wrap="square" lIns="11430" tIns="11430" rIns="11430" bIns="11430" numCol="1" spcCol="1270" anchor="ctr" anchorCtr="0">
                              <a:noAutofit/>
                            </wps:bodyPr>
                          </wps:wsp>
                        </wpg:grpSp>
                        <wpg:grpSp>
                          <wpg:cNvPr id="62" name="Groupe 62"/>
                          <wpg:cNvGrpSpPr/>
                          <wpg:grpSpPr>
                            <a:xfrm>
                              <a:off x="1179866" y="0"/>
                              <a:ext cx="1034964" cy="258741"/>
                              <a:chOff x="1179860" y="0"/>
                              <a:chExt cx="1034964" cy="258741"/>
                            </a:xfrm>
                          </wpg:grpSpPr>
                          <wps:wsp>
                            <wps:cNvPr id="88" name="Rectangle à coins arrondis 88"/>
                            <wps:cNvSpPr/>
                            <wps:spPr>
                              <a:xfrm>
                                <a:off x="1179860" y="0"/>
                                <a:ext cx="1034964" cy="258741"/>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89" name="Rectangle 89"/>
                            <wps:cNvSpPr/>
                            <wps:spPr>
                              <a:xfrm>
                                <a:off x="1187438" y="7578"/>
                                <a:ext cx="1019808" cy="243585"/>
                              </a:xfrm>
                              <a:prstGeom prst="rect">
                                <a:avLst/>
                              </a:prstGeom>
                            </wps:spPr>
                            <wps:style>
                              <a:lnRef idx="0">
                                <a:scrgbClr r="0" g="0" b="0"/>
                              </a:lnRef>
                              <a:fillRef idx="0">
                                <a:scrgbClr r="0" g="0" b="0"/>
                              </a:fillRef>
                              <a:effectRef idx="0">
                                <a:scrgbClr r="0" g="0" b="0"/>
                              </a:effectRef>
                              <a:fontRef idx="minor">
                                <a:schemeClr val="lt1"/>
                              </a:fontRef>
                            </wps:style>
                            <wps:txbx>
                              <w:txbxContent>
                                <w:p w14:paraId="14A04658" w14:textId="77777777" w:rsidR="00D55FA4" w:rsidRPr="00CA0D21" w:rsidRDefault="00D55FA4" w:rsidP="00CA0D21">
                                  <w:pPr>
                                    <w:pStyle w:val="NormalWeb"/>
                                    <w:spacing w:before="0" w:beforeAutospacing="0" w:after="50" w:afterAutospacing="0" w:line="216" w:lineRule="auto"/>
                                    <w:jc w:val="center"/>
                                    <w:rPr>
                                      <w:rFonts w:asciiTheme="minorHAnsi" w:hAnsiTheme="minorHAnsi"/>
                                    </w:rPr>
                                  </w:pPr>
                                  <w:r w:rsidRPr="00CA0D21">
                                    <w:rPr>
                                      <w:rFonts w:asciiTheme="minorHAnsi" w:hAnsiTheme="minorHAnsi"/>
                                      <w:i/>
                                      <w:iCs/>
                                      <w:kern w:val="24"/>
                                      <w:sz w:val="12"/>
                                      <w:szCs w:val="12"/>
                                      <w:lang w:val="fr-FR"/>
                                    </w:rPr>
                                    <w:t>BodyFrameSource</w:t>
                                  </w:r>
                                </w:p>
                              </w:txbxContent>
                            </wps:txbx>
                            <wps:bodyPr spcFirstLastPara="0" vert="horz" wrap="square" lIns="7620" tIns="7620" rIns="7620" bIns="7620" numCol="1" spcCol="1270" anchor="ctr" anchorCtr="0">
                              <a:noAutofit/>
                            </wps:bodyPr>
                          </wps:wsp>
                        </wpg:grpSp>
                        <wps:wsp>
                          <wps:cNvPr id="63" name="Flèche droite 63"/>
                          <wps:cNvSpPr/>
                          <wps:spPr>
                            <a:xfrm rot="5400000">
                              <a:off x="1674708" y="281381"/>
                              <a:ext cx="45279" cy="45279"/>
                            </a:xfrm>
                            <a:prstGeom prst="rightArrow">
                              <a:avLst>
                                <a:gd name="adj1" fmla="val 66700"/>
                                <a:gd name="adj2" fmla="val 50000"/>
                              </a:avLst>
                            </a:prstGeom>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wps:wsp>
                        <wpg:grpSp>
                          <wpg:cNvPr id="64" name="Groupe 64"/>
                          <wpg:cNvGrpSpPr/>
                          <wpg:grpSpPr>
                            <a:xfrm>
                              <a:off x="1179866" y="349301"/>
                              <a:ext cx="1034964" cy="258741"/>
                              <a:chOff x="1179860" y="349301"/>
                              <a:chExt cx="1034964" cy="258741"/>
                            </a:xfrm>
                          </wpg:grpSpPr>
                          <wps:wsp>
                            <wps:cNvPr id="86" name="Rectangle à coins arrondis 86"/>
                            <wps:cNvSpPr/>
                            <wps:spPr>
                              <a:xfrm>
                                <a:off x="1179860" y="349301"/>
                                <a:ext cx="1034964" cy="258741"/>
                              </a:xfrm>
                              <a:prstGeom prst="roundRect">
                                <a:avLst>
                                  <a:gd name="adj" fmla="val 10000"/>
                                </a:avLst>
                              </a:prstGeom>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s:wsp>
                            <wps:cNvPr id="87" name="Rectangle 87"/>
                            <wps:cNvSpPr/>
                            <wps:spPr>
                              <a:xfrm>
                                <a:off x="1187438" y="356879"/>
                                <a:ext cx="1019808" cy="243585"/>
                              </a:xfrm>
                              <a:prstGeom prst="rect">
                                <a:avLst/>
                              </a:prstGeom>
                            </wps:spPr>
                            <wps:style>
                              <a:lnRef idx="0">
                                <a:scrgbClr r="0" g="0" b="0"/>
                              </a:lnRef>
                              <a:fillRef idx="0">
                                <a:scrgbClr r="0" g="0" b="0"/>
                              </a:fillRef>
                              <a:effectRef idx="0">
                                <a:scrgbClr r="0" g="0" b="0"/>
                              </a:effectRef>
                              <a:fontRef idx="minor">
                                <a:schemeClr val="dk1">
                                  <a:hueOff val="0"/>
                                  <a:satOff val="0"/>
                                  <a:lumOff val="0"/>
                                  <a:alphaOff val="0"/>
                                </a:schemeClr>
                              </a:fontRef>
                            </wps:style>
                            <wps:txbx>
                              <w:txbxContent>
                                <w:p w14:paraId="0AE77226" w14:textId="77777777" w:rsidR="00D55FA4" w:rsidRPr="00CA0D21" w:rsidRDefault="00D55FA4" w:rsidP="00CA0D21">
                                  <w:pPr>
                                    <w:pStyle w:val="NormalWeb"/>
                                    <w:spacing w:before="0" w:beforeAutospacing="0" w:after="76" w:afterAutospacing="0" w:line="216" w:lineRule="auto"/>
                                    <w:jc w:val="center"/>
                                    <w:rPr>
                                      <w:rFonts w:asciiTheme="minorHAnsi" w:hAnsiTheme="minorHAnsi"/>
                                    </w:rPr>
                                  </w:pPr>
                                  <w:r w:rsidRPr="00CA0D21">
                                    <w:rPr>
                                      <w:rFonts w:asciiTheme="minorHAnsi" w:hAnsiTheme="minorHAnsi"/>
                                      <w:kern w:val="24"/>
                                      <w:sz w:val="18"/>
                                      <w:szCs w:val="18"/>
                                    </w:rPr>
                                    <w:t>BodyFrame</w:t>
                                  </w:r>
                                </w:p>
                              </w:txbxContent>
                            </wps:txbx>
                            <wps:bodyPr spcFirstLastPara="0" vert="horz" wrap="square" lIns="11430" tIns="11430" rIns="11430" bIns="11430" numCol="1" spcCol="1270" anchor="ctr" anchorCtr="0">
                              <a:noAutofit/>
                            </wps:bodyPr>
                          </wps:wsp>
                        </wpg:grpSp>
                        <wpg:grpSp>
                          <wpg:cNvPr id="65" name="Groupe 65"/>
                          <wpg:cNvGrpSpPr/>
                          <wpg:grpSpPr>
                            <a:xfrm>
                              <a:off x="2359725" y="0"/>
                              <a:ext cx="1034964" cy="258741"/>
                              <a:chOff x="2359719" y="0"/>
                              <a:chExt cx="1034964" cy="258741"/>
                            </a:xfrm>
                          </wpg:grpSpPr>
                          <wps:wsp>
                            <wps:cNvPr id="84" name="Rectangle à coins arrondis 84"/>
                            <wps:cNvSpPr/>
                            <wps:spPr>
                              <a:xfrm>
                                <a:off x="2359719" y="0"/>
                                <a:ext cx="1034964" cy="258741"/>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85" name="Rectangle 85"/>
                            <wps:cNvSpPr/>
                            <wps:spPr>
                              <a:xfrm>
                                <a:off x="2367297" y="7578"/>
                                <a:ext cx="1019808" cy="243585"/>
                              </a:xfrm>
                              <a:prstGeom prst="rect">
                                <a:avLst/>
                              </a:prstGeom>
                            </wps:spPr>
                            <wps:style>
                              <a:lnRef idx="0">
                                <a:scrgbClr r="0" g="0" b="0"/>
                              </a:lnRef>
                              <a:fillRef idx="0">
                                <a:scrgbClr r="0" g="0" b="0"/>
                              </a:fillRef>
                              <a:effectRef idx="0">
                                <a:scrgbClr r="0" g="0" b="0"/>
                              </a:effectRef>
                              <a:fontRef idx="minor">
                                <a:schemeClr val="lt1"/>
                              </a:fontRef>
                            </wps:style>
                            <wps:txbx>
                              <w:txbxContent>
                                <w:p w14:paraId="2AD195DF" w14:textId="77777777" w:rsidR="00D55FA4" w:rsidRPr="00F14341" w:rsidRDefault="00D55FA4" w:rsidP="00CA0D21">
                                  <w:pPr>
                                    <w:pStyle w:val="NormalWeb"/>
                                    <w:spacing w:before="0" w:beforeAutospacing="0" w:after="50" w:afterAutospacing="0" w:line="216" w:lineRule="auto"/>
                                    <w:jc w:val="center"/>
                                    <w:rPr>
                                      <w:rFonts w:asciiTheme="minorHAnsi" w:hAnsiTheme="minorHAnsi"/>
                                      <w:sz w:val="22"/>
                                    </w:rPr>
                                  </w:pPr>
                                  <w:r w:rsidRPr="00F14341">
                                    <w:rPr>
                                      <w:rFonts w:asciiTheme="minorHAnsi" w:hAnsiTheme="minorHAnsi"/>
                                      <w:i/>
                                      <w:iCs/>
                                      <w:kern w:val="24"/>
                                      <w:sz w:val="10"/>
                                      <w:szCs w:val="12"/>
                                      <w:lang w:val="fr-FR"/>
                                    </w:rPr>
                                    <w:t>BodyIndexFrameSource</w:t>
                                  </w:r>
                                </w:p>
                              </w:txbxContent>
                            </wps:txbx>
                            <wps:bodyPr spcFirstLastPara="0" vert="horz" wrap="square" lIns="7620" tIns="7620" rIns="7620" bIns="7620" numCol="1" spcCol="1270" anchor="ctr" anchorCtr="0">
                              <a:noAutofit/>
                            </wps:bodyPr>
                          </wps:wsp>
                        </wpg:grpSp>
                        <wps:wsp>
                          <wps:cNvPr id="66" name="Flèche droite 66"/>
                          <wps:cNvSpPr/>
                          <wps:spPr>
                            <a:xfrm rot="5400000">
                              <a:off x="2854568" y="281381"/>
                              <a:ext cx="45279" cy="45279"/>
                            </a:xfrm>
                            <a:prstGeom prst="rightArrow">
                              <a:avLst>
                                <a:gd name="adj1" fmla="val 66700"/>
                                <a:gd name="adj2" fmla="val 50000"/>
                              </a:avLst>
                            </a:prstGeom>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wps:wsp>
                        <wpg:grpSp>
                          <wpg:cNvPr id="67" name="Groupe 67"/>
                          <wpg:cNvGrpSpPr/>
                          <wpg:grpSpPr>
                            <a:xfrm>
                              <a:off x="2359725" y="349301"/>
                              <a:ext cx="1034964" cy="258741"/>
                              <a:chOff x="2359719" y="349301"/>
                              <a:chExt cx="1034964" cy="258741"/>
                            </a:xfrm>
                          </wpg:grpSpPr>
                          <wps:wsp>
                            <wps:cNvPr id="82" name="Rectangle à coins arrondis 82"/>
                            <wps:cNvSpPr/>
                            <wps:spPr>
                              <a:xfrm>
                                <a:off x="2359719" y="349301"/>
                                <a:ext cx="1034964" cy="258741"/>
                              </a:xfrm>
                              <a:prstGeom prst="roundRect">
                                <a:avLst>
                                  <a:gd name="adj" fmla="val 10000"/>
                                </a:avLst>
                              </a:prstGeom>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s:wsp>
                            <wps:cNvPr id="83" name="Rectangle 83"/>
                            <wps:cNvSpPr/>
                            <wps:spPr>
                              <a:xfrm>
                                <a:off x="2367297" y="356879"/>
                                <a:ext cx="1019808" cy="243585"/>
                              </a:xfrm>
                              <a:prstGeom prst="rect">
                                <a:avLst/>
                              </a:prstGeom>
                            </wps:spPr>
                            <wps:style>
                              <a:lnRef idx="0">
                                <a:scrgbClr r="0" g="0" b="0"/>
                              </a:lnRef>
                              <a:fillRef idx="0">
                                <a:scrgbClr r="0" g="0" b="0"/>
                              </a:fillRef>
                              <a:effectRef idx="0">
                                <a:scrgbClr r="0" g="0" b="0"/>
                              </a:effectRef>
                              <a:fontRef idx="minor">
                                <a:schemeClr val="dk1">
                                  <a:hueOff val="0"/>
                                  <a:satOff val="0"/>
                                  <a:lumOff val="0"/>
                                  <a:alphaOff val="0"/>
                                </a:schemeClr>
                              </a:fontRef>
                            </wps:style>
                            <wps:txbx>
                              <w:txbxContent>
                                <w:p w14:paraId="595EDF02" w14:textId="77777777" w:rsidR="00D55FA4" w:rsidRPr="00E7464F" w:rsidRDefault="00D55FA4" w:rsidP="00CA0D21">
                                  <w:pPr>
                                    <w:pStyle w:val="NormalWeb"/>
                                    <w:spacing w:before="0" w:beforeAutospacing="0" w:after="76" w:afterAutospacing="0" w:line="216" w:lineRule="auto"/>
                                    <w:jc w:val="center"/>
                                    <w:rPr>
                                      <w:rFonts w:asciiTheme="minorHAnsi" w:hAnsiTheme="minorHAnsi"/>
                                      <w:sz w:val="22"/>
                                    </w:rPr>
                                  </w:pPr>
                                  <w:r w:rsidRPr="00E7464F">
                                    <w:rPr>
                                      <w:rFonts w:asciiTheme="minorHAnsi" w:hAnsiTheme="minorHAnsi"/>
                                      <w:kern w:val="24"/>
                                      <w:sz w:val="16"/>
                                      <w:szCs w:val="18"/>
                                    </w:rPr>
                                    <w:t>BodyIndexFrame</w:t>
                                  </w:r>
                                </w:p>
                              </w:txbxContent>
                            </wps:txbx>
                            <wps:bodyPr spcFirstLastPara="0" vert="horz" wrap="square" lIns="11430" tIns="11430" rIns="11430" bIns="11430" numCol="1" spcCol="1270" anchor="ctr" anchorCtr="0">
                              <a:noAutofit/>
                            </wps:bodyPr>
                          </wps:wsp>
                        </wpg:grpSp>
                        <wpg:grpSp>
                          <wpg:cNvPr id="68" name="Groupe 68"/>
                          <wpg:cNvGrpSpPr/>
                          <wpg:grpSpPr>
                            <a:xfrm>
                              <a:off x="3539586" y="0"/>
                              <a:ext cx="1034964" cy="258741"/>
                              <a:chOff x="3539579" y="0"/>
                              <a:chExt cx="1034964" cy="258741"/>
                            </a:xfrm>
                          </wpg:grpSpPr>
                          <wps:wsp>
                            <wps:cNvPr id="80" name="Rectangle à coins arrondis 80"/>
                            <wps:cNvSpPr/>
                            <wps:spPr>
                              <a:xfrm>
                                <a:off x="3539579" y="0"/>
                                <a:ext cx="1034964" cy="258741"/>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81" name="Rectangle 81"/>
                            <wps:cNvSpPr/>
                            <wps:spPr>
                              <a:xfrm>
                                <a:off x="3547157" y="7578"/>
                                <a:ext cx="1019808" cy="243585"/>
                              </a:xfrm>
                              <a:prstGeom prst="rect">
                                <a:avLst/>
                              </a:prstGeom>
                            </wps:spPr>
                            <wps:style>
                              <a:lnRef idx="0">
                                <a:scrgbClr r="0" g="0" b="0"/>
                              </a:lnRef>
                              <a:fillRef idx="0">
                                <a:scrgbClr r="0" g="0" b="0"/>
                              </a:fillRef>
                              <a:effectRef idx="0">
                                <a:scrgbClr r="0" g="0" b="0"/>
                              </a:effectRef>
                              <a:fontRef idx="minor">
                                <a:schemeClr val="lt1"/>
                              </a:fontRef>
                            </wps:style>
                            <wps:txbx>
                              <w:txbxContent>
                                <w:p w14:paraId="7E537BCE" w14:textId="77777777" w:rsidR="00D55FA4" w:rsidRPr="00CA0D21" w:rsidRDefault="00D55FA4" w:rsidP="00CA0D21">
                                  <w:pPr>
                                    <w:pStyle w:val="NormalWeb"/>
                                    <w:spacing w:before="0" w:beforeAutospacing="0" w:after="50" w:afterAutospacing="0" w:line="216" w:lineRule="auto"/>
                                    <w:jc w:val="center"/>
                                    <w:rPr>
                                      <w:rFonts w:asciiTheme="minorHAnsi" w:hAnsiTheme="minorHAnsi"/>
                                    </w:rPr>
                                  </w:pPr>
                                  <w:r w:rsidRPr="00CA0D21">
                                    <w:rPr>
                                      <w:rFonts w:asciiTheme="minorHAnsi" w:hAnsiTheme="minorHAnsi"/>
                                      <w:i/>
                                      <w:iCs/>
                                      <w:kern w:val="24"/>
                                      <w:sz w:val="12"/>
                                      <w:szCs w:val="12"/>
                                      <w:lang w:val="fr-FR"/>
                                    </w:rPr>
                                    <w:t>DepthFrameSource</w:t>
                                  </w:r>
                                </w:p>
                              </w:txbxContent>
                            </wps:txbx>
                            <wps:bodyPr spcFirstLastPara="0" vert="horz" wrap="square" lIns="7620" tIns="7620" rIns="7620" bIns="7620" numCol="1" spcCol="1270" anchor="ctr" anchorCtr="0">
                              <a:noAutofit/>
                            </wps:bodyPr>
                          </wps:wsp>
                        </wpg:grpSp>
                        <wps:wsp>
                          <wps:cNvPr id="69" name="Flèche droite 69"/>
                          <wps:cNvSpPr/>
                          <wps:spPr>
                            <a:xfrm rot="5400000">
                              <a:off x="4034428" y="281381"/>
                              <a:ext cx="45279" cy="45279"/>
                            </a:xfrm>
                            <a:prstGeom prst="rightArrow">
                              <a:avLst>
                                <a:gd name="adj1" fmla="val 66700"/>
                                <a:gd name="adj2" fmla="val 50000"/>
                              </a:avLst>
                            </a:prstGeom>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wps:wsp>
                        <wpg:grpSp>
                          <wpg:cNvPr id="70" name="Groupe 70"/>
                          <wpg:cNvGrpSpPr/>
                          <wpg:grpSpPr>
                            <a:xfrm>
                              <a:off x="3539586" y="349301"/>
                              <a:ext cx="1034964" cy="258741"/>
                              <a:chOff x="3539579" y="349301"/>
                              <a:chExt cx="1034964" cy="258741"/>
                            </a:xfrm>
                          </wpg:grpSpPr>
                          <wps:wsp>
                            <wps:cNvPr id="78" name="Rectangle à coins arrondis 78"/>
                            <wps:cNvSpPr/>
                            <wps:spPr>
                              <a:xfrm>
                                <a:off x="3539579" y="349301"/>
                                <a:ext cx="1034964" cy="258741"/>
                              </a:xfrm>
                              <a:prstGeom prst="roundRect">
                                <a:avLst>
                                  <a:gd name="adj" fmla="val 10000"/>
                                </a:avLst>
                              </a:prstGeom>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s:wsp>
                            <wps:cNvPr id="79" name="Rectangle 79"/>
                            <wps:cNvSpPr/>
                            <wps:spPr>
                              <a:xfrm>
                                <a:off x="3547157" y="356879"/>
                                <a:ext cx="1019808" cy="243585"/>
                              </a:xfrm>
                              <a:prstGeom prst="rect">
                                <a:avLst/>
                              </a:prstGeom>
                            </wps:spPr>
                            <wps:style>
                              <a:lnRef idx="0">
                                <a:scrgbClr r="0" g="0" b="0"/>
                              </a:lnRef>
                              <a:fillRef idx="0">
                                <a:scrgbClr r="0" g="0" b="0"/>
                              </a:fillRef>
                              <a:effectRef idx="0">
                                <a:scrgbClr r="0" g="0" b="0"/>
                              </a:effectRef>
                              <a:fontRef idx="minor">
                                <a:schemeClr val="dk1">
                                  <a:hueOff val="0"/>
                                  <a:satOff val="0"/>
                                  <a:lumOff val="0"/>
                                  <a:alphaOff val="0"/>
                                </a:schemeClr>
                              </a:fontRef>
                            </wps:style>
                            <wps:txbx>
                              <w:txbxContent>
                                <w:p w14:paraId="10AA0775" w14:textId="77777777" w:rsidR="00D55FA4" w:rsidRPr="00CA0D21" w:rsidRDefault="00D55FA4" w:rsidP="00CA0D21">
                                  <w:pPr>
                                    <w:pStyle w:val="NormalWeb"/>
                                    <w:spacing w:before="0" w:beforeAutospacing="0" w:after="76" w:afterAutospacing="0" w:line="216" w:lineRule="auto"/>
                                    <w:jc w:val="center"/>
                                    <w:rPr>
                                      <w:rFonts w:asciiTheme="minorHAnsi" w:hAnsiTheme="minorHAnsi"/>
                                    </w:rPr>
                                  </w:pPr>
                                  <w:r w:rsidRPr="00CA0D21">
                                    <w:rPr>
                                      <w:rFonts w:asciiTheme="minorHAnsi" w:hAnsiTheme="minorHAnsi"/>
                                      <w:kern w:val="24"/>
                                      <w:sz w:val="18"/>
                                      <w:szCs w:val="18"/>
                                    </w:rPr>
                                    <w:t>DepthFrame</w:t>
                                  </w:r>
                                </w:p>
                              </w:txbxContent>
                            </wps:txbx>
                            <wps:bodyPr spcFirstLastPara="0" vert="horz" wrap="square" lIns="11430" tIns="11430" rIns="11430" bIns="11430" numCol="1" spcCol="1270" anchor="ctr" anchorCtr="0">
                              <a:noAutofit/>
                            </wps:bodyPr>
                          </wps:wsp>
                        </wpg:grpSp>
                        <wpg:grpSp>
                          <wpg:cNvPr id="71" name="Groupe 71"/>
                          <wpg:cNvGrpSpPr/>
                          <wpg:grpSpPr>
                            <a:xfrm>
                              <a:off x="4719446" y="0"/>
                              <a:ext cx="1034964" cy="258741"/>
                              <a:chOff x="4719438" y="0"/>
                              <a:chExt cx="1034964" cy="258741"/>
                            </a:xfrm>
                          </wpg:grpSpPr>
                          <wps:wsp>
                            <wps:cNvPr id="76" name="Rectangle à coins arrondis 76"/>
                            <wps:cNvSpPr/>
                            <wps:spPr>
                              <a:xfrm>
                                <a:off x="4719438" y="0"/>
                                <a:ext cx="1034964" cy="258741"/>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77" name="Rectangle 77"/>
                            <wps:cNvSpPr/>
                            <wps:spPr>
                              <a:xfrm>
                                <a:off x="4727016" y="7578"/>
                                <a:ext cx="1019808" cy="243585"/>
                              </a:xfrm>
                              <a:prstGeom prst="rect">
                                <a:avLst/>
                              </a:prstGeom>
                            </wps:spPr>
                            <wps:style>
                              <a:lnRef idx="0">
                                <a:scrgbClr r="0" g="0" b="0"/>
                              </a:lnRef>
                              <a:fillRef idx="0">
                                <a:scrgbClr r="0" g="0" b="0"/>
                              </a:fillRef>
                              <a:effectRef idx="0">
                                <a:scrgbClr r="0" g="0" b="0"/>
                              </a:effectRef>
                              <a:fontRef idx="minor">
                                <a:schemeClr val="lt1"/>
                              </a:fontRef>
                            </wps:style>
                            <wps:txbx>
                              <w:txbxContent>
                                <w:p w14:paraId="46838966" w14:textId="77777777" w:rsidR="00D55FA4" w:rsidRPr="00CA0D21" w:rsidRDefault="00D55FA4" w:rsidP="00CA0D21">
                                  <w:pPr>
                                    <w:pStyle w:val="NormalWeb"/>
                                    <w:spacing w:before="0" w:beforeAutospacing="0" w:after="50" w:afterAutospacing="0" w:line="216" w:lineRule="auto"/>
                                    <w:jc w:val="center"/>
                                    <w:rPr>
                                      <w:rFonts w:asciiTheme="minorHAnsi" w:hAnsiTheme="minorHAnsi"/>
                                    </w:rPr>
                                  </w:pPr>
                                  <w:r w:rsidRPr="00CA0D21">
                                    <w:rPr>
                                      <w:rFonts w:asciiTheme="minorHAnsi" w:hAnsiTheme="minorHAnsi"/>
                                      <w:i/>
                                      <w:iCs/>
                                      <w:kern w:val="24"/>
                                      <w:sz w:val="12"/>
                                      <w:szCs w:val="12"/>
                                      <w:lang w:val="fr-FR"/>
                                    </w:rPr>
                                    <w:t>InfraredFrameSource</w:t>
                                  </w:r>
                                </w:p>
                              </w:txbxContent>
                            </wps:txbx>
                            <wps:bodyPr spcFirstLastPara="0" vert="horz" wrap="square" lIns="7620" tIns="7620" rIns="7620" bIns="7620" numCol="1" spcCol="1270" anchor="ctr" anchorCtr="0">
                              <a:noAutofit/>
                            </wps:bodyPr>
                          </wps:wsp>
                        </wpg:grpSp>
                        <wps:wsp>
                          <wps:cNvPr id="72" name="Flèche droite 72"/>
                          <wps:cNvSpPr/>
                          <wps:spPr>
                            <a:xfrm rot="5400000">
                              <a:off x="5214289" y="281381"/>
                              <a:ext cx="45279" cy="45279"/>
                            </a:xfrm>
                            <a:prstGeom prst="rightArrow">
                              <a:avLst>
                                <a:gd name="adj1" fmla="val 66700"/>
                                <a:gd name="adj2" fmla="val 50000"/>
                              </a:avLst>
                            </a:prstGeom>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wps:wsp>
                        <wpg:grpSp>
                          <wpg:cNvPr id="73" name="Groupe 73"/>
                          <wpg:cNvGrpSpPr/>
                          <wpg:grpSpPr>
                            <a:xfrm>
                              <a:off x="4719445" y="349301"/>
                              <a:ext cx="1034964" cy="258741"/>
                              <a:chOff x="4719438" y="349301"/>
                              <a:chExt cx="1034964" cy="258741"/>
                            </a:xfrm>
                          </wpg:grpSpPr>
                          <wps:wsp>
                            <wps:cNvPr id="74" name="Rectangle à coins arrondis 74"/>
                            <wps:cNvSpPr/>
                            <wps:spPr>
                              <a:xfrm>
                                <a:off x="4719438" y="349301"/>
                                <a:ext cx="1034964" cy="258741"/>
                              </a:xfrm>
                              <a:prstGeom prst="roundRect">
                                <a:avLst>
                                  <a:gd name="adj" fmla="val 10000"/>
                                </a:avLst>
                              </a:prstGeom>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s:wsp>
                            <wps:cNvPr id="75" name="Rectangle 75"/>
                            <wps:cNvSpPr/>
                            <wps:spPr>
                              <a:xfrm>
                                <a:off x="4727016" y="356879"/>
                                <a:ext cx="1019808" cy="243585"/>
                              </a:xfrm>
                              <a:prstGeom prst="rect">
                                <a:avLst/>
                              </a:prstGeom>
                            </wps:spPr>
                            <wps:style>
                              <a:lnRef idx="0">
                                <a:scrgbClr r="0" g="0" b="0"/>
                              </a:lnRef>
                              <a:fillRef idx="0">
                                <a:scrgbClr r="0" g="0" b="0"/>
                              </a:fillRef>
                              <a:effectRef idx="0">
                                <a:scrgbClr r="0" g="0" b="0"/>
                              </a:effectRef>
                              <a:fontRef idx="minor">
                                <a:schemeClr val="dk1">
                                  <a:hueOff val="0"/>
                                  <a:satOff val="0"/>
                                  <a:lumOff val="0"/>
                                  <a:alphaOff val="0"/>
                                </a:schemeClr>
                              </a:fontRef>
                            </wps:style>
                            <wps:txbx>
                              <w:txbxContent>
                                <w:p w14:paraId="5437D2D5" w14:textId="77777777" w:rsidR="00D55FA4" w:rsidRPr="00CA0D21" w:rsidRDefault="00D55FA4" w:rsidP="00CA0D21">
                                  <w:pPr>
                                    <w:pStyle w:val="NormalWeb"/>
                                    <w:spacing w:before="0" w:beforeAutospacing="0" w:after="76" w:afterAutospacing="0" w:line="216" w:lineRule="auto"/>
                                    <w:jc w:val="center"/>
                                    <w:rPr>
                                      <w:rFonts w:asciiTheme="minorHAnsi" w:hAnsiTheme="minorHAnsi"/>
                                    </w:rPr>
                                  </w:pPr>
                                  <w:r w:rsidRPr="00CA0D21">
                                    <w:rPr>
                                      <w:rFonts w:asciiTheme="minorHAnsi" w:hAnsiTheme="minorHAnsi"/>
                                      <w:kern w:val="24"/>
                                      <w:sz w:val="18"/>
                                      <w:szCs w:val="18"/>
                                    </w:rPr>
                                    <w:t>InfraredFrame</w:t>
                                  </w:r>
                                </w:p>
                              </w:txbxContent>
                            </wps:txbx>
                            <wps:bodyPr spcFirstLastPara="0" vert="horz" wrap="square" lIns="11430" tIns="11430" rIns="11430" bIns="11430" numCol="1" spcCol="1270" anchor="ctr" anchorCtr="0">
                              <a:noAutofit/>
                            </wps:bodyPr>
                          </wps:wsp>
                        </wpg:grpSp>
                      </wpg:wgp>
                      <wps:wsp>
                        <wps:cNvPr id="99" name="Flèche courbée vers la gauche 99"/>
                        <wps:cNvSpPr/>
                        <wps:spPr>
                          <a:xfrm>
                            <a:off x="5168556" y="92519"/>
                            <a:ext cx="275379" cy="572665"/>
                          </a:xfrm>
                          <a:prstGeom prst="curvedLeftArrow">
                            <a:avLst>
                              <a:gd name="adj1" fmla="val 65628"/>
                              <a:gd name="adj2" fmla="val 94872"/>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rot="5400000">
                            <a:off x="5374198" y="137632"/>
                            <a:ext cx="729351" cy="5154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8B2574" w14:textId="77777777" w:rsidR="00D55FA4" w:rsidRPr="001C3DFD" w:rsidRDefault="00D55FA4" w:rsidP="001C3DFD">
                              <w:pPr>
                                <w:jc w:val="center"/>
                                <w:rPr>
                                  <w:b/>
                                  <w:sz w:val="18"/>
                                </w:rPr>
                              </w:pPr>
                              <w:r w:rsidRPr="001C3DFD">
                                <w:rPr>
                                  <w:b/>
                                  <w:sz w:val="18"/>
                                </w:rPr>
                                <w:t>30 fois par secondes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750674" id="Zone de dessin 23" o:spid="_x0000_s1026" editas="canvas" style="width:475pt;height:61.9pt;mso-position-horizontal-relative:char;mso-position-vertical-relative:line" coordsize="60325,7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">
                <v:shape id="_x0000_s1027" type="#_x0000_t75" style="position:absolute;width:60325;height:7861;visibility:visible;mso-wrap-style:square">
                  <v:fill o:detectmouseclick="t"/>
                  <v:path o:connecttype="none"/>
                </v:shape>
                <v:group id="Groupe 94" o:spid="_x0000_s1028" style="position:absolute;top:571;width:50221;height:6080" coordorigin="" coordsize="57544,6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e 59" o:spid="_x0000_s1029" style="position:absolute;width:10349;height:2587"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oundrect id="Rectangle à coins arrondis 92" o:spid="_x0000_s1030" style="position:absolute;width:10349;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0X8QA&#10;AADbAAAADwAAAGRycy9kb3ducmV2LnhtbESPQWvCQBSE74L/YXmF3symHsRGV7GKYA9VTOvB2yP7&#10;TEKzb5fsqqm/3hUKHoeZ+YaZzjvTiAu1vras4C1JQRAXVtdcKvj5Xg/GIHxA1thYJgV/5GE+6/em&#10;mGl75T1d8lCKCGGfoYIqBJdJ6YuKDPrEOuLonWxrMETZllK3eI1w08hhmo6kwZrjQoWOlhUVv/nZ&#10;KPCHbZm7Na9WfKuXu4+TOzZfn0q9vnSLCYhAXXiG/9sbreB9CI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JtF/EAAAA2wAAAA8AAAAAAAAAAAAAAAAAmAIAAGRycy9k&#10;b3ducmV2LnhtbFBLBQYAAAAABAAEAPUAAACJAwAAAAA=&#10;" fillcolor="#4f81bd [3204]" strokecolor="white [3201]" strokeweight="2pt"/>
                    <v:rect id="Rectangle 93" o:spid="_x0000_s1031" style="position:absolute;left:75;top:75;width:10198;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Y8Q8MA&#10;AADbAAAADwAAAGRycy9kb3ducmV2LnhtbESPT2sCMRTE74LfITyhN83aQtHVKCK2lp6s/4+PzXOz&#10;uHnZblJ3++0bQehxmJnfMNN5a0txo9oXjhUMBwkI4szpgnMF+91bfwTCB2SNpWNS8Ese5rNuZ4qp&#10;dg1/0W0bchEh7FNUYEKoUil9ZsiiH7iKOHoXV1sMUda51DU2EW5L+Zwkr9JiwXHBYEVLQ9l1+2MV&#10;NJR9r53+POnLu1mtD5twPq60Uk+9djEBEagN/+FH+0MrGL/A/Uv8A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Y8Q8MAAADbAAAADwAAAAAAAAAAAAAAAACYAgAAZHJzL2Rv&#10;d25yZXYueG1sUEsFBgAAAAAEAAQA9QAAAIgDAAAAAA==&#10;" filled="f" stroked="f">
                      <v:textbox inset=".6pt,.6pt,.6pt,.6pt">
                        <w:txbxContent>
                          <w:p w14:paraId="1B36961C" w14:textId="77777777" w:rsidR="00D55FA4" w:rsidRPr="00CA0D21" w:rsidRDefault="00D55FA4" w:rsidP="00CA0D21">
                            <w:pPr>
                              <w:pStyle w:val="NormalWeb"/>
                              <w:spacing w:before="0" w:beforeAutospacing="0" w:after="50" w:afterAutospacing="0" w:line="216" w:lineRule="auto"/>
                              <w:jc w:val="center"/>
                              <w:rPr>
                                <w:rFonts w:asciiTheme="minorHAnsi" w:hAnsiTheme="minorHAnsi"/>
                              </w:rPr>
                            </w:pPr>
                            <w:r w:rsidRPr="00CA0D21">
                              <w:rPr>
                                <w:rFonts w:asciiTheme="minorHAnsi" w:hAnsiTheme="minorHAnsi"/>
                                <w:i/>
                                <w:iCs/>
                                <w:kern w:val="24"/>
                                <w:sz w:val="12"/>
                                <w:szCs w:val="12"/>
                                <w:lang w:val="fr-FR"/>
                              </w:rPr>
                              <w:t>ColorFrameSource</w:t>
                            </w:r>
                          </w:p>
                        </w:txbxContent>
                      </v:textbox>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0" o:spid="_x0000_s1032" type="#_x0000_t13" style="position:absolute;left:4948;top:2813;width:453;height:45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jAMIA&#10;AADbAAAADwAAAGRycy9kb3ducmV2LnhtbERPXWvCMBR9F/wP4Qp7m+nGqLMaRYWBAxnoCuLbpblr&#10;ujU3Jclq9++XB8HHw/lergfbip58aBwreJpmIIgrpxuuFZSfb4+vIEJE1tg6JgV/FGC9Go+WWGh3&#10;5SP1p1iLFMKhQAUmxq6QMlSGLIap64gT9+W8xZigr6X2eE3htpXPWZZLiw2nBoMd7QxVP6dfq2A+&#10;e7/sXvJDX5ZO783Hlv3s+6zUw2TYLEBEGuJdfHPvtYI8rU9f0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VaMAwgAAANsAAAAPAAAAAAAAAAAAAAAAAJgCAABkcnMvZG93&#10;bnJldi54bWxQSwUGAAAAAAQABAD1AAAAhwMAAAAA&#10;" adj="10800,3596" fillcolor="#95b3d7 [1940]" stroked="f"/>
                  <v:group id="Groupe 61" o:spid="_x0000_s1033" style="position:absolute;top:3493;width:10349;height:2587" coordorigin=",3493"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oundrect id="Rectangle à coins arrondis 90" o:spid="_x0000_s1034" style="position:absolute;top:3493;width:10349;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YPXMEA&#10;AADbAAAADwAAAGRycy9kb3ducmV2LnhtbERPzUoDMRC+C75DGMGbTbRS7drssiiC9NBi7QMMmzFZ&#10;3EyWJG23Pn1zEDx+fP+rZvKDOFJMfWAN9zMFgrgLpmerYf/1fvcMImVkg0Ng0nCmBE19fbXCyoQT&#10;f9Jxl60oIZwq1OByHispU+fIY5qFkbhw3yF6zAVGK03EUwn3g3xQaiE99lwaHI706qj72R28Bht/&#10;3UHNbfv41Mb1dv6mzOastL69mdoXEJmm/C/+c38YDcuyvnwpP0D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GD1zBAAAA2wAAAA8AAAAAAAAAAAAAAAAAmAIAAGRycy9kb3du&#10;cmV2LnhtbFBLBQYAAAAABAAEAPUAAACGAwAAAAA=&#10;" fillcolor="#b8cce4 [1300]" strokecolor="#b8cce4 [1300]" strokeweight="2pt">
                      <v:fill opacity="59110f"/>
                      <v:stroke opacity="59110f"/>
                    </v:roundrect>
                    <v:rect id="Rectangle 91" o:spid="_x0000_s1035" style="position:absolute;left:75;top:3568;width:10198;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rlc8AA&#10;AADbAAAADwAAAGRycy9kb3ducmV2LnhtbESPQYvCMBSE78L+h/CEvdlUWcStRpHFBfEgqOv92Tyb&#10;YvNSkqjdf28EweMwM98ws0VnG3EjH2rHCoZZDoK4dLrmSsHf4XcwAREissbGMSn4pwCL+UdvhoV2&#10;d97RbR8rkSAcClRgYmwLKUNpyGLIXEucvLPzFmOSvpLa4z3BbSNHeT6WFmtOCwZb+jFUXvZXq0B3&#10;pb4e5WTDJ976Fdq1PJkvpT773XIKIlIX3+FXe60VfA/h+SX9AD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rlc8AAAADbAAAADwAAAAAAAAAAAAAAAACYAgAAZHJzL2Rvd25y&#10;ZXYueG1sUEsFBgAAAAAEAAQA9QAAAIUDAAAAAA==&#10;" filled="f" stroked="f">
                      <v:textbox inset=".9pt,.9pt,.9pt,.9pt">
                        <w:txbxContent>
                          <w:p w14:paraId="06764DC4" w14:textId="77777777" w:rsidR="00D55FA4" w:rsidRPr="00CA0D21" w:rsidRDefault="00D55FA4" w:rsidP="00CA0D21">
                            <w:pPr>
                              <w:pStyle w:val="NormalWeb"/>
                              <w:spacing w:before="0" w:beforeAutospacing="0" w:after="76" w:afterAutospacing="0" w:line="216" w:lineRule="auto"/>
                              <w:jc w:val="center"/>
                              <w:rPr>
                                <w:rFonts w:asciiTheme="minorHAnsi" w:hAnsiTheme="minorHAnsi"/>
                              </w:rPr>
                            </w:pPr>
                            <w:r w:rsidRPr="00CA0D21">
                              <w:rPr>
                                <w:rFonts w:asciiTheme="minorHAnsi" w:hAnsiTheme="minorHAnsi"/>
                                <w:kern w:val="24"/>
                                <w:sz w:val="18"/>
                                <w:szCs w:val="18"/>
                              </w:rPr>
                              <w:t>ColorFrame</w:t>
                            </w:r>
                          </w:p>
                        </w:txbxContent>
                      </v:textbox>
                    </v:rect>
                  </v:group>
                  <v:group id="Groupe 62" o:spid="_x0000_s1036" style="position:absolute;left:11798;width:10350;height:2587" coordorigin="11798"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oundrect id="Rectangle à coins arrondis 88" o:spid="_x0000_s1037" style="position:absolute;left:11798;width:10350;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VaMAA&#10;AADbAAAADwAAAGRycy9kb3ducmV2LnhtbERPy4rCMBTdD/gP4QruxlQXIh2j+EDQhcp0dOHu0lzb&#10;YnMTmqjVrzcLYZaH857MWlOLOzW+sqxg0E9AEOdWV1woOP6tv8cgfEDWWFsmBU/yMJt2viaYavvg&#10;X7pnoRAxhH2KCsoQXCqlz0sy6PvWEUfuYhuDIcKmkLrBRww3tRwmyUgarDg2lOhoWVJ+zW5GgT/t&#10;i8ytebXiV7U8LC7uXO+2SvW67fwHRKA2/Is/7o1WMI5j45f4A+T0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gVaMAAAADbAAAADwAAAAAAAAAAAAAAAACYAgAAZHJzL2Rvd25y&#10;ZXYueG1sUEsFBgAAAAAEAAQA9QAAAIUDAAAAAA==&#10;" fillcolor="#4f81bd [3204]" strokecolor="white [3201]" strokeweight="2pt"/>
                    <v:rect id="Rectangle 89" o:spid="_x0000_s1038" style="position:absolute;left:11874;top:75;width:10198;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eddMMA&#10;AADbAAAADwAAAGRycy9kb3ducmV2LnhtbESPzW7CMBCE75X6DtZW4lacckA0YFBVUUCcKL89ruIl&#10;jhqvQ2xIeHuMhMRxNDPfaEaT1pbiQrUvHCv46CYgiDOnC84VbDc/7wMQPiBrLB2Tgit5mIxfX0aY&#10;atfwL13WIRcRwj5FBSaEKpXSZ4Ys+q6riKN3dLXFEGWdS11jE+G2lL0k6UuLBccFgxV9G8r+12er&#10;oKHsNHd6edDHmZnOd6vwt59qpTpv7dcQRKA2PMOP9kIrGHzC/Uv8AXJ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eddMMAAADbAAAADwAAAAAAAAAAAAAAAACYAgAAZHJzL2Rv&#10;d25yZXYueG1sUEsFBgAAAAAEAAQA9QAAAIgDAAAAAA==&#10;" filled="f" stroked="f">
                      <v:textbox inset=".6pt,.6pt,.6pt,.6pt">
                        <w:txbxContent>
                          <w:p w14:paraId="14A04658" w14:textId="77777777" w:rsidR="00D55FA4" w:rsidRPr="00CA0D21" w:rsidRDefault="00D55FA4" w:rsidP="00CA0D21">
                            <w:pPr>
                              <w:pStyle w:val="NormalWeb"/>
                              <w:spacing w:before="0" w:beforeAutospacing="0" w:after="50" w:afterAutospacing="0" w:line="216" w:lineRule="auto"/>
                              <w:jc w:val="center"/>
                              <w:rPr>
                                <w:rFonts w:asciiTheme="minorHAnsi" w:hAnsiTheme="minorHAnsi"/>
                              </w:rPr>
                            </w:pPr>
                            <w:r w:rsidRPr="00CA0D21">
                              <w:rPr>
                                <w:rFonts w:asciiTheme="minorHAnsi" w:hAnsiTheme="minorHAnsi"/>
                                <w:i/>
                                <w:iCs/>
                                <w:kern w:val="24"/>
                                <w:sz w:val="12"/>
                                <w:szCs w:val="12"/>
                                <w:lang w:val="fr-FR"/>
                              </w:rPr>
                              <w:t>BodyFrameSource</w:t>
                            </w:r>
                          </w:p>
                        </w:txbxContent>
                      </v:textbox>
                    </v:rect>
                  </v:group>
                  <v:shape id="Flèche droite 63" o:spid="_x0000_s1039" type="#_x0000_t13" style="position:absolute;left:16746;top:2814;width:453;height:45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9d8UA&#10;AADbAAAADwAAAGRycy9kb3ducmV2LnhtbESPUUvDMBSF3wX/Q7jC3lyqk27rlg03ECbIwK0w9nZp&#10;rk21uSlJ1tV/bwTBx8M55zuc5XqwrejJh8axgodxBoK4crrhWkF5fLmfgQgRWWPrmBR8U4D16vZm&#10;iYV2V36n/hBrkSAcClRgYuwKKUNlyGIYu444eR/OW4xJ+lpqj9cEt618zLJcWmw4LRjsaGuo+jpc&#10;rIL59PW8fcrf+rJ0emf2G/bTz5NSo7vheQEi0hD/w3/tnVaQT+D3S/o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hz13xQAAANsAAAAPAAAAAAAAAAAAAAAAAJgCAABkcnMv&#10;ZG93bnJldi54bWxQSwUGAAAAAAQABAD1AAAAigMAAAAA&#10;" adj="10800,3596" fillcolor="#95b3d7 [1940]" stroked="f"/>
                  <v:group id="Groupe 64" o:spid="_x0000_s1040" style="position:absolute;left:11798;top:3493;width:10350;height:2587" coordorigin="11798,3493"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oundrect id="Rectangle à coins arrondis 86" o:spid="_x0000_s1041" style="position:absolute;left:11798;top:3493;width:10350;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qkbsMA&#10;AADbAAAADwAAAGRycy9kb3ducmV2LnhtbESP0UoDMRRE3wX/IVzBN5vYSi1r07JYBOlDpasfcNlc&#10;k8XNzZKk7davb4SCj8PMnGGW69H34kgxdYE1PE4UCOI2mI6thq/Pt4cFiJSRDfaBScOZEqxXtzdL&#10;rEw48Z6OTbaiQDhVqMHlPFRSptaRxzQJA3HxvkP0mIuMVpqIpwL3vZwqNZceOy4LDgd6ddT+NAev&#10;wcZfd1AzWz8913H7Mdsoszsrre/vxvoFRKYx/4ev7XejYTGHvy/lB8jV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qkbsMAAADbAAAADwAAAAAAAAAAAAAAAACYAgAAZHJzL2Rv&#10;d25yZXYueG1sUEsFBgAAAAAEAAQA9QAAAIgDAAAAAA==&#10;" fillcolor="#b8cce4 [1300]" strokecolor="#b8cce4 [1300]" strokeweight="2pt">
                      <v:fill opacity="59110f"/>
                      <v:stroke opacity="59110f"/>
                    </v:roundrect>
                    <v:rect id="Rectangle 87" o:spid="_x0000_s1042" style="position:absolute;left:11874;top:3568;width:10198;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OQcIA&#10;AADbAAAADwAAAGRycy9kb3ducmV2LnhtbESPwWrDMBBE74X8g9hAb7XcUlrjRAklpGByKNRJ7mtr&#10;Y5lYKyMpifP3VaHQ4zAzb5jlerKDuJIPvWMFz1kOgrh1uudOwWH/+VSACBFZ4+CYFNwpwHo1e1hi&#10;qd2Nv+lax04kCIcSFZgYx1LK0BqyGDI3Eifv5LzFmKTvpPZ4S3A7yJc8f5MWe04LBkfaGGrP9cUq&#10;0FOrL0dZ7LjhL79FW8nGvCr1OJ8+FiAiTfE//NeutILiHX6/pB8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5k5BwgAAANsAAAAPAAAAAAAAAAAAAAAAAJgCAABkcnMvZG93&#10;bnJldi54bWxQSwUGAAAAAAQABAD1AAAAhwMAAAAA&#10;" filled="f" stroked="f">
                      <v:textbox inset=".9pt,.9pt,.9pt,.9pt">
                        <w:txbxContent>
                          <w:p w14:paraId="0AE77226" w14:textId="77777777" w:rsidR="00D55FA4" w:rsidRPr="00CA0D21" w:rsidRDefault="00D55FA4" w:rsidP="00CA0D21">
                            <w:pPr>
                              <w:pStyle w:val="NormalWeb"/>
                              <w:spacing w:before="0" w:beforeAutospacing="0" w:after="76" w:afterAutospacing="0" w:line="216" w:lineRule="auto"/>
                              <w:jc w:val="center"/>
                              <w:rPr>
                                <w:rFonts w:asciiTheme="minorHAnsi" w:hAnsiTheme="minorHAnsi"/>
                              </w:rPr>
                            </w:pPr>
                            <w:r w:rsidRPr="00CA0D21">
                              <w:rPr>
                                <w:rFonts w:asciiTheme="minorHAnsi" w:hAnsiTheme="minorHAnsi"/>
                                <w:kern w:val="24"/>
                                <w:sz w:val="18"/>
                                <w:szCs w:val="18"/>
                              </w:rPr>
                              <w:t>BodyFrame</w:t>
                            </w:r>
                          </w:p>
                        </w:txbxContent>
                      </v:textbox>
                    </v:rect>
                  </v:group>
                  <v:group id="Groupe 65" o:spid="_x0000_s1043" style="position:absolute;left:23597;width:10349;height:2587" coordorigin="23597"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roundrect id="Rectangle à coins arrondis 84" o:spid="_x0000_s1044" style="position:absolute;left:23597;width:10349;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fbcUA&#10;AADbAAAADwAAAGRycy9kb3ducmV2LnhtbESPzWsCMRTE74L/Q3iF3jRbKUVW4+IHQj20pasevD02&#10;bz9w8xI2qa7+9aZQ6HGYmd8w86w3rbhQ5xvLCl7GCQjiwuqGKwWH/XY0BeEDssbWMim4kYdsMRzM&#10;MdX2yt90yUMlIoR9igrqEFwqpS9qMujH1hFHr7SdwRBlV0nd4TXCTSsnSfImDTYcF2p0tK6pOOc/&#10;RoE/fla52/Jmw/dm/bUq3an92Cn1/NQvZyAC9eE//Nd+1wqmr/D7Jf4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R9txQAAANsAAAAPAAAAAAAAAAAAAAAAAJgCAABkcnMv&#10;ZG93bnJldi54bWxQSwUGAAAAAAQABAD1AAAAigMAAAAA&#10;" fillcolor="#4f81bd [3204]" strokecolor="white [3201]" strokeweight="2pt"/>
                    <v:rect id="Rectangle 85" o:spid="_x0000_s1045" style="position:absolute;left:23672;top:75;width:10199;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XccQA&#10;AADbAAAADwAAAGRycy9kb3ducmV2LnhtbESPT2vCQBTE70K/w/IK3nRToUVS1yCS1tKT/9p6fGSf&#10;2WD2bcyuJv32rlDocZiZ3zCzrLe1uFLrK8cKnsYJCOLC6YpLBfvd22gKwgdkjbVjUvBLHrL5w2CG&#10;qXYdb+i6DaWIEPYpKjAhNKmUvjBk0Y9dQxy9o2sthijbUuoWuwi3tZwkyYu0WHFcMNjQ0lBx2l6s&#10;go6K88rpzx99fDf56msdDt+5Vmr42C9eQQTqw3/4r/2hFUyf4f4l/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l3HEAAAA2wAAAA8AAAAAAAAAAAAAAAAAmAIAAGRycy9k&#10;b3ducmV2LnhtbFBLBQYAAAAABAAEAPUAAACJAwAAAAA=&#10;" filled="f" stroked="f">
                      <v:textbox inset=".6pt,.6pt,.6pt,.6pt">
                        <w:txbxContent>
                          <w:p w14:paraId="2AD195DF" w14:textId="77777777" w:rsidR="00D55FA4" w:rsidRPr="00F14341" w:rsidRDefault="00D55FA4" w:rsidP="00CA0D21">
                            <w:pPr>
                              <w:pStyle w:val="NormalWeb"/>
                              <w:spacing w:before="0" w:beforeAutospacing="0" w:after="50" w:afterAutospacing="0" w:line="216" w:lineRule="auto"/>
                              <w:jc w:val="center"/>
                              <w:rPr>
                                <w:rFonts w:asciiTheme="minorHAnsi" w:hAnsiTheme="minorHAnsi"/>
                                <w:sz w:val="22"/>
                              </w:rPr>
                            </w:pPr>
                            <w:r w:rsidRPr="00F14341">
                              <w:rPr>
                                <w:rFonts w:asciiTheme="minorHAnsi" w:hAnsiTheme="minorHAnsi"/>
                                <w:i/>
                                <w:iCs/>
                                <w:kern w:val="24"/>
                                <w:sz w:val="10"/>
                                <w:szCs w:val="12"/>
                                <w:lang w:val="fr-FR"/>
                              </w:rPr>
                              <w:t>BodyIndexFrameSource</w:t>
                            </w:r>
                          </w:p>
                        </w:txbxContent>
                      </v:textbox>
                    </v:rect>
                  </v:group>
                  <v:shape id="Flèche droite 66" o:spid="_x0000_s1046" type="#_x0000_t13" style="position:absolute;left:28545;top:2813;width:453;height:45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e78UA&#10;AADbAAAADwAAAGRycy9kb3ducmV2LnhtbESPUWvCMBSF3wf+h3CFvWmqjLp1RlFhoCCDucLY26W5&#10;a7o1NyXJav33ZiDs8XDO+Q5nuR5sK3ryoXGsYDbNQBBXTjdcKyjfXyaPIEJE1tg6JgUXCrBeje6W&#10;WGh35jfqT7EWCcKhQAUmxq6QMlSGLIap64iT9+W8xZikr6X2eE5w28p5luXSYsNpwWBHO0PVz+nX&#10;KnhaHD53D/mxL0un9+Z1y37x/aHU/XjYPIOINMT/8K291wryHP6+p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J7vxQAAANsAAAAPAAAAAAAAAAAAAAAAAJgCAABkcnMv&#10;ZG93bnJldi54bWxQSwUGAAAAAAQABAD1AAAAigMAAAAA&#10;" adj="10800,3596" fillcolor="#95b3d7 [1940]" stroked="f"/>
                  <v:group id="Groupe 67" o:spid="_x0000_s1047" style="position:absolute;left:23597;top:3493;width:10349;height:2587" coordorigin="23597,3493"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oundrect id="Rectangle à coins arrondis 82" o:spid="_x0000_s1048" style="position:absolute;left:23597;top:3493;width:10349;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ibcMA&#10;AADbAAAADwAAAGRycy9kb3ducmV2LnhtbESP0WoCMRRE3wv9h3ALvtWkKlW2RllaCuKDRe0HXDa3&#10;ydLNzZJEXfv1jVDo4zAzZ5jlevCdOFNMbWANT2MFgrgJpmWr4fP4/rgAkTKywS4wabhSgvXq/m6J&#10;lQkX3tP5kK0oEE4VanA595WUqXHkMY1DT1y8rxA95iKjlSbipcB9JydKPUuPLZcFhz29Omq+Dyev&#10;wcYfd1JTW8/mddx+TN+U2V2V1qOHoX4BkWnI/+G/9sZoWEzg9q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GibcMAAADbAAAADwAAAAAAAAAAAAAAAACYAgAAZHJzL2Rv&#10;d25yZXYueG1sUEsFBgAAAAAEAAQA9QAAAIgDAAAAAA==&#10;" fillcolor="#b8cce4 [1300]" strokecolor="#b8cce4 [1300]" strokeweight="2pt">
                      <v:fill opacity="59110f"/>
                      <v:stroke opacity="59110f"/>
                    </v:roundrect>
                    <v:rect id="Rectangle 83" o:spid="_x0000_s1049" style="position:absolute;left:23672;top:3568;width:10199;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1IQsIA&#10;AADbAAAADwAAAGRycy9kb3ducmV2LnhtbESPzWrDMBCE74W8g9hAb7XcH4pxooQSUjA5FOok97W1&#10;sUyslZGUxHn7qlDocZiZb5jlerKDuJIPvWMFz1kOgrh1uudOwWH/+VSACBFZ4+CYFNwpwHo1e1hi&#10;qd2Nv+lax04kCIcSFZgYx1LK0BqyGDI3Eifv5LzFmKTvpPZ4S3A7yJc8f5cWe04LBkfaGGrP9cUq&#10;0FOrL0dZ7LjhL79FW8nGvCn1OJ8+FiAiTfE//NeutILiFX6/pB8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UhCwgAAANsAAAAPAAAAAAAAAAAAAAAAAJgCAABkcnMvZG93&#10;bnJldi54bWxQSwUGAAAAAAQABAD1AAAAhwMAAAAA&#10;" filled="f" stroked="f">
                      <v:textbox inset=".9pt,.9pt,.9pt,.9pt">
                        <w:txbxContent>
                          <w:p w14:paraId="595EDF02" w14:textId="77777777" w:rsidR="00D55FA4" w:rsidRPr="00E7464F" w:rsidRDefault="00D55FA4" w:rsidP="00CA0D21">
                            <w:pPr>
                              <w:pStyle w:val="NormalWeb"/>
                              <w:spacing w:before="0" w:beforeAutospacing="0" w:after="76" w:afterAutospacing="0" w:line="216" w:lineRule="auto"/>
                              <w:jc w:val="center"/>
                              <w:rPr>
                                <w:rFonts w:asciiTheme="minorHAnsi" w:hAnsiTheme="minorHAnsi"/>
                                <w:sz w:val="22"/>
                              </w:rPr>
                            </w:pPr>
                            <w:r w:rsidRPr="00E7464F">
                              <w:rPr>
                                <w:rFonts w:asciiTheme="minorHAnsi" w:hAnsiTheme="minorHAnsi"/>
                                <w:kern w:val="24"/>
                                <w:sz w:val="16"/>
                                <w:szCs w:val="18"/>
                              </w:rPr>
                              <w:t>BodyIndexFrame</w:t>
                            </w:r>
                          </w:p>
                        </w:txbxContent>
                      </v:textbox>
                    </v:rect>
                  </v:group>
                  <v:group id="Groupe 68" o:spid="_x0000_s1050" style="position:absolute;left:35395;width:10350;height:2587" coordorigin="35395"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oundrect id="Rectangle à coins arrondis 80" o:spid="_x0000_s1051" style="position:absolute;left:35395;width:10350;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4ZbsAA&#10;AADbAAAADwAAAGRycy9kb3ducmV2LnhtbERPy4rCMBTdD/gP4QruxlQXIh2j+EDQhcp0dOHu0lzb&#10;YnMTmqjVrzcLYZaH857MWlOLOzW+sqxg0E9AEOdWV1woOP6tv8cgfEDWWFsmBU/yMJt2viaYavvg&#10;X7pnoRAxhH2KCsoQXCqlz0sy6PvWEUfuYhuDIcKmkLrBRww3tRwmyUgarDg2lOhoWVJ+zW5GgT/t&#10;i8ytebXiV7U8LC7uXO+2SvW67fwHRKA2/Is/7o1WMI7r45f4A+T0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4ZbsAAAADbAAAADwAAAAAAAAAAAAAAAACYAgAAZHJzL2Rvd25y&#10;ZXYueG1sUEsFBgAAAAAEAAQA9QAAAIUDAAAAAA==&#10;" fillcolor="#4f81bd [3204]" strokecolor="white [3201]" strokeweight="2pt"/>
                    <v:rect id="Rectangle 81" o:spid="_x0000_s1052" style="position:absolute;left:35471;top:75;width:10198;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GRcsQA&#10;AADbAAAADwAAAGRycy9kb3ducmV2LnhtbESPS2vDMBCE74X8B7GB3Bo5PYTgRDEh5EVPbdo8jou1&#10;tkyslWspsfvvq0Khx2FmvmEWWW9r8aDWV44VTMYJCOLc6YpLBZ8f2+cZCB+QNdaOScE3eciWg6cF&#10;ptp1/E6PYyhFhLBPUYEJoUml9Lkhi37sGuLoFa61GKJsS6lb7CLc1vIlSabSYsVxwWBDa0P57Xi3&#10;CjrKv/ZOv150sTOb/ektXM8brdRo2K/mIAL14T/81z5oBbMJ/H6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xkXLEAAAA2wAAAA8AAAAAAAAAAAAAAAAAmAIAAGRycy9k&#10;b3ducmV2LnhtbFBLBQYAAAAABAAEAPUAAACJAwAAAAA=&#10;" filled="f" stroked="f">
                      <v:textbox inset=".6pt,.6pt,.6pt,.6pt">
                        <w:txbxContent>
                          <w:p w14:paraId="7E537BCE" w14:textId="77777777" w:rsidR="00D55FA4" w:rsidRPr="00CA0D21" w:rsidRDefault="00D55FA4" w:rsidP="00CA0D21">
                            <w:pPr>
                              <w:pStyle w:val="NormalWeb"/>
                              <w:spacing w:before="0" w:beforeAutospacing="0" w:after="50" w:afterAutospacing="0" w:line="216" w:lineRule="auto"/>
                              <w:jc w:val="center"/>
                              <w:rPr>
                                <w:rFonts w:asciiTheme="minorHAnsi" w:hAnsiTheme="minorHAnsi"/>
                              </w:rPr>
                            </w:pPr>
                            <w:r w:rsidRPr="00CA0D21">
                              <w:rPr>
                                <w:rFonts w:asciiTheme="minorHAnsi" w:hAnsiTheme="minorHAnsi"/>
                                <w:i/>
                                <w:iCs/>
                                <w:kern w:val="24"/>
                                <w:sz w:val="12"/>
                                <w:szCs w:val="12"/>
                                <w:lang w:val="fr-FR"/>
                              </w:rPr>
                              <w:t>DepthFrameSource</w:t>
                            </w:r>
                          </w:p>
                        </w:txbxContent>
                      </v:textbox>
                    </v:rect>
                  </v:group>
                  <v:shape id="Flèche droite 69" o:spid="_x0000_s1053" type="#_x0000_t13" style="position:absolute;left:40344;top:2813;width:453;height:45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8KncUA&#10;AADbAAAADwAAAGRycy9kb3ducmV2LnhtbESPUWvCMBSF3wf7D+EO9jbTyaizGmUKA4Ux0BXEt0tz&#10;barNTUmyWv/9Mhjs8XDO+Q5nvhxsK3ryoXGs4HmUgSCunG64VlB+vT+9gggRWWPrmBTcKMBycX83&#10;x0K7K++o38daJAiHAhWYGLtCylAZshhGriNO3sl5izFJX0vt8ZrgtpXjLMulxYbTgsGO1oaqy/7b&#10;KphOtsf1S/7Rl6XTG/O5Yj85H5R6fBjeZiAiDfE//NfeaAX5FH6/pB8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wqdxQAAANsAAAAPAAAAAAAAAAAAAAAAAJgCAABkcnMv&#10;ZG93bnJldi54bWxQSwUGAAAAAAQABAD1AAAAigMAAAAA&#10;" adj="10800,3596" fillcolor="#95b3d7 [1940]" stroked="f"/>
                  <v:group id="Groupe 70" o:spid="_x0000_s1054" style="position:absolute;left:35395;top:3493;width:10350;height:2587" coordorigin="35395,3493"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oundrect id="Rectangle à coins arrondis 78" o:spid="_x0000_s1055" style="position:absolute;left:35395;top:3493;width:10350;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loMAA&#10;AADbAAAADwAAAGRycy9kb3ducmV2LnhtbERPzWoCMRC+F/oOYQreatIqtWyNsrQI0oNF2wcYNmOy&#10;uJksSdTVp28OgseP73++HHwnThRTG1jDy1iBIG6Cadlq+PtdPb+DSBnZYBeYNFwowXLx+DDHyoQz&#10;b+m0y1aUEE4VanA595WUqXHkMY1DT1y4fYgec4HRShPxXMJ9J1+VepMeWy4NDnv6dNQcdkevwcar&#10;O6qJraezOn7/TL6U2VyU1qOnof4AkWnId/HNvTYaZmVs+VJ+gF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loMAAAADbAAAADwAAAAAAAAAAAAAAAACYAgAAZHJzL2Rvd25y&#10;ZXYueG1sUEsFBgAAAAAEAAQA9QAAAIUDAAAAAA==&#10;" fillcolor="#b8cce4 [1300]" strokecolor="#b8cce4 [1300]" strokeweight="2pt">
                      <v:fill opacity="59110f"/>
                      <v:stroke opacity="59110f"/>
                    </v:roundrect>
                    <v:rect id="Rectangle 79" o:spid="_x0000_s1056" style="position:absolute;left:35471;top:3568;width:10198;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Pj8IA&#10;AADbAAAADwAAAGRycy9kb3ducmV2LnhtbESPQWvCQBSE74L/YXmCN91YpNo0myBFQXooqO39mX3N&#10;hmbfht2Npv++Wyj0OMzMN0xRjbYTN/KhdaxgtcxAENdOt9woeL8cFlsQISJr7ByTgm8KUJXTSYG5&#10;dnc+0e0cG5EgHHJUYGLscylDbchiWLqeOHmfzluMSfpGao/3BLedfMiyR2mx5bRgsKcXQ/XXebAK&#10;9Fjr4UNuX/nKb36P9iivZq3UfDbunkFEGuN/+K991Ao2T/D7Jf0AW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A+PwgAAANsAAAAPAAAAAAAAAAAAAAAAAJgCAABkcnMvZG93&#10;bnJldi54bWxQSwUGAAAAAAQABAD1AAAAhwMAAAAA&#10;" filled="f" stroked="f">
                      <v:textbox inset=".9pt,.9pt,.9pt,.9pt">
                        <w:txbxContent>
                          <w:p w14:paraId="10AA0775" w14:textId="77777777" w:rsidR="00D55FA4" w:rsidRPr="00CA0D21" w:rsidRDefault="00D55FA4" w:rsidP="00CA0D21">
                            <w:pPr>
                              <w:pStyle w:val="NormalWeb"/>
                              <w:spacing w:before="0" w:beforeAutospacing="0" w:after="76" w:afterAutospacing="0" w:line="216" w:lineRule="auto"/>
                              <w:jc w:val="center"/>
                              <w:rPr>
                                <w:rFonts w:asciiTheme="minorHAnsi" w:hAnsiTheme="minorHAnsi"/>
                              </w:rPr>
                            </w:pPr>
                            <w:r w:rsidRPr="00CA0D21">
                              <w:rPr>
                                <w:rFonts w:asciiTheme="minorHAnsi" w:hAnsiTheme="minorHAnsi"/>
                                <w:kern w:val="24"/>
                                <w:sz w:val="18"/>
                                <w:szCs w:val="18"/>
                              </w:rPr>
                              <w:t>DepthFrame</w:t>
                            </w:r>
                          </w:p>
                        </w:txbxContent>
                      </v:textbox>
                    </v:rect>
                  </v:group>
                  <v:group id="Groupe 71" o:spid="_x0000_s1057" style="position:absolute;left:47194;width:10350;height:2587" coordorigin="47194"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roundrect id="Rectangle à coins arrondis 76" o:spid="_x0000_s1058" style="position:absolute;left:47194;width:10350;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5UpsQA&#10;AADbAAAADwAAAGRycy9kb3ducmV2LnhtbESPQWvCQBSE74L/YXmF3symHrREV7GKYA9VTOvB2yP7&#10;TEKzb5fsqqm/3hUKHoeZ+YaZzjvTiAu1vras4C1JQRAXVtdcKvj5Xg/eQfiArLGxTAr+yMN81u9N&#10;MdP2ynu65KEUEcI+QwVVCC6T0hcVGfSJdcTRO9nWYIiyLaVu8RrhppHDNB1JgzXHhQodLSsqfvOz&#10;UeAP2zJ3a16t+FYvdx8nd2y+PpV6fekWExCBuvAM/7c3WsF4BI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KbEAAAA2wAAAA8AAAAAAAAAAAAAAAAAmAIAAGRycy9k&#10;b3ducmV2LnhtbFBLBQYAAAAABAAEAPUAAACJAwAAAAA=&#10;" fillcolor="#4f81bd [3204]" strokecolor="white [3201]" strokeweight="2pt"/>
                    <v:rect id="Rectangle 77" o:spid="_x0000_s1059" style="position:absolute;left:47270;top:75;width:10198;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cusMA&#10;AADbAAAADwAAAGRycy9kb3ducmV2LnhtbESPzW7CMBCE75X6DtZW4laccoAqYFBVUUCcKL89ruIl&#10;jhqvQ2xIeHuMhMRxNDPfaEaT1pbiQrUvHCv46CYgiDOnC84VbDc/758gfEDWWDomBVfyMBm/voww&#10;1a7hX7qsQy4ihH2KCkwIVSqlzwxZ9F1XEUfv6GqLIco6l7rGJsJtKXtJ0pcWC44LBiv6NpT9r89W&#10;QUPZae708qCPMzOd71bhbz/VSnXe2q8hiEBteIYf7YVWMBjA/Uv8AXJ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HcusMAAADbAAAADwAAAAAAAAAAAAAAAACYAgAAZHJzL2Rv&#10;d25yZXYueG1sUEsFBgAAAAAEAAQA9QAAAIgDAAAAAA==&#10;" filled="f" stroked="f">
                      <v:textbox inset=".6pt,.6pt,.6pt,.6pt">
                        <w:txbxContent>
                          <w:p w14:paraId="46838966" w14:textId="77777777" w:rsidR="00D55FA4" w:rsidRPr="00CA0D21" w:rsidRDefault="00D55FA4" w:rsidP="00CA0D21">
                            <w:pPr>
                              <w:pStyle w:val="NormalWeb"/>
                              <w:spacing w:before="0" w:beforeAutospacing="0" w:after="50" w:afterAutospacing="0" w:line="216" w:lineRule="auto"/>
                              <w:jc w:val="center"/>
                              <w:rPr>
                                <w:rFonts w:asciiTheme="minorHAnsi" w:hAnsiTheme="minorHAnsi"/>
                              </w:rPr>
                            </w:pPr>
                            <w:r w:rsidRPr="00CA0D21">
                              <w:rPr>
                                <w:rFonts w:asciiTheme="minorHAnsi" w:hAnsiTheme="minorHAnsi"/>
                                <w:i/>
                                <w:iCs/>
                                <w:kern w:val="24"/>
                                <w:sz w:val="12"/>
                                <w:szCs w:val="12"/>
                                <w:lang w:val="fr-FR"/>
                              </w:rPr>
                              <w:t>InfraredFrameSource</w:t>
                            </w:r>
                          </w:p>
                        </w:txbxContent>
                      </v:textbox>
                    </v:rect>
                  </v:group>
                  <v:shape id="Flèche droite 72" o:spid="_x0000_s1060" type="#_x0000_t13" style="position:absolute;left:52142;top:2813;width:453;height:45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OMcUA&#10;AADbAAAADwAAAGRycy9kb3ducmV2LnhtbESPUWvCMBSF3wf+h3CFvc1UGdZVo6gwcDAGamH4dmnu&#10;ms7mpiRZ7f79Mhjs8XDO+Q5ntRlsK3ryoXGsYDrJQBBXTjdcKyjPzw8LECEia2wdk4JvCrBZj+5W&#10;WGh34yP1p1iLBOFQoAITY1dIGSpDFsPEdcTJ+3DeYkzS11J7vCW4beUsy+bSYsNpwWBHe0PV9fRl&#10;FTzlL5f94/y1L0unD+Ztxz7/fFfqfjxslyAiDfE//Nc+aAX5DH6/p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g4xxQAAANsAAAAPAAAAAAAAAAAAAAAAAJgCAABkcnMv&#10;ZG93bnJldi54bWxQSwUGAAAAAAQABAD1AAAAigMAAAAA&#10;" adj="10800,3596" fillcolor="#95b3d7 [1940]" stroked="f"/>
                  <v:group id="Groupe 73" o:spid="_x0000_s1061" style="position:absolute;left:47194;top:3493;width:10350;height:2587" coordorigin="47194,3493" coordsize="10349,2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Rectangle à coins arrondis 74" o:spid="_x0000_s1062" style="position:absolute;left:47194;top:3493;width:10350;height:2587;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vpcMA&#10;AADbAAAADwAAAGRycy9kb3ducmV2LnhtbESP0WoCMRRE3wv9h3ALvtWkVaqsRllahNIHi7YfcNlc&#10;k8XNzZJEXfv1jVDo4zAzZ5jlevCdOFNMbWANT2MFgrgJpmWr4ftr8zgHkTKywS4wabhSgvXq/m6J&#10;lQkX3tF5n60oEE4VanA595WUqXHkMY1DT1y8Q4gec5HRShPxUuC+k89KvUiPLZcFhz29OmqO+5PX&#10;YOOPO6mJraezOn58Tt6U2V6V1qOHoV6AyDTk//Bf+91omE3h9q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HvpcMAAADbAAAADwAAAAAAAAAAAAAAAACYAgAAZHJzL2Rv&#10;d25yZXYueG1sUEsFBgAAAAAEAAQA9QAAAIgDAAAAAA==&#10;" fillcolor="#b8cce4 [1300]" strokecolor="#b8cce4 [1300]" strokeweight="2pt">
                      <v:fill opacity="59110f"/>
                      <v:stroke opacity="59110f"/>
                    </v:roundrect>
                    <v:rect id="Rectangle 75" o:spid="_x0000_s1063" style="position:absolute;left:47270;top:3568;width:10198;height:2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0FisEA&#10;AADbAAAADwAAAGRycy9kb3ducmV2LnhtbESPzYoCMRCE7wu+Q2hhb2tGWVcZjSKyC+JBWH/u7aSd&#10;DE46QxJ1fHsjCB6LqvqKms5bW4sr+VA5VtDvZSCIC6crLhXsd39fYxAhImusHZOCOwWYzzofU8y1&#10;u/E/XbexFAnCIUcFJsYmlzIUhiyGnmuIk3dy3mJM0pdSe7wluK3lIMt+pMWK04LBhpaGivP2YhXo&#10;ttCXgxyv+cgb/4t2JY/mW6nPbruYgIjUxnf41V5pBaMhPL+kHyB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BYrBAAAA2wAAAA8AAAAAAAAAAAAAAAAAmAIAAGRycy9kb3du&#10;cmV2LnhtbFBLBQYAAAAABAAEAPUAAACGAwAAAAA=&#10;" filled="f" stroked="f">
                      <v:textbox inset=".9pt,.9pt,.9pt,.9pt">
                        <w:txbxContent>
                          <w:p w14:paraId="5437D2D5" w14:textId="77777777" w:rsidR="00D55FA4" w:rsidRPr="00CA0D21" w:rsidRDefault="00D55FA4" w:rsidP="00CA0D21">
                            <w:pPr>
                              <w:pStyle w:val="NormalWeb"/>
                              <w:spacing w:before="0" w:beforeAutospacing="0" w:after="76" w:afterAutospacing="0" w:line="216" w:lineRule="auto"/>
                              <w:jc w:val="center"/>
                              <w:rPr>
                                <w:rFonts w:asciiTheme="minorHAnsi" w:hAnsiTheme="minorHAnsi"/>
                              </w:rPr>
                            </w:pPr>
                            <w:r w:rsidRPr="00CA0D21">
                              <w:rPr>
                                <w:rFonts w:asciiTheme="minorHAnsi" w:hAnsiTheme="minorHAnsi"/>
                                <w:kern w:val="24"/>
                                <w:sz w:val="18"/>
                                <w:szCs w:val="18"/>
                              </w:rPr>
                              <w:t>InfraredFrame</w:t>
                            </w:r>
                          </w:p>
                        </w:txbxContent>
                      </v:textbox>
                    </v:rect>
                  </v:group>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courbée vers la gauche 99" o:spid="_x0000_s1064" type="#_x0000_t103" style="position:absolute;left:51685;top:925;width:2754;height:57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5IPcIA&#10;AADbAAAADwAAAGRycy9kb3ducmV2LnhtbESPT4vCMBTE74LfITzBi2i6IqLVKLIo6nryH70+mmdb&#10;bF5KE7X77TfCgsdhZn7DzJeNKcWTaldYVvA1iEAQp1YXnCm4nDf9CQjnkTWWlknBLzlYLtqtOcba&#10;vvhIz5PPRICwi1FB7n0VS+nSnAy6ga2Ig3eztUEfZJ1JXeMrwE0ph1E0lgYLDgs5VvSdU3o/PYyC&#10;44Gd/Hls95NrwuvRsJeME89KdTvNagbCU+M/4f/2TiuYTuH9JfwA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kg9wgAAANsAAAAPAAAAAAAAAAAAAAAAAJgCAABkcnMvZG93&#10;bnJldi54bWxQSwUGAAAAAAQABAD1AAAAhwMAAAAA&#10;" adj="11746,20081,5400" fillcolor="#4f81bd [3204]" strokecolor="#243f60 [1604]" strokeweight="2pt"/>
                <v:shapetype id="_x0000_t202" coordsize="21600,21600" o:spt="202" path="m,l,21600r21600,l21600,xe">
                  <v:stroke joinstyle="miter"/>
                  <v:path gradientshapeok="t" o:connecttype="rect"/>
                </v:shapetype>
                <v:shape id="Zone de texte 100" o:spid="_x0000_s1065" type="#_x0000_t202" style="position:absolute;left:53742;top:1375;width:7294;height:515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jS8YA&#10;AADcAAAADwAAAGRycy9kb3ducmV2LnhtbESPT2vCQBDF7wW/wzJCb3XTVoqkrqLVSKEn/yG9Ddkx&#10;Cc3OhuyaxG/fORR6m+G9ee838+XgatVRGyrPBp4nCSji3NuKCwOnY/Y0AxUissXaMxm4U4DlYvQw&#10;x9T6nvfUHWKhJIRDigbKGJtU65CX5DBMfEMs2tW3DqOsbaFti72Eu1q/JMmbdlixNJTY0EdJ+c/h&#10;5gx0q+vaTTf9d5W/8lfWrM/byy4z5nE8rN5BRRriv/nv+tMKfiL48ox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ijS8YAAADcAAAADwAAAAAAAAAAAAAAAACYAgAAZHJz&#10;L2Rvd25yZXYueG1sUEsFBgAAAAAEAAQA9QAAAIsDAAAAAA==&#10;" filled="f" stroked="f" strokeweight=".5pt">
                  <v:textbox>
                    <w:txbxContent>
                      <w:p w14:paraId="268B2574" w14:textId="77777777" w:rsidR="00D55FA4" w:rsidRPr="001C3DFD" w:rsidRDefault="00D55FA4" w:rsidP="001C3DFD">
                        <w:pPr>
                          <w:jc w:val="center"/>
                          <w:rPr>
                            <w:b/>
                            <w:sz w:val="18"/>
                          </w:rPr>
                        </w:pPr>
                        <w:r w:rsidRPr="001C3DFD">
                          <w:rPr>
                            <w:b/>
                            <w:sz w:val="18"/>
                          </w:rPr>
                          <w:t>30 fois par secondes</w:t>
                        </w:r>
                      </w:p>
                    </w:txbxContent>
                  </v:textbox>
                </v:shape>
                <w10:anchorlock/>
              </v:group>
            </w:pict>
          </mc:Fallback>
        </mc:AlternateContent>
      </w:r>
    </w:p>
    <w:p w14:paraId="0B5C3E2D" w14:textId="77777777" w:rsidR="007E48B9" w:rsidRDefault="00462C2E" w:rsidP="002C1C0F">
      <w:pPr>
        <w:pStyle w:val="Lgende"/>
      </w:pPr>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9</w:t>
      </w:r>
      <w:r w:rsidR="00046799">
        <w:rPr>
          <w:noProof/>
        </w:rPr>
        <w:fldChar w:fldCharType="end"/>
      </w:r>
      <w:r>
        <w:t> : Les frames disponible</w:t>
      </w:r>
      <w:r w:rsidR="002C1C0F">
        <w:t>s</w:t>
      </w:r>
    </w:p>
    <w:p w14:paraId="6CC9EAEF" w14:textId="77777777" w:rsidR="002C1C0F" w:rsidRDefault="002C1C0F" w:rsidP="002C1C0F">
      <w:r>
        <w:t xml:space="preserve">Un </w:t>
      </w:r>
      <w:r w:rsidRPr="002C1C0F">
        <w:rPr>
          <w:i/>
        </w:rPr>
        <w:t>frame</w:t>
      </w:r>
      <w:r>
        <w:t xml:space="preserve"> décrit </w:t>
      </w:r>
      <w:r w:rsidR="00C355CA">
        <w:t>une situation</w:t>
      </w:r>
      <w:r>
        <w:t xml:space="preserve"> </w:t>
      </w:r>
      <w:r w:rsidR="00690428">
        <w:t>à un moment</w:t>
      </w:r>
      <w:r w:rsidR="008B4E49">
        <w:t xml:space="preserve"> précis</w:t>
      </w:r>
      <w:r w:rsidR="00690428">
        <w:t xml:space="preserve">. </w:t>
      </w:r>
      <w:r w:rsidR="00B62FDE">
        <w:t xml:space="preserve">C’est </w:t>
      </w:r>
      <w:r w:rsidR="005A2C5C">
        <w:t>un instantané</w:t>
      </w:r>
      <w:r w:rsidR="00B62FDE">
        <w:t xml:space="preserve"> </w:t>
      </w:r>
      <w:r w:rsidR="005F53B3">
        <w:t xml:space="preserve">de ce que Kinect </w:t>
      </w:r>
      <w:r w:rsidR="00004DDD">
        <w:t>perçoit</w:t>
      </w:r>
      <w:r w:rsidR="005A2C5C">
        <w:t xml:space="preserve">. </w:t>
      </w:r>
      <w:r w:rsidR="006E4E1F">
        <w:t>Cela</w:t>
      </w:r>
      <w:r w:rsidR="005A2C5C">
        <w:t xml:space="preserve"> peut</w:t>
      </w:r>
      <w:r w:rsidR="00741A19">
        <w:t xml:space="preserve"> être</w:t>
      </w:r>
      <w:r w:rsidR="0048109F">
        <w:t xml:space="preserve"> une </w:t>
      </w:r>
      <w:r w:rsidR="00004DDD">
        <w:t>photo</w:t>
      </w:r>
      <w:r w:rsidR="00953F15">
        <w:t>graphie, aussi bien</w:t>
      </w:r>
      <w:r w:rsidR="00004DDD">
        <w:t xml:space="preserve"> </w:t>
      </w:r>
      <w:r w:rsidR="00741A19">
        <w:t>que</w:t>
      </w:r>
      <w:r w:rsidR="00004DDD">
        <w:t xml:space="preserve"> des données</w:t>
      </w:r>
      <w:r w:rsidR="00953F15">
        <w:t xml:space="preserve"> </w:t>
      </w:r>
      <w:r w:rsidR="00F83337">
        <w:t>utiles au développement, tirée</w:t>
      </w:r>
      <w:r w:rsidR="000509E5">
        <w:t>s</w:t>
      </w:r>
      <w:r w:rsidR="00F83337">
        <w:t xml:space="preserve"> des sources. Par exemple, on peut connaître la position du pied d’un joueur dans l’espace</w:t>
      </w:r>
      <w:r w:rsidR="00953F15">
        <w:t xml:space="preserve"> </w:t>
      </w:r>
      <w:r w:rsidR="006F418A">
        <w:t xml:space="preserve">à cet instant précis, ou encore, savoir si sa main est fermée </w:t>
      </w:r>
      <w:r w:rsidR="001B2ED0">
        <w:t>ou</w:t>
      </w:r>
      <w:r w:rsidR="006F418A">
        <w:t xml:space="preserve"> ouverte.</w:t>
      </w:r>
    </w:p>
    <w:p w14:paraId="1946C192" w14:textId="77777777" w:rsidR="00B44554" w:rsidRDefault="00B44554" w:rsidP="002C1C0F">
      <w:r>
        <w:t xml:space="preserve">Voici l’exemple qui permettra de mieux comprendre le système des </w:t>
      </w:r>
      <w:r>
        <w:rPr>
          <w:i/>
        </w:rPr>
        <w:t>frames</w:t>
      </w:r>
      <w:r w:rsidR="001D5625">
        <w:rPr>
          <w:i/>
        </w:rPr>
        <w:t> </w:t>
      </w:r>
      <w:r w:rsidR="001D5625">
        <w:t>:</w:t>
      </w:r>
    </w:p>
    <w:p w14:paraId="4A7CC37F" w14:textId="77777777" w:rsidR="001E13AE" w:rsidRDefault="002478A5" w:rsidP="001E13AE">
      <w:pPr>
        <w:keepNext/>
        <w:jc w:val="center"/>
      </w:pPr>
      <w:bookmarkStart w:id="65" w:name="BodyFrame"/>
      <w:r>
        <w:rPr>
          <w:noProof/>
          <w:lang w:eastAsia="fr-CH"/>
        </w:rPr>
        <mc:AlternateContent>
          <mc:Choice Requires="wpc">
            <w:drawing>
              <wp:inline distT="0" distB="0" distL="0" distR="0" wp14:anchorId="7A7ED102" wp14:editId="6E252B8A">
                <wp:extent cx="4637405" cy="2223821"/>
                <wp:effectExtent l="19050" t="0" r="0" b="508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 name="Éclair 32"/>
                        <wps:cNvSpPr/>
                        <wps:spPr>
                          <a:xfrm>
                            <a:off x="2764977" y="112353"/>
                            <a:ext cx="230936" cy="230936"/>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Virage 98"/>
                        <wps:cNvSpPr/>
                        <wps:spPr>
                          <a:xfrm rot="10800000" flipH="1">
                            <a:off x="614664" y="3053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Virage 30"/>
                        <wps:cNvSpPr/>
                        <wps:spPr>
                          <a:xfrm rot="10800000" flipH="1">
                            <a:off x="568014" y="3412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Virage 102"/>
                        <wps:cNvSpPr/>
                        <wps:spPr>
                          <a:xfrm rot="10800000" flipH="1">
                            <a:off x="525764" y="38785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Virage 103"/>
                        <wps:cNvSpPr/>
                        <wps:spPr>
                          <a:xfrm rot="10800000" flipH="1">
                            <a:off x="474964" y="4323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à coins arrondis 22"/>
                        <wps:cNvSpPr/>
                        <wps:spPr>
                          <a:xfrm>
                            <a:off x="35999" y="35999"/>
                            <a:ext cx="1682750" cy="425450"/>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Zone de texte 24"/>
                        <wps:cNvSpPr txBox="1"/>
                        <wps:spPr>
                          <a:xfrm>
                            <a:off x="131249" y="86787"/>
                            <a:ext cx="154051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564F54" w14:textId="77777777" w:rsidR="00D55FA4" w:rsidRPr="00C42CAF" w:rsidRDefault="00D55FA4" w:rsidP="00C42CAF">
                              <w:pPr>
                                <w:jc w:val="center"/>
                                <w:rPr>
                                  <w:color w:val="FFFFFF" w:themeColor="background1"/>
                                </w:rPr>
                              </w:pPr>
                              <w:r>
                                <w:rPr>
                                  <w:color w:val="FFFFFF" w:themeColor="background1"/>
                                </w:rPr>
                                <w:t>BodyFrameSource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4" name="Zone de texte 24"/>
                        <wps:cNvSpPr txBox="1"/>
                        <wps:spPr>
                          <a:xfrm>
                            <a:off x="891920" y="1229565"/>
                            <a:ext cx="569595"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ED5B53" w14:textId="77777777" w:rsidR="00D55FA4" w:rsidRPr="009A7469" w:rsidRDefault="00D55FA4" w:rsidP="004425AE">
                              <w:pPr>
                                <w:pStyle w:val="NormalWeb"/>
                                <w:spacing w:before="0" w:beforeAutospacing="0" w:after="120" w:afterAutospacing="0"/>
                                <w:jc w:val="center"/>
                                <w:rPr>
                                  <w:rFonts w:asciiTheme="minorHAnsi" w:hAnsiTheme="minorHAnsi"/>
                                </w:rPr>
                              </w:pPr>
                              <w:r w:rsidRPr="009A7469">
                                <w:rPr>
                                  <w:rFonts w:asciiTheme="minorHAnsi" w:eastAsia="Times New Roman" w:hAnsiTheme="minorHAnsi"/>
                                  <w:lang w:val="fr-FR"/>
                                </w:rPr>
                                <w:t>30fps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5" name="Rectangle à coins arrondis 105"/>
                        <wps:cNvSpPr/>
                        <wps:spPr>
                          <a:xfrm>
                            <a:off x="2144479" y="461449"/>
                            <a:ext cx="2378078" cy="1661499"/>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Zone de texte 24"/>
                        <wps:cNvSpPr txBox="1"/>
                        <wps:spPr>
                          <a:xfrm>
                            <a:off x="2266973" y="510661"/>
                            <a:ext cx="214503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00B9C2" w14:textId="77777777" w:rsidR="00D55FA4" w:rsidRPr="00F200E4" w:rsidRDefault="00D55FA4" w:rsidP="00482002">
                              <w:pPr>
                                <w:pStyle w:val="NormalWeb"/>
                                <w:spacing w:before="0" w:beforeAutospacing="0" w:after="120" w:afterAutospacing="0"/>
                                <w:jc w:val="center"/>
                                <w:rPr>
                                  <w:rFonts w:asciiTheme="minorHAnsi" w:hAnsiTheme="minorHAnsi"/>
                                  <w:sz w:val="22"/>
                                </w:rPr>
                              </w:pPr>
                              <w:r w:rsidRPr="00F200E4">
                                <w:rPr>
                                  <w:rFonts w:asciiTheme="minorHAnsi" w:eastAsia="Times New Roman" w:hAnsiTheme="minorHAnsi"/>
                                  <w:sz w:val="22"/>
                                  <w:lang w:val="fr-FR"/>
                                </w:rPr>
                                <w:t>R</w:t>
                              </w:r>
                              <w:r>
                                <w:rPr>
                                  <w:rFonts w:asciiTheme="minorHAnsi" w:eastAsia="Times New Roman" w:hAnsiTheme="minorHAnsi"/>
                                  <w:sz w:val="22"/>
                                  <w:lang w:val="fr-FR"/>
                                </w:rPr>
                                <w:t xml:space="preserve">éception d’une </w:t>
                              </w:r>
                              <w:r w:rsidRPr="00F200E4">
                                <w:rPr>
                                  <w:rFonts w:asciiTheme="minorHAnsi" w:eastAsia="Times New Roman" w:hAnsiTheme="minorHAnsi"/>
                                  <w:b/>
                                  <w:sz w:val="22"/>
                                  <w:lang w:val="fr-FR"/>
                                </w:rPr>
                                <w:t>BodyFrame</w:t>
                              </w:r>
                              <w:r w:rsidRPr="00F200E4">
                                <w:rPr>
                                  <w:rFonts w:asciiTheme="minorHAnsi" w:eastAsia="Times New Roman" w:hAnsiTheme="minorHAnsi"/>
                                  <w:sz w:val="22"/>
                                  <w:lang w:val="fr-FR"/>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7" name="Zone de texte 24"/>
                        <wps:cNvSpPr txBox="1"/>
                        <wps:spPr>
                          <a:xfrm>
                            <a:off x="2944977" y="99645"/>
                            <a:ext cx="89281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356C1" w14:textId="77777777" w:rsidR="00D55FA4" w:rsidRPr="002A06F6" w:rsidRDefault="00D55FA4" w:rsidP="002A06F6">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Evénement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8" name="Zone de texte 24"/>
                        <wps:cNvSpPr txBox="1"/>
                        <wps:spPr>
                          <a:xfrm>
                            <a:off x="2175257" y="1210581"/>
                            <a:ext cx="27559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DFFF36" w14:textId="77777777" w:rsidR="00D55FA4" w:rsidRPr="00B16612" w:rsidRDefault="00D55FA4" w:rsidP="00B16612">
                              <w:pPr>
                                <w:pStyle w:val="NormalWeb"/>
                                <w:spacing w:before="0" w:beforeAutospacing="0" w:after="120" w:afterAutospacing="0"/>
                                <w:rPr>
                                  <w:rFonts w:asciiTheme="minorHAnsi" w:hAnsiTheme="minorHAnsi"/>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 name="Rectangle à coins arrondis 110"/>
                        <wps:cNvSpPr/>
                        <wps:spPr>
                          <a:xfrm>
                            <a:off x="2471497" y="831156"/>
                            <a:ext cx="1815384" cy="1143000"/>
                          </a:xfrm>
                          <a:prstGeom prst="roundRect">
                            <a:avLst>
                              <a:gd name="adj" fmla="val 6190"/>
                            </a:avLst>
                          </a:prstGeom>
                          <a:solidFill>
                            <a:schemeClr val="bg1"/>
                          </a:solidFill>
                          <a:effectLst/>
                          <a:scene3d>
                            <a:camera prst="orthographicFront"/>
                            <a:lightRig rig="balanced" dir="t"/>
                          </a:scene3d>
                          <a:sp3d extrusionH="31750" prstMaterial="matte">
                            <a:bevelT/>
                            <a:bevelB/>
                          </a:sp3d>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Zone de texte 24"/>
                        <wps:cNvSpPr txBox="1"/>
                        <wps:spPr>
                          <a:xfrm>
                            <a:off x="2556257" y="882335"/>
                            <a:ext cx="27559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045C50" w14:textId="77777777" w:rsidR="00D55FA4" w:rsidRPr="00E05AEA" w:rsidRDefault="00D55FA4" w:rsidP="00E05AEA">
                              <w:pPr>
                                <w:pStyle w:val="NormalWeb"/>
                                <w:spacing w:before="0" w:beforeAutospacing="0" w:after="120" w:afterAutospacing="0"/>
                                <w:rPr>
                                  <w:rFonts w:asciiTheme="minorHAnsi" w:hAnsiTheme="minorHAnsi"/>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2" name="Zone de texte 24"/>
                        <wps:cNvSpPr txBox="1"/>
                        <wps:spPr>
                          <a:xfrm>
                            <a:off x="2537572" y="798308"/>
                            <a:ext cx="1701800" cy="11637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AE6A82" w14:textId="77777777" w:rsidR="00D55FA4" w:rsidRPr="00E736D0"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sidRPr="00E05AEA">
                                <w:rPr>
                                  <w:rFonts w:asciiTheme="minorHAnsi" w:eastAsia="Times New Roman" w:hAnsiTheme="minorHAnsi"/>
                                  <w:sz w:val="16"/>
                                  <w:szCs w:val="20"/>
                                  <w:lang w:val="fr-FR"/>
                                </w:rPr>
                                <w:t>Récupère l’état de la main</w:t>
                              </w:r>
                              <w:r>
                                <w:rPr>
                                  <w:rFonts w:asciiTheme="minorHAnsi" w:eastAsia="Times New Roman" w:hAnsiTheme="minorHAnsi"/>
                                  <w:sz w:val="16"/>
                                  <w:szCs w:val="20"/>
                                  <w:lang w:val="fr-FR"/>
                                </w:rPr>
                                <w:t xml:space="preserve"> du joueur 1 depuis la </w:t>
                              </w:r>
                              <w:r>
                                <w:rPr>
                                  <w:rFonts w:asciiTheme="minorHAnsi" w:eastAsia="Times New Roman" w:hAnsiTheme="minorHAnsi"/>
                                  <w:i/>
                                  <w:sz w:val="16"/>
                                  <w:szCs w:val="20"/>
                                  <w:lang w:val="fr-FR"/>
                                </w:rPr>
                                <w:t>BodyFrame</w:t>
                              </w:r>
                            </w:p>
                            <w:p w14:paraId="1038FA23" w14:textId="77777777" w:rsidR="00D55FA4" w:rsidRPr="00E736D0"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lang w:val="fr-FR"/>
                                </w:rPr>
                                <w:t>Si elle est ouverte</w:t>
                              </w:r>
                            </w:p>
                            <w:p w14:paraId="74E0BC65" w14:textId="77777777" w:rsidR="00D55FA4" w:rsidRPr="00816D87" w:rsidRDefault="00D55FA4" w:rsidP="00E70EAF">
                              <w:pPr>
                                <w:pStyle w:val="NormalWeb"/>
                                <w:numPr>
                                  <w:ilvl w:val="1"/>
                                  <w:numId w:val="10"/>
                                </w:numPr>
                                <w:spacing w:before="0" w:beforeAutospacing="0" w:after="120" w:afterAutospacing="0"/>
                                <w:ind w:left="426" w:hanging="284"/>
                                <w:rPr>
                                  <w:rFonts w:asciiTheme="minorHAnsi" w:hAnsiTheme="minorHAnsi"/>
                                  <w:sz w:val="20"/>
                                </w:rPr>
                              </w:pPr>
                              <w:r>
                                <w:rPr>
                                  <w:rFonts w:asciiTheme="minorHAnsi" w:eastAsia="Times New Roman" w:hAnsiTheme="minorHAnsi"/>
                                  <w:sz w:val="16"/>
                                  <w:szCs w:val="20"/>
                                  <w:lang w:val="fr-FR"/>
                                </w:rPr>
                                <w:t>Commencer à dessiner</w:t>
                              </w:r>
                            </w:p>
                            <w:p w14:paraId="6CA86AEC" w14:textId="77777777" w:rsidR="00D55FA4" w:rsidRPr="00E736D0"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lang w:val="fr-FR"/>
                                </w:rPr>
                                <w:t>…</w:t>
                              </w:r>
                            </w:p>
                            <w:p w14:paraId="141ABFDF" w14:textId="77777777" w:rsidR="00D55FA4" w:rsidRPr="00816D87" w:rsidRDefault="00D55FA4" w:rsidP="00816D87">
                              <w:pPr>
                                <w:pStyle w:val="NormalWeb"/>
                                <w:spacing w:before="0" w:beforeAutospacing="0" w:after="120" w:afterAutospacing="0"/>
                                <w:rPr>
                                  <w:rFonts w:asciiTheme="minorHAnsi" w:hAnsiTheme="minorHAnsi"/>
                                  <w:sz w:val="20"/>
                                </w:rPr>
                              </w:pPr>
                            </w:p>
                            <w:p w14:paraId="613F8349" w14:textId="77777777" w:rsidR="00D55FA4" w:rsidRPr="00E05AEA" w:rsidRDefault="00D55FA4" w:rsidP="00E736D0">
                              <w:pPr>
                                <w:pStyle w:val="NormalWeb"/>
                                <w:spacing w:before="0" w:beforeAutospacing="0" w:after="120" w:afterAutospacing="0"/>
                                <w:ind w:left="284"/>
                                <w:rPr>
                                  <w:rFonts w:asciiTheme="minorHAnsi" w:hAnsiTheme="minorHAnsi"/>
                                  <w:sz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A7ED102" id="Zone de dessin 14" o:spid="_x0000_s1066" editas="canvas" style="width:365.15pt;height:175.1pt;mso-position-horizontal-relative:char;mso-position-vertical-relative:line" coordsize="46374,22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">
                <v:shape id="_x0000_s1067" type="#_x0000_t75" style="position:absolute;width:46374;height:22237;visibility:visible;mso-wrap-style:square">
                  <v:fill o:detectmouseclick="t"/>
                  <v:path o:connecttype="none"/>
                </v:shape>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Éclair 32" o:spid="_x0000_s1068" type="#_x0000_t73" style="position:absolute;left:27649;top:1123;width:2310;height:2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31ucMA&#10;AADbAAAADwAAAGRycy9kb3ducmV2LnhtbESPwWrDMBBE74H+g9hCbrHsBELjWgklxLS9xU4PPS7W&#10;1ja1VkZSY/fvq0Cgx2Fm3jDFYTaDuJLzvWUFWZKCIG6s7rlV8HEpV08gfEDWOFgmBb/k4bB/WBSY&#10;aztxRdc6tCJC2OeooAthzKX0TUcGfWJH4uh9WWcwROlaqR1OEW4GuU7TrTTYc1zocKRjR813/WMU&#10;VFnL/Irncld9hmaqh+xdnkqllo/zyzOIQHP4D9/bb1rBZg23L/EH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31ucMAAADbAAAADwAAAAAAAAAAAAAAAACYAgAAZHJzL2Rv&#10;d25yZXYueG1sUEsFBgAAAAAEAAQA9QAAAIgDAAAAAA==&#10;" fillcolor="#fc0" stroked="f" strokeweight="2pt"/>
                <v:shape id="Virage 98" o:spid="_x0000_s1069" style="position:absolute;left:6146;top:3053;width:13229;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4ba8AA&#10;AADbAAAADwAAAGRycy9kb3ducmV2LnhtbERPy4rCMBTdC/5DuII7TXXho2MUURTBjVYXzu7SXNvO&#10;NDelibb+vVkILg/nvVi1phRPql1hWcFoGIEgTq0uOFNwvewGMxDOI2ssLZOCFzlYLbudBcbaNnym&#10;Z+IzEULYxagg976KpXRpTgbd0FbEgbvb2qAPsM6krrEJ4aaU4yiaSIMFh4YcK9rklP4nD6PA37az&#10;qWx+12X7tz+d71dtjy+tVL/Xrn9AeGr9V/xxH7SCeRgbvoQf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4ba8AAAADbAAAADwAAAAAAAAAAAAAAAACYAgAAZHJzL2Rvd25y&#10;ZXYueG1sUEsFBgAAAAAEAAQA9QAAAIUDA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30" o:spid="_x0000_s1070" style="position:absolute;left:5680;top:3412;width:13228;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5IV8AA&#10;AADbAAAADwAAAGRycy9kb3ducmV2LnhtbERPy4rCMBTdC/MP4Q6401QFlWoqMoOD4Eari5ndpbl9&#10;aHNTmoytf28WgsvDea83vanFnVpXWVYwGUcgiDOrKy4UXM670RKE88gaa8uk4EEONsnHYI2xth2f&#10;6J76QoQQdjEqKL1vYildVpJBN7YNceBy2xr0AbaF1C12IdzUchpFc2mw4tBQYkNfJWW39N8o8L/f&#10;y4Xs/rZ1f/05nvKLtoeHVmr42W9XIDz1/i1+ufdawSysD1/CD5DJ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5IV8AAAADbAAAADwAAAAAAAAAAAAAAAACYAgAAZHJzL2Rvd25y&#10;ZXYueG1sUEsFBgAAAAAEAAQA9QAAAIUDA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102" o:spid="_x0000_s1071" style="position:absolute;left:5257;top:3878;width:13229;height:12587;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HqBsEA&#10;AADcAAAADwAAAGRycy9kb3ducmV2LnhtbERPS4vCMBC+C/6HMII3TfWg0jUVURTBi7oedm9DM33s&#10;NpPSRFv/vREEb/PxPWe56kwl7tS40rKCyTgCQZxaXXKu4Pq9Gy1AOI+ssbJMCh7kYJX0e0uMtW35&#10;TPeLz0UIYRejgsL7OpbSpQUZdGNbEwcus41BH2CTS91gG8JNJadRNJMGSw4NBda0KSj9v9yMAv+z&#10;Xcxl+7uuur/96ZxdtT0+tFLDQbf+AuGp8x/x233QYX40hdcz4QKZ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6gbBAAAA3AAAAA8AAAAAAAAAAAAAAAAAmAIAAGRycy9kb3du&#10;cmV2LnhtbFBLBQYAAAAABAAEAPUAAACGAw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103" o:spid="_x0000_s1072" style="position:absolute;left:4749;top:4323;width:13229;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1PncIA&#10;AADcAAAADwAAAGRycy9kb3ducmV2LnhtbERPS4vCMBC+C/6HMII3TVdhla6piKIIXtT1oLehmT52&#10;m0lpoq3/fiMIe5uP7zmLZWcq8aDGlZYVfIwjEMSp1SXnCi7f29EchPPIGivLpOBJDpZJv7fAWNuW&#10;T/Q4+1yEEHYxKii8r2MpXVqQQTe2NXHgMtsY9AE2udQNtiHcVHISRZ/SYMmhocCa1gWlv+e7UeCv&#10;m/lMtrdV1f3sjqfsou3hqZUaDrrVFwhPnf8Xv917HeZHU3g9Ey6Qy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7U+dwgAAANwAAAAPAAAAAAAAAAAAAAAAAJgCAABkcnMvZG93&#10;bnJldi54bWxQSwUGAAAAAAQABAD1AAAAhwM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roundrect id="Rectangle à coins arrondis 22" o:spid="_x0000_s1073" style="position:absolute;left:359;top:359;width:16828;height:4255;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1kMQA&#10;AADbAAAADwAAAGRycy9kb3ducmV2LnhtbESPQWsCMRSE74L/ITzBW826gsjWKEWQevCg1tL29khe&#10;N0s3L8sm1bS/3hQKHoeZ+YZZrpNrxYX60HhWMJ0UIIi1Nw3XCs4v24cFiBCRDbaeScEPBVivhoMl&#10;VsZf+UiXU6xFhnCoUIGNsaukDNqSwzDxHXH2Pn3vMGbZ19L0eM1w18qyKObSYcN5wWJHG0v66/Tt&#10;MuX3TW/S/KOb7cPi9WB37zo9e6XGo/T0CCJSivfwf3tnFJQl/H3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4tZD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roundrect>
                <v:shape id="Zone de texte 24" o:spid="_x0000_s1074" type="#_x0000_t202" style="position:absolute;left:1312;top:867;width:15405;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14:paraId="07564F54" w14:textId="77777777" w:rsidR="00D55FA4" w:rsidRPr="00C42CAF" w:rsidRDefault="00D55FA4" w:rsidP="00C42CAF">
                        <w:pPr>
                          <w:jc w:val="center"/>
                          <w:rPr>
                            <w:color w:val="FFFFFF" w:themeColor="background1"/>
                          </w:rPr>
                        </w:pPr>
                        <w:r>
                          <w:rPr>
                            <w:color w:val="FFFFFF" w:themeColor="background1"/>
                          </w:rPr>
                          <w:t>BodyFrameSource</w:t>
                        </w:r>
                      </w:p>
                    </w:txbxContent>
                  </v:textbox>
                </v:shape>
                <v:shape id="Zone de texte 24" o:spid="_x0000_s1075" type="#_x0000_t202" style="position:absolute;left:8919;top:12295;width:5696;height:4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7UlMQA&#10;AADcAAAADwAAAGRycy9kb3ducmV2LnhtbERPTWsCMRC9C/0PYQq9SE1aR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u1JTEAAAA3AAAAA8AAAAAAAAAAAAAAAAAmAIAAGRycy9k&#10;b3ducmV2LnhtbFBLBQYAAAAABAAEAPUAAACJAwAAAAA=&#10;" filled="f" stroked="f" strokeweight=".5pt">
                  <v:textbox>
                    <w:txbxContent>
                      <w:p w14:paraId="21ED5B53" w14:textId="77777777" w:rsidR="00D55FA4" w:rsidRPr="009A7469" w:rsidRDefault="00D55FA4" w:rsidP="004425AE">
                        <w:pPr>
                          <w:pStyle w:val="NormalWeb"/>
                          <w:spacing w:before="0" w:beforeAutospacing="0" w:after="120" w:afterAutospacing="0"/>
                          <w:jc w:val="center"/>
                          <w:rPr>
                            <w:rFonts w:asciiTheme="minorHAnsi" w:hAnsiTheme="minorHAnsi"/>
                          </w:rPr>
                        </w:pPr>
                        <w:r w:rsidRPr="009A7469">
                          <w:rPr>
                            <w:rFonts w:asciiTheme="minorHAnsi" w:eastAsia="Times New Roman" w:hAnsiTheme="minorHAnsi"/>
                            <w:lang w:val="fr-FR"/>
                          </w:rPr>
                          <w:t>30fps</w:t>
                        </w:r>
                      </w:p>
                    </w:txbxContent>
                  </v:textbox>
                </v:shape>
                <v:roundrect id="Rectangle à coins arrondis 105" o:spid="_x0000_s1076" style="position:absolute;left:21444;top:4614;width:23781;height:16615;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qmwsIA&#10;AADcAAAADwAAAGRycy9kb3ducmV2LnhtbESPQYvCMBCF78L+hzAL3jRVUKRrWkRWUC+L2svexmZs&#10;i82k20Rb//1GELzN8N68780y7U0t7tS6yrKCyTgCQZxbXXGhIDttRgsQziNrrC2Tggc5SJOPwRJj&#10;bTs+0P3oCxFC2MWooPS+iaV0eUkG3dg2xEG72NagD2tbSN1iF8JNLadRNJcGKw6EEhtal5Rfjzej&#10;QLv+94+77Pzkfpv9/mdR76RSw89+9QXCU+/f5tf1Vof60Qyez4QJZ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aqbCwgAAANwAAAAPAAAAAAAAAAAAAAAAAJgCAABkcnMvZG93&#10;bnJldi54bWxQSwUGAAAAAAQABAD1AAAAhwMAAAAA&#10;" fillcolor="#f2f2f2 [3052]" strokecolor="#4579b8 [3044]">
                  <v:shadow on="t" color="black" opacity="22937f" origin=",.5" offset="0,.63889mm"/>
                </v:roundrect>
                <v:shape id="Zone de texte 24" o:spid="_x0000_s1077" type="#_x0000_t202" style="position:absolute;left:22669;top:5106;width:21451;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veMQA&#10;AADcAAAADwAAAGRycy9kb3ducmV2LnhtbERPS2sCMRC+F/ofwhR6KZq0h6WsRrGFFim14gPxOGzG&#10;zeJmsiRR13/fCIXe5uN7znjau1acKcTGs4bnoQJBXHnTcK1hu/kYvIKICdlg65k0XCnCdHJ/N8bS&#10;+Auv6LxOtcghHEvUYFPqSiljZclhHPqOOHMHHxymDEMtTcBLDnetfFGqkA4bzg0WO3q3VB3XJ6fh&#10;aL+elupz8bYr5tfwszn5ffjea/340M9GIBL16V/8556bPF8VcHsmXyA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w73jEAAAA3AAAAA8AAAAAAAAAAAAAAAAAmAIAAGRycy9k&#10;b3ducmV2LnhtbFBLBQYAAAAABAAEAPUAAACJAwAAAAA=&#10;" filled="f" stroked="f" strokeweight=".5pt">
                  <v:textbox>
                    <w:txbxContent>
                      <w:p w14:paraId="7600B9C2" w14:textId="77777777" w:rsidR="00D55FA4" w:rsidRPr="00F200E4" w:rsidRDefault="00D55FA4" w:rsidP="00482002">
                        <w:pPr>
                          <w:pStyle w:val="NormalWeb"/>
                          <w:spacing w:before="0" w:beforeAutospacing="0" w:after="120" w:afterAutospacing="0"/>
                          <w:jc w:val="center"/>
                          <w:rPr>
                            <w:rFonts w:asciiTheme="minorHAnsi" w:hAnsiTheme="minorHAnsi"/>
                            <w:sz w:val="22"/>
                          </w:rPr>
                        </w:pPr>
                        <w:r w:rsidRPr="00F200E4">
                          <w:rPr>
                            <w:rFonts w:asciiTheme="minorHAnsi" w:eastAsia="Times New Roman" w:hAnsiTheme="minorHAnsi"/>
                            <w:sz w:val="22"/>
                            <w:lang w:val="fr-FR"/>
                          </w:rPr>
                          <w:t>R</w:t>
                        </w:r>
                        <w:r>
                          <w:rPr>
                            <w:rFonts w:asciiTheme="minorHAnsi" w:eastAsia="Times New Roman" w:hAnsiTheme="minorHAnsi"/>
                            <w:sz w:val="22"/>
                            <w:lang w:val="fr-FR"/>
                          </w:rPr>
                          <w:t xml:space="preserve">éception d’une </w:t>
                        </w:r>
                        <w:r w:rsidRPr="00F200E4">
                          <w:rPr>
                            <w:rFonts w:asciiTheme="minorHAnsi" w:eastAsia="Times New Roman" w:hAnsiTheme="minorHAnsi"/>
                            <w:b/>
                            <w:sz w:val="22"/>
                            <w:lang w:val="fr-FR"/>
                          </w:rPr>
                          <w:t>BodyFrame</w:t>
                        </w:r>
                        <w:r w:rsidRPr="00F200E4">
                          <w:rPr>
                            <w:rFonts w:asciiTheme="minorHAnsi" w:eastAsia="Times New Roman" w:hAnsiTheme="minorHAnsi"/>
                            <w:sz w:val="22"/>
                            <w:lang w:val="fr-FR"/>
                          </w:rPr>
                          <w:t xml:space="preserve"> </w:t>
                        </w:r>
                      </w:p>
                    </w:txbxContent>
                  </v:textbox>
                </v:shape>
                <v:shape id="Zone de texte 24" o:spid="_x0000_s1078" type="#_x0000_t202" style="position:absolute;left:29449;top:996;width:8928;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xK48QA&#10;AADcAAAADwAAAGRycy9kb3ducmV2LnhtbERPS2sCMRC+F/ofwhS8FE3qwZbVKG1BkdJafCAeh824&#10;WdxMliTq+u+bQqG3+fieM5l1rhEXCrH2rOFpoEAQl97UXGnYbef9FxAxIRtsPJOGG0WYTe/vJlgY&#10;f+U1XTapEjmEY4EabEptIWUsLTmMA98SZ+7og8OUYaikCXjN4a6RQ6VG0mHNucFiS++WytPm7DSc&#10;7Mfjt1p8ve1Hy1tYbc/+ED4PWvceutcxiERd+hf/uZcmz1fP8PtMv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SuPEAAAA3AAAAA8AAAAAAAAAAAAAAAAAmAIAAGRycy9k&#10;b3ducmV2LnhtbFBLBQYAAAAABAAEAPUAAACJAwAAAAA=&#10;" filled="f" stroked="f" strokeweight=".5pt">
                  <v:textbox>
                    <w:txbxContent>
                      <w:p w14:paraId="6AE356C1" w14:textId="77777777" w:rsidR="00D55FA4" w:rsidRPr="002A06F6" w:rsidRDefault="00D55FA4" w:rsidP="002A06F6">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Evénement</w:t>
                        </w:r>
                      </w:p>
                    </w:txbxContent>
                  </v:textbox>
                </v:shape>
                <v:shape id="Zone de texte 24" o:spid="_x0000_s1079" type="#_x0000_t202" style="position:absolute;left:21752;top:12105;width:2756;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ekcYA&#10;AADcAAAADwAAAGRycy9kb3ducmV2LnhtbESPQUsDMRCF74L/IYzgRWyihyLbpkULlSJqaSvS47AZ&#10;N0s3kyVJ2+2/dw6Ctxnem/e+mc6H0KkTpdxGtvAwMqCI6+habix87Zb3T6ByQXbYRSYLF8own11f&#10;TbFy8cwbOm1LoySEc4UWfCl9pXWuPQXMo9gTi/YTU8Aia2q0S3iW8NDpR2PGOmDL0uCxp4Wn+rA9&#10;BgsH/3a3Nq8fL9/j1SV97o5xn9731t7eDM8TUIWG8m/+u145wTdCK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PekcYAAADcAAAADwAAAAAAAAAAAAAAAACYAgAAZHJz&#10;L2Rvd25yZXYueG1sUEsFBgAAAAAEAAQA9QAAAIsDAAAAAA==&#10;" filled="f" stroked="f" strokeweight=".5pt">
                  <v:textbox>
                    <w:txbxContent>
                      <w:p w14:paraId="1BDFFF36" w14:textId="77777777" w:rsidR="00D55FA4" w:rsidRPr="00B16612" w:rsidRDefault="00D55FA4" w:rsidP="00B16612">
                        <w:pPr>
                          <w:pStyle w:val="NormalWeb"/>
                          <w:spacing w:before="0" w:beforeAutospacing="0" w:after="120" w:afterAutospacing="0"/>
                          <w:rPr>
                            <w:rFonts w:asciiTheme="minorHAnsi" w:hAnsiTheme="minorHAnsi"/>
                          </w:rPr>
                        </w:pPr>
                      </w:p>
                    </w:txbxContent>
                  </v:textbox>
                </v:shape>
                <v:roundrect id="Rectangle à coins arrondis 110" o:spid="_x0000_s1080" style="position:absolute;left:24714;top:8311;width:18154;height:11430;visibility:visible;mso-wrap-style:square;v-text-anchor:middle" arcsize="405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tFcIA&#10;AADcAAAADwAAAGRycy9kb3ducmV2LnhtbESPTWvCQBCG7wX/wzIFL0U3KpSSukopFMRbVXoes9Ns&#10;YnY2Zjcm/vvOQehthnk/nllvR9+oG3WxCmxgMc9AERfBVlwaOB2/Zm+gYkK22AQmA3eKsN1MntaY&#10;2zDwN90OqVQSwjFHAy6lNtc6Fo48xnloieX2GzqPSdau1LbDQcJ9o5dZ9qo9ViwNDlv6dFRcDr03&#10;sO/bcNlLn3sZfnh1xbo+97Ux0+fx4x1UojH9ix/unRX8heDLMzKB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ZW0VwgAAANwAAAAPAAAAAAAAAAAAAAAAAJgCAABkcnMvZG93&#10;bnJldi54bWxQSwUGAAAAAAQABAD1AAAAhwMAAAAA&#10;" fillcolor="white [3212]" strokecolor="#4579b8 [3044]"/>
                <v:shape id="Zone de texte 24" o:spid="_x0000_s1081" type="#_x0000_t202" style="position:absolute;left:25562;top:8823;width:2756;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h0cQA&#10;AADcAAAADwAAAGRycy9kb3ducmV2LnhtbERPTWsCMRC9F/ofwhS8SM1uD1JWo7SCRcRWXEvxOGym&#10;m8XNZEmirv/eFITe5vE+ZzrvbSvO5EPjWEE+ykAQV043XCv43i+fX0GEiKyxdUwKrhRgPnt8mGKh&#10;3YV3dC5jLVIIhwIVmBi7QspQGbIYRq4jTtyv8xZjgr6W2uMlhdtWvmTZWFpsODUY7GhhqDqWJ6vg&#10;aNbDbfbx+f4zXl391/7kDn5zUGrw1L9NQETq47/47l7pND/P4e+Zd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A4dHEAAAA3AAAAA8AAAAAAAAAAAAAAAAAmAIAAGRycy9k&#10;b3ducmV2LnhtbFBLBQYAAAAABAAEAPUAAACJAwAAAAA=&#10;" filled="f" stroked="f" strokeweight=".5pt">
                  <v:textbox>
                    <w:txbxContent>
                      <w:p w14:paraId="0E045C50" w14:textId="77777777" w:rsidR="00D55FA4" w:rsidRPr="00E05AEA" w:rsidRDefault="00D55FA4" w:rsidP="00E05AEA">
                        <w:pPr>
                          <w:pStyle w:val="NormalWeb"/>
                          <w:spacing w:before="0" w:beforeAutospacing="0" w:after="120" w:afterAutospacing="0"/>
                          <w:rPr>
                            <w:rFonts w:asciiTheme="minorHAnsi" w:hAnsiTheme="minorHAnsi"/>
                          </w:rPr>
                        </w:pPr>
                      </w:p>
                    </w:txbxContent>
                  </v:textbox>
                </v:shape>
                <v:shape id="Zone de texte 24" o:spid="_x0000_s1082" type="#_x0000_t202" style="position:absolute;left:25375;top:7983;width:17018;height:1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14:paraId="7AAE6A82" w14:textId="77777777" w:rsidR="00D55FA4" w:rsidRPr="00E736D0"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sidRPr="00E05AEA">
                          <w:rPr>
                            <w:rFonts w:asciiTheme="minorHAnsi" w:eastAsia="Times New Roman" w:hAnsiTheme="minorHAnsi"/>
                            <w:sz w:val="16"/>
                            <w:szCs w:val="20"/>
                            <w:lang w:val="fr-FR"/>
                          </w:rPr>
                          <w:t>Récupère l’état de la main</w:t>
                        </w:r>
                        <w:r>
                          <w:rPr>
                            <w:rFonts w:asciiTheme="minorHAnsi" w:eastAsia="Times New Roman" w:hAnsiTheme="minorHAnsi"/>
                            <w:sz w:val="16"/>
                            <w:szCs w:val="20"/>
                            <w:lang w:val="fr-FR"/>
                          </w:rPr>
                          <w:t xml:space="preserve"> du joueur 1 depuis la </w:t>
                        </w:r>
                        <w:r>
                          <w:rPr>
                            <w:rFonts w:asciiTheme="minorHAnsi" w:eastAsia="Times New Roman" w:hAnsiTheme="minorHAnsi"/>
                            <w:i/>
                            <w:sz w:val="16"/>
                            <w:szCs w:val="20"/>
                            <w:lang w:val="fr-FR"/>
                          </w:rPr>
                          <w:t>BodyFrame</w:t>
                        </w:r>
                      </w:p>
                      <w:p w14:paraId="1038FA23" w14:textId="77777777" w:rsidR="00D55FA4" w:rsidRPr="00E736D0"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lang w:val="fr-FR"/>
                          </w:rPr>
                          <w:t>Si elle est ouverte</w:t>
                        </w:r>
                      </w:p>
                      <w:p w14:paraId="74E0BC65" w14:textId="77777777" w:rsidR="00D55FA4" w:rsidRPr="00816D87" w:rsidRDefault="00D55FA4" w:rsidP="00E70EAF">
                        <w:pPr>
                          <w:pStyle w:val="NormalWeb"/>
                          <w:numPr>
                            <w:ilvl w:val="1"/>
                            <w:numId w:val="10"/>
                          </w:numPr>
                          <w:spacing w:before="0" w:beforeAutospacing="0" w:after="120" w:afterAutospacing="0"/>
                          <w:ind w:left="426" w:hanging="284"/>
                          <w:rPr>
                            <w:rFonts w:asciiTheme="minorHAnsi" w:hAnsiTheme="minorHAnsi"/>
                            <w:sz w:val="20"/>
                          </w:rPr>
                        </w:pPr>
                        <w:r>
                          <w:rPr>
                            <w:rFonts w:asciiTheme="minorHAnsi" w:eastAsia="Times New Roman" w:hAnsiTheme="minorHAnsi"/>
                            <w:sz w:val="16"/>
                            <w:szCs w:val="20"/>
                            <w:lang w:val="fr-FR"/>
                          </w:rPr>
                          <w:t>Commencer à dessiner</w:t>
                        </w:r>
                      </w:p>
                      <w:p w14:paraId="6CA86AEC" w14:textId="77777777" w:rsidR="00D55FA4" w:rsidRPr="00E736D0"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lang w:val="fr-FR"/>
                          </w:rPr>
                          <w:t>…</w:t>
                        </w:r>
                      </w:p>
                      <w:p w14:paraId="141ABFDF" w14:textId="77777777" w:rsidR="00D55FA4" w:rsidRPr="00816D87" w:rsidRDefault="00D55FA4" w:rsidP="00816D87">
                        <w:pPr>
                          <w:pStyle w:val="NormalWeb"/>
                          <w:spacing w:before="0" w:beforeAutospacing="0" w:after="120" w:afterAutospacing="0"/>
                          <w:rPr>
                            <w:rFonts w:asciiTheme="minorHAnsi" w:hAnsiTheme="minorHAnsi"/>
                            <w:sz w:val="20"/>
                          </w:rPr>
                        </w:pPr>
                      </w:p>
                      <w:p w14:paraId="613F8349" w14:textId="77777777" w:rsidR="00D55FA4" w:rsidRPr="00E05AEA" w:rsidRDefault="00D55FA4" w:rsidP="00E736D0">
                        <w:pPr>
                          <w:pStyle w:val="NormalWeb"/>
                          <w:spacing w:before="0" w:beforeAutospacing="0" w:after="120" w:afterAutospacing="0"/>
                          <w:ind w:left="284"/>
                          <w:rPr>
                            <w:rFonts w:asciiTheme="minorHAnsi" w:hAnsiTheme="minorHAnsi"/>
                            <w:sz w:val="20"/>
                          </w:rPr>
                        </w:pPr>
                      </w:p>
                    </w:txbxContent>
                  </v:textbox>
                </v:shape>
                <w10:anchorlock/>
              </v:group>
            </w:pict>
          </mc:Fallback>
        </mc:AlternateContent>
      </w:r>
    </w:p>
    <w:p w14:paraId="2F64C797" w14:textId="77777777" w:rsidR="007A66B6" w:rsidRDefault="001E13AE" w:rsidP="001E13AE">
      <w:pPr>
        <w:pStyle w:val="Lgende"/>
        <w:jc w:val="center"/>
      </w:pPr>
      <w:bookmarkStart w:id="66" w:name="_Ref419807558"/>
      <w:bookmarkEnd w:id="65"/>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10</w:t>
      </w:r>
      <w:r w:rsidR="00046799">
        <w:rPr>
          <w:noProof/>
        </w:rPr>
        <w:fldChar w:fldCharType="end"/>
      </w:r>
      <w:r>
        <w:t xml:space="preserve"> : </w:t>
      </w:r>
      <w:r w:rsidR="006B35EA">
        <w:t>U</w:t>
      </w:r>
      <w:r>
        <w:t>n exemple de l’utilisation des frames</w:t>
      </w:r>
      <w:bookmarkEnd w:id="66"/>
    </w:p>
    <w:p w14:paraId="4849A746" w14:textId="77777777" w:rsidR="00D9661F" w:rsidRDefault="006B35EA" w:rsidP="00585215">
      <w:pPr>
        <w:keepLines/>
      </w:pPr>
      <w:r>
        <w:t xml:space="preserve">L’exemple </w:t>
      </w:r>
      <w:r w:rsidR="008F23A3">
        <w:fldChar w:fldCharType="begin"/>
      </w:r>
      <w:r w:rsidR="008F23A3">
        <w:instrText xml:space="preserve"> REF _Ref419807558 \p \h </w:instrText>
      </w:r>
      <w:r w:rsidR="008F23A3">
        <w:fldChar w:fldCharType="separate"/>
      </w:r>
      <w:r w:rsidR="005562A4">
        <w:t>ci-dessus</w:t>
      </w:r>
      <w:r w:rsidR="008F23A3">
        <w:fldChar w:fldCharType="end"/>
      </w:r>
      <w:r w:rsidR="008F23A3">
        <w:t xml:space="preserve"> est basé sur la source </w:t>
      </w:r>
      <w:r w:rsidR="008F23A3">
        <w:rPr>
          <w:i/>
        </w:rPr>
        <w:t>BodyFrameSource</w:t>
      </w:r>
      <w:r w:rsidR="008F23A3">
        <w:t xml:space="preserve"> qui, comme on l’a vu dans le chapitre </w:t>
      </w:r>
      <w:r w:rsidR="008F23A3">
        <w:fldChar w:fldCharType="begin"/>
      </w:r>
      <w:r w:rsidR="008F23A3">
        <w:instrText xml:space="preserve"> REF _Ref419726367 \r \h </w:instrText>
      </w:r>
      <w:r w:rsidR="008F23A3">
        <w:fldChar w:fldCharType="separate"/>
      </w:r>
      <w:r w:rsidR="005562A4">
        <w:t>3.1</w:t>
      </w:r>
      <w:r w:rsidR="008F23A3">
        <w:fldChar w:fldCharType="end"/>
      </w:r>
      <w:r w:rsidR="008F23A3">
        <w:t xml:space="preserve">, en page </w:t>
      </w:r>
      <w:r w:rsidR="008F23A3">
        <w:fldChar w:fldCharType="begin"/>
      </w:r>
      <w:r w:rsidR="008F23A3">
        <w:instrText xml:space="preserve"> PAGEREF _Ref419807620 \h </w:instrText>
      </w:r>
      <w:r w:rsidR="008F23A3">
        <w:fldChar w:fldCharType="separate"/>
      </w:r>
      <w:r w:rsidR="005562A4">
        <w:rPr>
          <w:noProof/>
        </w:rPr>
        <w:t>14</w:t>
      </w:r>
      <w:r w:rsidR="008F23A3">
        <w:fldChar w:fldCharType="end"/>
      </w:r>
      <w:r w:rsidR="008F23A3">
        <w:t xml:space="preserve">, </w:t>
      </w:r>
      <w:r w:rsidR="00CF3C25">
        <w:t>p</w:t>
      </w:r>
      <w:r w:rsidR="004F6CD9">
        <w:t xml:space="preserve">ermet de détecter la </w:t>
      </w:r>
      <w:r w:rsidR="008A7E60">
        <w:t>présence de joueurs et de récupérer l’état de la main.</w:t>
      </w:r>
    </w:p>
    <w:p w14:paraId="4CA303D7" w14:textId="77777777" w:rsidR="00890BD3" w:rsidRDefault="00D9661F" w:rsidP="00585215">
      <w:pPr>
        <w:keepLines/>
      </w:pPr>
      <w:r>
        <w:lastRenderedPageBreak/>
        <w:t>Très vulgairement</w:t>
      </w:r>
      <w:r w:rsidR="007E3B9F">
        <w:t xml:space="preserve">, </w:t>
      </w:r>
      <w:r w:rsidR="00B44E58">
        <w:rPr>
          <w:i/>
        </w:rPr>
        <w:t>BodyFrameSource</w:t>
      </w:r>
      <w:r w:rsidR="00B44E58">
        <w:t xml:space="preserve"> </w:t>
      </w:r>
      <w:r w:rsidR="007542B7">
        <w:t>déclenche</w:t>
      </w:r>
      <w:r w:rsidR="00B44E58">
        <w:t xml:space="preserve"> </w:t>
      </w:r>
      <w:r w:rsidR="006C24F1">
        <w:t>tout</w:t>
      </w:r>
      <w:r w:rsidR="00336623">
        <w:t>e</w:t>
      </w:r>
      <w:r w:rsidR="00033B4E">
        <w:t>s</w:t>
      </w:r>
      <w:r w:rsidR="00336623">
        <w:t xml:space="preserve"> les 30 secondes</w:t>
      </w:r>
      <w:r w:rsidR="00EF0A8E">
        <w:t xml:space="preserve"> environ</w:t>
      </w:r>
      <w:r w:rsidR="00336623">
        <w:t xml:space="preserve"> un événement</w:t>
      </w:r>
      <w:r w:rsidR="007542B7">
        <w:t xml:space="preserve">, et exécute une méthode qu’on a définie. </w:t>
      </w:r>
      <w:r w:rsidR="00E13A14">
        <w:t xml:space="preserve">Cette méthode </w:t>
      </w:r>
      <w:r w:rsidR="009F4B95">
        <w:t>possède</w:t>
      </w:r>
      <w:r w:rsidR="00E13A14">
        <w:t xml:space="preserve"> comme paramètre une </w:t>
      </w:r>
      <w:r w:rsidR="00E13A14">
        <w:rPr>
          <w:i/>
        </w:rPr>
        <w:t>BodyFrame</w:t>
      </w:r>
      <w:r w:rsidR="00E13A14">
        <w:t xml:space="preserve">, qu’on peut utiliser. </w:t>
      </w:r>
      <w:r>
        <w:br/>
        <w:t xml:space="preserve">Cette </w:t>
      </w:r>
      <w:r>
        <w:rPr>
          <w:i/>
        </w:rPr>
        <w:t>BodyFrame</w:t>
      </w:r>
      <w:r>
        <w:t xml:space="preserve"> contient</w:t>
      </w:r>
      <w:r w:rsidR="005E6909">
        <w:rPr>
          <w:rStyle w:val="Appelnotedebasdep"/>
        </w:rPr>
        <w:footnoteReference w:id="6"/>
      </w:r>
      <w:r w:rsidR="00672166">
        <w:t xml:space="preserve"> un tableau de </w:t>
      </w:r>
      <w:r w:rsidR="00672166">
        <w:rPr>
          <w:i/>
        </w:rPr>
        <w:t>body</w:t>
      </w:r>
      <w:r w:rsidR="00672166">
        <w:t>,</w:t>
      </w:r>
      <w:r w:rsidR="006E4E1F">
        <w:t xml:space="preserve"> dans lequel</w:t>
      </w:r>
      <w:r w:rsidR="00672166">
        <w:t xml:space="preserve"> </w:t>
      </w:r>
      <w:r w:rsidR="006E4E1F">
        <w:t>l’état des mains de chaque joueur peut être récupéré.</w:t>
      </w:r>
    </w:p>
    <w:p w14:paraId="24D74006" w14:textId="77777777" w:rsidR="00070807" w:rsidRDefault="007C02E3" w:rsidP="00070807">
      <w:pPr>
        <w:keepNext/>
        <w:keepLines/>
      </w:pPr>
      <w:r>
        <w:rPr>
          <w:noProof/>
          <w:lang w:eastAsia="fr-CH"/>
        </w:rPr>
        <w:drawing>
          <wp:inline distT="0" distB="0" distL="0" distR="0" wp14:anchorId="23044A0A" wp14:editId="769933AD">
            <wp:extent cx="5791200" cy="857250"/>
            <wp:effectExtent l="19050" t="0" r="38100"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70BFF5C0" w14:textId="77777777" w:rsidR="007C02E3" w:rsidRDefault="00070807" w:rsidP="00070807">
      <w:pPr>
        <w:pStyle w:val="Lgende"/>
      </w:pPr>
      <w:r>
        <w:t xml:space="preserve">Figure </w:t>
      </w:r>
      <w:r w:rsidR="00046799">
        <w:fldChar w:fldCharType="begin"/>
      </w:r>
      <w:r w:rsidR="00046799">
        <w:instrText xml:space="preserve"> STYLEREF 1 \s </w:instrText>
      </w:r>
      <w:r w:rsidR="00046799">
        <w:fldChar w:fldCharType="separate"/>
      </w:r>
      <w:r w:rsidR="007862FD">
        <w:rPr>
          <w:noProof/>
        </w:rPr>
        <w:t>3</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11</w:t>
      </w:r>
      <w:r w:rsidR="00046799">
        <w:rPr>
          <w:noProof/>
        </w:rPr>
        <w:fldChar w:fldCharType="end"/>
      </w:r>
      <w:r>
        <w:t> :</w:t>
      </w:r>
      <w:r w:rsidR="00F04A1C">
        <w:t xml:space="preserve"> Récupération de l’état de la main droite à partir d’une BodyFrame</w:t>
      </w:r>
    </w:p>
    <w:p w14:paraId="0F43C336" w14:textId="77777777" w:rsidR="00672166" w:rsidRDefault="00672166" w:rsidP="00585215">
      <w:pPr>
        <w:keepLines/>
      </w:pPr>
    </w:p>
    <w:p w14:paraId="35A496DB" w14:textId="77777777" w:rsidR="00FD6320" w:rsidRDefault="00FD6320" w:rsidP="00B719A2">
      <w:pPr>
        <w:pStyle w:val="Titre1"/>
      </w:pPr>
      <w:bookmarkStart w:id="67" w:name="_Toc419977411"/>
      <w:bookmarkStart w:id="68" w:name="_Toc421258502"/>
      <w:r>
        <w:lastRenderedPageBreak/>
        <w:t>Premier projet : Kinect Draw</w:t>
      </w:r>
      <w:bookmarkEnd w:id="54"/>
      <w:bookmarkEnd w:id="67"/>
      <w:bookmarkEnd w:id="68"/>
    </w:p>
    <w:p w14:paraId="063C17CB" w14:textId="77777777" w:rsidR="004215E4" w:rsidRDefault="00256614" w:rsidP="00256614">
      <w:pPr>
        <w:pStyle w:val="Titre2"/>
      </w:pPr>
      <w:bookmarkStart w:id="69" w:name="_Toc419977412"/>
      <w:bookmarkStart w:id="70" w:name="_Toc421258503"/>
      <w:r>
        <w:t>Description du projet</w:t>
      </w:r>
      <w:bookmarkEnd w:id="69"/>
      <w:bookmarkEnd w:id="70"/>
    </w:p>
    <w:p w14:paraId="4A697E1E" w14:textId="77777777" w:rsidR="00256614" w:rsidRDefault="00256614" w:rsidP="00256614">
      <w:r>
        <w:t xml:space="preserve">Ce projet permettra de dessiner de manière simplifiée à l’écran </w:t>
      </w:r>
      <w:r w:rsidR="00AD3B12">
        <w:t xml:space="preserve">à l’aide de </w:t>
      </w:r>
      <w:r>
        <w:t>Kinect. La main</w:t>
      </w:r>
      <w:r w:rsidR="000E4EA9">
        <w:t xml:space="preserve"> droite est utilisée comme curseur et pinceau</w:t>
      </w:r>
      <w:r>
        <w:t xml:space="preserve">. </w:t>
      </w:r>
      <w:r w:rsidR="00232006">
        <w:t>Il a été choisi</w:t>
      </w:r>
      <w:r w:rsidR="00152608">
        <w:t xml:space="preserve"> que le projet sera de type </w:t>
      </w:r>
      <w:r w:rsidR="007545F1" w:rsidRPr="00152608">
        <w:rPr>
          <w:i/>
        </w:rPr>
        <w:t>application Windows Store</w:t>
      </w:r>
      <w:r w:rsidR="007545F1">
        <w:t xml:space="preserve"> (application Windows 8)</w:t>
      </w:r>
      <w:r w:rsidR="00EC501B">
        <w:t>.</w:t>
      </w:r>
      <w:r w:rsidR="00D164BC">
        <w:t xml:space="preserve"> Ce type d’application est idéal pour Kinect, car le visuel occupe tout l’écran.</w:t>
      </w:r>
    </w:p>
    <w:p w14:paraId="4C1827A7" w14:textId="77777777" w:rsidR="00822FE3" w:rsidRDefault="008A6728" w:rsidP="00E226CB">
      <w:pPr>
        <w:keepNext/>
        <w:jc w:val="center"/>
      </w:pPr>
      <w:r w:rsidRPr="008A6728">
        <w:rPr>
          <w:noProof/>
          <w:lang w:eastAsia="fr-CH"/>
        </w:rPr>
        <w:drawing>
          <wp:inline distT="0" distB="0" distL="0" distR="0" wp14:anchorId="6E607014" wp14:editId="04B88F67">
            <wp:extent cx="4069712" cy="2290202"/>
            <wp:effectExtent l="19050" t="19050" r="26670" b="15240"/>
            <wp:docPr id="25" name="Image 25" descr="C:\Users\jacquemare\OneDrive\ETML - FPA 2013-2015\TPI\Documents\Images\KinectDraw-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cquemare\OneDrive\ETML - FPA 2013-2015\TPI\Documents\Images\KinectDraw-Screensho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91829" cy="2302648"/>
                    </a:xfrm>
                    <a:prstGeom prst="rect">
                      <a:avLst/>
                    </a:prstGeom>
                    <a:noFill/>
                    <a:ln>
                      <a:solidFill>
                        <a:schemeClr val="tx1">
                          <a:lumMod val="95000"/>
                          <a:lumOff val="5000"/>
                        </a:schemeClr>
                      </a:solidFill>
                    </a:ln>
                  </pic:spPr>
                </pic:pic>
              </a:graphicData>
            </a:graphic>
          </wp:inline>
        </w:drawing>
      </w:r>
    </w:p>
    <w:p w14:paraId="55B61AF1" w14:textId="77777777" w:rsidR="008A6728" w:rsidRDefault="00822FE3" w:rsidP="00E226CB">
      <w:pPr>
        <w:pStyle w:val="Lgende"/>
        <w:jc w:val="center"/>
      </w:pPr>
      <w:bookmarkStart w:id="71" w:name="_Ref419960806"/>
      <w:bookmarkStart w:id="72" w:name="_Ref419960785"/>
      <w:r>
        <w:t xml:space="preserve">Figure </w:t>
      </w:r>
      <w:r w:rsidR="00046799">
        <w:fldChar w:fldCharType="begin"/>
      </w:r>
      <w:r w:rsidR="00046799">
        <w:instrText xml:space="preserve"> STYLEREF 1 \s </w:instrText>
      </w:r>
      <w:r w:rsidR="00046799">
        <w:fldChar w:fldCharType="separate"/>
      </w:r>
      <w:r w:rsidR="007862FD">
        <w:rPr>
          <w:noProof/>
        </w:rPr>
        <w:t>4</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w:t>
      </w:r>
      <w:r w:rsidR="00046799">
        <w:rPr>
          <w:noProof/>
        </w:rPr>
        <w:fldChar w:fldCharType="end"/>
      </w:r>
      <w:bookmarkEnd w:id="71"/>
      <w:r>
        <w:t> : Capture d’écran de l’application qui sera développée</w:t>
      </w:r>
      <w:bookmarkEnd w:id="72"/>
    </w:p>
    <w:p w14:paraId="46347142" w14:textId="77777777" w:rsidR="004A5050" w:rsidRPr="009D7385" w:rsidRDefault="0046715D" w:rsidP="009D7385">
      <w:r>
        <w:t xml:space="preserve">La </w:t>
      </w:r>
      <w:r>
        <w:fldChar w:fldCharType="begin"/>
      </w:r>
      <w:r>
        <w:instrText xml:space="preserve"> REF _Ref419960806 \h </w:instrText>
      </w:r>
      <w:r>
        <w:fldChar w:fldCharType="separate"/>
      </w:r>
      <w:r w:rsidR="005562A4">
        <w:t xml:space="preserve">Figure </w:t>
      </w:r>
      <w:r w:rsidR="005562A4">
        <w:rPr>
          <w:noProof/>
        </w:rPr>
        <w:t>4</w:t>
      </w:r>
      <w:r w:rsidR="005562A4">
        <w:t>.</w:t>
      </w:r>
      <w:r w:rsidR="005562A4">
        <w:rPr>
          <w:noProof/>
        </w:rPr>
        <w:t>1</w:t>
      </w:r>
      <w:r>
        <w:fldChar w:fldCharType="end"/>
      </w:r>
      <w:r>
        <w:t xml:space="preserve"> </w:t>
      </w:r>
      <w:r>
        <w:fldChar w:fldCharType="begin"/>
      </w:r>
      <w:r>
        <w:instrText xml:space="preserve"> REF _Ref419960785 \p \h </w:instrText>
      </w:r>
      <w:r>
        <w:fldChar w:fldCharType="separate"/>
      </w:r>
      <w:r w:rsidR="005562A4">
        <w:t>ci-dessus</w:t>
      </w:r>
      <w:r>
        <w:fldChar w:fldCharType="end"/>
      </w:r>
      <w:r>
        <w:t xml:space="preserve"> est une capture d’écran de l’application Kinect Draw</w:t>
      </w:r>
      <w:r w:rsidR="00F64103">
        <w:t>.</w:t>
      </w:r>
      <w:r w:rsidR="009C69AF">
        <w:br/>
      </w:r>
      <w:r w:rsidR="0053663E">
        <w:t>On peut distinguer le curseur</w:t>
      </w:r>
      <w:r w:rsidR="009C69AF">
        <w:t>, de forme circulaire,</w:t>
      </w:r>
      <w:r w:rsidR="0053663E">
        <w:t xml:space="preserve"> près du centre de l’écran</w:t>
      </w:r>
      <w:r w:rsidR="00274E62">
        <w:t>.</w:t>
      </w:r>
      <w:r w:rsidR="0005546C">
        <w:t xml:space="preserve"> </w:t>
      </w:r>
    </w:p>
    <w:p w14:paraId="64E9C56B" w14:textId="77777777" w:rsidR="000A51F9" w:rsidRDefault="00264178" w:rsidP="00F47765">
      <w:r>
        <w:rPr>
          <w:noProof/>
          <w:lang w:eastAsia="fr-CH"/>
        </w:rPr>
        <mc:AlternateContent>
          <mc:Choice Requires="wps">
            <w:drawing>
              <wp:anchor distT="0" distB="0" distL="114300" distR="114300" simplePos="0" relativeHeight="251660288" behindDoc="0" locked="0" layoutInCell="1" allowOverlap="1" wp14:anchorId="376217B1" wp14:editId="4933C0C2">
                <wp:simplePos x="0" y="0"/>
                <wp:positionH relativeFrom="margin">
                  <wp:posOffset>-2648</wp:posOffset>
                </wp:positionH>
                <wp:positionV relativeFrom="paragraph">
                  <wp:posOffset>2686385</wp:posOffset>
                </wp:positionV>
                <wp:extent cx="1526540" cy="1345565"/>
                <wp:effectExtent l="0" t="0" r="0" b="6985"/>
                <wp:wrapSquare wrapText="bothSides"/>
                <wp:docPr id="27" name="Zone de texte 27"/>
                <wp:cNvGraphicFramePr/>
                <a:graphic xmlns:a="http://schemas.openxmlformats.org/drawingml/2006/main">
                  <a:graphicData uri="http://schemas.microsoft.com/office/word/2010/wordprocessingShape">
                    <wps:wsp>
                      <wps:cNvSpPr txBox="1"/>
                      <wps:spPr>
                        <a:xfrm>
                          <a:off x="0" y="0"/>
                          <a:ext cx="1526540" cy="1345721"/>
                        </a:xfrm>
                        <a:prstGeom prst="rect">
                          <a:avLst/>
                        </a:prstGeom>
                        <a:solidFill>
                          <a:prstClr val="white"/>
                        </a:solidFill>
                        <a:ln>
                          <a:noFill/>
                        </a:ln>
                        <a:effectLst/>
                      </wps:spPr>
                      <wps:txbx>
                        <w:txbxContent>
                          <w:p w14:paraId="77276E64" w14:textId="77777777" w:rsidR="00D55FA4" w:rsidRPr="002A6549" w:rsidRDefault="00D55FA4" w:rsidP="00B56EC6">
                            <w:pPr>
                              <w:pStyle w:val="Lgende"/>
                              <w:rPr>
                                <w:noProof/>
                                <w:sz w:val="24"/>
                                <w:szCs w:val="24"/>
                              </w:rPr>
                            </w:pPr>
                            <w:bookmarkStart w:id="73" w:name="_Ref419960290"/>
                            <w:r>
                              <w:t xml:space="preserve">Figure </w:t>
                            </w:r>
                            <w:r w:rsidR="00046799">
                              <w:fldChar w:fldCharType="begin"/>
                            </w:r>
                            <w:r w:rsidR="00046799">
                              <w:instrText xml:space="preserve"> STYLEREF 1 \s </w:instrText>
                            </w:r>
                            <w:r w:rsidR="00046799">
                              <w:fldChar w:fldCharType="separate"/>
                            </w:r>
                            <w:r>
                              <w:rPr>
                                <w:noProof/>
                              </w:rPr>
                              <w:t>4</w:t>
                            </w:r>
                            <w:r w:rsidR="00046799">
                              <w:rPr>
                                <w:noProof/>
                              </w:rPr>
                              <w:fldChar w:fldCharType="end"/>
                            </w:r>
                            <w:r>
                              <w:t>.</w:t>
                            </w:r>
                            <w:r w:rsidR="00046799">
                              <w:fldChar w:fldCharType="begin"/>
                            </w:r>
                            <w:r w:rsidR="00046799">
                              <w:instrText xml:space="preserve"> SEQ Figure \* ARABIC \s 1 </w:instrText>
                            </w:r>
                            <w:r w:rsidR="00046799">
                              <w:fldChar w:fldCharType="separate"/>
                            </w:r>
                            <w:r>
                              <w:rPr>
                                <w:noProof/>
                              </w:rPr>
                              <w:t>2</w:t>
                            </w:r>
                            <w:r w:rsidR="00046799">
                              <w:rPr>
                                <w:noProof/>
                              </w:rPr>
                              <w:fldChar w:fldCharType="end"/>
                            </w:r>
                            <w:bookmarkEnd w:id="73"/>
                            <w:r>
                              <w:t> : On peut dessiner avec un pinceau plus gros en appuyant vers l’avant avec la main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217B1" id="Zone de texte 27" o:spid="_x0000_s1083" type="#_x0000_t202" style="position:absolute;left:0;text-align:left;margin-left:-.2pt;margin-top:211.55pt;width:120.2pt;height:105.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" stroked="f">
                <v:textbox inset="0,0,0,0">
                  <w:txbxContent>
                    <w:p w14:paraId="77276E64" w14:textId="77777777" w:rsidR="00D55FA4" w:rsidRPr="002A6549" w:rsidRDefault="00D55FA4" w:rsidP="00B56EC6">
                      <w:pPr>
                        <w:pStyle w:val="Lgende"/>
                        <w:rPr>
                          <w:noProof/>
                          <w:sz w:val="24"/>
                          <w:szCs w:val="24"/>
                        </w:rPr>
                      </w:pPr>
                      <w:bookmarkStart w:id="74" w:name="_Ref419960290"/>
                      <w:r>
                        <w:t xml:space="preserve">Figure </w:t>
                      </w:r>
                      <w:r w:rsidR="00046799">
                        <w:fldChar w:fldCharType="begin"/>
                      </w:r>
                      <w:r w:rsidR="00046799">
                        <w:instrText xml:space="preserve"> STYLEREF 1 \s </w:instrText>
                      </w:r>
                      <w:r w:rsidR="00046799">
                        <w:fldChar w:fldCharType="separate"/>
                      </w:r>
                      <w:r>
                        <w:rPr>
                          <w:noProof/>
                        </w:rPr>
                        <w:t>4</w:t>
                      </w:r>
                      <w:r w:rsidR="00046799">
                        <w:rPr>
                          <w:noProof/>
                        </w:rPr>
                        <w:fldChar w:fldCharType="end"/>
                      </w:r>
                      <w:r>
                        <w:t>.</w:t>
                      </w:r>
                      <w:r w:rsidR="00046799">
                        <w:fldChar w:fldCharType="begin"/>
                      </w:r>
                      <w:r w:rsidR="00046799">
                        <w:instrText xml:space="preserve"> SEQ Figure \* ARABIC \s 1 </w:instrText>
                      </w:r>
                      <w:r w:rsidR="00046799">
                        <w:fldChar w:fldCharType="separate"/>
                      </w:r>
                      <w:r>
                        <w:rPr>
                          <w:noProof/>
                        </w:rPr>
                        <w:t>2</w:t>
                      </w:r>
                      <w:r w:rsidR="00046799">
                        <w:rPr>
                          <w:noProof/>
                        </w:rPr>
                        <w:fldChar w:fldCharType="end"/>
                      </w:r>
                      <w:bookmarkEnd w:id="74"/>
                      <w:r>
                        <w:t> : On peut dessiner avec un pinceau plus gros en appuyant vers l’avant avec la main</w:t>
                      </w:r>
                    </w:p>
                  </w:txbxContent>
                </v:textbox>
                <w10:wrap type="square" anchorx="margin"/>
              </v:shape>
            </w:pict>
          </mc:Fallback>
        </mc:AlternateContent>
      </w:r>
      <w:r w:rsidR="00D207EF" w:rsidRPr="00697CA8">
        <w:rPr>
          <w:noProof/>
          <w:lang w:eastAsia="fr-CH"/>
        </w:rPr>
        <w:drawing>
          <wp:anchor distT="0" distB="0" distL="114300" distR="114300" simplePos="0" relativeHeight="251658240" behindDoc="0" locked="0" layoutInCell="1" allowOverlap="1" wp14:anchorId="6176BC0C" wp14:editId="231915F1">
            <wp:simplePos x="0" y="0"/>
            <wp:positionH relativeFrom="margin">
              <wp:align>left</wp:align>
            </wp:positionH>
            <wp:positionV relativeFrom="paragraph">
              <wp:posOffset>3175</wp:posOffset>
            </wp:positionV>
            <wp:extent cx="1478915" cy="2682240"/>
            <wp:effectExtent l="0" t="0" r="6985" b="3810"/>
            <wp:wrapSquare wrapText="bothSides"/>
            <wp:docPr id="26" name="Image 26" descr="C:\Users\jacquemare\OneDrive\ETML - FPA 2013-2015\TPI\Documents\Images\KinectDraw-SmallTo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quemare\OneDrive\ETML - FPA 2013-2015\TPI\Documents\Images\KinectDraw-SmallToBi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7891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26D">
        <w:t xml:space="preserve">Plus la main sera éloignée du corps du joueur, plus le pinceau sera gros, comme on le remarque sur la </w:t>
      </w:r>
      <w:r w:rsidR="003D526D">
        <w:fldChar w:fldCharType="begin"/>
      </w:r>
      <w:r w:rsidR="003D526D">
        <w:instrText xml:space="preserve"> REF _Ref419960290 \h </w:instrText>
      </w:r>
      <w:r w:rsidR="003D526D">
        <w:fldChar w:fldCharType="separate"/>
      </w:r>
      <w:r w:rsidR="005562A4">
        <w:t xml:space="preserve">Figure </w:t>
      </w:r>
      <w:r w:rsidR="005562A4">
        <w:rPr>
          <w:noProof/>
        </w:rPr>
        <w:t>4</w:t>
      </w:r>
      <w:r w:rsidR="005562A4">
        <w:t>.</w:t>
      </w:r>
      <w:r w:rsidR="005562A4">
        <w:rPr>
          <w:noProof/>
        </w:rPr>
        <w:t>2</w:t>
      </w:r>
      <w:r w:rsidR="003D526D">
        <w:fldChar w:fldCharType="end"/>
      </w:r>
      <w:r w:rsidR="003D526D">
        <w:t>.</w:t>
      </w:r>
      <w:r w:rsidR="00D207EF">
        <w:t xml:space="preserve"> Intuitivement, il faut s’imaginer que lorsqu’on « appuie » plus fort, le pinceau « s’écrase » sur la feuille.</w:t>
      </w:r>
    </w:p>
    <w:p w14:paraId="77478EE8" w14:textId="77777777" w:rsidR="00091F9D" w:rsidRDefault="006E152B" w:rsidP="001A7525">
      <w:pPr>
        <w:keepNext/>
        <w:keepLines/>
      </w:pPr>
      <w:r>
        <w:lastRenderedPageBreak/>
        <w:t>Dans ce projet, il ne sera pas décrit comment implémenter des fonctionnalités telles que l’effacement, ou encore le choix de couleur, car n’apportant aucune plus-value à l’apprentissa</w:t>
      </w:r>
      <w:r w:rsidR="00F14B20">
        <w:t>ge du développement sur Ki</w:t>
      </w:r>
      <w:r w:rsidR="008B6743">
        <w:t xml:space="preserve">nect. Cependant, il est assez facile de les implémenter. </w:t>
      </w:r>
    </w:p>
    <w:p w14:paraId="0F424FD9" w14:textId="77777777" w:rsidR="00DC3B9B" w:rsidRDefault="004B31EE" w:rsidP="001A7525">
      <w:pPr>
        <w:keepNext/>
        <w:keepLines/>
        <w:jc w:val="center"/>
      </w:pPr>
      <w:r w:rsidRPr="004B31EE">
        <w:rPr>
          <w:rStyle w:val="Emphaseple"/>
          <w:i w:val="0"/>
          <w:iCs w:val="0"/>
          <w:noProof/>
          <w:color w:val="auto"/>
          <w:lang w:eastAsia="fr-CH"/>
        </w:rPr>
        <w:drawing>
          <wp:inline distT="0" distB="0" distL="0" distR="0" wp14:anchorId="146B8284" wp14:editId="7B7AABC3">
            <wp:extent cx="2276108" cy="1518249"/>
            <wp:effectExtent l="0" t="0" r="0" b="6350"/>
            <wp:docPr id="28" name="Image 28" descr="C:\Users\jacquemare\OneDrive\ETML - FPA 2013-2015\TPI\Documents\Images\KinectDrawWPF-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cquemare\OneDrive\ETML - FPA 2013-2015\TPI\Documents\Images\KinectDrawWPF-Screensho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9451" cy="1547160"/>
                    </a:xfrm>
                    <a:prstGeom prst="rect">
                      <a:avLst/>
                    </a:prstGeom>
                    <a:noFill/>
                    <a:ln>
                      <a:noFill/>
                    </a:ln>
                  </pic:spPr>
                </pic:pic>
              </a:graphicData>
            </a:graphic>
          </wp:inline>
        </w:drawing>
      </w:r>
    </w:p>
    <w:p w14:paraId="7DFDEB28" w14:textId="77777777" w:rsidR="004B31EE" w:rsidRPr="00CF73E4" w:rsidRDefault="00DC3B9B" w:rsidP="001A7525">
      <w:pPr>
        <w:pStyle w:val="Lgende"/>
        <w:keepNext/>
        <w:keepLines/>
        <w:jc w:val="center"/>
        <w:rPr>
          <w:rStyle w:val="Emphaseple"/>
          <w:color w:val="auto"/>
        </w:rPr>
      </w:pPr>
      <w:r>
        <w:t xml:space="preserve">Figure </w:t>
      </w:r>
      <w:r w:rsidR="00046799">
        <w:fldChar w:fldCharType="begin"/>
      </w:r>
      <w:r w:rsidR="00046799">
        <w:instrText xml:space="preserve"> STYLEREF 1 \s </w:instrText>
      </w:r>
      <w:r w:rsidR="00046799">
        <w:fldChar w:fldCharType="separate"/>
      </w:r>
      <w:r w:rsidR="007862FD">
        <w:rPr>
          <w:noProof/>
        </w:rPr>
        <w:t>4</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3</w:t>
      </w:r>
      <w:r w:rsidR="00046799">
        <w:rPr>
          <w:noProof/>
        </w:rPr>
        <w:fldChar w:fldCharType="end"/>
      </w:r>
      <w:r>
        <w:t> :</w:t>
      </w:r>
      <w:r w:rsidR="008C1D8B">
        <w:t xml:space="preserve"> exemple de fonctionnalité à ajouter, tel que le choix des couleurs</w:t>
      </w:r>
    </w:p>
    <w:p w14:paraId="113347A2" w14:textId="77777777" w:rsidR="00BD149E" w:rsidRDefault="00BD149E">
      <w:pPr>
        <w:spacing w:after="0"/>
        <w:jc w:val="left"/>
      </w:pPr>
      <w:r>
        <w:br w:type="page"/>
      </w:r>
    </w:p>
    <w:p w14:paraId="774FCD1E" w14:textId="77777777" w:rsidR="00BD149E" w:rsidRDefault="00BD149E" w:rsidP="00BD149E">
      <w:pPr>
        <w:pStyle w:val="Titre2"/>
      </w:pPr>
      <w:bookmarkStart w:id="75" w:name="_Toc419977413"/>
      <w:bookmarkStart w:id="76" w:name="_Toc421258504"/>
      <w:r>
        <w:lastRenderedPageBreak/>
        <w:t>Mise en place et prérequis</w:t>
      </w:r>
      <w:bookmarkEnd w:id="75"/>
      <w:bookmarkEnd w:id="76"/>
    </w:p>
    <w:p w14:paraId="4B7CEBBD" w14:textId="77777777" w:rsidR="003C3DBE" w:rsidRPr="008B5D34" w:rsidRDefault="003C3DBE" w:rsidP="003C3DBE">
      <w:pPr>
        <w:rPr>
          <w:i/>
          <w:iCs/>
          <w:color w:val="404040" w:themeColor="text1" w:themeTint="BF"/>
        </w:rPr>
      </w:pPr>
      <w:r>
        <w:rPr>
          <w:rStyle w:val="Emphaseple"/>
        </w:rPr>
        <w:t>Information : ce projet a été ciblé pour les applications Windows Store 8.1. C’est pourquoi elle ne s’exécutera pas sur Windows 8.</w:t>
      </w:r>
    </w:p>
    <w:p w14:paraId="126C849C" w14:textId="77777777" w:rsidR="00DE4059" w:rsidRDefault="00586729" w:rsidP="00F47765">
      <w:r>
        <w:t xml:space="preserve">Depuis l’archive fournie, </w:t>
      </w:r>
      <w:r w:rsidR="00295061">
        <w:t xml:space="preserve">ouvrir le projet </w:t>
      </w:r>
      <w:r w:rsidR="00295061" w:rsidRPr="00295061">
        <w:rPr>
          <w:i/>
        </w:rPr>
        <w:t>Kinect Draw</w:t>
      </w:r>
      <w:r w:rsidR="004432DA">
        <w:rPr>
          <w:i/>
        </w:rPr>
        <w:t xml:space="preserve"> </w:t>
      </w:r>
      <w:r w:rsidR="004432DA">
        <w:t xml:space="preserve">(dans le dossier </w:t>
      </w:r>
      <w:r w:rsidR="004432DA">
        <w:rPr>
          <w:i/>
        </w:rPr>
        <w:t>KinectDraw-</w:t>
      </w:r>
      <w:r w:rsidR="004432DA" w:rsidRPr="004432DA">
        <w:t>Base</w:t>
      </w:r>
      <w:r w:rsidR="004432DA">
        <w:t xml:space="preserve">) </w:t>
      </w:r>
      <w:r w:rsidR="004432DA" w:rsidRPr="004432DA">
        <w:t>dans</w:t>
      </w:r>
      <w:r w:rsidR="004432DA">
        <w:t xml:space="preserve"> Visual Studio</w:t>
      </w:r>
      <w:r w:rsidR="000B75E5">
        <w:t>.</w:t>
      </w:r>
      <w:r w:rsidR="003305BA">
        <w:t xml:space="preserve"> </w:t>
      </w:r>
    </w:p>
    <w:p w14:paraId="68280B11" w14:textId="77777777" w:rsidR="001128ED" w:rsidRDefault="001128ED" w:rsidP="00F47765">
      <w:r>
        <w:t xml:space="preserve">Ce projet de base contient le design de l’application et le code nécessaire pour qu’elle fonctionne. </w:t>
      </w:r>
      <w:r w:rsidR="0067600D">
        <w:t>Elle n’implémente aucune fonctionnalité de Kinect.</w:t>
      </w:r>
      <w:r w:rsidR="0059770F">
        <w:br/>
        <w:t xml:space="preserve">Cependant, le nécessaire a été fait pour </w:t>
      </w:r>
      <w:r w:rsidR="001972A2">
        <w:t>que le développement sur Kinect puisse commencer de suite :</w:t>
      </w:r>
    </w:p>
    <w:p w14:paraId="633D866E" w14:textId="77777777" w:rsidR="001972A2" w:rsidRDefault="001972A2" w:rsidP="00E70EAF">
      <w:pPr>
        <w:pStyle w:val="Paragraphedeliste"/>
        <w:numPr>
          <w:ilvl w:val="0"/>
          <w:numId w:val="12"/>
        </w:numPr>
      </w:pPr>
      <w:r>
        <w:t xml:space="preserve">La référence à l’API de Kinect </w:t>
      </w:r>
      <w:r w:rsidR="009C7C32">
        <w:t>a été ajoutée</w:t>
      </w:r>
    </w:p>
    <w:p w14:paraId="4A5B2272" w14:textId="77777777" w:rsidR="001972A2" w:rsidRDefault="00E03805" w:rsidP="00E70EAF">
      <w:pPr>
        <w:pStyle w:val="Paragraphedeliste"/>
        <w:numPr>
          <w:ilvl w:val="1"/>
          <w:numId w:val="12"/>
        </w:numPr>
      </w:pPr>
      <w:r>
        <w:t>WindowsPreview.Kinect</w:t>
      </w:r>
    </w:p>
    <w:p w14:paraId="25454C41" w14:textId="77777777" w:rsidR="00E03805" w:rsidRDefault="00681400" w:rsidP="00E70EAF">
      <w:pPr>
        <w:pStyle w:val="Paragraphedeliste"/>
        <w:numPr>
          <w:ilvl w:val="0"/>
          <w:numId w:val="12"/>
        </w:numPr>
      </w:pPr>
      <w:r>
        <w:t xml:space="preserve">Les capacités de l’application Windows </w:t>
      </w:r>
      <w:r w:rsidR="00A27573">
        <w:t>Store</w:t>
      </w:r>
      <w:r w:rsidR="001C5733">
        <w:t xml:space="preserve"> pour l’accès à Kinect</w:t>
      </w:r>
      <w:r w:rsidR="00A27573">
        <w:t xml:space="preserve"> ont été ajoutées</w:t>
      </w:r>
    </w:p>
    <w:p w14:paraId="6E8B0F1C" w14:textId="77777777" w:rsidR="00A27573" w:rsidRDefault="00A27573" w:rsidP="00E70EAF">
      <w:pPr>
        <w:pStyle w:val="Paragraphedeliste"/>
        <w:numPr>
          <w:ilvl w:val="1"/>
          <w:numId w:val="12"/>
        </w:numPr>
      </w:pPr>
      <w:r>
        <w:t>Microphone</w:t>
      </w:r>
    </w:p>
    <w:p w14:paraId="67CF9989" w14:textId="77777777" w:rsidR="00A27573" w:rsidRDefault="00A27573" w:rsidP="00E70EAF">
      <w:pPr>
        <w:pStyle w:val="Paragraphedeliste"/>
        <w:numPr>
          <w:ilvl w:val="1"/>
          <w:numId w:val="12"/>
        </w:numPr>
      </w:pPr>
      <w:r>
        <w:t>Webcam</w:t>
      </w:r>
    </w:p>
    <w:p w14:paraId="2241FA0F" w14:textId="77777777" w:rsidR="00785AFF" w:rsidRDefault="001D1BF9" w:rsidP="00E70EAF">
      <w:pPr>
        <w:pStyle w:val="Paragraphedeliste"/>
        <w:numPr>
          <w:ilvl w:val="0"/>
          <w:numId w:val="12"/>
        </w:numPr>
      </w:pPr>
      <w:r>
        <w:t>L’application a été ciblée pour les plateformes 64 bits</w:t>
      </w:r>
      <w:r w:rsidR="00836C9F">
        <w:br/>
        <w:t>Ceci est nécessaire pour les applications utilisant Kinect</w:t>
      </w:r>
    </w:p>
    <w:p w14:paraId="5822CA65" w14:textId="77777777" w:rsidR="00C250FF" w:rsidRDefault="00C250FF" w:rsidP="00C250FF">
      <w:pPr>
        <w:pStyle w:val="Titre2"/>
      </w:pPr>
      <w:bookmarkStart w:id="77" w:name="_Ref419976735"/>
      <w:bookmarkStart w:id="78" w:name="_Toc419977414"/>
      <w:bookmarkStart w:id="79" w:name="_Toc421258505"/>
      <w:r>
        <w:t>Structure et design du projet</w:t>
      </w:r>
      <w:bookmarkEnd w:id="77"/>
      <w:bookmarkEnd w:id="78"/>
      <w:bookmarkEnd w:id="79"/>
    </w:p>
    <w:p w14:paraId="49BB6054" w14:textId="77777777" w:rsidR="007934A4" w:rsidRPr="007934A4" w:rsidRDefault="00E92C66" w:rsidP="007934A4">
      <w:pPr>
        <w:pStyle w:val="Titre3"/>
      </w:pPr>
      <w:bookmarkStart w:id="80" w:name="_Toc421258506"/>
      <w:r>
        <w:t>Les couches</w:t>
      </w:r>
      <w:bookmarkEnd w:id="80"/>
    </w:p>
    <w:p w14:paraId="346B55FA" w14:textId="77777777" w:rsidR="007A2F8F" w:rsidRPr="00337C2C" w:rsidRDefault="007A2F8F" w:rsidP="00AB5BB3">
      <w:pPr>
        <w:pStyle w:val="Instruction"/>
      </w:pPr>
      <w:r w:rsidRPr="00337C2C">
        <w:t>Lancer l’application</w:t>
      </w:r>
    </w:p>
    <w:p w14:paraId="14CE1B09" w14:textId="77777777" w:rsidR="00867B70" w:rsidRDefault="00A60708" w:rsidP="00867B70">
      <w:r>
        <w:t>Voici son design</w:t>
      </w:r>
      <w:r w:rsidR="00167FE9">
        <w:t> :</w:t>
      </w:r>
    </w:p>
    <w:p w14:paraId="41EFD91F" w14:textId="77777777" w:rsidR="00B1385F" w:rsidRDefault="00A75426" w:rsidP="00B1385F">
      <w:pPr>
        <w:keepNext/>
      </w:pPr>
      <w:r w:rsidRPr="00A75426">
        <w:rPr>
          <w:noProof/>
          <w:lang w:eastAsia="fr-CH"/>
        </w:rPr>
        <w:drawing>
          <wp:inline distT="0" distB="0" distL="0" distR="0" wp14:anchorId="2C1C3F51" wp14:editId="52B5DA6B">
            <wp:extent cx="5760720" cy="3241805"/>
            <wp:effectExtent l="19050" t="19050" r="11430" b="15875"/>
            <wp:docPr id="29" name="Image 29" descr="C:\Users\jacquemare\OneDrive\ETML - FPA 2013-2015\TPI\Documents\Images\KinectDraw-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cquemare\OneDrive\ETML - FPA 2013-2015\TPI\Documents\Images\KinectDraw-bas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41805"/>
                    </a:xfrm>
                    <a:prstGeom prst="rect">
                      <a:avLst/>
                    </a:prstGeom>
                    <a:noFill/>
                    <a:ln>
                      <a:solidFill>
                        <a:schemeClr val="tx1"/>
                      </a:solidFill>
                    </a:ln>
                  </pic:spPr>
                </pic:pic>
              </a:graphicData>
            </a:graphic>
          </wp:inline>
        </w:drawing>
      </w:r>
    </w:p>
    <w:p w14:paraId="29696496" w14:textId="77777777" w:rsidR="00A75426" w:rsidRDefault="00B1385F" w:rsidP="00B1385F">
      <w:pPr>
        <w:pStyle w:val="Lgende"/>
      </w:pPr>
      <w:r>
        <w:t xml:space="preserve">Figure </w:t>
      </w:r>
      <w:r w:rsidR="00046799">
        <w:fldChar w:fldCharType="begin"/>
      </w:r>
      <w:r w:rsidR="00046799">
        <w:instrText xml:space="preserve"> STYLEREF 1 \s </w:instrText>
      </w:r>
      <w:r w:rsidR="00046799">
        <w:fldChar w:fldCharType="separate"/>
      </w:r>
      <w:r w:rsidR="007862FD">
        <w:rPr>
          <w:noProof/>
        </w:rPr>
        <w:t>4</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4</w:t>
      </w:r>
      <w:r w:rsidR="00046799">
        <w:rPr>
          <w:noProof/>
        </w:rPr>
        <w:fldChar w:fldCharType="end"/>
      </w:r>
      <w:r>
        <w:t> : L’application de base fournie</w:t>
      </w:r>
    </w:p>
    <w:p w14:paraId="4B449EAA" w14:textId="77777777" w:rsidR="00B1385F" w:rsidRDefault="00C250FF" w:rsidP="00B1385F">
      <w:r>
        <w:lastRenderedPageBreak/>
        <w:t xml:space="preserve">Cette application </w:t>
      </w:r>
      <w:r w:rsidR="00E7078C">
        <w:t>n’est pas utilisable</w:t>
      </w:r>
      <w:r>
        <w:t>. Cependant, le design a déjà été préparé</w:t>
      </w:r>
      <w:r w:rsidR="008D216F">
        <w:t>, ainsi que la structure du projet</w:t>
      </w:r>
      <w:r w:rsidR="005C53CF">
        <w:t>, et quelques variables.</w:t>
      </w:r>
    </w:p>
    <w:p w14:paraId="2287C73C" w14:textId="77777777" w:rsidR="003D4805" w:rsidRDefault="003D4805" w:rsidP="00A93E4E">
      <w:pPr>
        <w:keepNext/>
        <w:keepLines/>
      </w:pPr>
      <w:r>
        <w:t xml:space="preserve">Voici comment le design de l’application a été </w:t>
      </w:r>
      <w:r w:rsidR="00543E6B">
        <w:t>arrangé</w:t>
      </w:r>
      <w:r>
        <w:t> :</w:t>
      </w:r>
    </w:p>
    <w:p w14:paraId="4DF31CB7" w14:textId="77777777" w:rsidR="00002FD5" w:rsidRDefault="007C75E1" w:rsidP="00002FD5">
      <w:pPr>
        <w:keepNext/>
        <w:keepLines/>
      </w:pPr>
      <w:r>
        <w:rPr>
          <w:noProof/>
          <w:lang w:eastAsia="fr-CH"/>
        </w:rPr>
        <mc:AlternateContent>
          <mc:Choice Requires="wpc">
            <w:drawing>
              <wp:inline distT="0" distB="0" distL="0" distR="0" wp14:anchorId="25892C77" wp14:editId="1A7B92CC">
                <wp:extent cx="6091555" cy="4552950"/>
                <wp:effectExtent l="0" t="0" r="0" b="0"/>
                <wp:docPr id="33" name="Zone de dessin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38" name="Image 38"/>
                          <pic:cNvPicPr>
                            <a:picLocks noChangeAspect="1"/>
                          </pic:cNvPicPr>
                        </pic:nvPicPr>
                        <pic:blipFill>
                          <a:blip r:embed="rId41">
                            <a:extLst/>
                          </a:blip>
                          <a:stretch>
                            <a:fillRect/>
                          </a:stretch>
                        </pic:blipFill>
                        <pic:spPr>
                          <a:xfrm rot="2530965">
                            <a:off x="2114856" y="1190624"/>
                            <a:ext cx="1002810" cy="2903126"/>
                          </a:xfrm>
                          <a:prstGeom prst="rect">
                            <a:avLst/>
                          </a:prstGeom>
                          <a:scene3d>
                            <a:camera prst="isometricOffAxis2Right"/>
                            <a:lightRig rig="threePt" dir="t"/>
                          </a:scene3d>
                        </pic:spPr>
                      </pic:pic>
                      <wps:wsp>
                        <wps:cNvPr id="35" name="Rectangle à coins arrondis 35"/>
                        <wps:cNvSpPr/>
                        <wps:spPr>
                          <a:xfrm>
                            <a:off x="11" y="809625"/>
                            <a:ext cx="5431134" cy="3024553"/>
                          </a:xfrm>
                          <a:prstGeom prst="roundRect">
                            <a:avLst>
                              <a:gd name="adj" fmla="val 4541"/>
                            </a:avLst>
                          </a:prstGeom>
                          <a:solidFill>
                            <a:srgbClr val="4F81BD">
                              <a:alpha val="32157"/>
                            </a:srgbClr>
                          </a:solidFill>
                          <a:scene3d>
                            <a:camera prst="isometricOffAxis2Righ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Zone de texte 36"/>
                        <wps:cNvSpPr txBox="1"/>
                        <wps:spPr>
                          <a:xfrm>
                            <a:off x="2752056" y="400050"/>
                            <a:ext cx="1529715" cy="306070"/>
                          </a:xfrm>
                          <a:prstGeom prst="rect">
                            <a:avLst/>
                          </a:prstGeom>
                          <a:noFill/>
                          <a:ln w="6350">
                            <a:noFill/>
                          </a:ln>
                          <a:effectLst/>
                          <a:scene3d>
                            <a:camera prst="isometricOffAxis2Right"/>
                            <a:lightRig rig="threePt" dir="t"/>
                          </a:scene3d>
                        </wps:spPr>
                        <wps:style>
                          <a:lnRef idx="0">
                            <a:schemeClr val="accent1"/>
                          </a:lnRef>
                          <a:fillRef idx="0">
                            <a:schemeClr val="accent1"/>
                          </a:fillRef>
                          <a:effectRef idx="0">
                            <a:schemeClr val="accent1"/>
                          </a:effectRef>
                          <a:fontRef idx="minor">
                            <a:schemeClr val="dk1"/>
                          </a:fontRef>
                        </wps:style>
                        <wps:txbx>
                          <w:txbxContent>
                            <w:p w14:paraId="577A819A" w14:textId="77777777" w:rsidR="00D55FA4" w:rsidRPr="007C75E1" w:rsidRDefault="00D55FA4">
                              <w:r>
                                <w:t>Couche de dessin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Rectangle à coins arrondis 97"/>
                        <wps:cNvSpPr/>
                        <wps:spPr>
                          <a:xfrm>
                            <a:off x="626061" y="809625"/>
                            <a:ext cx="5430521" cy="3023870"/>
                          </a:xfrm>
                          <a:prstGeom prst="roundRect">
                            <a:avLst>
                              <a:gd name="adj" fmla="val 4541"/>
                            </a:avLst>
                          </a:prstGeom>
                          <a:solidFill>
                            <a:srgbClr val="27D949">
                              <a:alpha val="40000"/>
                            </a:srgbClr>
                          </a:solidFill>
                          <a:scene3d>
                            <a:camera prst="isometricOffAxis2Righ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 name="Image 41"/>
                          <pic:cNvPicPr>
                            <a:picLocks noChangeAspect="1"/>
                          </pic:cNvPicPr>
                        </pic:nvPicPr>
                        <pic:blipFill>
                          <a:blip r:embed="rId42"/>
                          <a:stretch>
                            <a:fillRect/>
                          </a:stretch>
                        </pic:blipFill>
                        <pic:spPr>
                          <a:xfrm>
                            <a:off x="3787373" y="1590675"/>
                            <a:ext cx="733333" cy="600000"/>
                          </a:xfrm>
                          <a:prstGeom prst="rect">
                            <a:avLst/>
                          </a:prstGeom>
                          <a:scene3d>
                            <a:camera prst="isometricOffAxis2Right"/>
                            <a:lightRig rig="threePt" dir="t"/>
                          </a:scene3d>
                        </pic:spPr>
                      </pic:pic>
                      <wps:wsp>
                        <wps:cNvPr id="39" name="Zone de texte 39"/>
                        <wps:cNvSpPr txBox="1"/>
                        <wps:spPr>
                          <a:xfrm>
                            <a:off x="3277568" y="2933700"/>
                            <a:ext cx="1611630" cy="311150"/>
                          </a:xfrm>
                          <a:prstGeom prst="rect">
                            <a:avLst/>
                          </a:prstGeom>
                          <a:noFill/>
                          <a:ln w="6350">
                            <a:noFill/>
                          </a:ln>
                          <a:effectLst/>
                          <a:scene3d>
                            <a:camera prst="isometricOffAxis2Right"/>
                            <a:lightRig rig="threePt" dir="t"/>
                          </a:scene3d>
                        </wps:spPr>
                        <wps:style>
                          <a:lnRef idx="0">
                            <a:schemeClr val="accent1"/>
                          </a:lnRef>
                          <a:fillRef idx="0">
                            <a:schemeClr val="accent1"/>
                          </a:fillRef>
                          <a:effectRef idx="0">
                            <a:schemeClr val="accent1"/>
                          </a:effectRef>
                          <a:fontRef idx="minor">
                            <a:schemeClr val="dk1"/>
                          </a:fontRef>
                        </wps:style>
                        <wps:txbx>
                          <w:txbxContent>
                            <w:p w14:paraId="301F4129" w14:textId="77777777" w:rsidR="00D55FA4" w:rsidRDefault="00D55FA4">
                              <w:r>
                                <w:t>Couche du curseur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5892C77" id="Zone de dessin 33" o:spid="_x0000_s1084" editas="canvas" style="width:479.65pt;height:358.5pt;mso-position-horizontal-relative:char;mso-position-vertical-relative:line" coordsize="6091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">
                <v:shape id="_x0000_s1085" type="#_x0000_t75" style="position:absolute;width:60915;height:45529;visibility:visible;mso-wrap-style:square">
                  <v:fill o:detectmouseclick="t"/>
                  <v:path o:connecttype="none"/>
                </v:shape>
                <v:shape id="Image 38" o:spid="_x0000_s1086" type="#_x0000_t75" style="position:absolute;left:21148;top:11906;width:10028;height:29031;rotation:276448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coEPBAAAA2wAAAA8AAABkcnMvZG93bnJldi54bWxET01rwkAQvRf8D8sIvdVNlBZJXaUootCD&#10;NK2ItyE7TUKzsyE70fTfuwfB4+N9L1aDa9SFulB7NpBOElDEhbc1lwZ+vrcvc1BBkC02nsnAPwVY&#10;LUdPC8ysv/IXXXIpVQzhkKGBSqTNtA5FRQ7DxLfEkfv1nUOJsCu17fAaw12jp0nyph3WHBsqbGld&#10;UfGX987AYf65P6V9us7PW9kc5civrt8Z8zwePt5BCQ3yEN/de2tgFsfGL/EH6O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acoEPBAAAA2wAAAA8AAAAAAAAAAAAAAAAAnwIA&#10;AGRycy9kb3ducmV2LnhtbFBLBQYAAAAABAAEAPcAAACNAwAAAAA=&#10;">
                  <v:imagedata r:id="rId43" o:title=""/>
                  <v:path arrowok="t"/>
                </v:shape>
                <v:roundrect id="Rectangle à coins arrondis 35" o:spid="_x0000_s1087" style="position:absolute;top:8096;width:54311;height:30245;visibility:visible;mso-wrap-style:square;v-text-anchor:middle" arcsize="297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j+ccMA&#10;AADbAAAADwAAAGRycy9kb3ducmV2LnhtbESPQWvCQBSE74L/YXmCt7qxUpXoKlItrbSCRr0/s88k&#10;mH0bsluN/74rFDwOM/MNM503phRXql1hWUG/F4EgTq0uOFNw2H+8jEE4j6yxtEwK7uRgPmu3phhr&#10;e+MdXROfiQBhF6OC3PsqltKlORl0PVsRB+9sa4M+yDqTusZbgJtSvkbRUBosOCzkWNF7Tukl+TUK&#10;kjXd1z/LRn+v8Lz53JrTceRPSnU7zWICwlPjn+H/9pdWMHiDx5fw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j+ccMAAADbAAAADwAAAAAAAAAAAAAAAACYAgAAZHJzL2Rv&#10;d25yZXYueG1sUEsFBgAAAAAEAAQA9QAAAIgDAAAAAA==&#10;" fillcolor="#4f81bd" strokecolor="#243f60 [1604]" strokeweight="2pt">
                  <v:fill opacity="21074f"/>
                  <o:extrusion v:ext="view" viewpoint="100pt,0" viewpointorigin=",0" skewangle="0" skewamt="0"/>
                </v:roundrect>
                <v:shape id="Zone de texte 36" o:spid="_x0000_s1088" type="#_x0000_t202" style="position:absolute;left:27520;top:4000;width:15297;height:30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14:paraId="577A819A" w14:textId="77777777" w:rsidR="00D55FA4" w:rsidRPr="007C75E1" w:rsidRDefault="00D55FA4">
                        <w:r>
                          <w:t>Couche de dessin</w:t>
                        </w:r>
                      </w:p>
                    </w:txbxContent>
                  </v:textbox>
                </v:shape>
                <v:roundrect id="Rectangle à coins arrondis 97" o:spid="_x0000_s1089" style="position:absolute;left:6260;top:8096;width:54305;height:30238;visibility:visible;mso-wrap-style:square;v-text-anchor:middle" arcsize="297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4lsQA&#10;AADbAAAADwAAAGRycy9kb3ducmV2LnhtbESPQWvCQBSE7wX/w/IKvdVNLVYTXUWElOZSNApeH9nX&#10;JDT7Nt3davz3rlDocZiZb5jlejCdOJPzrWUFL+MEBHFldcu1guMhf56D8AFZY2eZFFzJw3o1elhi&#10;pu2F93QuQy0ihH2GCpoQ+kxKXzVk0I9tTxy9L+sMhihdLbXDS4SbTk6S5E0abDkuNNjTtqHqu/w1&#10;Ct7xs5g7lxbb3Wb60+bla16kJ6WeHofNAkSgIfyH/9ofWkE6g/uX+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FuJbEAAAA2wAAAA8AAAAAAAAAAAAAAAAAmAIAAGRycy9k&#10;b3ducmV2LnhtbFBLBQYAAAAABAAEAPUAAACJAwAAAAA=&#10;" fillcolor="#27d949" strokecolor="#243f60 [1604]" strokeweight="2pt">
                  <v:fill opacity="26214f"/>
                  <o:extrusion v:ext="view" viewpoint="100pt,0" viewpointorigin=",0" skewangle="0" skewamt="0"/>
                </v:roundrect>
                <v:shape id="Image 41" o:spid="_x0000_s1090" type="#_x0000_t75" style="position:absolute;left:37873;top:15906;width:7334;height:6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stUjEAAAA2wAAAA8AAABkcnMvZG93bnJldi54bWxEj9FqwkAURN8L/sNyBd/qRi1VoquIJagF&#10;H4x+wCV7TYLZu0l2G+Pfd4VCH4eZOcOsNr2pREetKy0rmIwjEMSZ1SXnCq6X5H0BwnlkjZVlUvAk&#10;B5v14G2FsbYPPlOX+lwECLsYFRTe17GULivIoBvbmjh4N9sa9EG2udQtPgLcVHIaRZ/SYMlhocCa&#10;dgVl9/THKEiezexedsm8OdLXdK/T7/3h1Cg1GvbbJQhPvf8P/7UPWsHHBF5fw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stUjEAAAA2wAAAA8AAAAAAAAAAAAAAAAA&#10;nwIAAGRycy9kb3ducmV2LnhtbFBLBQYAAAAABAAEAPcAAACQAwAAAAA=&#10;">
                  <v:imagedata r:id="rId44" o:title=""/>
                  <v:path arrowok="t"/>
                </v:shape>
                <v:shape id="Zone de texte 39" o:spid="_x0000_s1091" type="#_x0000_t202" style="position:absolute;left:32775;top:29337;width:16116;height:31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14:paraId="301F4129" w14:textId="77777777" w:rsidR="00D55FA4" w:rsidRDefault="00D55FA4">
                        <w:r>
                          <w:t>Couche du curseur</w:t>
                        </w:r>
                      </w:p>
                    </w:txbxContent>
                  </v:textbox>
                </v:shape>
                <w10:anchorlock/>
              </v:group>
            </w:pict>
          </mc:Fallback>
        </mc:AlternateContent>
      </w:r>
    </w:p>
    <w:p w14:paraId="02A1831C" w14:textId="77777777" w:rsidR="00A93E4E" w:rsidRDefault="00002FD5" w:rsidP="00002FD5">
      <w:pPr>
        <w:pStyle w:val="Lgende"/>
      </w:pPr>
      <w:r>
        <w:t xml:space="preserve">Figure </w:t>
      </w:r>
      <w:r w:rsidR="00046799">
        <w:fldChar w:fldCharType="begin"/>
      </w:r>
      <w:r w:rsidR="00046799">
        <w:instrText xml:space="preserve"> STYLEREF 1 \s </w:instrText>
      </w:r>
      <w:r w:rsidR="00046799">
        <w:fldChar w:fldCharType="separate"/>
      </w:r>
      <w:r w:rsidR="007862FD">
        <w:rPr>
          <w:noProof/>
        </w:rPr>
        <w:t>4</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5</w:t>
      </w:r>
      <w:r w:rsidR="00046799">
        <w:rPr>
          <w:noProof/>
        </w:rPr>
        <w:fldChar w:fldCharType="end"/>
      </w:r>
      <w:r>
        <w:t> : les couches de l’application Kinect Draw</w:t>
      </w:r>
    </w:p>
    <w:p w14:paraId="092F687F" w14:textId="77777777" w:rsidR="00082195" w:rsidRDefault="000B5C29" w:rsidP="00082195">
      <w:r>
        <w:t>Il y a deux couches :</w:t>
      </w:r>
    </w:p>
    <w:p w14:paraId="7AC880C4" w14:textId="77777777" w:rsidR="00511FF8" w:rsidRDefault="00511FF8" w:rsidP="00E70EAF">
      <w:pPr>
        <w:pStyle w:val="Paragraphedeliste"/>
        <w:numPr>
          <w:ilvl w:val="0"/>
          <w:numId w:val="13"/>
        </w:numPr>
      </w:pPr>
      <w:r>
        <w:t xml:space="preserve">La couche d’arrière-plan, soit la couche de dessin, dans laquelle on </w:t>
      </w:r>
      <w:r w:rsidR="00BC25C3">
        <w:t>dessinera</w:t>
      </w:r>
      <w:r w:rsidR="00D25C69">
        <w:t>.</w:t>
      </w:r>
      <w:r w:rsidR="002212CF">
        <w:br/>
        <w:t>Elle est appelée</w:t>
      </w:r>
      <w:r w:rsidR="00B04625">
        <w:t xml:space="preserve"> </w:t>
      </w:r>
      <w:r w:rsidR="00B04625" w:rsidRPr="00B04625">
        <w:rPr>
          <w:b/>
          <w:i/>
        </w:rPr>
        <w:t>drawCanvas</w:t>
      </w:r>
      <w:r w:rsidR="00D50924">
        <w:rPr>
          <w:b/>
        </w:rPr>
        <w:t xml:space="preserve"> </w:t>
      </w:r>
      <w:r w:rsidR="00D50924">
        <w:t>dans le code</w:t>
      </w:r>
      <w:r w:rsidR="00D25C69">
        <w:t>.</w:t>
      </w:r>
    </w:p>
    <w:p w14:paraId="7900CB9D" w14:textId="77777777" w:rsidR="0072317B" w:rsidRDefault="002A34FF" w:rsidP="00E70EAF">
      <w:pPr>
        <w:pStyle w:val="Paragraphedeliste"/>
        <w:numPr>
          <w:ilvl w:val="0"/>
          <w:numId w:val="13"/>
        </w:numPr>
      </w:pPr>
      <w:r>
        <w:t>La couche de pre</w:t>
      </w:r>
      <w:r w:rsidR="0084202D">
        <w:t>mier</w:t>
      </w:r>
      <w:r w:rsidR="000509E5">
        <w:t xml:space="preserve"> </w:t>
      </w:r>
      <w:r>
        <w:t>plan</w:t>
      </w:r>
      <w:r w:rsidR="00C37AEF">
        <w:t>, soit la couche de curseur, qui ne sera utilisé que pour l’affichage du curseur</w:t>
      </w:r>
      <w:r w:rsidR="00D25C69">
        <w:t>.</w:t>
      </w:r>
      <w:r w:rsidR="00D25C69">
        <w:br/>
        <w:t xml:space="preserve">Elle est appelée </w:t>
      </w:r>
      <w:r w:rsidR="00D25C69" w:rsidRPr="00D25C69">
        <w:rPr>
          <w:b/>
          <w:i/>
        </w:rPr>
        <w:t>cursorMoveCanvas</w:t>
      </w:r>
      <w:r w:rsidR="00D25C69">
        <w:t xml:space="preserve"> dans le code.</w:t>
      </w:r>
    </w:p>
    <w:p w14:paraId="2E9030A9" w14:textId="77777777" w:rsidR="00802274" w:rsidRDefault="00314D27" w:rsidP="0072317B">
      <w:r>
        <w:t xml:space="preserve">La couche </w:t>
      </w:r>
      <w:r w:rsidRPr="00314D27">
        <w:rPr>
          <w:i/>
        </w:rPr>
        <w:t>cursorMoveCanvas</w:t>
      </w:r>
      <w:r>
        <w:t xml:space="preserve"> contient une ellipse qui sert de curseur</w:t>
      </w:r>
      <w:r w:rsidR="00681F3F">
        <w:t>. Celui-ci est déjà implémenté dans le code</w:t>
      </w:r>
      <w:r w:rsidR="00C8284E">
        <w:t>.</w:t>
      </w:r>
    </w:p>
    <w:p w14:paraId="6CA78926" w14:textId="77777777" w:rsidR="00337C2C" w:rsidRPr="00337C2C" w:rsidRDefault="00EF082F" w:rsidP="00AB5BB3">
      <w:pPr>
        <w:pStyle w:val="Instruction"/>
      </w:pPr>
      <w:r w:rsidRPr="00337C2C">
        <w:t xml:space="preserve">Quitter l’application si ce n’est pas </w:t>
      </w:r>
      <w:r w:rsidRPr="001651C9">
        <w:t>déjà</w:t>
      </w:r>
      <w:r w:rsidRPr="00337C2C">
        <w:t xml:space="preserve"> fait</w:t>
      </w:r>
    </w:p>
    <w:p w14:paraId="72457B20" w14:textId="77777777" w:rsidR="002A34FF" w:rsidRDefault="001A0542" w:rsidP="001A0542">
      <w:pPr>
        <w:pStyle w:val="Titre2"/>
      </w:pPr>
      <w:bookmarkStart w:id="81" w:name="_Toc419977415"/>
      <w:bookmarkStart w:id="82" w:name="_Ref420421407"/>
      <w:bookmarkStart w:id="83" w:name="_Toc421258507"/>
      <w:r>
        <w:t>Petite introduction</w:t>
      </w:r>
      <w:r w:rsidR="00C83274">
        <w:t xml:space="preserve"> à la structure de ce</w:t>
      </w:r>
      <w:r w:rsidR="007A6157">
        <w:t xml:space="preserve"> projet Windows 8</w:t>
      </w:r>
      <w:r w:rsidR="00737CF4">
        <w:t>.1</w:t>
      </w:r>
      <w:bookmarkEnd w:id="81"/>
      <w:bookmarkEnd w:id="82"/>
      <w:bookmarkEnd w:id="83"/>
    </w:p>
    <w:p w14:paraId="6E91726F" w14:textId="77777777" w:rsidR="0058041F" w:rsidRDefault="000741B1" w:rsidP="00F67E5B">
      <w:pPr>
        <w:jc w:val="left"/>
      </w:pPr>
      <w:r w:rsidRPr="00AA6EB8">
        <w:rPr>
          <w:noProof/>
          <w:lang w:eastAsia="fr-CH"/>
        </w:rPr>
        <w:lastRenderedPageBreak/>
        <w:drawing>
          <wp:anchor distT="0" distB="0" distL="114300" distR="114300" simplePos="0" relativeHeight="251661312" behindDoc="0" locked="0" layoutInCell="1" allowOverlap="1" wp14:anchorId="11BB4D1E" wp14:editId="598A236E">
            <wp:simplePos x="0" y="0"/>
            <wp:positionH relativeFrom="margin">
              <wp:align>left</wp:align>
            </wp:positionH>
            <wp:positionV relativeFrom="paragraph">
              <wp:posOffset>60325</wp:posOffset>
            </wp:positionV>
            <wp:extent cx="2062480" cy="1419225"/>
            <wp:effectExtent l="0" t="0" r="0" b="952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quemare\OneDrive\ETML - FPA 2013-2015\TPI\Documents\Images\KinectDraw-Folders.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062480" cy="14192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anchor>
        </w:drawing>
      </w:r>
      <w:r w:rsidR="00146D7E">
        <w:t xml:space="preserve">La </w:t>
      </w:r>
      <w:r w:rsidR="00387874">
        <w:fldChar w:fldCharType="begin"/>
      </w:r>
      <w:r w:rsidR="00387874">
        <w:instrText xml:space="preserve"> REF _Ref419970342 \h </w:instrText>
      </w:r>
      <w:r w:rsidR="00387874">
        <w:fldChar w:fldCharType="separate"/>
      </w:r>
      <w:r w:rsidR="005562A4">
        <w:t xml:space="preserve">Figure </w:t>
      </w:r>
      <w:r w:rsidR="005562A4">
        <w:rPr>
          <w:noProof/>
        </w:rPr>
        <w:t>4</w:t>
      </w:r>
      <w:r w:rsidR="005562A4">
        <w:t>.</w:t>
      </w:r>
      <w:r w:rsidR="005562A4">
        <w:rPr>
          <w:noProof/>
        </w:rPr>
        <w:t>6</w:t>
      </w:r>
      <w:r w:rsidR="00387874">
        <w:fldChar w:fldCharType="end"/>
      </w:r>
      <w:r w:rsidR="00387874">
        <w:t xml:space="preserve"> </w:t>
      </w:r>
      <w:r w:rsidR="00685E8E">
        <w:t>présente l’</w:t>
      </w:r>
      <w:r w:rsidR="0082651F">
        <w:t>arborescence</w:t>
      </w:r>
      <w:r w:rsidR="00685E8E">
        <w:t xml:space="preserve"> </w:t>
      </w:r>
      <w:r w:rsidR="00F82F32">
        <w:t>de fichier</w:t>
      </w:r>
      <w:r w:rsidR="0073045E">
        <w:t xml:space="preserve"> du projet Kinect Draw</w:t>
      </w:r>
      <w:r w:rsidR="00462529">
        <w:t xml:space="preserve">. </w:t>
      </w:r>
      <w:r w:rsidR="00685E8E">
        <w:t xml:space="preserve">Ce </w:t>
      </w:r>
      <w:r w:rsidR="009B5D22">
        <w:t>chapitre</w:t>
      </w:r>
      <w:r w:rsidR="00685E8E">
        <w:t xml:space="preserve"> ne s’attardera pas à la structure d’une application </w:t>
      </w:r>
      <w:r w:rsidR="00AE4837">
        <w:t>Windows 8.1</w:t>
      </w:r>
      <w:r w:rsidR="009B5D22">
        <w:t>, mais pré</w:t>
      </w:r>
      <w:r w:rsidR="00492D2E">
        <w:t>sentera les points nécessaires à la réalisation</w:t>
      </w:r>
      <w:r w:rsidR="003822B8">
        <w:t xml:space="preserve"> du projet.</w:t>
      </w:r>
    </w:p>
    <w:p w14:paraId="5CDFF73F" w14:textId="77777777" w:rsidR="00425061" w:rsidRPr="00F67E5B" w:rsidRDefault="003E3A20" w:rsidP="00AA6EB8">
      <w:pPr>
        <w:jc w:val="left"/>
      </w:pPr>
      <w:r>
        <w:rPr>
          <w:noProof/>
          <w:lang w:eastAsia="fr-CH"/>
        </w:rPr>
        <mc:AlternateContent>
          <mc:Choice Requires="wps">
            <w:drawing>
              <wp:anchor distT="0" distB="0" distL="114300" distR="114300" simplePos="0" relativeHeight="251663360" behindDoc="0" locked="0" layoutInCell="1" allowOverlap="1" wp14:anchorId="237E2142" wp14:editId="38CEA2D7">
                <wp:simplePos x="0" y="0"/>
                <wp:positionH relativeFrom="margin">
                  <wp:align>left</wp:align>
                </wp:positionH>
                <wp:positionV relativeFrom="paragraph">
                  <wp:posOffset>464185</wp:posOffset>
                </wp:positionV>
                <wp:extent cx="2062480" cy="327660"/>
                <wp:effectExtent l="0" t="0" r="0" b="0"/>
                <wp:wrapSquare wrapText="bothSides"/>
                <wp:docPr id="43" name="Zone de texte 43"/>
                <wp:cNvGraphicFramePr/>
                <a:graphic xmlns:a="http://schemas.openxmlformats.org/drawingml/2006/main">
                  <a:graphicData uri="http://schemas.microsoft.com/office/word/2010/wordprocessingShape">
                    <wps:wsp>
                      <wps:cNvSpPr txBox="1"/>
                      <wps:spPr>
                        <a:xfrm>
                          <a:off x="0" y="0"/>
                          <a:ext cx="2062480" cy="327660"/>
                        </a:xfrm>
                        <a:prstGeom prst="rect">
                          <a:avLst/>
                        </a:prstGeom>
                        <a:solidFill>
                          <a:prstClr val="white"/>
                        </a:solidFill>
                        <a:ln>
                          <a:noFill/>
                        </a:ln>
                        <a:effectLst/>
                      </wps:spPr>
                      <wps:txbx>
                        <w:txbxContent>
                          <w:p w14:paraId="1C673730" w14:textId="77777777" w:rsidR="00D55FA4" w:rsidRPr="00533CE0" w:rsidRDefault="00D55FA4" w:rsidP="00900C06">
                            <w:pPr>
                              <w:pStyle w:val="Lgende"/>
                              <w:rPr>
                                <w:rFonts w:cs="Arial"/>
                                <w:b/>
                                <w:bCs/>
                                <w:noProof/>
                                <w:color w:val="auto"/>
                                <w:sz w:val="28"/>
                                <w:szCs w:val="28"/>
                              </w:rPr>
                            </w:pPr>
                            <w:bookmarkStart w:id="84" w:name="_Ref419970342"/>
                            <w:r>
                              <w:t xml:space="preserve">Figure </w:t>
                            </w:r>
                            <w:r w:rsidR="00046799">
                              <w:fldChar w:fldCharType="begin"/>
                            </w:r>
                            <w:r w:rsidR="00046799">
                              <w:instrText xml:space="preserve"> STYLEREF 1 \s </w:instrText>
                            </w:r>
                            <w:r w:rsidR="00046799">
                              <w:fldChar w:fldCharType="separate"/>
                            </w:r>
                            <w:r>
                              <w:rPr>
                                <w:noProof/>
                              </w:rPr>
                              <w:t>4</w:t>
                            </w:r>
                            <w:r w:rsidR="00046799">
                              <w:rPr>
                                <w:noProof/>
                              </w:rPr>
                              <w:fldChar w:fldCharType="end"/>
                            </w:r>
                            <w:r>
                              <w:t>.</w:t>
                            </w:r>
                            <w:r w:rsidR="00046799">
                              <w:fldChar w:fldCharType="begin"/>
                            </w:r>
                            <w:r w:rsidR="00046799">
                              <w:instrText xml:space="preserve"> SEQ Figure \* ARABIC \s 1 </w:instrText>
                            </w:r>
                            <w:r w:rsidR="00046799">
                              <w:fldChar w:fldCharType="separate"/>
                            </w:r>
                            <w:r>
                              <w:rPr>
                                <w:noProof/>
                              </w:rPr>
                              <w:t>6</w:t>
                            </w:r>
                            <w:r w:rsidR="00046799">
                              <w:rPr>
                                <w:noProof/>
                              </w:rPr>
                              <w:fldChar w:fldCharType="end"/>
                            </w:r>
                            <w:bookmarkEnd w:id="84"/>
                            <w:r>
                              <w:t> : La structure de fichier de KinectDraw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2142" id="Zone de texte 43" o:spid="_x0000_s1092" type="#_x0000_t202" style="position:absolute;margin-left:0;margin-top:36.55pt;width:162.4pt;height:25.8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" stroked="f">
                <v:textbox inset="0,0,0,0">
                  <w:txbxContent>
                    <w:p w14:paraId="1C673730" w14:textId="77777777" w:rsidR="00D55FA4" w:rsidRPr="00533CE0" w:rsidRDefault="00D55FA4" w:rsidP="00900C06">
                      <w:pPr>
                        <w:pStyle w:val="Lgende"/>
                        <w:rPr>
                          <w:rFonts w:cs="Arial"/>
                          <w:b/>
                          <w:bCs/>
                          <w:noProof/>
                          <w:color w:val="auto"/>
                          <w:sz w:val="28"/>
                          <w:szCs w:val="28"/>
                        </w:rPr>
                      </w:pPr>
                      <w:bookmarkStart w:id="85" w:name="_Ref419970342"/>
                      <w:r>
                        <w:t xml:space="preserve">Figure </w:t>
                      </w:r>
                      <w:r w:rsidR="00046799">
                        <w:fldChar w:fldCharType="begin"/>
                      </w:r>
                      <w:r w:rsidR="00046799">
                        <w:instrText xml:space="preserve"> STYLEREF 1 \s </w:instrText>
                      </w:r>
                      <w:r w:rsidR="00046799">
                        <w:fldChar w:fldCharType="separate"/>
                      </w:r>
                      <w:r>
                        <w:rPr>
                          <w:noProof/>
                        </w:rPr>
                        <w:t>4</w:t>
                      </w:r>
                      <w:r w:rsidR="00046799">
                        <w:rPr>
                          <w:noProof/>
                        </w:rPr>
                        <w:fldChar w:fldCharType="end"/>
                      </w:r>
                      <w:r>
                        <w:t>.</w:t>
                      </w:r>
                      <w:r w:rsidR="00046799">
                        <w:fldChar w:fldCharType="begin"/>
                      </w:r>
                      <w:r w:rsidR="00046799">
                        <w:instrText xml:space="preserve"> SEQ Figure \* ARABIC \s 1 </w:instrText>
                      </w:r>
                      <w:r w:rsidR="00046799">
                        <w:fldChar w:fldCharType="separate"/>
                      </w:r>
                      <w:r>
                        <w:rPr>
                          <w:noProof/>
                        </w:rPr>
                        <w:t>6</w:t>
                      </w:r>
                      <w:r w:rsidR="00046799">
                        <w:rPr>
                          <w:noProof/>
                        </w:rPr>
                        <w:fldChar w:fldCharType="end"/>
                      </w:r>
                      <w:bookmarkEnd w:id="85"/>
                      <w:r>
                        <w:t> : La structure de fichier de KinectDraw</w:t>
                      </w:r>
                    </w:p>
                  </w:txbxContent>
                </v:textbox>
                <w10:wrap type="square" anchorx="margin"/>
              </v:shape>
            </w:pict>
          </mc:Fallback>
        </mc:AlternateContent>
      </w:r>
      <w:r w:rsidR="00425061">
        <w:t xml:space="preserve">Lorsque l’application est lancée, on accédera à la page </w:t>
      </w:r>
      <w:r w:rsidR="00425061">
        <w:rPr>
          <w:i/>
        </w:rPr>
        <w:t>MainPage</w:t>
      </w:r>
      <w:r w:rsidR="00425061">
        <w:t xml:space="preserve">, représentée par les deux classes </w:t>
      </w:r>
      <w:r w:rsidR="00425061">
        <w:rPr>
          <w:i/>
        </w:rPr>
        <w:t xml:space="preserve">MainPage.xaml </w:t>
      </w:r>
      <w:r w:rsidR="00425061">
        <w:t>et</w:t>
      </w:r>
      <w:r w:rsidR="00425061" w:rsidRPr="00C73CAC">
        <w:rPr>
          <w:i/>
        </w:rPr>
        <w:t xml:space="preserve"> MainPage.xaml.cs</w:t>
      </w:r>
      <w:r w:rsidR="00F67E5B">
        <w:t xml:space="preserve">. </w:t>
      </w:r>
    </w:p>
    <w:p w14:paraId="171D0D85" w14:textId="77777777" w:rsidR="000F6873" w:rsidRDefault="000F6873" w:rsidP="00AA6EB8">
      <w:pPr>
        <w:jc w:val="left"/>
      </w:pPr>
      <w:r>
        <w:t xml:space="preserve">Le fichier </w:t>
      </w:r>
      <w:r w:rsidRPr="000F6873">
        <w:rPr>
          <w:i/>
        </w:rPr>
        <w:t>MainPage.xaml</w:t>
      </w:r>
      <w:r>
        <w:t xml:space="preserve"> contient le design de la page principale. </w:t>
      </w:r>
      <w:r w:rsidR="00E238EA">
        <w:t xml:space="preserve">C’est un </w:t>
      </w:r>
      <w:r w:rsidR="008F7202">
        <w:t xml:space="preserve">fichier XML. </w:t>
      </w:r>
      <w:r w:rsidR="00552E02">
        <w:t xml:space="preserve">La manière de </w:t>
      </w:r>
      <w:r w:rsidR="006529C9">
        <w:t>préparer la structure d’une page est très proche d</w:t>
      </w:r>
      <w:r w:rsidR="000509E5">
        <w:t>u HTML</w:t>
      </w:r>
      <w:r w:rsidR="006529C9">
        <w:t>.</w:t>
      </w:r>
      <w:r w:rsidR="009E5DFF">
        <w:t xml:space="preserve"> </w:t>
      </w:r>
      <w:r w:rsidR="001975E3">
        <w:t>Ce fichier a déjà été mis en page</w:t>
      </w:r>
      <w:r w:rsidR="006700E0">
        <w:t xml:space="preserve"> dans l’archive fournie</w:t>
      </w:r>
      <w:r w:rsidR="001975E3">
        <w:t xml:space="preserve"> pour correspondre au</w:t>
      </w:r>
      <w:r w:rsidR="000509E5">
        <w:t>x</w:t>
      </w:r>
      <w:r w:rsidR="001975E3">
        <w:t xml:space="preserve"> deux </w:t>
      </w:r>
      <w:r w:rsidR="004175E4">
        <w:t>canevas</w:t>
      </w:r>
      <w:r w:rsidR="00E53AF4">
        <w:t xml:space="preserve"> décrit</w:t>
      </w:r>
      <w:r w:rsidR="001975E3">
        <w:t xml:space="preserve">s au point </w:t>
      </w:r>
      <w:r w:rsidR="006A5138">
        <w:fldChar w:fldCharType="begin"/>
      </w:r>
      <w:r w:rsidR="006A5138">
        <w:instrText xml:space="preserve"> REF _Ref419976735 \r \h </w:instrText>
      </w:r>
      <w:r w:rsidR="006A5138">
        <w:fldChar w:fldCharType="separate"/>
      </w:r>
      <w:r w:rsidR="005562A4">
        <w:t>4.3</w:t>
      </w:r>
      <w:r w:rsidR="006A5138">
        <w:fldChar w:fldCharType="end"/>
      </w:r>
      <w:r w:rsidR="00F230DE">
        <w:t xml:space="preserve">, </w:t>
      </w:r>
      <w:r w:rsidR="00250C38">
        <w:t>et ne nécessite aucune retouche.</w:t>
      </w:r>
    </w:p>
    <w:p w14:paraId="509C74CB" w14:textId="77777777" w:rsidR="007A251D" w:rsidRPr="00805510" w:rsidRDefault="00A8739C" w:rsidP="00AB5BB3">
      <w:pPr>
        <w:pStyle w:val="Instruction"/>
      </w:pPr>
      <w:r w:rsidRPr="00805510">
        <w:t xml:space="preserve">Ouvrir le fichier </w:t>
      </w:r>
      <w:r w:rsidRPr="001A7C88">
        <w:rPr>
          <w:i/>
          <w:u w:val="single"/>
        </w:rPr>
        <w:t>MainPage.xaml.cs</w:t>
      </w:r>
    </w:p>
    <w:p w14:paraId="1D39628B" w14:textId="77777777" w:rsidR="0031155B" w:rsidRDefault="006756DC" w:rsidP="00F60926">
      <w:r>
        <w:t xml:space="preserve">C’est dans </w:t>
      </w:r>
      <w:r w:rsidR="008B0BF8">
        <w:t>ce fichier</w:t>
      </w:r>
      <w:r>
        <w:t xml:space="preserve"> qu’il sera nécessaire </w:t>
      </w:r>
      <w:r w:rsidR="00521772">
        <w:t xml:space="preserve">d’ajouter le code implémentant les fonctionnalités de Kinect. </w:t>
      </w:r>
    </w:p>
    <w:p w14:paraId="3D863D52" w14:textId="77777777" w:rsidR="00313808" w:rsidRDefault="00F36B22" w:rsidP="00313808">
      <w:r>
        <w:t xml:space="preserve">Ce code contient déjà quelques lignes qui faciliteront l’intégration de Kinect. </w:t>
      </w:r>
    </w:p>
    <w:p w14:paraId="61EB4FEC" w14:textId="77777777" w:rsidR="00614C79" w:rsidRDefault="00614C79" w:rsidP="007352C8">
      <w:pPr>
        <w:suppressAutoHyphens/>
      </w:pPr>
      <w:r>
        <w:t xml:space="preserve">On peut y trouver la classe interne </w:t>
      </w:r>
      <w:r w:rsidRPr="00614C79">
        <w:rPr>
          <w:i/>
        </w:rPr>
        <w:t>CursorPosition</w:t>
      </w:r>
      <w:r>
        <w:rPr>
          <w:i/>
        </w:rPr>
        <w:t xml:space="preserve"> </w:t>
      </w:r>
      <w:r w:rsidR="004A6354">
        <w:t xml:space="preserve">qui </w:t>
      </w:r>
      <w:r w:rsidR="00986C38">
        <w:t>représente</w:t>
      </w:r>
      <w:r w:rsidR="004A6354">
        <w:t xml:space="preserve"> le curseur sur l’écran</w:t>
      </w:r>
      <w:r w:rsidR="002F66A0">
        <w:t xml:space="preserve">. </w:t>
      </w:r>
      <w:r w:rsidR="00EE7ECD">
        <w:t xml:space="preserve">Elle est déjà instanciée, et disponible sous le nom de </w:t>
      </w:r>
      <w:r w:rsidR="00EE7ECD">
        <w:rPr>
          <w:i/>
        </w:rPr>
        <w:t>this.</w:t>
      </w:r>
      <w:r w:rsidR="00EE7ECD" w:rsidRPr="00EE7ECD">
        <w:rPr>
          <w:i/>
        </w:rPr>
        <w:t>cursorPosition</w:t>
      </w:r>
      <w:r w:rsidR="00EE7ECD">
        <w:t xml:space="preserve">. </w:t>
      </w:r>
      <w:r w:rsidR="00A7538B">
        <w:t xml:space="preserve">Cette instance devra être utilisée dans le code </w:t>
      </w:r>
      <w:r w:rsidR="00EE0433">
        <w:t>pour permettre de déplacer le curseur en fonction de la position de la main</w:t>
      </w:r>
      <w:r w:rsidR="000E63D4">
        <w:t>.</w:t>
      </w:r>
      <w:r w:rsidR="000E63D4">
        <w:br/>
      </w:r>
      <w:r w:rsidR="007E7EFC">
        <w:t>Voici comment l’utiliser</w:t>
      </w:r>
      <w:r w:rsidR="000E63D4">
        <w:t> :</w:t>
      </w:r>
    </w:p>
    <w:p w14:paraId="1B660879" w14:textId="77777777" w:rsidR="000E63D4" w:rsidRDefault="006766BA" w:rsidP="00E70EAF">
      <w:pPr>
        <w:pStyle w:val="Paragraphedeliste"/>
        <w:numPr>
          <w:ilvl w:val="0"/>
          <w:numId w:val="14"/>
        </w:numPr>
        <w:suppressAutoHyphens/>
      </w:pPr>
      <w:r>
        <w:rPr>
          <w:i/>
        </w:rPr>
        <w:t>this.cursorPosition.PosX</w:t>
      </w:r>
      <w:r w:rsidR="007E7EFC">
        <w:rPr>
          <w:i/>
        </w:rPr>
        <w:t xml:space="preserve"> = 45 </w:t>
      </w:r>
      <w:r w:rsidR="007E7EFC">
        <w:t xml:space="preserve">: </w:t>
      </w:r>
      <w:r w:rsidR="007E7EFC">
        <w:br/>
      </w:r>
      <w:r w:rsidR="006067AE">
        <w:t xml:space="preserve">Le curseur </w:t>
      </w:r>
      <w:r w:rsidR="007E7EFC">
        <w:t>se déplacera au pixel 45 selon l’</w:t>
      </w:r>
      <w:r w:rsidR="006067AE">
        <w:t xml:space="preserve">axe des </w:t>
      </w:r>
      <w:r w:rsidR="006067AE" w:rsidRPr="00F108B1">
        <w:rPr>
          <w:i/>
        </w:rPr>
        <w:t>x</w:t>
      </w:r>
      <w:r w:rsidR="001A379B">
        <w:t xml:space="preserve"> de la fenêtre</w:t>
      </w:r>
    </w:p>
    <w:p w14:paraId="345FC779" w14:textId="77777777" w:rsidR="006067AE" w:rsidRDefault="00966E2B" w:rsidP="00E70EAF">
      <w:pPr>
        <w:pStyle w:val="Paragraphedeliste"/>
        <w:numPr>
          <w:ilvl w:val="0"/>
          <w:numId w:val="14"/>
        </w:numPr>
        <w:suppressAutoHyphens/>
      </w:pPr>
      <w:r>
        <w:rPr>
          <w:i/>
        </w:rPr>
        <w:t>this.cursorPosition.PosX</w:t>
      </w:r>
      <w:r w:rsidR="006067AE">
        <w:rPr>
          <w:i/>
        </w:rPr>
        <w:t> </w:t>
      </w:r>
      <w:r w:rsidR="006067AE">
        <w:t xml:space="preserve">: </w:t>
      </w:r>
      <w:r w:rsidR="006067AE">
        <w:br/>
        <w:t>Retourne l</w:t>
      </w:r>
      <w:r w:rsidR="001A379B">
        <w:t>a position du curseur cour</w:t>
      </w:r>
      <w:r w:rsidR="006067AE">
        <w:t>ante</w:t>
      </w:r>
    </w:p>
    <w:p w14:paraId="59744BAA" w14:textId="77777777" w:rsidR="00BF7480" w:rsidRDefault="00BF7480" w:rsidP="00E70EAF">
      <w:pPr>
        <w:pStyle w:val="Paragraphedeliste"/>
        <w:numPr>
          <w:ilvl w:val="0"/>
          <w:numId w:val="14"/>
        </w:numPr>
        <w:suppressAutoHyphens/>
      </w:pPr>
      <w:r>
        <w:t xml:space="preserve">De la même manière, </w:t>
      </w:r>
      <w:r>
        <w:rPr>
          <w:i/>
        </w:rPr>
        <w:t>this.cursorPosition.PosY</w:t>
      </w:r>
      <w:r>
        <w:t xml:space="preserve"> permet de modifier et de récupérer la position courante du curseur</w:t>
      </w:r>
      <w:r w:rsidR="00780D3D">
        <w:t xml:space="preserve"> selon l’</w:t>
      </w:r>
      <w:r w:rsidR="00F108B1">
        <w:t xml:space="preserve">axe </w:t>
      </w:r>
      <w:r w:rsidR="00F108B1">
        <w:rPr>
          <w:i/>
        </w:rPr>
        <w:t>y</w:t>
      </w:r>
    </w:p>
    <w:p w14:paraId="5D87A960" w14:textId="77777777" w:rsidR="00502C40" w:rsidRDefault="000509E5" w:rsidP="00180892">
      <w:pPr>
        <w:suppressAutoHyphens/>
      </w:pPr>
      <w:r>
        <w:t>l</w:t>
      </w:r>
      <w:r w:rsidR="004D262C">
        <w:t xml:space="preserve">orsque la position du curseur sera modifiée via cette instance, le curseur se déplacera automatiquement </w:t>
      </w:r>
      <w:r w:rsidR="002A64DB">
        <w:t>à l’affichage.</w:t>
      </w:r>
    </w:p>
    <w:p w14:paraId="3879A1F1" w14:textId="77777777" w:rsidR="00986C38" w:rsidRDefault="003306E6" w:rsidP="00180892">
      <w:pPr>
        <w:suppressAutoHyphens/>
      </w:pPr>
      <w:r>
        <w:t xml:space="preserve">On y trouve la constante </w:t>
      </w:r>
      <w:r>
        <w:rPr>
          <w:i/>
        </w:rPr>
        <w:t>CURSOR_DIAMETER</w:t>
      </w:r>
      <w:r w:rsidR="00514B77">
        <w:t xml:space="preserve"> qui indique le diamètre en pixel du cercle représentant le curseur à l’affichage</w:t>
      </w:r>
      <w:r w:rsidR="002F7A18">
        <w:t> :</w:t>
      </w:r>
    </w:p>
    <w:p w14:paraId="2D465AC4" w14:textId="77777777" w:rsidR="002F7A18" w:rsidRPr="008843D4" w:rsidRDefault="002A3C71" w:rsidP="002A3C71">
      <w:pPr>
        <w:pStyle w:val="Code"/>
        <w:rPr>
          <w:lang w:val="fr-CH"/>
        </w:rPr>
      </w:pPr>
      <w:r w:rsidRPr="008843D4">
        <w:rPr>
          <w:color w:val="0000FF"/>
          <w:highlight w:val="white"/>
          <w:lang w:val="fr-CH"/>
        </w:rPr>
        <w:t>pri</w:t>
      </w:r>
      <w:r w:rsidR="000509E5">
        <w:rPr>
          <w:color w:val="0000FF"/>
          <w:highlight w:val="white"/>
          <w:lang w:val="fr-CH"/>
        </w:rPr>
        <w:t>m</w:t>
      </w:r>
      <w:r w:rsidRPr="008843D4">
        <w:rPr>
          <w:color w:val="0000FF"/>
          <w:highlight w:val="white"/>
          <w:lang w:val="fr-CH"/>
        </w:rPr>
        <w:t>ate</w:t>
      </w:r>
      <w:r w:rsidRPr="008843D4">
        <w:rPr>
          <w:highlight w:val="white"/>
          <w:lang w:val="fr-CH"/>
        </w:rPr>
        <w:t xml:space="preserve"> </w:t>
      </w:r>
      <w:r w:rsidRPr="008843D4">
        <w:rPr>
          <w:color w:val="0000FF"/>
          <w:highlight w:val="white"/>
          <w:lang w:val="fr-CH"/>
        </w:rPr>
        <w:t>con</w:t>
      </w:r>
      <w:r w:rsidRPr="008843D4">
        <w:rPr>
          <w:highlight w:val="white"/>
          <w:lang w:val="fr-CH"/>
        </w:rPr>
        <w:t xml:space="preserve"> </w:t>
      </w:r>
      <w:r w:rsidRPr="008843D4">
        <w:rPr>
          <w:color w:val="0000FF"/>
          <w:highlight w:val="white"/>
          <w:lang w:val="fr-CH"/>
        </w:rPr>
        <w:t>double</w:t>
      </w:r>
      <w:r w:rsidRPr="008843D4">
        <w:rPr>
          <w:highlight w:val="white"/>
          <w:lang w:val="fr-CH"/>
        </w:rPr>
        <w:t xml:space="preserve"> CURSOR_DIAMETER = 30;</w:t>
      </w:r>
    </w:p>
    <w:p w14:paraId="7F14DE3A" w14:textId="77777777" w:rsidR="007E0199" w:rsidRDefault="007E0199" w:rsidP="007E0199">
      <w:pPr>
        <w:rPr>
          <w:lang w:eastAsia="fr-CH"/>
        </w:rPr>
      </w:pPr>
      <w:r w:rsidRPr="00980480">
        <w:rPr>
          <w:lang w:eastAsia="fr-CH"/>
        </w:rPr>
        <w:t xml:space="preserve">Il n’est pas nécessaire </w:t>
      </w:r>
      <w:r w:rsidR="00980480" w:rsidRPr="00980480">
        <w:rPr>
          <w:lang w:eastAsia="fr-CH"/>
        </w:rPr>
        <w:t>de</w:t>
      </w:r>
      <w:r w:rsidR="00980480">
        <w:rPr>
          <w:lang w:eastAsia="fr-CH"/>
        </w:rPr>
        <w:t xml:space="preserve"> modifier </w:t>
      </w:r>
      <w:r w:rsidR="0077380A">
        <w:rPr>
          <w:lang w:eastAsia="fr-CH"/>
        </w:rPr>
        <w:t>cette constante, mais elle sera utilisée dans le code</w:t>
      </w:r>
      <w:r w:rsidR="000F0C5A">
        <w:rPr>
          <w:lang w:eastAsia="fr-CH"/>
        </w:rPr>
        <w:t>.</w:t>
      </w:r>
    </w:p>
    <w:p w14:paraId="5E9E4CC8" w14:textId="77777777" w:rsidR="000F0C5A" w:rsidRDefault="000F0C5A" w:rsidP="00F108B1">
      <w:pPr>
        <w:pStyle w:val="Code"/>
        <w:pBdr>
          <w:left w:val="single" w:sz="4" w:space="0" w:color="A6A6A6" w:themeColor="background1" w:themeShade="A6"/>
        </w:pBdr>
      </w:pPr>
      <w:r w:rsidRPr="000F0C5A">
        <w:rPr>
          <w:color w:val="0000FF"/>
          <w:highlight w:val="white"/>
        </w:rPr>
        <w:t>private</w:t>
      </w:r>
      <w:r w:rsidRPr="000F0C5A">
        <w:rPr>
          <w:highlight w:val="white"/>
        </w:rPr>
        <w:t xml:space="preserve"> </w:t>
      </w:r>
      <w:r w:rsidRPr="000F0C5A">
        <w:rPr>
          <w:color w:val="2B91AF"/>
          <w:highlight w:val="white"/>
        </w:rPr>
        <w:t>Brush</w:t>
      </w:r>
      <w:r w:rsidRPr="000F0C5A">
        <w:rPr>
          <w:highlight w:val="white"/>
        </w:rPr>
        <w:t xml:space="preserve"> drawBrush = </w:t>
      </w:r>
      <w:r w:rsidRPr="000F0C5A">
        <w:rPr>
          <w:color w:val="0000FF"/>
          <w:highlight w:val="white"/>
        </w:rPr>
        <w:t>new</w:t>
      </w:r>
      <w:r w:rsidRPr="000F0C5A">
        <w:rPr>
          <w:highlight w:val="white"/>
        </w:rPr>
        <w:t xml:space="preserve"> </w:t>
      </w:r>
      <w:r w:rsidRPr="000F0C5A">
        <w:rPr>
          <w:color w:val="2B91AF"/>
          <w:highlight w:val="white"/>
        </w:rPr>
        <w:t>SolidColorBrush</w:t>
      </w:r>
      <w:r w:rsidRPr="000F0C5A">
        <w:rPr>
          <w:highlight w:val="white"/>
        </w:rPr>
        <w:t>(</w:t>
      </w:r>
      <w:r w:rsidRPr="000F0C5A">
        <w:rPr>
          <w:color w:val="2B91AF"/>
          <w:highlight w:val="white"/>
        </w:rPr>
        <w:t>Colors</w:t>
      </w:r>
      <w:r w:rsidRPr="000F0C5A">
        <w:rPr>
          <w:highlight w:val="white"/>
        </w:rPr>
        <w:t>.OrangeRed);</w:t>
      </w:r>
    </w:p>
    <w:p w14:paraId="79F47C47" w14:textId="77777777" w:rsidR="000F0C5A" w:rsidRDefault="000377D0" w:rsidP="000F0C5A">
      <w:pPr>
        <w:rPr>
          <w:lang w:eastAsia="fr-CH"/>
        </w:rPr>
      </w:pPr>
      <w:r w:rsidRPr="000377D0">
        <w:rPr>
          <w:lang w:eastAsia="fr-CH"/>
        </w:rPr>
        <w:t xml:space="preserve">Ce pinceau sera </w:t>
      </w:r>
      <w:r w:rsidR="0048464F">
        <w:rPr>
          <w:lang w:eastAsia="fr-CH"/>
        </w:rPr>
        <w:t xml:space="preserve">utilisé pour dessiner à l’écran. </w:t>
      </w:r>
      <w:r w:rsidR="00C619A7">
        <w:rPr>
          <w:lang w:eastAsia="fr-CH"/>
        </w:rPr>
        <w:t xml:space="preserve">Il est de couleur </w:t>
      </w:r>
      <w:r w:rsidR="00C619A7">
        <w:rPr>
          <w:i/>
          <w:lang w:eastAsia="fr-CH"/>
        </w:rPr>
        <w:t>Orange-Rouge</w:t>
      </w:r>
      <w:r w:rsidR="00C619A7">
        <w:rPr>
          <w:lang w:eastAsia="fr-CH"/>
        </w:rPr>
        <w:t>, mais cette couleur peut être modifiée à convenance</w:t>
      </w:r>
      <w:r w:rsidR="000C1BFF">
        <w:rPr>
          <w:lang w:eastAsia="fr-CH"/>
        </w:rPr>
        <w:t>.</w:t>
      </w:r>
    </w:p>
    <w:p w14:paraId="3350B804" w14:textId="77777777" w:rsidR="009010BD" w:rsidRDefault="008D46DA" w:rsidP="000F0C5A">
      <w:pPr>
        <w:rPr>
          <w:lang w:eastAsia="fr-CH"/>
        </w:rPr>
      </w:pPr>
      <w:r>
        <w:rPr>
          <w:lang w:eastAsia="fr-CH"/>
        </w:rPr>
        <w:t>La classe</w:t>
      </w:r>
      <w:r w:rsidR="005B5944">
        <w:rPr>
          <w:lang w:eastAsia="fr-CH"/>
        </w:rPr>
        <w:t xml:space="preserve"> contient</w:t>
      </w:r>
      <w:r>
        <w:rPr>
          <w:lang w:eastAsia="fr-CH"/>
        </w:rPr>
        <w:t xml:space="preserve"> de plus</w:t>
      </w:r>
      <w:r w:rsidR="005B5944">
        <w:rPr>
          <w:lang w:eastAsia="fr-CH"/>
        </w:rPr>
        <w:t xml:space="preserve"> le point </w:t>
      </w:r>
      <w:r w:rsidR="005B5944">
        <w:rPr>
          <w:i/>
          <w:lang w:eastAsia="fr-CH"/>
        </w:rPr>
        <w:t>lastPosition</w:t>
      </w:r>
      <w:r w:rsidR="005B5944">
        <w:rPr>
          <w:lang w:eastAsia="fr-CH"/>
        </w:rPr>
        <w:t xml:space="preserve"> indiquant la position du dernier point du curseur. </w:t>
      </w:r>
    </w:p>
    <w:p w14:paraId="3AB02D9F" w14:textId="77777777" w:rsidR="005B5944" w:rsidRPr="008843D4" w:rsidRDefault="000509E5" w:rsidP="005B5944">
      <w:pPr>
        <w:pStyle w:val="Code"/>
        <w:rPr>
          <w:lang w:val="fr-CH"/>
        </w:rPr>
      </w:pPr>
      <w:r>
        <w:rPr>
          <w:color w:val="0000FF"/>
          <w:highlight w:val="white"/>
          <w:lang w:val="fr-CH"/>
        </w:rPr>
        <w:lastRenderedPageBreak/>
        <w:t>Prim</w:t>
      </w:r>
      <w:r w:rsidR="005B5944" w:rsidRPr="008843D4">
        <w:rPr>
          <w:color w:val="0000FF"/>
          <w:highlight w:val="white"/>
          <w:lang w:val="fr-CH"/>
        </w:rPr>
        <w:t>ate</w:t>
      </w:r>
      <w:r w:rsidR="005B5944" w:rsidRPr="008843D4">
        <w:rPr>
          <w:highlight w:val="white"/>
          <w:lang w:val="fr-CH"/>
        </w:rPr>
        <w:t xml:space="preserve"> </w:t>
      </w:r>
      <w:r>
        <w:rPr>
          <w:color w:val="2B91AF"/>
          <w:highlight w:val="white"/>
          <w:lang w:val="fr-CH"/>
        </w:rPr>
        <w:t>p</w:t>
      </w:r>
      <w:r w:rsidR="005B5944" w:rsidRPr="008843D4">
        <w:rPr>
          <w:color w:val="2B91AF"/>
          <w:highlight w:val="white"/>
          <w:lang w:val="fr-CH"/>
        </w:rPr>
        <w:t>oint</w:t>
      </w:r>
      <w:r w:rsidR="005B5944" w:rsidRPr="008843D4">
        <w:rPr>
          <w:highlight w:val="white"/>
          <w:lang w:val="fr-CH"/>
        </w:rPr>
        <w:t xml:space="preserve">? lastPosition = </w:t>
      </w:r>
      <w:r w:rsidR="005B5944" w:rsidRPr="008843D4">
        <w:rPr>
          <w:color w:val="0000FF"/>
          <w:highlight w:val="white"/>
          <w:lang w:val="fr-CH"/>
        </w:rPr>
        <w:t>null</w:t>
      </w:r>
      <w:r w:rsidR="005B5944" w:rsidRPr="008843D4">
        <w:rPr>
          <w:highlight w:val="white"/>
          <w:lang w:val="fr-CH"/>
        </w:rPr>
        <w:t>;</w:t>
      </w:r>
    </w:p>
    <w:p w14:paraId="13D30122" w14:textId="77777777" w:rsidR="005B5944" w:rsidRDefault="005B5944" w:rsidP="005B5944">
      <w:pPr>
        <w:rPr>
          <w:lang w:eastAsia="fr-CH"/>
        </w:rPr>
      </w:pPr>
      <w:r>
        <w:rPr>
          <w:lang w:eastAsia="fr-CH"/>
        </w:rPr>
        <w:t xml:space="preserve">Comme nous le verrons plus loin, ce point permettra de </w:t>
      </w:r>
      <w:r w:rsidR="00F135A1">
        <w:rPr>
          <w:lang w:eastAsia="fr-CH"/>
        </w:rPr>
        <w:t>dessiner des lignes entre la dernière position et la position courante.</w:t>
      </w:r>
    </w:p>
    <w:p w14:paraId="20DF3D0F" w14:textId="77777777" w:rsidR="0097524D" w:rsidRPr="008843D4" w:rsidRDefault="0097524D" w:rsidP="005B5944">
      <w:pPr>
        <w:rPr>
          <w:lang w:val="en-GB" w:eastAsia="fr-CH"/>
        </w:rPr>
      </w:pPr>
      <w:r>
        <w:rPr>
          <w:lang w:eastAsia="fr-CH"/>
        </w:rPr>
        <w:t xml:space="preserve">Finalement, la méthode </w:t>
      </w:r>
      <w:r>
        <w:rPr>
          <w:i/>
          <w:lang w:eastAsia="fr-CH"/>
        </w:rPr>
        <w:t>MainPage_Loaded</w:t>
      </w:r>
      <w:r>
        <w:rPr>
          <w:lang w:eastAsia="fr-CH"/>
        </w:rPr>
        <w:t xml:space="preserve"> sera appelée une fois que </w:t>
      </w:r>
      <w:r w:rsidR="00331EDA">
        <w:rPr>
          <w:lang w:eastAsia="fr-CH"/>
        </w:rPr>
        <w:t xml:space="preserve">tout sera chargé. </w:t>
      </w:r>
      <w:r w:rsidR="00331EDA" w:rsidRPr="008843D4">
        <w:rPr>
          <w:lang w:val="en-GB" w:eastAsia="fr-CH"/>
        </w:rPr>
        <w:t>On initialisera Kinect ici :</w:t>
      </w:r>
    </w:p>
    <w:p w14:paraId="2F363BC5" w14:textId="77777777" w:rsidR="00A504D3" w:rsidRPr="00A504D3" w:rsidRDefault="00A504D3" w:rsidP="00A504D3">
      <w:pPr>
        <w:pStyle w:val="Code"/>
        <w:rPr>
          <w:highlight w:val="white"/>
        </w:rPr>
      </w:pPr>
      <w:r w:rsidRPr="00A504D3">
        <w:rPr>
          <w:color w:val="0000FF"/>
          <w:highlight w:val="white"/>
        </w:rPr>
        <w:t>void</w:t>
      </w:r>
      <w:r w:rsidRPr="00A504D3">
        <w:rPr>
          <w:highlight w:val="white"/>
        </w:rPr>
        <w:t xml:space="preserve"> MainPage_Loaded(</w:t>
      </w:r>
      <w:r w:rsidRPr="00A504D3">
        <w:rPr>
          <w:color w:val="0000FF"/>
          <w:highlight w:val="white"/>
        </w:rPr>
        <w:t>object</w:t>
      </w:r>
      <w:r w:rsidRPr="00A504D3">
        <w:rPr>
          <w:highlight w:val="white"/>
        </w:rPr>
        <w:t xml:space="preserve"> sender, </w:t>
      </w:r>
      <w:r w:rsidRPr="00A504D3">
        <w:rPr>
          <w:color w:val="2B91AF"/>
          <w:highlight w:val="white"/>
        </w:rPr>
        <w:t>RoutedEventArgs</w:t>
      </w:r>
      <w:r w:rsidRPr="00A504D3">
        <w:rPr>
          <w:highlight w:val="white"/>
        </w:rPr>
        <w:t xml:space="preserve"> e)</w:t>
      </w:r>
    </w:p>
    <w:p w14:paraId="4E9FCDCE" w14:textId="77777777" w:rsidR="00A504D3" w:rsidRPr="008843D4" w:rsidRDefault="00A504D3" w:rsidP="00A504D3">
      <w:pPr>
        <w:pStyle w:val="Code"/>
        <w:rPr>
          <w:highlight w:val="white"/>
        </w:rPr>
      </w:pPr>
      <w:r w:rsidRPr="008843D4">
        <w:rPr>
          <w:highlight w:val="white"/>
        </w:rPr>
        <w:t>{</w:t>
      </w:r>
    </w:p>
    <w:p w14:paraId="63A73E7C" w14:textId="77777777" w:rsidR="00A504D3" w:rsidRPr="008843D4" w:rsidRDefault="00A504D3" w:rsidP="00A504D3">
      <w:pPr>
        <w:pStyle w:val="Code"/>
        <w:rPr>
          <w:highlight w:val="white"/>
        </w:rPr>
      </w:pPr>
      <w:r w:rsidRPr="008843D4">
        <w:rPr>
          <w:color w:val="008000"/>
          <w:highlight w:val="white"/>
        </w:rPr>
        <w:t xml:space="preserve">   //#######################################################</w:t>
      </w:r>
    </w:p>
    <w:p w14:paraId="22151568" w14:textId="77777777" w:rsidR="00A504D3" w:rsidRPr="008843D4" w:rsidRDefault="00A504D3" w:rsidP="00A504D3">
      <w:pPr>
        <w:pStyle w:val="Code"/>
        <w:rPr>
          <w:highlight w:val="white"/>
        </w:rPr>
      </w:pPr>
      <w:r w:rsidRPr="008843D4">
        <w:rPr>
          <w:highlight w:val="white"/>
        </w:rPr>
        <w:t xml:space="preserve">   </w:t>
      </w:r>
      <w:r w:rsidRPr="008843D4">
        <w:rPr>
          <w:color w:val="008000"/>
          <w:highlight w:val="white"/>
        </w:rPr>
        <w:t xml:space="preserve">// </w:t>
      </w:r>
      <w:r w:rsidR="007154FD" w:rsidRPr="008843D4">
        <w:rPr>
          <w:color w:val="008000"/>
          <w:highlight w:val="white"/>
        </w:rPr>
        <w:t>TODO:</w:t>
      </w:r>
      <w:r w:rsidRPr="008843D4">
        <w:rPr>
          <w:color w:val="008000"/>
          <w:highlight w:val="white"/>
        </w:rPr>
        <w:t xml:space="preserve"> INITIALISER KINECT </w:t>
      </w:r>
    </w:p>
    <w:p w14:paraId="1DE30203" w14:textId="77777777" w:rsidR="00A504D3" w:rsidRPr="00322C76" w:rsidRDefault="00A504D3" w:rsidP="00A504D3">
      <w:pPr>
        <w:pStyle w:val="Code"/>
        <w:rPr>
          <w:highlight w:val="white"/>
          <w:lang w:val="fr-CH"/>
        </w:rPr>
      </w:pPr>
      <w:r w:rsidRPr="008843D4">
        <w:rPr>
          <w:highlight w:val="white"/>
        </w:rPr>
        <w:t xml:space="preserve">   </w:t>
      </w:r>
      <w:r w:rsidRPr="00322C76">
        <w:rPr>
          <w:color w:val="008000"/>
          <w:highlight w:val="white"/>
          <w:lang w:val="fr-CH"/>
        </w:rPr>
        <w:t>//#######################################################</w:t>
      </w:r>
    </w:p>
    <w:p w14:paraId="28D0EEA7" w14:textId="77777777" w:rsidR="00A504D3" w:rsidRPr="005B5944" w:rsidRDefault="00A504D3" w:rsidP="00A504D3">
      <w:pPr>
        <w:pStyle w:val="Code"/>
        <w:rPr>
          <w:lang w:val="fr-CH"/>
        </w:rPr>
      </w:pPr>
      <w:r w:rsidRPr="00322C76">
        <w:rPr>
          <w:highlight w:val="white"/>
          <w:lang w:val="fr-CH"/>
        </w:rPr>
        <w:t>}</w:t>
      </w:r>
    </w:p>
    <w:p w14:paraId="72605408" w14:textId="77777777" w:rsidR="00E36FD2" w:rsidRDefault="00322C76" w:rsidP="00E36FD2">
      <w:r>
        <w:t xml:space="preserve">De plus, il est possible d’accéder à la couche de dessin </w:t>
      </w:r>
      <w:r>
        <w:rPr>
          <w:i/>
        </w:rPr>
        <w:t>drawCanvas</w:t>
      </w:r>
      <w:r w:rsidR="00A45653">
        <w:t xml:space="preserve">. </w:t>
      </w:r>
      <w:r w:rsidR="00BD2FB9">
        <w:t>Dans cet</w:t>
      </w:r>
      <w:r w:rsidR="00A45653">
        <w:t xml:space="preserve"> </w:t>
      </w:r>
      <w:r w:rsidR="008A6D07">
        <w:t>exemple, n</w:t>
      </w:r>
      <w:r w:rsidR="00B01035">
        <w:t>ous ajoutons une nouvelle ligne</w:t>
      </w:r>
      <w:r w:rsidR="00010F68">
        <w:t> :</w:t>
      </w:r>
    </w:p>
    <w:p w14:paraId="7484AF2A" w14:textId="77777777" w:rsidR="00010F68" w:rsidRPr="008843D4" w:rsidRDefault="00010F68" w:rsidP="00010F68">
      <w:pPr>
        <w:pStyle w:val="Code"/>
        <w:rPr>
          <w:lang w:val="fr-CH"/>
        </w:rPr>
      </w:pPr>
      <w:r w:rsidRPr="008843D4">
        <w:rPr>
          <w:color w:val="0000FF"/>
          <w:highlight w:val="white"/>
          <w:lang w:val="fr-CH"/>
        </w:rPr>
        <w:t>this</w:t>
      </w:r>
      <w:r w:rsidRPr="008843D4">
        <w:rPr>
          <w:highlight w:val="white"/>
          <w:lang w:val="fr-CH"/>
        </w:rPr>
        <w:t>.drawCanvas.Children.Add(</w:t>
      </w:r>
      <w:r w:rsidRPr="008843D4">
        <w:rPr>
          <w:color w:val="0000FF"/>
          <w:highlight w:val="white"/>
          <w:lang w:val="fr-CH"/>
        </w:rPr>
        <w:t>new</w:t>
      </w:r>
      <w:r w:rsidRPr="008843D4">
        <w:rPr>
          <w:highlight w:val="white"/>
          <w:lang w:val="fr-CH"/>
        </w:rPr>
        <w:t xml:space="preserve"> </w:t>
      </w:r>
      <w:r w:rsidRPr="008843D4">
        <w:rPr>
          <w:color w:val="2B91AF"/>
          <w:highlight w:val="white"/>
          <w:lang w:val="fr-CH"/>
        </w:rPr>
        <w:t>Line</w:t>
      </w:r>
      <w:r w:rsidRPr="008843D4">
        <w:rPr>
          <w:highlight w:val="white"/>
          <w:lang w:val="fr-CH"/>
        </w:rPr>
        <w:t>());</w:t>
      </w:r>
    </w:p>
    <w:p w14:paraId="2140CCA1" w14:textId="77777777" w:rsidR="00C03C06" w:rsidRPr="008A5145" w:rsidRDefault="008A5145" w:rsidP="00E36FD2">
      <w:pPr>
        <w:rPr>
          <w:rStyle w:val="Emphaseple"/>
        </w:rPr>
      </w:pPr>
      <w:r>
        <w:rPr>
          <w:rStyle w:val="Emphaseple"/>
        </w:rPr>
        <w:t xml:space="preserve">Information : la ligne de code ci-dessus ajoute une ligne dont les positions ne sont pas </w:t>
      </w:r>
      <w:r w:rsidR="00692B46">
        <w:rPr>
          <w:rStyle w:val="Emphaseple"/>
        </w:rPr>
        <w:t>définies</w:t>
      </w:r>
      <w:r w:rsidR="00335DED">
        <w:rPr>
          <w:rStyle w:val="Emphaseple"/>
        </w:rPr>
        <w:t>, et donc rien ne s’affiche à l’écran</w:t>
      </w:r>
      <w:r>
        <w:rPr>
          <w:rStyle w:val="Emphaseple"/>
        </w:rPr>
        <w:t xml:space="preserve">. </w:t>
      </w:r>
      <w:r w:rsidR="00692B46">
        <w:rPr>
          <w:rStyle w:val="Emphaseple"/>
        </w:rPr>
        <w:t>Il sera nécessaire dans ce projet d’ajouter des lignes dont les positions sont spécifiées</w:t>
      </w:r>
      <w:r w:rsidR="00F22D82">
        <w:rPr>
          <w:rStyle w:val="Emphaseple"/>
        </w:rPr>
        <w:t>.</w:t>
      </w:r>
    </w:p>
    <w:p w14:paraId="4DF70565" w14:textId="77777777" w:rsidR="00355D07" w:rsidRDefault="00972691" w:rsidP="00355D07">
      <w:pPr>
        <w:pStyle w:val="Titre2"/>
        <w:rPr>
          <w:i/>
        </w:rPr>
      </w:pPr>
      <w:bookmarkStart w:id="86" w:name="_Ref420416437"/>
      <w:bookmarkStart w:id="87" w:name="_Toc421258508"/>
      <w:r>
        <w:t xml:space="preserve">La classe </w:t>
      </w:r>
      <w:r>
        <w:rPr>
          <w:i/>
        </w:rPr>
        <w:t>KinectCoreWindow</w:t>
      </w:r>
      <w:bookmarkEnd w:id="86"/>
      <w:bookmarkEnd w:id="87"/>
    </w:p>
    <w:p w14:paraId="1896C36B" w14:textId="77777777" w:rsidR="00355D07" w:rsidRDefault="00355D07" w:rsidP="00355D07">
      <w:r>
        <w:t>Cette classe est fournie par l’API de Kinect. Elle permet, entre autre</w:t>
      </w:r>
      <w:r w:rsidR="000509E5">
        <w:t>s</w:t>
      </w:r>
      <w:r>
        <w:t>, de récupérer la position des mains par rapport au corps d’</w:t>
      </w:r>
      <w:r w:rsidR="006D2DE3">
        <w:t xml:space="preserve">un joueur </w:t>
      </w:r>
      <w:r w:rsidR="00E40FD3">
        <w:t>rapidement</w:t>
      </w:r>
      <w:r w:rsidR="006D2DE3">
        <w:t xml:space="preserve">. </w:t>
      </w:r>
      <w:r w:rsidR="001C4DED">
        <w:t xml:space="preserve">La main est interprétée comme un </w:t>
      </w:r>
      <w:r w:rsidR="001C4DED">
        <w:rPr>
          <w:i/>
        </w:rPr>
        <w:t>curseur</w:t>
      </w:r>
      <w:r w:rsidR="00537FEA">
        <w:t xml:space="preserve">. </w:t>
      </w:r>
      <w:r w:rsidR="00A770C2">
        <w:t>On comprend très vite son utili</w:t>
      </w:r>
      <w:r w:rsidR="00570C4D">
        <w:t>t</w:t>
      </w:r>
      <w:r w:rsidR="00A770C2">
        <w:t>é dans ce projet</w:t>
      </w:r>
      <w:r w:rsidR="008538AD">
        <w:t>.</w:t>
      </w:r>
    </w:p>
    <w:p w14:paraId="6AD39D89" w14:textId="77777777" w:rsidR="008843D4" w:rsidRDefault="008843D4" w:rsidP="008843D4">
      <w:pPr>
        <w:keepNext/>
      </w:pPr>
      <w:r w:rsidRPr="008843D4">
        <w:rPr>
          <w:noProof/>
          <w:lang w:eastAsia="fr-CH"/>
        </w:rPr>
        <w:drawing>
          <wp:inline distT="0" distB="0" distL="0" distR="0" wp14:anchorId="6A49DEFB" wp14:editId="2EFC2AF6">
            <wp:extent cx="5760720" cy="3241005"/>
            <wp:effectExtent l="0" t="0" r="0" b="0"/>
            <wp:docPr id="31" name="Image 31" descr="C:\Users\jacquemare\OneDrive\ETML - FPA 2013-2015\TPI\Documents\Images\ConstrolsBasics-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quemare\OneDrive\ETML - FPA 2013-2015\TPI\Documents\Images\ConstrolsBasics-Curso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1005"/>
                    </a:xfrm>
                    <a:prstGeom prst="rect">
                      <a:avLst/>
                    </a:prstGeom>
                    <a:noFill/>
                    <a:ln>
                      <a:noFill/>
                    </a:ln>
                  </pic:spPr>
                </pic:pic>
              </a:graphicData>
            </a:graphic>
          </wp:inline>
        </w:drawing>
      </w:r>
    </w:p>
    <w:p w14:paraId="534F7D6A" w14:textId="77777777" w:rsidR="008B2A55" w:rsidRDefault="008843D4" w:rsidP="008843D4">
      <w:pPr>
        <w:pStyle w:val="Lgende"/>
      </w:pPr>
      <w:bookmarkStart w:id="88" w:name="_Ref420395618"/>
      <w:bookmarkStart w:id="89" w:name="_Ref420395853"/>
      <w:r>
        <w:t xml:space="preserve">Figure </w:t>
      </w:r>
      <w:r w:rsidR="00046799">
        <w:fldChar w:fldCharType="begin"/>
      </w:r>
      <w:r w:rsidR="00046799">
        <w:instrText xml:space="preserve"> STYLEREF 1 \s </w:instrText>
      </w:r>
      <w:r w:rsidR="00046799">
        <w:fldChar w:fldCharType="separate"/>
      </w:r>
      <w:r w:rsidR="007862FD">
        <w:rPr>
          <w:noProof/>
        </w:rPr>
        <w:t>4</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7</w:t>
      </w:r>
      <w:r w:rsidR="00046799">
        <w:rPr>
          <w:noProof/>
        </w:rPr>
        <w:fldChar w:fldCharType="end"/>
      </w:r>
      <w:bookmarkEnd w:id="88"/>
      <w:r>
        <w:t> : La main est utilisée comme curseur</w:t>
      </w:r>
      <w:r w:rsidR="00890C66">
        <w:t xml:space="preserve"> pour interagir avec l’écran</w:t>
      </w:r>
      <w:bookmarkEnd w:id="89"/>
    </w:p>
    <w:p w14:paraId="2B8B3409" w14:textId="77777777" w:rsidR="008F2EEE" w:rsidRDefault="006B0E16" w:rsidP="006B0E16">
      <w:r>
        <w:t xml:space="preserve">Dans la figure </w:t>
      </w:r>
      <w:r w:rsidR="00370F0B">
        <w:fldChar w:fldCharType="begin"/>
      </w:r>
      <w:r w:rsidR="00370F0B">
        <w:instrText xml:space="preserve"> REF _Ref420395853 \p \h </w:instrText>
      </w:r>
      <w:r w:rsidR="00370F0B">
        <w:fldChar w:fldCharType="separate"/>
      </w:r>
      <w:r w:rsidR="005562A4">
        <w:t>ci-dessus</w:t>
      </w:r>
      <w:r w:rsidR="00370F0B">
        <w:fldChar w:fldCharType="end"/>
      </w:r>
      <w:r w:rsidR="00370F0B">
        <w:t xml:space="preserve">, on voit l’utilité que peut avoir la classe </w:t>
      </w:r>
      <w:r w:rsidR="00370F0B">
        <w:rPr>
          <w:i/>
        </w:rPr>
        <w:t>KinectCoreWindow</w:t>
      </w:r>
      <w:r w:rsidR="00370F0B">
        <w:t xml:space="preserve">. </w:t>
      </w:r>
      <w:r w:rsidR="009B5C66">
        <w:t>La position de la main est retranscrite à l’écran et elle permet ainsi d’</w:t>
      </w:r>
      <w:r w:rsidR="006A4E02">
        <w:t>interagir</w:t>
      </w:r>
      <w:r w:rsidR="009B5C66">
        <w:t xml:space="preserve"> avec les contrôles. </w:t>
      </w:r>
    </w:p>
    <w:p w14:paraId="1657FFA9" w14:textId="77777777" w:rsidR="00105A62" w:rsidRDefault="008D7372" w:rsidP="00A66C27">
      <w:r w:rsidRPr="0015627B">
        <w:rPr>
          <w:noProof/>
          <w:lang w:eastAsia="fr-CH"/>
        </w:rPr>
        <w:lastRenderedPageBreak/>
        <w:drawing>
          <wp:anchor distT="0" distB="0" distL="114300" distR="114300" simplePos="0" relativeHeight="251664384" behindDoc="0" locked="0" layoutInCell="1" allowOverlap="1" wp14:anchorId="1B08E8CD" wp14:editId="3FD7B440">
            <wp:simplePos x="0" y="0"/>
            <wp:positionH relativeFrom="margin">
              <wp:align>right</wp:align>
            </wp:positionH>
            <wp:positionV relativeFrom="paragraph">
              <wp:posOffset>5080</wp:posOffset>
            </wp:positionV>
            <wp:extent cx="2428240" cy="2314575"/>
            <wp:effectExtent l="0" t="0" r="0" b="9525"/>
            <wp:wrapSquare wrapText="bothSides"/>
            <wp:docPr id="96" name="Image 96" descr="C:\Users\jacquemare\OneDrive\ETML - FPA 2013-2015\TPI\Documents\Images\KinectHIG-ph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cquemare\OneDrive\ETML - FPA 2013-2015\TPI\Documents\Images\KinectHIG-phiz.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990" b="1300"/>
                    <a:stretch/>
                  </pic:blipFill>
                  <pic:spPr bwMode="auto">
                    <a:xfrm>
                      <a:off x="0" y="0"/>
                      <a:ext cx="2428240" cy="23145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V relativeFrom="margin">
              <wp14:pctHeight>0</wp14:pctHeight>
            </wp14:sizeRelV>
          </wp:anchor>
        </w:drawing>
      </w:r>
      <w:r w:rsidR="00AB7BD9">
        <w:t xml:space="preserve">Cette classe fonctionne sur le principe d’écran virtuel. </w:t>
      </w:r>
      <w:r w:rsidR="007D19D4">
        <w:t xml:space="preserve">Elle </w:t>
      </w:r>
      <w:r w:rsidR="007D19D4">
        <w:rPr>
          <w:i/>
        </w:rPr>
        <w:t>crée</w:t>
      </w:r>
      <w:r w:rsidR="007D19D4">
        <w:t xml:space="preserve"> une zone devant chaque joueur</w:t>
      </w:r>
      <w:r w:rsidR="00F10B7B">
        <w:t xml:space="preserve"> </w:t>
      </w:r>
      <w:r w:rsidR="004C12BC">
        <w:t>représentant un écran. Si la main est dans cette zone, elle correspo</w:t>
      </w:r>
      <w:r w:rsidR="001901CB">
        <w:t xml:space="preserve">nd à une certaine position </w:t>
      </w:r>
      <w:r w:rsidR="001901CB">
        <w:rPr>
          <w:i/>
        </w:rPr>
        <w:t>réelle</w:t>
      </w:r>
      <w:r w:rsidR="001901CB">
        <w:t xml:space="preserve"> sur l’écran. </w:t>
      </w:r>
    </w:p>
    <w:p w14:paraId="48F7A753" w14:textId="77777777" w:rsidR="0015627B" w:rsidRDefault="001D420E" w:rsidP="006B0E16">
      <w:pPr>
        <w:rPr>
          <w:noProof/>
        </w:rPr>
      </w:pPr>
      <w:r>
        <w:rPr>
          <w:noProof/>
        </w:rPr>
        <w:t xml:space="preserve">Cette zone est appelée </w:t>
      </w:r>
      <w:r>
        <w:rPr>
          <w:i/>
          <w:noProof/>
        </w:rPr>
        <w:t>PHIZ</w:t>
      </w:r>
      <w:r w:rsidR="00AB647F">
        <w:rPr>
          <w:rStyle w:val="Appelnotedebasdep"/>
          <w:i/>
          <w:noProof/>
        </w:rPr>
        <w:footnoteReference w:id="7"/>
      </w:r>
      <w:r>
        <w:rPr>
          <w:i/>
          <w:noProof/>
        </w:rPr>
        <w:t xml:space="preserve"> </w:t>
      </w:r>
      <w:r>
        <w:rPr>
          <w:noProof/>
        </w:rPr>
        <w:t>par Microsoft.</w:t>
      </w:r>
      <w:r w:rsidR="00C05550">
        <w:rPr>
          <w:noProof/>
        </w:rPr>
        <w:t xml:space="preserve"> On voit bien à quoi elle cor</w:t>
      </w:r>
      <w:r w:rsidR="000509E5">
        <w:rPr>
          <w:noProof/>
        </w:rPr>
        <w:t>r</w:t>
      </w:r>
      <w:r w:rsidR="00C05550">
        <w:rPr>
          <w:noProof/>
        </w:rPr>
        <w:t>espond sur la figure ci-contre.</w:t>
      </w:r>
      <w:r w:rsidR="00DF7C64">
        <w:rPr>
          <w:noProof/>
        </w:rPr>
        <w:t xml:space="preserve"> Cette zone possède une certaine taille,</w:t>
      </w:r>
      <w:r w:rsidR="007649ED">
        <w:rPr>
          <w:noProof/>
        </w:rPr>
        <w:t xml:space="preserve"> qui varie en fonction de la personne. </w:t>
      </w:r>
    </w:p>
    <w:p w14:paraId="5FDAE614" w14:textId="77777777" w:rsidR="002C6569" w:rsidRPr="00B13063" w:rsidRDefault="008D7372" w:rsidP="006B0E16">
      <w:r>
        <w:rPr>
          <w:noProof/>
          <w:lang w:eastAsia="fr-CH"/>
        </w:rPr>
        <mc:AlternateContent>
          <mc:Choice Requires="wps">
            <w:drawing>
              <wp:anchor distT="0" distB="0" distL="114300" distR="114300" simplePos="0" relativeHeight="251666432" behindDoc="0" locked="0" layoutInCell="1" allowOverlap="1" wp14:anchorId="512AC26E" wp14:editId="7071E53A">
                <wp:simplePos x="0" y="0"/>
                <wp:positionH relativeFrom="margin">
                  <wp:align>right</wp:align>
                </wp:positionH>
                <wp:positionV relativeFrom="paragraph">
                  <wp:posOffset>456565</wp:posOffset>
                </wp:positionV>
                <wp:extent cx="2428240" cy="190500"/>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2428240" cy="190500"/>
                        </a:xfrm>
                        <a:prstGeom prst="rect">
                          <a:avLst/>
                        </a:prstGeom>
                        <a:solidFill>
                          <a:prstClr val="white"/>
                        </a:solidFill>
                        <a:ln>
                          <a:noFill/>
                        </a:ln>
                        <a:effectLst/>
                      </wps:spPr>
                      <wps:txbx>
                        <w:txbxContent>
                          <w:p w14:paraId="71A16640" w14:textId="77777777" w:rsidR="00D55FA4" w:rsidRPr="002E0262" w:rsidRDefault="00D55FA4" w:rsidP="0015627B">
                            <w:pPr>
                              <w:pStyle w:val="Lgende"/>
                              <w:rPr>
                                <w:noProof/>
                                <w:sz w:val="24"/>
                                <w:szCs w:val="24"/>
                              </w:rPr>
                            </w:pPr>
                            <w:bookmarkStart w:id="90" w:name="_Ref420400789"/>
                            <w:bookmarkStart w:id="91" w:name="_Ref420410639"/>
                            <w:r>
                              <w:t xml:space="preserve">Figure </w:t>
                            </w:r>
                            <w:r w:rsidR="00046799">
                              <w:fldChar w:fldCharType="begin"/>
                            </w:r>
                            <w:r w:rsidR="00046799">
                              <w:instrText xml:space="preserve"> STYLEREF 1 \s </w:instrText>
                            </w:r>
                            <w:r w:rsidR="00046799">
                              <w:fldChar w:fldCharType="separate"/>
                            </w:r>
                            <w:r>
                              <w:rPr>
                                <w:noProof/>
                              </w:rPr>
                              <w:t>4</w:t>
                            </w:r>
                            <w:r w:rsidR="00046799">
                              <w:rPr>
                                <w:noProof/>
                              </w:rPr>
                              <w:fldChar w:fldCharType="end"/>
                            </w:r>
                            <w:r>
                              <w:t>.</w:t>
                            </w:r>
                            <w:r w:rsidR="00046799">
                              <w:fldChar w:fldCharType="begin"/>
                            </w:r>
                            <w:r w:rsidR="00046799">
                              <w:instrText xml:space="preserve"> SEQ Figure \* ARABIC \s 1 </w:instrText>
                            </w:r>
                            <w:r w:rsidR="00046799">
                              <w:fldChar w:fldCharType="separate"/>
                            </w:r>
                            <w:r>
                              <w:rPr>
                                <w:noProof/>
                              </w:rPr>
                              <w:t>8</w:t>
                            </w:r>
                            <w:r w:rsidR="00046799">
                              <w:rPr>
                                <w:noProof/>
                              </w:rPr>
                              <w:fldChar w:fldCharType="end"/>
                            </w:r>
                            <w:bookmarkEnd w:id="90"/>
                            <w:r>
                              <w:t> : La zone d’interaction physique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AC26E" id="Zone de texte 1" o:spid="_x0000_s1093" type="#_x0000_t202" style="position:absolute;left:0;text-align:left;margin-left:140pt;margin-top:35.95pt;width:191.2pt;height:15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" stroked="f">
                <v:textbox inset="0,0,0,0">
                  <w:txbxContent>
                    <w:p w14:paraId="71A16640" w14:textId="77777777" w:rsidR="00D55FA4" w:rsidRPr="002E0262" w:rsidRDefault="00D55FA4" w:rsidP="0015627B">
                      <w:pPr>
                        <w:pStyle w:val="Lgende"/>
                        <w:rPr>
                          <w:noProof/>
                          <w:sz w:val="24"/>
                          <w:szCs w:val="24"/>
                        </w:rPr>
                      </w:pPr>
                      <w:bookmarkStart w:id="92" w:name="_Ref420400789"/>
                      <w:bookmarkStart w:id="93" w:name="_Ref420410639"/>
                      <w:r>
                        <w:t xml:space="preserve">Figure </w:t>
                      </w:r>
                      <w:r w:rsidR="00046799">
                        <w:fldChar w:fldCharType="begin"/>
                      </w:r>
                      <w:r w:rsidR="00046799">
                        <w:instrText xml:space="preserve"> STYLEREF 1 \s </w:instrText>
                      </w:r>
                      <w:r w:rsidR="00046799">
                        <w:fldChar w:fldCharType="separate"/>
                      </w:r>
                      <w:r>
                        <w:rPr>
                          <w:noProof/>
                        </w:rPr>
                        <w:t>4</w:t>
                      </w:r>
                      <w:r w:rsidR="00046799">
                        <w:rPr>
                          <w:noProof/>
                        </w:rPr>
                        <w:fldChar w:fldCharType="end"/>
                      </w:r>
                      <w:r>
                        <w:t>.</w:t>
                      </w:r>
                      <w:r w:rsidR="00046799">
                        <w:fldChar w:fldCharType="begin"/>
                      </w:r>
                      <w:r w:rsidR="00046799">
                        <w:instrText xml:space="preserve"> SEQ Figure \* ARABIC \s 1 </w:instrText>
                      </w:r>
                      <w:r w:rsidR="00046799">
                        <w:fldChar w:fldCharType="separate"/>
                      </w:r>
                      <w:r>
                        <w:rPr>
                          <w:noProof/>
                        </w:rPr>
                        <w:t>8</w:t>
                      </w:r>
                      <w:r w:rsidR="00046799">
                        <w:rPr>
                          <w:noProof/>
                        </w:rPr>
                        <w:fldChar w:fldCharType="end"/>
                      </w:r>
                      <w:bookmarkEnd w:id="92"/>
                      <w:r>
                        <w:t> : La zone d’interaction physique</w:t>
                      </w:r>
                      <w:bookmarkEnd w:id="93"/>
                    </w:p>
                  </w:txbxContent>
                </v:textbox>
                <w10:wrap type="square" anchorx="margin"/>
              </v:shape>
            </w:pict>
          </mc:Fallback>
        </mc:AlternateContent>
      </w:r>
      <w:r w:rsidR="002C6569">
        <w:rPr>
          <w:noProof/>
        </w:rPr>
        <w:t>Vue de face, la main est dans cette zone, à une certaine position</w:t>
      </w:r>
      <w:r w:rsidR="006760F8">
        <w:rPr>
          <w:noProof/>
        </w:rPr>
        <w:t xml:space="preserve">, selon un axe x-y. </w:t>
      </w:r>
      <w:r w:rsidR="00B13063">
        <w:rPr>
          <w:noProof/>
        </w:rPr>
        <w:t xml:space="preserve">C’est cette position que permet de retourner </w:t>
      </w:r>
      <w:r w:rsidR="00B13063">
        <w:rPr>
          <w:i/>
          <w:noProof/>
        </w:rPr>
        <w:t>KinectCoreWindow</w:t>
      </w:r>
      <w:r w:rsidR="00B13063">
        <w:rPr>
          <w:noProof/>
        </w:rPr>
        <w:t>.</w:t>
      </w:r>
    </w:p>
    <w:p w14:paraId="6BB97FAE" w14:textId="77777777" w:rsidR="00BF15A7" w:rsidRDefault="000E4A20" w:rsidP="000E4A20">
      <w:pPr>
        <w:pStyle w:val="Titre3"/>
      </w:pPr>
      <w:bookmarkStart w:id="94" w:name="_Ref420417961"/>
      <w:bookmarkStart w:id="95" w:name="_Toc421258509"/>
      <w:r>
        <w:t>L’emploi de cette classe</w:t>
      </w:r>
      <w:bookmarkEnd w:id="94"/>
      <w:bookmarkEnd w:id="95"/>
    </w:p>
    <w:p w14:paraId="46641E10" w14:textId="77777777" w:rsidR="00F61E26" w:rsidRDefault="00691235" w:rsidP="00F61E26">
      <w:r>
        <w:t xml:space="preserve">On utilise cette classe de manière très similaire aux </w:t>
      </w:r>
      <w:r>
        <w:rPr>
          <w:i/>
        </w:rPr>
        <w:t>frames</w:t>
      </w:r>
      <w:r w:rsidR="00496A98">
        <w:t>,</w:t>
      </w:r>
      <w:r>
        <w:t xml:space="preserve"> telles que vu</w:t>
      </w:r>
      <w:r w:rsidR="00E87333">
        <w:t>es</w:t>
      </w:r>
      <w:r>
        <w:t xml:space="preserve"> </w:t>
      </w:r>
      <w:r w:rsidR="005E5138">
        <w:t xml:space="preserve">dans le chapitre </w:t>
      </w:r>
      <w:r w:rsidR="009C7FEE">
        <w:fldChar w:fldCharType="begin"/>
      </w:r>
      <w:r w:rsidR="009C7FEE">
        <w:instrText xml:space="preserve"> REF _Ref420397574 \r \h </w:instrText>
      </w:r>
      <w:r w:rsidR="009C7FEE">
        <w:fldChar w:fldCharType="separate"/>
      </w:r>
      <w:r w:rsidR="005562A4">
        <w:t>3.2</w:t>
      </w:r>
      <w:r w:rsidR="009C7FEE">
        <w:fldChar w:fldCharType="end"/>
      </w:r>
      <w:r w:rsidR="009C7FEE">
        <w:t xml:space="preserve">. </w:t>
      </w:r>
    </w:p>
    <w:p w14:paraId="09E21C5D" w14:textId="77777777" w:rsidR="0070328E" w:rsidRDefault="002173E2" w:rsidP="0076731A">
      <w:pPr>
        <w:pStyle w:val="Code"/>
        <w:rPr>
          <w:highlight w:val="white"/>
        </w:rPr>
      </w:pPr>
      <w:r>
        <w:rPr>
          <w:color w:val="2B91AF"/>
          <w:highlight w:val="white"/>
        </w:rPr>
        <w:t xml:space="preserve">KinectCoreWindow </w:t>
      </w:r>
      <w:r>
        <w:rPr>
          <w:highlight w:val="white"/>
        </w:rPr>
        <w:t xml:space="preserve">kinectCore = </w:t>
      </w:r>
      <w:r>
        <w:rPr>
          <w:color w:val="2B91AF"/>
          <w:highlight w:val="white"/>
        </w:rPr>
        <w:t>KinectCoreWindow</w:t>
      </w:r>
      <w:r>
        <w:rPr>
          <w:highlight w:val="white"/>
        </w:rPr>
        <w:t>.GetForCurrentThread();</w:t>
      </w:r>
    </w:p>
    <w:p w14:paraId="4266D960" w14:textId="77777777" w:rsidR="00D0476B" w:rsidRDefault="00526432" w:rsidP="00526432">
      <w:pPr>
        <w:pStyle w:val="Code"/>
        <w:rPr>
          <w:highlight w:val="white"/>
        </w:rPr>
      </w:pPr>
      <w:r>
        <w:rPr>
          <w:highlight w:val="white"/>
        </w:rPr>
        <w:t>kinectCore.PointerMoved += kinectCore_PointerMoved;</w:t>
      </w:r>
    </w:p>
    <w:p w14:paraId="7EAE1D8D" w14:textId="77777777" w:rsidR="002173E2" w:rsidRDefault="003D7172" w:rsidP="00AD2742">
      <w:pPr>
        <w:rPr>
          <w:noProof/>
          <w:lang w:eastAsia="fr-CH"/>
        </w:rPr>
      </w:pPr>
      <w:r w:rsidRPr="00502F72">
        <w:rPr>
          <w:i/>
          <w:noProof/>
          <w:highlight w:val="white"/>
          <w:lang w:eastAsia="fr-CH"/>
        </w:rPr>
        <w:t xml:space="preserve">KinectCoreWindows.GetForCurrentThread() </w:t>
      </w:r>
      <w:r w:rsidRPr="00502F72">
        <w:rPr>
          <w:noProof/>
          <w:highlight w:val="white"/>
          <w:lang w:eastAsia="fr-CH"/>
        </w:rPr>
        <w:t xml:space="preserve">permet de récupérer un objet </w:t>
      </w:r>
      <w:r w:rsidRPr="00502F72">
        <w:rPr>
          <w:i/>
          <w:noProof/>
          <w:highlight w:val="white"/>
          <w:lang w:eastAsia="fr-CH"/>
        </w:rPr>
        <w:t>KinectCoreWindow</w:t>
      </w:r>
      <w:r w:rsidR="00E83094" w:rsidRPr="00502F72">
        <w:rPr>
          <w:noProof/>
          <w:highlight w:val="white"/>
          <w:lang w:eastAsia="fr-CH"/>
        </w:rPr>
        <w:t xml:space="preserve">. </w:t>
      </w:r>
      <w:r w:rsidR="00502F72" w:rsidRPr="00502F72">
        <w:rPr>
          <w:noProof/>
          <w:highlight w:val="white"/>
          <w:lang w:eastAsia="fr-CH"/>
        </w:rPr>
        <w:t xml:space="preserve">Cette classe contient l’événement </w:t>
      </w:r>
      <w:r w:rsidR="00502F72">
        <w:rPr>
          <w:i/>
          <w:noProof/>
          <w:highlight w:val="white"/>
          <w:lang w:eastAsia="fr-CH"/>
        </w:rPr>
        <w:t>PointerMoved</w:t>
      </w:r>
      <w:r w:rsidR="00502F72">
        <w:rPr>
          <w:noProof/>
          <w:highlight w:val="white"/>
          <w:lang w:eastAsia="fr-CH"/>
        </w:rPr>
        <w:t xml:space="preserve">, qui est appelé à chaque fois que le pointeur, soit la main d’un joueur, bouge. </w:t>
      </w:r>
      <w:r w:rsidR="006A61FC">
        <w:rPr>
          <w:noProof/>
          <w:highlight w:val="white"/>
          <w:lang w:eastAsia="fr-CH"/>
        </w:rPr>
        <w:t xml:space="preserve">Dès que Kinect détecte un corps, celui-ci </w:t>
      </w:r>
      <w:r w:rsidR="006A61FC">
        <w:rPr>
          <w:i/>
          <w:noProof/>
          <w:highlight w:val="white"/>
          <w:lang w:eastAsia="fr-CH"/>
        </w:rPr>
        <w:t>trac</w:t>
      </w:r>
      <w:r w:rsidR="000509E5">
        <w:rPr>
          <w:i/>
          <w:noProof/>
          <w:highlight w:val="white"/>
          <w:lang w:eastAsia="fr-CH"/>
        </w:rPr>
        <w:t>te</w:t>
      </w:r>
      <w:r w:rsidR="00E33E87">
        <w:rPr>
          <w:noProof/>
          <w:highlight w:val="white"/>
          <w:lang w:eastAsia="fr-CH"/>
        </w:rPr>
        <w:t xml:space="preserve"> la position de ses deux mains par rapport à son corps. </w:t>
      </w:r>
    </w:p>
    <w:p w14:paraId="78B096B7" w14:textId="77777777" w:rsidR="0079757F" w:rsidRDefault="00AD2742" w:rsidP="00A305F5">
      <w:pPr>
        <w:keepNext/>
        <w:ind w:firstLine="708"/>
        <w:jc w:val="center"/>
      </w:pPr>
      <w:r>
        <w:rPr>
          <w:noProof/>
          <w:lang w:eastAsia="fr-CH"/>
        </w:rPr>
        <mc:AlternateContent>
          <mc:Choice Requires="wpc">
            <w:drawing>
              <wp:inline distT="0" distB="0" distL="0" distR="0" wp14:anchorId="5C73D828" wp14:editId="63385A8F">
                <wp:extent cx="4855868" cy="2223770"/>
                <wp:effectExtent l="19050" t="0" r="0" b="5080"/>
                <wp:docPr id="95" name="Zone de dessin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Éclair 37"/>
                        <wps:cNvSpPr/>
                        <wps:spPr>
                          <a:xfrm>
                            <a:off x="2764977" y="112353"/>
                            <a:ext cx="230936" cy="230936"/>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Virage 40"/>
                        <wps:cNvSpPr/>
                        <wps:spPr>
                          <a:xfrm rot="10800000" flipH="1">
                            <a:off x="614664" y="3053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Virage 44"/>
                        <wps:cNvSpPr/>
                        <wps:spPr>
                          <a:xfrm rot="10800000" flipH="1">
                            <a:off x="568014" y="3412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Virage 47"/>
                        <wps:cNvSpPr/>
                        <wps:spPr>
                          <a:xfrm rot="10800000" flipH="1">
                            <a:off x="525764" y="38785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Virage 48"/>
                        <wps:cNvSpPr/>
                        <wps:spPr>
                          <a:xfrm rot="10800000" flipH="1">
                            <a:off x="474964" y="4323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à coins arrondis 49"/>
                        <wps:cNvSpPr/>
                        <wps:spPr>
                          <a:xfrm>
                            <a:off x="35999" y="35999"/>
                            <a:ext cx="1682750" cy="425450"/>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Zone de texte 50"/>
                        <wps:cNvSpPr txBox="1"/>
                        <wps:spPr>
                          <a:xfrm>
                            <a:off x="83541" y="119602"/>
                            <a:ext cx="162179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1A8C71" w14:textId="77777777" w:rsidR="00D55FA4" w:rsidRPr="00C42CAF" w:rsidRDefault="00D55FA4" w:rsidP="00AD2742">
                              <w:pPr>
                                <w:jc w:val="center"/>
                                <w:rPr>
                                  <w:color w:val="FFFFFF" w:themeColor="background1"/>
                                </w:rPr>
                              </w:pPr>
                              <w:r>
                                <w:rPr>
                                  <w:color w:val="FFFFFF" w:themeColor="background1"/>
                                </w:rPr>
                                <w:t>KinectCoreWindow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1" name="Zone de texte 24"/>
                        <wps:cNvSpPr txBox="1"/>
                        <wps:spPr>
                          <a:xfrm>
                            <a:off x="279902" y="776739"/>
                            <a:ext cx="781344" cy="1090161"/>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7AC49AE6" w14:textId="77777777" w:rsidR="00D55FA4" w:rsidRPr="00543A47" w:rsidRDefault="00D55FA4" w:rsidP="00AD2742">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Pour chaque main de joueur qui bougent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Rectangle à coins arrondis 52"/>
                        <wps:cNvSpPr/>
                        <wps:spPr>
                          <a:xfrm>
                            <a:off x="2144479" y="461449"/>
                            <a:ext cx="2378078" cy="1661499"/>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Zone de texte 24"/>
                        <wps:cNvSpPr txBox="1"/>
                        <wps:spPr>
                          <a:xfrm>
                            <a:off x="2175258" y="510007"/>
                            <a:ext cx="237109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68E5EA" w14:textId="77777777" w:rsidR="00D55FA4" w:rsidRPr="00543A47" w:rsidRDefault="00D55FA4" w:rsidP="00AD2742">
                              <w:pPr>
                                <w:pStyle w:val="NormalWeb"/>
                                <w:spacing w:before="0" w:beforeAutospacing="0" w:after="120" w:afterAutospacing="0"/>
                                <w:jc w:val="center"/>
                                <w:rPr>
                                  <w:rFonts w:asciiTheme="minorHAnsi" w:hAnsiTheme="minorHAnsi"/>
                                  <w:sz w:val="20"/>
                                </w:rPr>
                              </w:pPr>
                              <w:r w:rsidRPr="00543A47">
                                <w:rPr>
                                  <w:rFonts w:asciiTheme="minorHAnsi" w:eastAsia="Times New Roman" w:hAnsiTheme="minorHAnsi"/>
                                  <w:sz w:val="20"/>
                                  <w:lang w:val="fr-FR"/>
                                </w:rPr>
                                <w:t xml:space="preserve">Réception d’une </w:t>
                              </w:r>
                              <w:r w:rsidRPr="00543A47">
                                <w:rPr>
                                  <w:rFonts w:asciiTheme="minorHAnsi" w:eastAsia="Times New Roman" w:hAnsiTheme="minorHAnsi"/>
                                  <w:b/>
                                  <w:sz w:val="20"/>
                                  <w:lang w:val="fr-FR"/>
                                </w:rPr>
                                <w:t>KinectPointerPoint</w:t>
                              </w:r>
                              <w:r w:rsidRPr="00543A47">
                                <w:rPr>
                                  <w:rFonts w:asciiTheme="minorHAnsi" w:eastAsia="Times New Roman" w:hAnsiTheme="minorHAnsi"/>
                                  <w:sz w:val="20"/>
                                  <w:lang w:val="fr-FR"/>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 name="Zone de texte 24"/>
                        <wps:cNvSpPr txBox="1"/>
                        <wps:spPr>
                          <a:xfrm>
                            <a:off x="2944977" y="99645"/>
                            <a:ext cx="89281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7BB19C" w14:textId="77777777" w:rsidR="00D55FA4" w:rsidRPr="002A06F6" w:rsidRDefault="00D55FA4" w:rsidP="00AD2742">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Evénement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5" name="Zone de texte 24"/>
                        <wps:cNvSpPr txBox="1"/>
                        <wps:spPr>
                          <a:xfrm>
                            <a:off x="2175217" y="1210637"/>
                            <a:ext cx="27559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8B20D" w14:textId="77777777" w:rsidR="00D55FA4" w:rsidRPr="00B16612" w:rsidRDefault="00D55FA4" w:rsidP="00AD2742">
                              <w:pPr>
                                <w:pStyle w:val="NormalWeb"/>
                                <w:spacing w:before="0" w:beforeAutospacing="0" w:after="120" w:afterAutospacing="0"/>
                                <w:rPr>
                                  <w:rFonts w:asciiTheme="minorHAnsi" w:hAnsiTheme="minorHAnsi"/>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 name="Rectangle à coins arrondis 56"/>
                        <wps:cNvSpPr/>
                        <wps:spPr>
                          <a:xfrm>
                            <a:off x="2471497" y="831156"/>
                            <a:ext cx="1815384" cy="1143000"/>
                          </a:xfrm>
                          <a:prstGeom prst="roundRect">
                            <a:avLst>
                              <a:gd name="adj" fmla="val 6190"/>
                            </a:avLst>
                          </a:prstGeom>
                          <a:solidFill>
                            <a:schemeClr val="bg1"/>
                          </a:solidFill>
                          <a:effectLst/>
                          <a:scene3d>
                            <a:camera prst="orthographicFront"/>
                            <a:lightRig rig="balanced" dir="t"/>
                          </a:scene3d>
                          <a:sp3d extrusionH="31750" prstMaterial="matte">
                            <a:bevelT/>
                            <a:bevelB/>
                          </a:sp3d>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Zone de texte 24"/>
                        <wps:cNvSpPr txBox="1"/>
                        <wps:spPr>
                          <a:xfrm>
                            <a:off x="2556209" y="882375"/>
                            <a:ext cx="27559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284A23" w14:textId="77777777" w:rsidR="00D55FA4" w:rsidRPr="00E05AEA" w:rsidRDefault="00D55FA4" w:rsidP="00AD2742">
                              <w:pPr>
                                <w:pStyle w:val="NormalWeb"/>
                                <w:spacing w:before="0" w:beforeAutospacing="0" w:after="120" w:afterAutospacing="0"/>
                                <w:rPr>
                                  <w:rFonts w:asciiTheme="minorHAnsi" w:hAnsiTheme="minorHAnsi"/>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8" name="Zone de texte 24"/>
                        <wps:cNvSpPr txBox="1"/>
                        <wps:spPr>
                          <a:xfrm>
                            <a:off x="2537572" y="798308"/>
                            <a:ext cx="1701800" cy="11637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8078" w14:textId="77777777" w:rsidR="00D55FA4" w:rsidRPr="00831AF2"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lang w:val="fr-FR"/>
                                </w:rPr>
                                <w:t>On déplace un curseur à l’écran en fonction de ce point</w:t>
                              </w:r>
                            </w:p>
                            <w:p w14:paraId="539A4672" w14:textId="77777777" w:rsidR="00D55FA4" w:rsidRPr="00831AF2"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rPr>
                                <w:t>On dessine une ligne</w:t>
                              </w:r>
                            </w:p>
                            <w:p w14:paraId="608D6EDC" w14:textId="77777777" w:rsidR="00D55FA4" w:rsidRPr="00831AF2"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rPr>
                                <w:t>…</w:t>
                              </w:r>
                            </w:p>
                            <w:p w14:paraId="2CE2D9E5" w14:textId="77777777" w:rsidR="00D55FA4" w:rsidRPr="006207C0" w:rsidRDefault="00D55FA4" w:rsidP="0079757F">
                              <w:pPr>
                                <w:pStyle w:val="NormalWeb"/>
                                <w:spacing w:before="0" w:beforeAutospacing="0" w:after="120" w:afterAutospacing="0"/>
                                <w:ind w:left="142"/>
                                <w:rPr>
                                  <w:rFonts w:asciiTheme="minorHAnsi" w:hAnsiTheme="minorHAnsi"/>
                                  <w:sz w:val="20"/>
                                </w:rPr>
                              </w:pPr>
                            </w:p>
                            <w:p w14:paraId="15CDF638" w14:textId="77777777" w:rsidR="00D55FA4" w:rsidRPr="00E05AEA" w:rsidRDefault="00D55FA4" w:rsidP="00AD2742">
                              <w:pPr>
                                <w:pStyle w:val="NormalWeb"/>
                                <w:spacing w:before="0" w:beforeAutospacing="0" w:after="120" w:afterAutospacing="0"/>
                                <w:ind w:left="284"/>
                                <w:rPr>
                                  <w:rFonts w:asciiTheme="minorHAnsi" w:hAnsiTheme="minorHAnsi"/>
                                  <w:sz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C73D828" id="Zone de dessin 95" o:spid="_x0000_s1094" editas="canvas" style="width:382.35pt;height:175.1pt;mso-position-horizontal-relative:char;mso-position-vertical-relative:line" coordsize="48558,22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">
                <v:shape id="_x0000_s1095" type="#_x0000_t75" style="position:absolute;width:48558;height:22237;visibility:visible;mso-wrap-style:square">
                  <v:fill o:detectmouseclick="t"/>
                  <v:path o:connecttype="none"/>
                </v:shape>
                <v:shape id="Éclair 37" o:spid="_x0000_s1096" type="#_x0000_t73" style="position:absolute;left:27649;top:1123;width:2310;height:2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pWIcIA&#10;AADbAAAADwAAAGRycy9kb3ducmV2LnhtbESPQWvCQBSE70L/w/IK3nSTCtpGVxFpUG8m7cHjI/tM&#10;gtm3Ibua+O9dodDjMDPfMKvNYBpxp87VlhXE0wgEcWF1zaWC35908gnCeWSNjWVS8CAHm/XbaIWJ&#10;tj1ndM99KQKEXYIKKu/bREpXVGTQTW1LHLyL7Qz6ILtS6g77ADeN/IiiuTRYc1iosKVdRcU1vxkF&#10;WVwy7/GUfmVnX/R5Ex/ld6rU+H3YLkF4Gvx/+K990ApmC3h9CT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elYhwgAAANsAAAAPAAAAAAAAAAAAAAAAAJgCAABkcnMvZG93&#10;bnJldi54bWxQSwUGAAAAAAQABAD1AAAAhwMAAAAA&#10;" fillcolor="#fc0" stroked="f" strokeweight="2pt"/>
                <v:shape id="Virage 40" o:spid="_x0000_s1097" style="position:absolute;left:6146;top:3053;width:13229;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7KsAA&#10;AADbAAAADwAAAGRycy9kb3ducmV2LnhtbERPy4rCMBTdC/MP4Q6401QRlWoqMoOD4Eari5ndpbl9&#10;aHNTmoytf28WgsvDea83vanFnVpXWVYwGUcgiDOrKy4UXM670RKE88gaa8uk4EEONsnHYI2xth2f&#10;6J76QoQQdjEqKL1vYildVpJBN7YNceBy2xr0AbaF1C12IdzUchpFc2mw4tBQYkNfJWW39N8o8L/f&#10;y4Xs/rZ1f/05nvKLtoeHVmr42W9XIDz1/i1+ufdawSysD1/CD5DJ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Yg7KsAAAADbAAAADwAAAAAAAAAAAAAAAACYAgAAZHJzL2Rvd25y&#10;ZXYueG1sUEsFBgAAAAAEAAQA9QAAAIUDA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44" o:spid="_x0000_s1098" style="position:absolute;left:5680;top:3412;width:13228;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9KcQA&#10;AADbAAAADwAAAGRycy9kb3ducmV2LnhtbESPT2vCQBTE70K/w/IKvemmIhpSV5FKS6EX/+Rgb4/s&#10;M4lm34bdrYnf3hUEj8PM/IaZL3vTiAs5X1tW8D5KQBAXVtdcKsj3X8MUhA/IGhvLpOBKHpaLl8Ec&#10;M2073tJlF0oRIewzVFCF0GZS+qIig35kW+LoHa0zGKJ0pdQOuwg3jRwnyVQarDkuVNjSZ0XFefdv&#10;FITDOp3J7m/V9KfvzfaYa/t71Uq9vfarDxCB+vAMP9o/WsFk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zPSnEAAAA2wAAAA8AAAAAAAAAAAAAAAAAmAIAAGRycy9k&#10;b3ducmV2LnhtbFBLBQYAAAAABAAEAPUAAACJAw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47" o:spid="_x0000_s1099" style="position:absolute;left:5257;top:3878;width:13229;height:12587;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GjXsUA&#10;AADbAAAADwAAAGRycy9kb3ducmV2LnhtbESPT2vCQBTE74V+h+UJ3urGUoykbkJoaRG81OjB3h7Z&#10;lz+afRuyWxO/fbdQ8DjMzG+YTTaZTlxpcK1lBctFBIK4tLrlWsHx8PG0BuE8ssbOMim4kYMsfXzY&#10;YKLtyHu6Fr4WAcIuQQWN930ipSsbMugWticOXmUHgz7IoZZ6wDHATSefo2glDbYcFhrs6a2h8lL8&#10;GAX+9L6O5fidd9P582tfHbXd3bRS89mUv4LwNPl7+L+91QpeYvj7En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aNexQAAANsAAAAPAAAAAAAAAAAAAAAAAJgCAABkcnMv&#10;ZG93bnJldi54bWxQSwUGAAAAAAQABAD1AAAAigM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48" o:spid="_x0000_s1100" style="position:absolute;left:4749;top:4323;width:13229;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3LMAA&#10;AADbAAAADwAAAGRycy9kb3ducmV2LnhtbERPy4rCMBTdC/MP4Q6401QRlWoqMoOD4Eari5ndpbl9&#10;aHNTmoytf28WgsvDea83vanFnVpXWVYwGUcgiDOrKy4UXM670RKE88gaa8uk4EEONsnHYI2xth2f&#10;6J76QoQQdjEqKL1vYildVpJBN7YNceBy2xr0AbaF1C12IdzUchpFc2mw4tBQYkNfJWW39N8o8L/f&#10;y4Xs/rZ1f/05nvKLtoeHVmr42W9XIDz1/i1+ufdawSyMDV/CD5DJ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43LMAAAADbAAAADwAAAAAAAAAAAAAAAACYAgAAZHJzL2Rvd25y&#10;ZXYueG1sUEsFBgAAAAAEAAQA9QAAAIUDA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roundrect id="Rectangle à coins arrondis 49" o:spid="_x0000_s1101" style="position:absolute;left:359;top:359;width:16828;height:4255;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CQcQA&#10;AADbAAAADwAAAGRycy9kb3ducmV2LnhtbESPQWsCMRSE74X+h/AEbzVrW0RXoxSh1EMP1lbU2yN5&#10;3SzdvCybqNFf3wiFHoeZ+YaZLZJrxIm6UHtWMBwUIIi1NzVXCr4+Xx/GIEJENth4JgUXCrCY39/N&#10;sDT+zB902sRKZAiHEhXYGNtSyqAtOQwD3xJn79t3DmOWXSVNh+cMd418LIqRdFhzXrDY0tKS/tkc&#10;XaZcd3qZRof26T2Mt2u72uv05pXq99LLFESkFP/Df+2VUfA8gduX/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DwkH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roundrect>
                <v:shape id="Zone de texte 50" o:spid="_x0000_s1102" type="#_x0000_t202" style="position:absolute;left:835;top:1196;width:16218;height:3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Z88IA&#10;AADbAAAADwAAAGRycy9kb3ducmV2LnhtbERPTWsCMRC9C/0PYQpeimYVl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FnzwgAAANsAAAAPAAAAAAAAAAAAAAAAAJgCAABkcnMvZG93&#10;bnJldi54bWxQSwUGAAAAAAQABAD1AAAAhwMAAAAA&#10;" filled="f" stroked="f" strokeweight=".5pt">
                  <v:textbox>
                    <w:txbxContent>
                      <w:p w14:paraId="461A8C71" w14:textId="77777777" w:rsidR="00D55FA4" w:rsidRPr="00C42CAF" w:rsidRDefault="00D55FA4" w:rsidP="00AD2742">
                        <w:pPr>
                          <w:jc w:val="center"/>
                          <w:rPr>
                            <w:color w:val="FFFFFF" w:themeColor="background1"/>
                          </w:rPr>
                        </w:pPr>
                        <w:r>
                          <w:rPr>
                            <w:color w:val="FFFFFF" w:themeColor="background1"/>
                          </w:rPr>
                          <w:t>KinectCoreWindow</w:t>
                        </w:r>
                      </w:p>
                    </w:txbxContent>
                  </v:textbox>
                </v:shape>
                <v:shape id="Zone de texte 24" o:spid="_x0000_s1103" type="#_x0000_t202" style="position:absolute;left:2799;top:7767;width:7813;height:10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x8IA&#10;AADbAAAADwAAAGRycy9kb3ducmV2LnhtbESPT4vCMBTE78J+h/AWvGmqoizVKCoo4kH8e382z7bY&#10;vNQmavXTbxaEPQ4z8xtmNKlNIR5Uudyygk47AkGcWJ1zquB4WLR+QDiPrLGwTApe5GAy/mqMMNb2&#10;yTt67H0qAoRdjAoy78tYSpdkZNC1bUkcvIutDPogq1TqCp8BbgrZjaKBNJhzWMiwpHlGyXV/Nwq6&#10;15kpo7VfLvG9vdxO59Wgt7FKNb/r6RCEp9r/hz/tlVbQ78Dfl/AD5Pg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VXHwgAAANsAAAAPAAAAAAAAAAAAAAAAAJgCAABkcnMvZG93&#10;bnJldi54bWxQSwUGAAAAAAQABAD1AAAAhwMAAAAA&#10;" fillcolor="#9bbb59 [3206]" strokecolor="#4e6128 [1606]" strokeweight="2pt">
                  <v:textbox>
                    <w:txbxContent>
                      <w:p w14:paraId="7AC49AE6" w14:textId="77777777" w:rsidR="00D55FA4" w:rsidRPr="00543A47" w:rsidRDefault="00D55FA4" w:rsidP="00AD2742">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Pour chaque main de joueur qui bougent</w:t>
                        </w:r>
                      </w:p>
                    </w:txbxContent>
                  </v:textbox>
                </v:shape>
                <v:roundrect id="Rectangle à coins arrondis 52" o:spid="_x0000_s1104" style="position:absolute;left:21444;top:4614;width:23781;height:16615;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sH8EA&#10;AADbAAAADwAAAGRycy9kb3ducmV2LnhtbESPzWrCQBSF94LvMNyCOzOpYJGYUUQUajZS66a7a+aa&#10;BDN3YmZq4ts7gUKXh/PzcdJ1b2rxoNZVlhW8RzEI4tzqigsF5+/9dAHCeWSNtWVS8CQH69V4lGKi&#10;bcdf9Dj5QoQRdgkqKL1vEildXpJBF9mGOHhX2xr0QbaF1C12YdzUchbHH9JgxYFQYkPbkvLb6dco&#10;0K7/uXN3vgzcncmy46I+SKUmb/1mCcJT7//Df+1PrWA+g+FL+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qLB/BAAAA2wAAAA8AAAAAAAAAAAAAAAAAmAIAAGRycy9kb3du&#10;cmV2LnhtbFBLBQYAAAAABAAEAPUAAACGAwAAAAA=&#10;" fillcolor="#f2f2f2 [3052]" strokecolor="#4579b8 [3044]">
                  <v:shadow on="t" color="black" opacity="22937f" origin=",.5" offset="0,.63889mm"/>
                </v:roundrect>
                <v:shape id="Zone de texte 24" o:spid="_x0000_s1105" type="#_x0000_t202" style="position:absolute;left:21752;top:5100;width:23711;height:3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7HhMUA&#10;AADbAAAADwAAAGRycy9kb3ducmV2LnhtbESPQWsCMRSE7wX/Q3iFXopmrSh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seExQAAANsAAAAPAAAAAAAAAAAAAAAAAJgCAABkcnMv&#10;ZG93bnJldi54bWxQSwUGAAAAAAQABAD1AAAAigMAAAAA&#10;" filled="f" stroked="f" strokeweight=".5pt">
                  <v:textbox>
                    <w:txbxContent>
                      <w:p w14:paraId="7768E5EA" w14:textId="77777777" w:rsidR="00D55FA4" w:rsidRPr="00543A47" w:rsidRDefault="00D55FA4" w:rsidP="00AD2742">
                        <w:pPr>
                          <w:pStyle w:val="NormalWeb"/>
                          <w:spacing w:before="0" w:beforeAutospacing="0" w:after="120" w:afterAutospacing="0"/>
                          <w:jc w:val="center"/>
                          <w:rPr>
                            <w:rFonts w:asciiTheme="minorHAnsi" w:hAnsiTheme="minorHAnsi"/>
                            <w:sz w:val="20"/>
                          </w:rPr>
                        </w:pPr>
                        <w:r w:rsidRPr="00543A47">
                          <w:rPr>
                            <w:rFonts w:asciiTheme="minorHAnsi" w:eastAsia="Times New Roman" w:hAnsiTheme="minorHAnsi"/>
                            <w:sz w:val="20"/>
                            <w:lang w:val="fr-FR"/>
                          </w:rPr>
                          <w:t xml:space="preserve">Réception d’une </w:t>
                        </w:r>
                        <w:r w:rsidRPr="00543A47">
                          <w:rPr>
                            <w:rFonts w:asciiTheme="minorHAnsi" w:eastAsia="Times New Roman" w:hAnsiTheme="minorHAnsi"/>
                            <w:b/>
                            <w:sz w:val="20"/>
                            <w:lang w:val="fr-FR"/>
                          </w:rPr>
                          <w:t>KinectPointerPoint</w:t>
                        </w:r>
                        <w:r w:rsidRPr="00543A47">
                          <w:rPr>
                            <w:rFonts w:asciiTheme="minorHAnsi" w:eastAsia="Times New Roman" w:hAnsiTheme="minorHAnsi"/>
                            <w:sz w:val="20"/>
                            <w:lang w:val="fr-FR"/>
                          </w:rPr>
                          <w:t xml:space="preserve"> </w:t>
                        </w:r>
                      </w:p>
                    </w:txbxContent>
                  </v:textbox>
                </v:shape>
                <v:shape id="Zone de texte 24" o:spid="_x0000_s1106" type="#_x0000_t202" style="position:absolute;left:29449;top:996;width:8928;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f8MUA&#10;AADbAAAADwAAAGRycy9kb3ducmV2LnhtbESPQWsCMRSE7wX/Q3iFXopmLSp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1/wxQAAANsAAAAPAAAAAAAAAAAAAAAAAJgCAABkcnMv&#10;ZG93bnJldi54bWxQSwUGAAAAAAQABAD1AAAAigMAAAAA&#10;" filled="f" stroked="f" strokeweight=".5pt">
                  <v:textbox>
                    <w:txbxContent>
                      <w:p w14:paraId="277BB19C" w14:textId="77777777" w:rsidR="00D55FA4" w:rsidRPr="002A06F6" w:rsidRDefault="00D55FA4" w:rsidP="00AD2742">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Evénement</w:t>
                        </w:r>
                      </w:p>
                    </w:txbxContent>
                  </v:textbox>
                </v:shape>
                <v:shape id="Zone de texte 24" o:spid="_x0000_s1107" type="#_x0000_t202" style="position:absolute;left:21752;top:12106;width:2756;height:3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v6a8UA&#10;AADbAAAADwAAAGRycy9kb3ducmV2LnhtbESPQWsCMRSE74L/ITzBi9RsBaW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m/prxQAAANsAAAAPAAAAAAAAAAAAAAAAAJgCAABkcnMv&#10;ZG93bnJldi54bWxQSwUGAAAAAAQABAD1AAAAigMAAAAA&#10;" filled="f" stroked="f" strokeweight=".5pt">
                  <v:textbox>
                    <w:txbxContent>
                      <w:p w14:paraId="36F8B20D" w14:textId="77777777" w:rsidR="00D55FA4" w:rsidRPr="00B16612" w:rsidRDefault="00D55FA4" w:rsidP="00AD2742">
                        <w:pPr>
                          <w:pStyle w:val="NormalWeb"/>
                          <w:spacing w:before="0" w:beforeAutospacing="0" w:after="120" w:afterAutospacing="0"/>
                          <w:rPr>
                            <w:rFonts w:asciiTheme="minorHAnsi" w:hAnsiTheme="minorHAnsi"/>
                          </w:rPr>
                        </w:pPr>
                      </w:p>
                    </w:txbxContent>
                  </v:textbox>
                </v:shape>
                <v:roundrect id="Rectangle à coins arrondis 56" o:spid="_x0000_s1108" style="position:absolute;left:24714;top:8311;width:18154;height:11430;visibility:visible;mso-wrap-style:square;v-text-anchor:middle" arcsize="405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FMMIA&#10;AADbAAAADwAAAGRycy9kb3ducmV2LnhtbESPS2vCQBSF90L/w3AL3YhOWjGU1FGKUCjufOD6NnPN&#10;JGbuxMzEpP/eEQSXh/P4OIvVYGtxpdaXjhW8TxMQxLnTJRcKDvufyScIH5A11o5JwT95WC1fRgvM&#10;tOt5S9ddKEQcYZ+hAhNCk0npc0MW/dQ1xNE7udZiiLItpG6xj+O2lh9JkkqLJUeCwYbWhvLzrrMK&#10;Nl3jzpvIM+P+yLMLVtVfVyn19jp8f4EINIRn+NH+1QrmKdy/xB8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gUwwgAAANsAAAAPAAAAAAAAAAAAAAAAAJgCAABkcnMvZG93&#10;bnJldi54bWxQSwUGAAAAAAQABAD1AAAAhwMAAAAA&#10;" fillcolor="white [3212]" strokecolor="#4579b8 [3044]"/>
                <v:shape id="Zone de texte 24" o:spid="_x0000_s1109" type="#_x0000_t202" style="position:absolute;left:25562;top:8823;width:2755;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XBh8UA&#10;AADbAAAADwAAAGRycy9kb3ducmV2LnhtbESPQWsCMRSE7wX/Q3iFXkSzFrR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BcGHxQAAANsAAAAPAAAAAAAAAAAAAAAAAJgCAABkcnMv&#10;ZG93bnJldi54bWxQSwUGAAAAAAQABAD1AAAAigMAAAAA&#10;" filled="f" stroked="f" strokeweight=".5pt">
                  <v:textbox>
                    <w:txbxContent>
                      <w:p w14:paraId="31284A23" w14:textId="77777777" w:rsidR="00D55FA4" w:rsidRPr="00E05AEA" w:rsidRDefault="00D55FA4" w:rsidP="00AD2742">
                        <w:pPr>
                          <w:pStyle w:val="NormalWeb"/>
                          <w:spacing w:before="0" w:beforeAutospacing="0" w:after="120" w:afterAutospacing="0"/>
                          <w:rPr>
                            <w:rFonts w:asciiTheme="minorHAnsi" w:hAnsiTheme="minorHAnsi"/>
                          </w:rPr>
                        </w:pPr>
                      </w:p>
                    </w:txbxContent>
                  </v:textbox>
                </v:shape>
                <v:shape id="Zone de texte 24" o:spid="_x0000_s1110" type="#_x0000_t202" style="position:absolute;left:25375;top:7983;width:17018;height:1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2BB18078" w14:textId="77777777" w:rsidR="00D55FA4" w:rsidRPr="00831AF2"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lang w:val="fr-FR"/>
                          </w:rPr>
                          <w:t>On déplace un curseur à l’écran en fonction de ce point</w:t>
                        </w:r>
                      </w:p>
                      <w:p w14:paraId="539A4672" w14:textId="77777777" w:rsidR="00D55FA4" w:rsidRPr="00831AF2"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rPr>
                          <w:t>On dessine une ligne</w:t>
                        </w:r>
                      </w:p>
                      <w:p w14:paraId="608D6EDC" w14:textId="77777777" w:rsidR="00D55FA4" w:rsidRPr="00831AF2"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rPr>
                          <w:t>…</w:t>
                        </w:r>
                      </w:p>
                      <w:p w14:paraId="2CE2D9E5" w14:textId="77777777" w:rsidR="00D55FA4" w:rsidRPr="006207C0" w:rsidRDefault="00D55FA4" w:rsidP="0079757F">
                        <w:pPr>
                          <w:pStyle w:val="NormalWeb"/>
                          <w:spacing w:before="0" w:beforeAutospacing="0" w:after="120" w:afterAutospacing="0"/>
                          <w:ind w:left="142"/>
                          <w:rPr>
                            <w:rFonts w:asciiTheme="minorHAnsi" w:hAnsiTheme="minorHAnsi"/>
                            <w:sz w:val="20"/>
                          </w:rPr>
                        </w:pPr>
                      </w:p>
                      <w:p w14:paraId="15CDF638" w14:textId="77777777" w:rsidR="00D55FA4" w:rsidRPr="00E05AEA" w:rsidRDefault="00D55FA4" w:rsidP="00AD2742">
                        <w:pPr>
                          <w:pStyle w:val="NormalWeb"/>
                          <w:spacing w:before="0" w:beforeAutospacing="0" w:after="120" w:afterAutospacing="0"/>
                          <w:ind w:left="284"/>
                          <w:rPr>
                            <w:rFonts w:asciiTheme="minorHAnsi" w:hAnsiTheme="minorHAnsi"/>
                            <w:sz w:val="20"/>
                          </w:rPr>
                        </w:pPr>
                      </w:p>
                    </w:txbxContent>
                  </v:textbox>
                </v:shape>
                <w10:anchorlock/>
              </v:group>
            </w:pict>
          </mc:Fallback>
        </mc:AlternateContent>
      </w:r>
    </w:p>
    <w:p w14:paraId="2992EB49" w14:textId="77777777" w:rsidR="00AD2742" w:rsidRDefault="0079757F" w:rsidP="0079757F">
      <w:pPr>
        <w:pStyle w:val="Lgende"/>
        <w:jc w:val="center"/>
      </w:pPr>
      <w:r>
        <w:t xml:space="preserve">Figure </w:t>
      </w:r>
      <w:r w:rsidR="00046799">
        <w:fldChar w:fldCharType="begin"/>
      </w:r>
      <w:r w:rsidR="00046799">
        <w:instrText xml:space="preserve"> STYLEREF 1 \s </w:instrText>
      </w:r>
      <w:r w:rsidR="00046799">
        <w:fldChar w:fldCharType="separate"/>
      </w:r>
      <w:r w:rsidR="007862FD">
        <w:rPr>
          <w:noProof/>
        </w:rPr>
        <w:t>4</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9</w:t>
      </w:r>
      <w:r w:rsidR="00046799">
        <w:rPr>
          <w:noProof/>
        </w:rPr>
        <w:fldChar w:fldCharType="end"/>
      </w:r>
      <w:r>
        <w:t> : Exemple d’utilisation de l’événement PointerMoved</w:t>
      </w:r>
    </w:p>
    <w:p w14:paraId="04590C4A" w14:textId="77777777" w:rsidR="004050DA" w:rsidRDefault="004050DA" w:rsidP="004050DA">
      <w:r>
        <w:t xml:space="preserve">Lorsqu’un joueur a bougé sa main, on appelle une méthode </w:t>
      </w:r>
      <w:r w:rsidR="000E75ED">
        <w:t>qui contiendra en paramètre la nouvelle position de la main selon un axe x-y</w:t>
      </w:r>
      <w:r w:rsidR="00554C1C">
        <w:t>.</w:t>
      </w:r>
    </w:p>
    <w:p w14:paraId="67393245" w14:textId="77777777" w:rsidR="00E4776A" w:rsidRDefault="00EA3C18" w:rsidP="008D1F8A">
      <w:pPr>
        <w:keepNext/>
      </w:pPr>
      <w:r>
        <w:lastRenderedPageBreak/>
        <w:t>Voici la méthode appelée lorsque la main d’</w:t>
      </w:r>
      <w:r w:rsidR="000D3152">
        <w:t>un corps s’est déplacée</w:t>
      </w:r>
      <w:r w:rsidR="00562335">
        <w:t> :</w:t>
      </w:r>
    </w:p>
    <w:p w14:paraId="184A7489" w14:textId="77777777" w:rsidR="00E10F99" w:rsidRPr="00E10F99" w:rsidRDefault="00E10F99" w:rsidP="008D1F8A">
      <w:pPr>
        <w:pStyle w:val="Code"/>
        <w:rPr>
          <w:highlight w:val="white"/>
        </w:rPr>
      </w:pPr>
      <w:r w:rsidRPr="00E10F99">
        <w:rPr>
          <w:color w:val="0000FF"/>
          <w:highlight w:val="white"/>
        </w:rPr>
        <w:t>void</w:t>
      </w:r>
      <w:r w:rsidRPr="00E10F99">
        <w:rPr>
          <w:highlight w:val="white"/>
        </w:rPr>
        <w:t xml:space="preserve"> kinectCore_PointerMoved(</w:t>
      </w:r>
      <w:r w:rsidRPr="00E10F99">
        <w:rPr>
          <w:color w:val="2B91AF"/>
          <w:highlight w:val="white"/>
        </w:rPr>
        <w:t>KinectCoreWindow</w:t>
      </w:r>
      <w:r w:rsidRPr="00E10F99">
        <w:rPr>
          <w:highlight w:val="white"/>
        </w:rPr>
        <w:t xml:space="preserve"> sender, </w:t>
      </w:r>
      <w:r w:rsidRPr="00E10F99">
        <w:rPr>
          <w:color w:val="2B91AF"/>
          <w:highlight w:val="white"/>
        </w:rPr>
        <w:t>KinectPointerEventArgs</w:t>
      </w:r>
      <w:r w:rsidRPr="00E10F99">
        <w:rPr>
          <w:highlight w:val="white"/>
        </w:rPr>
        <w:t xml:space="preserve"> args)</w:t>
      </w:r>
    </w:p>
    <w:p w14:paraId="7B655BB8" w14:textId="77777777" w:rsidR="00C87940" w:rsidRPr="00511725" w:rsidRDefault="00E10F99" w:rsidP="008D1F8A">
      <w:pPr>
        <w:pStyle w:val="Code"/>
        <w:rPr>
          <w:lang w:val="fr-CH"/>
        </w:rPr>
      </w:pPr>
      <w:r w:rsidRPr="00511725">
        <w:rPr>
          <w:highlight w:val="white"/>
          <w:lang w:val="fr-CH"/>
        </w:rPr>
        <w:t>{</w:t>
      </w:r>
    </w:p>
    <w:p w14:paraId="7A7CABA2" w14:textId="77777777" w:rsidR="00E10F99" w:rsidRPr="000126F3" w:rsidRDefault="00584556" w:rsidP="008D1F8A">
      <w:pPr>
        <w:pStyle w:val="Code"/>
        <w:rPr>
          <w:lang w:val="fr-CH"/>
        </w:rPr>
      </w:pPr>
      <w:r w:rsidRPr="00511725">
        <w:rPr>
          <w:lang w:val="fr-CH"/>
        </w:rPr>
        <w:tab/>
      </w:r>
      <w:r w:rsidR="002A2C0F" w:rsidRPr="000126F3">
        <w:rPr>
          <w:color w:val="2B91AF"/>
          <w:highlight w:val="white"/>
          <w:lang w:val="fr-CH"/>
        </w:rPr>
        <w:t>KinectPointerPoint</w:t>
      </w:r>
      <w:r w:rsidR="002A2C0F" w:rsidRPr="000126F3">
        <w:rPr>
          <w:highlight w:val="white"/>
          <w:lang w:val="fr-CH"/>
        </w:rPr>
        <w:t xml:space="preserve"> point = args.CurrentPoint;</w:t>
      </w:r>
    </w:p>
    <w:p w14:paraId="1BD1678E" w14:textId="77777777" w:rsidR="00E10F99" w:rsidRPr="000126F3" w:rsidRDefault="00E10F99" w:rsidP="008D1F8A">
      <w:pPr>
        <w:pStyle w:val="Code"/>
        <w:rPr>
          <w:lang w:val="fr-CH"/>
        </w:rPr>
      </w:pPr>
      <w:r w:rsidRPr="000126F3">
        <w:rPr>
          <w:lang w:val="fr-CH"/>
        </w:rPr>
        <w:t>}</w:t>
      </w:r>
    </w:p>
    <w:p w14:paraId="4B7E763F" w14:textId="77777777" w:rsidR="009B3D8C" w:rsidRPr="006218AA" w:rsidRDefault="009B3D8C" w:rsidP="009B3D8C">
      <w:pPr>
        <w:rPr>
          <w:rStyle w:val="Emphaseple"/>
        </w:rPr>
      </w:pPr>
      <w:r>
        <w:rPr>
          <w:rStyle w:val="Emphaseple"/>
        </w:rPr>
        <w:t xml:space="preserve">Remarque : Cette méthode est appelée pour chaque joueur, et pour chaque main. Par exemple, si deux corps sont détectés par Kinect, cette méthode pourra être appelée 4 fois « en même temps » : 2 mains par personne. </w:t>
      </w:r>
    </w:p>
    <w:p w14:paraId="4D8B298D" w14:textId="77777777" w:rsidR="00C81A16" w:rsidRDefault="000126F3" w:rsidP="004050DA">
      <w:r>
        <w:t xml:space="preserve">Le </w:t>
      </w:r>
      <w:r>
        <w:rPr>
          <w:i/>
        </w:rPr>
        <w:t>point</w:t>
      </w:r>
      <w:r>
        <w:t xml:space="preserve"> ainsi récupéré contient plusieurs informations utiles sur la position de la main dans la </w:t>
      </w:r>
      <w:r>
        <w:rPr>
          <w:i/>
        </w:rPr>
        <w:t>PHI</w:t>
      </w:r>
      <w:r w:rsidR="002A2CC3">
        <w:rPr>
          <w:i/>
        </w:rPr>
        <w:t xml:space="preserve">Z. </w:t>
      </w:r>
      <w:r w:rsidR="002A2CC3">
        <w:t>Celles-ci seront utilisées dans ce projet</w:t>
      </w:r>
      <w:r w:rsidR="006847FD">
        <w:rPr>
          <w:i/>
        </w:rPr>
        <w:t> </w:t>
      </w:r>
      <w:r w:rsidR="006847FD">
        <w:t>:</w:t>
      </w:r>
    </w:p>
    <w:p w14:paraId="6EC5D7D1" w14:textId="77777777" w:rsidR="006847FD" w:rsidRPr="00662C9D" w:rsidRDefault="00B53BCC" w:rsidP="00E70EAF">
      <w:pPr>
        <w:pStyle w:val="Paragraphedeliste"/>
        <w:numPr>
          <w:ilvl w:val="0"/>
          <w:numId w:val="15"/>
        </w:numPr>
        <w:rPr>
          <w:i/>
        </w:rPr>
      </w:pPr>
      <w:r w:rsidRPr="00B53BCC">
        <w:rPr>
          <w:i/>
        </w:rPr>
        <w:t>point.Position.X</w:t>
      </w:r>
      <w:r>
        <w:rPr>
          <w:i/>
        </w:rPr>
        <w:t> </w:t>
      </w:r>
      <w:r>
        <w:t xml:space="preserve">: récupère la position selon l’axe des X du curseur, </w:t>
      </w:r>
      <w:r w:rsidR="00C730EF">
        <w:t>en %</w:t>
      </w:r>
    </w:p>
    <w:p w14:paraId="36F565B6" w14:textId="77777777" w:rsidR="00662C9D" w:rsidRPr="00912513" w:rsidRDefault="00662C9D" w:rsidP="00E70EAF">
      <w:pPr>
        <w:pStyle w:val="Paragraphedeliste"/>
        <w:numPr>
          <w:ilvl w:val="0"/>
          <w:numId w:val="15"/>
        </w:numPr>
        <w:rPr>
          <w:i/>
        </w:rPr>
      </w:pPr>
      <w:r>
        <w:rPr>
          <w:i/>
        </w:rPr>
        <w:t>point.Position.Y </w:t>
      </w:r>
      <w:r>
        <w:t>: récupère la position selon l’</w:t>
      </w:r>
      <w:r w:rsidR="00C645D6">
        <w:t>axe des Y</w:t>
      </w:r>
      <w:r>
        <w:t xml:space="preserve"> du curseur, en %</w:t>
      </w:r>
    </w:p>
    <w:p w14:paraId="7F4BC976" w14:textId="77777777" w:rsidR="00912513" w:rsidRPr="00D05654" w:rsidRDefault="00912513" w:rsidP="00E70EAF">
      <w:pPr>
        <w:pStyle w:val="Paragraphedeliste"/>
        <w:numPr>
          <w:ilvl w:val="0"/>
          <w:numId w:val="15"/>
        </w:numPr>
        <w:rPr>
          <w:i/>
        </w:rPr>
      </w:pPr>
      <w:r w:rsidRPr="00912513">
        <w:rPr>
          <w:i/>
        </w:rPr>
        <w:t>point.Properties.HandType</w:t>
      </w:r>
      <w:r>
        <w:rPr>
          <w:i/>
        </w:rPr>
        <w:t> </w:t>
      </w:r>
      <w:r>
        <w:t xml:space="preserve">: </w:t>
      </w:r>
      <w:r w:rsidR="009C7576">
        <w:t>permet de connaitre</w:t>
      </w:r>
      <w:r w:rsidR="00D8449F">
        <w:t xml:space="preserve"> quelle est la main correspondant au pointeur</w:t>
      </w:r>
      <w:r w:rsidR="001A22FC">
        <w:t xml:space="preserve">, soit </w:t>
      </w:r>
      <w:r w:rsidR="001A22FC">
        <w:rPr>
          <w:i/>
        </w:rPr>
        <w:t>HandType.RIGHT</w:t>
      </w:r>
      <w:r w:rsidR="001A22FC">
        <w:t xml:space="preserve">, </w:t>
      </w:r>
      <w:r w:rsidR="001A22FC">
        <w:rPr>
          <w:i/>
        </w:rPr>
        <w:t>HandType.LEFT</w:t>
      </w:r>
      <w:r w:rsidR="001A22FC">
        <w:t xml:space="preserve"> ou </w:t>
      </w:r>
      <w:r w:rsidR="001A22FC">
        <w:rPr>
          <w:i/>
        </w:rPr>
        <w:t xml:space="preserve">HandType.None </w:t>
      </w:r>
      <w:r w:rsidR="001A22FC">
        <w:t xml:space="preserve">si </w:t>
      </w:r>
      <w:r w:rsidR="00841F1D">
        <w:t>elle n’</w:t>
      </w:r>
      <w:r w:rsidR="009C7576">
        <w:t>est pas connue</w:t>
      </w:r>
    </w:p>
    <w:p w14:paraId="197CA59C" w14:textId="77777777" w:rsidR="00D05654" w:rsidRPr="00A23FE4" w:rsidRDefault="00D05654" w:rsidP="00E70EAF">
      <w:pPr>
        <w:pStyle w:val="Paragraphedeliste"/>
        <w:numPr>
          <w:ilvl w:val="0"/>
          <w:numId w:val="15"/>
        </w:numPr>
        <w:rPr>
          <w:i/>
        </w:rPr>
      </w:pPr>
      <w:r w:rsidRPr="00D05654">
        <w:rPr>
          <w:i/>
        </w:rPr>
        <w:t>point.Properties.HandReachExtent</w:t>
      </w:r>
      <w:r>
        <w:rPr>
          <w:i/>
        </w:rPr>
        <w:t> </w:t>
      </w:r>
      <w:r>
        <w:t xml:space="preserve">: </w:t>
      </w:r>
      <w:r w:rsidR="00E1635D">
        <w:t xml:space="preserve">récupère en % </w:t>
      </w:r>
      <w:r w:rsidR="0036247D">
        <w:t>à quel</w:t>
      </w:r>
      <w:r w:rsidR="00E0638B">
        <w:t xml:space="preserve"> point la main</w:t>
      </w:r>
      <w:r w:rsidR="006E1821">
        <w:t xml:space="preserve"> a atteint le point maximum d’extension. </w:t>
      </w:r>
      <w:r w:rsidR="005B4F44">
        <w:t>C’</w:t>
      </w:r>
      <w:r w:rsidR="005C3CDA">
        <w:t>est un double entre 0 et</w:t>
      </w:r>
      <w:r w:rsidR="005B4F44">
        <w:t xml:space="preserve"> 1 (la plupart du temps)</w:t>
      </w:r>
      <w:r w:rsidR="00A23FE4">
        <w:t> :</w:t>
      </w:r>
    </w:p>
    <w:p w14:paraId="5DEA2152" w14:textId="77777777" w:rsidR="00A23FE4" w:rsidRPr="00A23FE4" w:rsidRDefault="00A23FE4" w:rsidP="00E70EAF">
      <w:pPr>
        <w:pStyle w:val="Paragraphedeliste"/>
        <w:numPr>
          <w:ilvl w:val="1"/>
          <w:numId w:val="15"/>
        </w:numPr>
        <w:rPr>
          <w:i/>
        </w:rPr>
      </w:pPr>
      <w:r>
        <w:t>0</w:t>
      </w:r>
      <w:r w:rsidR="001951C7">
        <w:t>.0</w:t>
      </w:r>
      <w:r>
        <w:t> </w:t>
      </w:r>
      <w:r>
        <w:sym w:font="Wingdings" w:char="F0E0"/>
      </w:r>
      <w:r>
        <w:t xml:space="preserve"> la main est très proche de l’épaule, le joueur « n’appuie » pas du tout</w:t>
      </w:r>
    </w:p>
    <w:p w14:paraId="7A0D23D9" w14:textId="77777777" w:rsidR="00B87C33" w:rsidRPr="00BC0736" w:rsidRDefault="00A23FE4" w:rsidP="00E70EAF">
      <w:pPr>
        <w:pStyle w:val="Paragraphedeliste"/>
        <w:numPr>
          <w:ilvl w:val="1"/>
          <w:numId w:val="15"/>
        </w:numPr>
        <w:rPr>
          <w:i/>
        </w:rPr>
      </w:pPr>
      <w:r>
        <w:t>1</w:t>
      </w:r>
      <w:r w:rsidR="001951C7">
        <w:t>.0</w:t>
      </w:r>
      <w:r>
        <w:t xml:space="preserve"> </w:t>
      </w:r>
      <w:r>
        <w:sym w:font="Wingdings" w:char="F0E0"/>
      </w:r>
      <w:r w:rsidR="00FB312B">
        <w:t xml:space="preserve"> le bras est tendu</w:t>
      </w:r>
      <w:r>
        <w:t>, le joueur « appuie »</w:t>
      </w:r>
      <w:r w:rsidR="00283847">
        <w:t xml:space="preserve"> le plus possible</w:t>
      </w:r>
      <w:bookmarkStart w:id="96" w:name="_GoBack"/>
      <w:bookmarkEnd w:id="96"/>
    </w:p>
    <w:p w14:paraId="65252C99" w14:textId="39A76466" w:rsidR="003F3010" w:rsidRDefault="000E71A8" w:rsidP="001710C8">
      <w:pPr>
        <w:keepNext/>
      </w:pPr>
      <w:r>
        <w:lastRenderedPageBreak/>
        <w:t>Les</w:t>
      </w:r>
      <w:r w:rsidR="00BF3811">
        <w:t xml:space="preserve"> position</w:t>
      </w:r>
      <w:r>
        <w:t>s</w:t>
      </w:r>
      <w:r w:rsidR="00BF3811">
        <w:t xml:space="preserve"> X et Y du point </w:t>
      </w:r>
      <w:r>
        <w:t>sont</w:t>
      </w:r>
      <w:r w:rsidR="00D56BE7">
        <w:t xml:space="preserve"> </w:t>
      </w:r>
      <w:r>
        <w:t>des</w:t>
      </w:r>
      <w:r w:rsidR="00D56BE7">
        <w:t xml:space="preserve"> </w:t>
      </w:r>
      <w:r w:rsidR="00D56BE7" w:rsidRPr="005C0419">
        <w:rPr>
          <w:i/>
        </w:rPr>
        <w:t>double</w:t>
      </w:r>
      <w:r w:rsidR="00E445A9">
        <w:rPr>
          <w:i/>
        </w:rPr>
        <w:t>s</w:t>
      </w:r>
      <w:r w:rsidR="005C0419">
        <w:t xml:space="preserve"> </w:t>
      </w:r>
      <w:r>
        <w:t>donnés</w:t>
      </w:r>
      <w:r w:rsidR="00BF3811">
        <w:t xml:space="preserve"> en %. C’est-à-dire </w:t>
      </w:r>
      <w:r w:rsidR="00474D77">
        <w:t xml:space="preserve">que si la main est à gauche de l’écran, sa position X vaut 0, </w:t>
      </w:r>
      <w:r w:rsidR="006656BB">
        <w:t>si elle est à</w:t>
      </w:r>
      <w:r w:rsidR="00C83476">
        <w:t xml:space="preserve"> droite de celui-ci, il vaut 1, comme on le voit dans la</w:t>
      </w:r>
      <w:r w:rsidR="006B4F45">
        <w:t xml:space="preserve"> </w:t>
      </w:r>
      <w:r w:rsidR="0002391D">
        <w:fldChar w:fldCharType="begin"/>
      </w:r>
      <w:r w:rsidR="0002391D">
        <w:instrText xml:space="preserve"> REF _Ref420400789 \h </w:instrText>
      </w:r>
      <w:r w:rsidR="0002391D">
        <w:fldChar w:fldCharType="separate"/>
      </w:r>
      <w:r w:rsidR="005562A4">
        <w:t xml:space="preserve">Figure </w:t>
      </w:r>
      <w:r w:rsidR="005562A4">
        <w:rPr>
          <w:noProof/>
        </w:rPr>
        <w:t>4</w:t>
      </w:r>
      <w:r w:rsidR="005562A4">
        <w:t>.</w:t>
      </w:r>
      <w:r w:rsidR="005562A4">
        <w:rPr>
          <w:noProof/>
        </w:rPr>
        <w:t>8</w:t>
      </w:r>
      <w:r w:rsidR="0002391D">
        <w:fldChar w:fldCharType="end"/>
      </w:r>
      <w:r w:rsidR="0002391D">
        <w:t xml:space="preserve"> </w:t>
      </w:r>
      <w:r w:rsidR="0002391D">
        <w:fldChar w:fldCharType="begin"/>
      </w:r>
      <w:r w:rsidR="0002391D">
        <w:instrText xml:space="preserve"> REF _Ref420412852 \p \h </w:instrText>
      </w:r>
      <w:r w:rsidR="0002391D">
        <w:fldChar w:fldCharType="separate"/>
      </w:r>
      <w:r w:rsidR="005562A4">
        <w:t>ci-dessous</w:t>
      </w:r>
      <w:r w:rsidR="0002391D">
        <w:fldChar w:fldCharType="end"/>
      </w:r>
      <w:r w:rsidR="00887565">
        <w:t>.</w:t>
      </w:r>
    </w:p>
    <w:p w14:paraId="5E2CD1A8" w14:textId="77777777" w:rsidR="00990B50" w:rsidRDefault="004052F8" w:rsidP="00990B50">
      <w:pPr>
        <w:keepNext/>
        <w:jc w:val="center"/>
      </w:pPr>
      <w:r>
        <w:rPr>
          <w:noProof/>
          <w:lang w:eastAsia="fr-CH"/>
        </w:rPr>
        <mc:AlternateContent>
          <mc:Choice Requires="wpc">
            <w:drawing>
              <wp:inline distT="0" distB="0" distL="0" distR="0" wp14:anchorId="03F70C99" wp14:editId="37AB0B98">
                <wp:extent cx="4844427" cy="4006396"/>
                <wp:effectExtent l="0" t="0" r="0" b="0"/>
                <wp:docPr id="2" name="Zone de dessin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4" name="Groupe 114"/>
                        <wpg:cNvGrpSpPr/>
                        <wpg:grpSpPr>
                          <a:xfrm>
                            <a:off x="697553" y="571919"/>
                            <a:ext cx="3238500" cy="2733675"/>
                            <a:chOff x="1323975" y="180974"/>
                            <a:chExt cx="3238500" cy="2733675"/>
                          </a:xfrm>
                        </wpg:grpSpPr>
                        <wps:wsp>
                          <wps:cNvPr id="101" name="Rectangle à coins arrondis 101"/>
                          <wps:cNvSpPr/>
                          <wps:spPr>
                            <a:xfrm>
                              <a:off x="1323975" y="180974"/>
                              <a:ext cx="3238500" cy="2733675"/>
                            </a:xfrm>
                            <a:prstGeom prst="roundRect">
                              <a:avLst>
                                <a:gd name="adj" fmla="val 74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Zone de texte 109"/>
                          <wps:cNvSpPr txBox="1"/>
                          <wps:spPr>
                            <a:xfrm>
                              <a:off x="4019533" y="2566987"/>
                              <a:ext cx="49149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884B7A" w14:textId="77777777" w:rsidR="00D55FA4" w:rsidRDefault="00D55FA4" w:rsidP="004052F8">
                                <w:pPr>
                                  <w:jc w:val="center"/>
                                </w:pPr>
                                <w:r>
                                  <w:t>PHIZ</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wgp>
                      <wps:wsp>
                        <wps:cNvPr id="113" name="Connecteur droit avec flèche 113"/>
                        <wps:cNvCnPr/>
                        <wps:spPr>
                          <a:xfrm>
                            <a:off x="202253" y="571919"/>
                            <a:ext cx="43719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5" name="Zone de texte 115"/>
                        <wps:cNvSpPr txBox="1"/>
                        <wps:spPr>
                          <a:xfrm>
                            <a:off x="4563088" y="418807"/>
                            <a:ext cx="27495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757E4" w14:textId="77777777" w:rsidR="00D55FA4" w:rsidRPr="00FD7389" w:rsidRDefault="00D55FA4">
                              <w:pPr>
                                <w:rPr>
                                  <w:b/>
                                </w:rPr>
                              </w:pPr>
                              <w:r w:rsidRPr="00FD7389">
                                <w:rPr>
                                  <w: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Connecteur droit avec flèche 117"/>
                        <wps:cNvCnPr/>
                        <wps:spPr>
                          <a:xfrm>
                            <a:off x="697553" y="38522"/>
                            <a:ext cx="0" cy="36766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8" name="Zone de texte 115"/>
                        <wps:cNvSpPr txBox="1"/>
                        <wps:spPr>
                          <a:xfrm>
                            <a:off x="563608" y="3677821"/>
                            <a:ext cx="27813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8134CC" w14:textId="77777777" w:rsidR="00D55FA4" w:rsidRPr="00874050" w:rsidRDefault="00D55FA4" w:rsidP="00874050">
                              <w:pPr>
                                <w:pStyle w:val="NormalWeb"/>
                                <w:spacing w:before="0" w:beforeAutospacing="0" w:after="120" w:afterAutospacing="0"/>
                                <w:jc w:val="both"/>
                                <w:rPr>
                                  <w:rFonts w:asciiTheme="majorHAnsi" w:hAnsiTheme="majorHAnsi"/>
                                </w:rPr>
                              </w:pPr>
                              <w:r>
                                <w:rPr>
                                  <w:rFonts w:asciiTheme="majorHAnsi" w:eastAsia="Times New Roman" w:hAnsiTheme="majorHAnsi"/>
                                  <w:b/>
                                  <w:bCs/>
                                </w:rPr>
                                <w:t>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Zone de texte 115"/>
                        <wps:cNvSpPr txBox="1"/>
                        <wps:spPr>
                          <a:xfrm>
                            <a:off x="323641" y="3154125"/>
                            <a:ext cx="27559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DDF1F0" w14:textId="77777777" w:rsidR="00D55FA4" w:rsidRPr="00424FA7" w:rsidRDefault="00D55FA4" w:rsidP="00AE3E2E">
                              <w:pPr>
                                <w:pStyle w:val="NormalWeb"/>
                                <w:spacing w:before="0" w:beforeAutospacing="0" w:after="120" w:afterAutospacing="0"/>
                                <w:jc w:val="both"/>
                                <w:rPr>
                                  <w:rFonts w:asciiTheme="minorHAnsi" w:eastAsia="Times New Roman" w:hAnsiTheme="minorHAnsi"/>
                                  <w:b/>
                                  <w:bCs/>
                                </w:rPr>
                              </w:pPr>
                              <w:r>
                                <w:rPr>
                                  <w:rFonts w:asciiTheme="minorHAnsi" w:eastAsia="Times New Roman" w:hAnsiTheme="minorHAnsi"/>
                                  <w:b/>
                                  <w:bCs/>
                                </w:rPr>
                                <w:t>1</w:t>
                              </w:r>
                            </w:p>
                            <w:p w14:paraId="1897764E" w14:textId="77777777" w:rsidR="00D55FA4" w:rsidRPr="00AE3E2E" w:rsidRDefault="00D55FA4" w:rsidP="00AE3E2E">
                              <w:pPr>
                                <w:pStyle w:val="NormalWeb"/>
                                <w:spacing w:before="0" w:beforeAutospacing="0" w:after="120" w:afterAutospacing="0"/>
                                <w:jc w:val="both"/>
                                <w:rPr>
                                  <w:rFonts w:asciiTheme="minorHAnsi" w:hAnsiTheme="minorHAnsi"/>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0" name="Zone de texte 115"/>
                        <wps:cNvSpPr txBox="1"/>
                        <wps:spPr>
                          <a:xfrm>
                            <a:off x="665894" y="197183"/>
                            <a:ext cx="27495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6FD1" w14:textId="77777777" w:rsidR="00D55FA4" w:rsidRPr="00424FA7" w:rsidRDefault="00D55FA4" w:rsidP="0071306B">
                              <w:pPr>
                                <w:pStyle w:val="NormalWeb"/>
                                <w:spacing w:before="0" w:beforeAutospacing="0" w:after="120" w:afterAutospacing="0"/>
                                <w:jc w:val="both"/>
                                <w:rPr>
                                  <w:rFonts w:asciiTheme="minorHAnsi" w:hAnsiTheme="minorHAnsi"/>
                                  <w:b/>
                                </w:rPr>
                              </w:pPr>
                              <w:r w:rsidRPr="00424FA7">
                                <w:rPr>
                                  <w:rFonts w:asciiTheme="minorHAnsi" w:eastAsia="Times New Roman" w:hAnsiTheme="minorHAnsi"/>
                                  <w:b/>
                                </w:rPr>
                                <w:t>0</w:t>
                              </w:r>
                            </w:p>
                            <w:p w14:paraId="01387554" w14:textId="77777777" w:rsidR="00D55FA4" w:rsidRDefault="00D55FA4" w:rsidP="0071306B">
                              <w:pPr>
                                <w:pStyle w:val="NormalWeb"/>
                                <w:spacing w:before="0" w:beforeAutospacing="0" w:after="120" w:afterAutospacing="0"/>
                                <w:jc w:val="both"/>
                              </w:pPr>
                              <w:r>
                                <w:rPr>
                                  <w:rFonts w:eastAsia="Times New Roman"/>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Zone de texte 115"/>
                        <wps:cNvSpPr txBox="1"/>
                        <wps:spPr>
                          <a:xfrm>
                            <a:off x="3807257" y="208825"/>
                            <a:ext cx="27495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AAA8B" w14:textId="77777777" w:rsidR="00D55FA4" w:rsidRPr="00424FA7" w:rsidRDefault="00D55FA4" w:rsidP="00056E82">
                              <w:pPr>
                                <w:pStyle w:val="NormalWeb"/>
                                <w:spacing w:before="0" w:beforeAutospacing="0" w:after="120" w:afterAutospacing="0"/>
                                <w:jc w:val="both"/>
                                <w:rPr>
                                  <w:rFonts w:asciiTheme="minorHAnsi" w:hAnsiTheme="minorHAnsi"/>
                                  <w:b/>
                                </w:rPr>
                              </w:pPr>
                              <w:r w:rsidRPr="00424FA7">
                                <w:rPr>
                                  <w:rFonts w:asciiTheme="minorHAnsi" w:eastAsia="Times New Roman" w:hAnsiTheme="minorHAnsi"/>
                                  <w:b/>
                                </w:rPr>
                                <w:t>1</w:t>
                              </w:r>
                            </w:p>
                            <w:p w14:paraId="0B4D677F" w14:textId="77777777" w:rsidR="00D55FA4" w:rsidRPr="00056E82" w:rsidRDefault="00D55FA4" w:rsidP="00056E82">
                              <w:pPr>
                                <w:pStyle w:val="NormalWeb"/>
                                <w:spacing w:before="0" w:beforeAutospacing="0" w:after="120" w:afterAutospacing="0"/>
                                <w:jc w:val="both"/>
                                <w:rPr>
                                  <w:rFonts w:asciiTheme="minorHAnsi" w:hAnsiTheme="minorHAnsi"/>
                                </w:rPr>
                              </w:pPr>
                              <w:r w:rsidRPr="00056E82">
                                <w:rPr>
                                  <w:rFonts w:asciiTheme="minorHAnsi" w:eastAsia="Times New Roman" w:hAnsiTheme="minorHAns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Zone de texte 115"/>
                        <wps:cNvSpPr txBox="1"/>
                        <wps:spPr>
                          <a:xfrm>
                            <a:off x="230898" y="591088"/>
                            <a:ext cx="27495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466F4D" w14:textId="77777777" w:rsidR="00D55FA4" w:rsidRPr="00056E82" w:rsidRDefault="00D55FA4" w:rsidP="00056E82">
                              <w:pPr>
                                <w:pStyle w:val="NormalWeb"/>
                                <w:spacing w:before="0" w:beforeAutospacing="0" w:after="120" w:afterAutospacing="0"/>
                                <w:jc w:val="both"/>
                                <w:rPr>
                                  <w:rFonts w:asciiTheme="minorHAnsi" w:hAnsiTheme="minorHAnsi"/>
                                </w:rPr>
                              </w:pPr>
                              <w:r>
                                <w:rPr>
                                  <w:rFonts w:asciiTheme="minorHAnsi" w:eastAsia="Times New Roman" w:hAnsiTheme="minorHAnsi"/>
                                  <w:b/>
                                </w:rPr>
                                <w:t>0</w:t>
                              </w:r>
                            </w:p>
                            <w:p w14:paraId="2828A55B" w14:textId="77777777" w:rsidR="00D55FA4" w:rsidRPr="00056E82" w:rsidRDefault="00D55FA4" w:rsidP="00056E82">
                              <w:pPr>
                                <w:pStyle w:val="NormalWeb"/>
                                <w:spacing w:before="0" w:beforeAutospacing="0" w:after="120" w:afterAutospacing="0"/>
                                <w:jc w:val="both"/>
                                <w:rPr>
                                  <w:rFonts w:asciiTheme="minorHAnsi" w:hAnsiTheme="minorHAnsi"/>
                                </w:rPr>
                              </w:pPr>
                              <w:r w:rsidRPr="00056E82">
                                <w:rPr>
                                  <w:rFonts w:asciiTheme="minorHAnsi" w:eastAsia="Times New Roman" w:hAnsiTheme="minorHAns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Connecteur droit 124"/>
                        <wps:cNvCnPr/>
                        <wps:spPr>
                          <a:xfrm>
                            <a:off x="3939968" y="470373"/>
                            <a:ext cx="0" cy="133350"/>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125" name="Connecteur droit 125"/>
                        <wps:cNvCnPr/>
                        <wps:spPr>
                          <a:xfrm rot="5400000">
                            <a:off x="647343" y="3238919"/>
                            <a:ext cx="0" cy="133350"/>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129" name="Connecteur droit 129"/>
                        <wps:cNvCnPr/>
                        <wps:spPr>
                          <a:xfrm flipV="1">
                            <a:off x="1772326" y="568004"/>
                            <a:ext cx="0" cy="2182903"/>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130" name="Connecteur droit 130"/>
                        <wps:cNvCnPr/>
                        <wps:spPr>
                          <a:xfrm>
                            <a:off x="680604" y="2750612"/>
                            <a:ext cx="1079349" cy="0"/>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127" name="Ellipse 127"/>
                        <wps:cNvSpPr/>
                        <wps:spPr>
                          <a:xfrm>
                            <a:off x="1722004" y="2699812"/>
                            <a:ext cx="101600" cy="1016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onnecteur droit 131"/>
                        <wps:cNvCnPr/>
                        <wps:spPr>
                          <a:xfrm>
                            <a:off x="1776117" y="460518"/>
                            <a:ext cx="0" cy="133350"/>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132" name="Zone de texte 115"/>
                        <wps:cNvSpPr txBox="1"/>
                        <wps:spPr>
                          <a:xfrm>
                            <a:off x="1488303" y="189614"/>
                            <a:ext cx="56959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DD45AA" w14:textId="77777777" w:rsidR="00D55FA4" w:rsidRPr="00A62ADA" w:rsidRDefault="00D55FA4" w:rsidP="00A62ADA">
                              <w:pPr>
                                <w:pStyle w:val="NormalWeb"/>
                                <w:spacing w:before="0" w:beforeAutospacing="0" w:after="120" w:afterAutospacing="0"/>
                                <w:jc w:val="both"/>
                                <w:rPr>
                                  <w:rFonts w:asciiTheme="minorHAnsi" w:hAnsiTheme="minorHAnsi"/>
                                </w:rPr>
                              </w:pPr>
                              <w:r>
                                <w:rPr>
                                  <w:rFonts w:asciiTheme="minorHAnsi" w:eastAsia="Times New Roman" w:hAnsiTheme="minorHAnsi"/>
                                  <w:bCs/>
                                </w:rPr>
                                <w:t>0.324</w:t>
                              </w:r>
                            </w:p>
                            <w:p w14:paraId="5AC64E6B" w14:textId="77777777" w:rsidR="00D55FA4" w:rsidRPr="00A62ADA" w:rsidRDefault="00D55FA4" w:rsidP="00A62ADA">
                              <w:pPr>
                                <w:pStyle w:val="NormalWeb"/>
                                <w:spacing w:before="0" w:beforeAutospacing="0" w:after="120" w:afterAutospacing="0"/>
                                <w:jc w:val="both"/>
                                <w:rPr>
                                  <w:rFonts w:asciiTheme="minorHAnsi" w:hAnsiTheme="minorHAnsi"/>
                                </w:rPr>
                              </w:pPr>
                              <w:r w:rsidRPr="00A62ADA">
                                <w:rPr>
                                  <w:rFonts w:asciiTheme="minorHAnsi" w:eastAsia="Times New Roman" w:hAnsiTheme="minorHAns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3" name="Connecteur droit 133"/>
                        <wps:cNvCnPr/>
                        <wps:spPr>
                          <a:xfrm rot="5400000">
                            <a:off x="649536" y="2684232"/>
                            <a:ext cx="0" cy="133350"/>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134" name="Zone de texte 115"/>
                        <wps:cNvSpPr txBox="1"/>
                        <wps:spPr>
                          <a:xfrm>
                            <a:off x="29637" y="2608257"/>
                            <a:ext cx="56959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9B0E5E" w14:textId="77777777" w:rsidR="00D55FA4" w:rsidRPr="001D173B" w:rsidRDefault="00D55FA4" w:rsidP="001D173B">
                              <w:pPr>
                                <w:pStyle w:val="NormalWeb"/>
                                <w:spacing w:before="0" w:beforeAutospacing="0" w:after="120" w:afterAutospacing="0"/>
                                <w:jc w:val="both"/>
                                <w:rPr>
                                  <w:rFonts w:asciiTheme="minorHAnsi" w:hAnsiTheme="minorHAnsi"/>
                                </w:rPr>
                              </w:pPr>
                              <w:r w:rsidRPr="001D173B">
                                <w:rPr>
                                  <w:rFonts w:asciiTheme="minorHAnsi" w:eastAsia="Times New Roman" w:hAnsiTheme="minorHAnsi"/>
                                </w:rPr>
                                <w:t>0.</w:t>
                              </w:r>
                              <w:r>
                                <w:rPr>
                                  <w:rFonts w:asciiTheme="minorHAnsi" w:eastAsia="Times New Roman" w:hAnsiTheme="minorHAnsi"/>
                                </w:rPr>
                                <w:t>789</w:t>
                              </w:r>
                            </w:p>
                            <w:p w14:paraId="6082FE91" w14:textId="77777777" w:rsidR="00D55FA4" w:rsidRPr="001D173B" w:rsidRDefault="00D55FA4" w:rsidP="001D173B">
                              <w:pPr>
                                <w:pStyle w:val="NormalWeb"/>
                                <w:spacing w:before="0" w:beforeAutospacing="0" w:after="120" w:afterAutospacing="0"/>
                                <w:jc w:val="both"/>
                                <w:rPr>
                                  <w:rFonts w:asciiTheme="minorHAnsi" w:hAnsiTheme="minorHAnsi"/>
                                </w:rPr>
                              </w:pPr>
                              <w:r w:rsidRPr="001D173B">
                                <w:rPr>
                                  <w:rFonts w:asciiTheme="minorHAnsi" w:eastAsia="Times New Roman" w:hAnsiTheme="minorHAns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F70C99" id="Zone de dessin 2" o:spid="_x0000_s1111" editas="canvas" style="width:381.45pt;height:315.45pt;mso-position-horizontal-relative:char;mso-position-vertical-relative:line" coordsize="48444,40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">
                <v:shape id="_x0000_s1112" type="#_x0000_t75" style="position:absolute;width:48444;height:40062;visibility:visible;mso-wrap-style:square">
                  <v:fill o:detectmouseclick="t"/>
                  <v:path o:connecttype="none"/>
                </v:shape>
                <v:group id="Groupe 114" o:spid="_x0000_s1113" style="position:absolute;left:6975;top:5719;width:32385;height:27336" coordorigin="13239,1809" coordsize="32385,27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roundrect id="Rectangle à coins arrondis 101" o:spid="_x0000_s1114" style="position:absolute;left:13239;top:1809;width:32385;height:27337;visibility:visible;mso-wrap-style:square;v-text-anchor:middle" arcsize="48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51cMA&#10;AADcAAAADwAAAGRycy9kb3ducmV2LnhtbERPTWvCQBC9C/0PyxR6041StKSuUgRRQVDTXHqbZsck&#10;bXY2ZFcT/fWuIHibx/uc6bwzlThT40rLCoaDCARxZnXJuYL0e9n/AOE8ssbKMim4kIP57KU3xVjb&#10;lg90TnwuQgi7GBUU3texlC4ryKAb2Jo4cEfbGPQBNrnUDbYh3FRyFEVjabDk0FBgTYuCsv/kZBTs&#10;SWbl6r1N1z/H5HczOf3ttuOrUm+v3dcnCE+df4of7rUO86Mh3J8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51cMAAADcAAAADwAAAAAAAAAAAAAAAACYAgAAZHJzL2Rv&#10;d25yZXYueG1sUEsFBgAAAAAEAAQA9QAAAIgDAAAAAA==&#10;" fillcolor="#4f81bd [3204]" strokecolor="#243f60 [1604]" strokeweight="2pt"/>
                  <v:shape id="Zone de texte 109" o:spid="_x0000_s1115" type="#_x0000_t202" style="position:absolute;left:40195;top:25669;width:4915;height:295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4DsQA&#10;AADcAAAADwAAAGRycy9kb3ducmV2LnhtbESPS4vCQBCE7wv+h6EFb+tEMaLRUcTHsuzNF3hsMm0S&#10;zPSEzGji/vqdBcFbN1X1dfV82ZpSPKh2hWUFg34Egji1uuBMwem4+5yAcB5ZY2mZFDzJwXLR+Zhj&#10;om3De3ocfCYChF2CCnLvq0RKl+Zk0PVtRRy0q60N+rDWmdQ1NgFuSjmMorE0WHC4kGNF65zS2+Fu&#10;AuX3sh/F68a1sf7S262pNj/nWKlet13NQHhq/dv8Sn/rUD+awv8zYQK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ZOA7EAAAA3AAAAA8AAAAAAAAAAAAAAAAAmAIAAGRycy9k&#10;b3ducmV2LnhtbFBLBQYAAAAABAAEAPUAAACJAwAAAAA=&#10;" fillcolor="white [3201]" strokeweight=".5pt">
                    <v:textbox>
                      <w:txbxContent>
                        <w:p w14:paraId="4A884B7A" w14:textId="77777777" w:rsidR="00D55FA4" w:rsidRDefault="00D55FA4" w:rsidP="004052F8">
                          <w:pPr>
                            <w:jc w:val="center"/>
                          </w:pPr>
                          <w:r>
                            <w:t>PHIZ</w:t>
                          </w:r>
                        </w:p>
                      </w:txbxContent>
                    </v:textbox>
                  </v:shape>
                </v:group>
                <v:shapetype id="_x0000_t32" coordsize="21600,21600" o:spt="32" o:oned="t" path="m,l21600,21600e" filled="f">
                  <v:path arrowok="t" fillok="f" o:connecttype="none"/>
                  <o:lock v:ext="edit" shapetype="t"/>
                </v:shapetype>
                <v:shape id="Connecteur droit avec flèche 113" o:spid="_x0000_s1116" type="#_x0000_t32" style="position:absolute;left:2022;top:5719;width:437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TJbMEAAADcAAAADwAAAGRycy9kb3ducmV2LnhtbERPTWvCQBC9F/wPywje6iYVqkRX0Ypg&#10;iyBGvY/ZMYlmZ0N2Nem/7xYKvc3jfc5s0ZlKPKlxpWUF8TACQZxZXXKu4HTcvE5AOI+ssbJMCr7J&#10;wWLee5lhom3LB3qmPhchhF2CCgrv60RKlxVk0A1tTRy4q20M+gCbXOoG2xBuKvkWRe/SYMmhocCa&#10;PgrK7unDKJC8pK+qXY/58xKzPh/3t91qr9Sg3y2nIDx1/l/8597qMD8ewe8z4QI5/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tMlswQAAANwAAAAPAAAAAAAAAAAAAAAA&#10;AKECAABkcnMvZG93bnJldi54bWxQSwUGAAAAAAQABAD5AAAAjwMAAAAA&#10;" strokecolor="black [3200]" strokeweight="3pt">
                  <v:stroke endarrow="block"/>
                  <v:shadow on="t" color="black" opacity="22937f" origin=",.5" offset="0,.63889mm"/>
                </v:shape>
                <v:shape id="Zone de texte 115" o:spid="_x0000_s1117" type="#_x0000_t202" style="position:absolute;left:45630;top:4188;width:2750;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n0sMA&#10;AADcAAAADwAAAGRycy9kb3ducmV2LnhtbERPTWsCMRC9C/6HMIIXqVmFSl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n0sMAAADcAAAADwAAAAAAAAAAAAAAAACYAgAAZHJzL2Rv&#10;d25yZXYueG1sUEsFBgAAAAAEAAQA9QAAAIgDAAAAAA==&#10;" filled="f" stroked="f" strokeweight=".5pt">
                  <v:textbox>
                    <w:txbxContent>
                      <w:p w14:paraId="303757E4" w14:textId="77777777" w:rsidR="00D55FA4" w:rsidRPr="00FD7389" w:rsidRDefault="00D55FA4">
                        <w:pPr>
                          <w:rPr>
                            <w:b/>
                          </w:rPr>
                        </w:pPr>
                        <w:r w:rsidRPr="00FD7389">
                          <w:rPr>
                            <w:b/>
                          </w:rPr>
                          <w:t>x</w:t>
                        </w:r>
                      </w:p>
                    </w:txbxContent>
                  </v:textbox>
                </v:shape>
                <v:shape id="Connecteur droit avec flèche 117" o:spid="_x0000_s1118" type="#_x0000_t32" style="position:absolute;left:6975;top:385;width:0;height:36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Pb8IAAADcAAAADwAAAGRycy9kb3ducmV2LnhtbERPS2vCQBC+F/wPywi9NZv0oCVmFR8U&#10;bClIE72P2TGJZmdDdmvSf98tFHqbj+852Wo0rbhT7xrLCpIoBkFcWt1wpeBYvD69gHAeWWNrmRR8&#10;k4PVcvKQYartwJ90z30lQgi7FBXU3neplK6syaCLbEccuIvtDfoA+0rqHocQblr5HMczabDh0FBj&#10;R9uaylv+ZRRIXtN7O+zm/HZOWJ+Kw/Vjc1DqcTquFyA8jf5f/Ofe6zA/mcPvM+EC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I/Pb8IAAADcAAAADwAAAAAAAAAAAAAA&#10;AAChAgAAZHJzL2Rvd25yZXYueG1sUEsFBgAAAAAEAAQA+QAAAJADAAAAAA==&#10;" strokecolor="black [3200]" strokeweight="3pt">
                  <v:stroke endarrow="block"/>
                  <v:shadow on="t" color="black" opacity="22937f" origin=",.5" offset="0,.63889mm"/>
                </v:shape>
                <v:shape id="Zone de texte 115" o:spid="_x0000_s1119" type="#_x0000_t202" style="position:absolute;left:5636;top:36778;width:2781;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TMcA&#10;AADcAAAADwAAAGRycy9kb3ducmV2LnhtbESPQWsCMRCF74X+hzAFL6Vm9SBla5S2oIjYilqKx2Ez&#10;3SxuJksSdf33nUOhtxnem/e+mc5736oLxdQENjAaFqCIq2Abrg18HRZPz6BSRrbYBiYDN0own93f&#10;TbG04co7uuxzrSSEU4kGXM5dqXWqHHlMw9ARi/YToscsa6y1jXiVcN/qcVFMtMeGpcFhR++OqtP+&#10;7A2c3PpxWyw/3r4nq1v8PJzDMW6Oxgwe+tcXUJn6/G/+u15ZwR8JrT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6SEzHAAAA3AAAAA8AAAAAAAAAAAAAAAAAmAIAAGRy&#10;cy9kb3ducmV2LnhtbFBLBQYAAAAABAAEAPUAAACMAwAAAAA=&#10;" filled="f" stroked="f" strokeweight=".5pt">
                  <v:textbox>
                    <w:txbxContent>
                      <w:p w14:paraId="158134CC" w14:textId="77777777" w:rsidR="00D55FA4" w:rsidRPr="00874050" w:rsidRDefault="00D55FA4" w:rsidP="00874050">
                        <w:pPr>
                          <w:pStyle w:val="NormalWeb"/>
                          <w:spacing w:before="0" w:beforeAutospacing="0" w:after="120" w:afterAutospacing="0"/>
                          <w:jc w:val="both"/>
                          <w:rPr>
                            <w:rFonts w:asciiTheme="majorHAnsi" w:hAnsiTheme="majorHAnsi"/>
                          </w:rPr>
                        </w:pPr>
                        <w:r>
                          <w:rPr>
                            <w:rFonts w:asciiTheme="majorHAnsi" w:eastAsia="Times New Roman" w:hAnsiTheme="majorHAnsi"/>
                            <w:b/>
                            <w:bCs/>
                          </w:rPr>
                          <w:t>y</w:t>
                        </w:r>
                      </w:p>
                    </w:txbxContent>
                  </v:textbox>
                </v:shape>
                <v:shape id="Zone de texte 115" o:spid="_x0000_s1120" type="#_x0000_t202" style="position:absolute;left:3236;top:31541;width:2756;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t18QA&#10;AADcAAAADwAAAGRycy9kb3ducmV2LnhtbERPTWsCMRC9C/6HMIIXqVk9iF2N0hZapLRKtYjHYTPd&#10;LG4mSxJ1/feNIHibx/uc+bK1tTiTD5VjBaNhBoK4cLriUsHv7v1pCiJEZI21Y1JwpQDLRbczx1y7&#10;C//QeRtLkUI45KjAxNjkUobCkMUwdA1x4v6ctxgT9KXUHi8p3NZynGUTabHi1GCwoTdDxXF7sgqO&#10;5nOwyT6+X/eT1dWvdyd38F8Hpfq99mUGIlIbH+K7e6XT/NEz3J5JF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27dfEAAAA3AAAAA8AAAAAAAAAAAAAAAAAmAIAAGRycy9k&#10;b3ducmV2LnhtbFBLBQYAAAAABAAEAPUAAACJAwAAAAA=&#10;" filled="f" stroked="f" strokeweight=".5pt">
                  <v:textbox>
                    <w:txbxContent>
                      <w:p w14:paraId="77DDF1F0" w14:textId="77777777" w:rsidR="00D55FA4" w:rsidRPr="00424FA7" w:rsidRDefault="00D55FA4" w:rsidP="00AE3E2E">
                        <w:pPr>
                          <w:pStyle w:val="NormalWeb"/>
                          <w:spacing w:before="0" w:beforeAutospacing="0" w:after="120" w:afterAutospacing="0"/>
                          <w:jc w:val="both"/>
                          <w:rPr>
                            <w:rFonts w:asciiTheme="minorHAnsi" w:eastAsia="Times New Roman" w:hAnsiTheme="minorHAnsi"/>
                            <w:b/>
                            <w:bCs/>
                          </w:rPr>
                        </w:pPr>
                        <w:r>
                          <w:rPr>
                            <w:rFonts w:asciiTheme="minorHAnsi" w:eastAsia="Times New Roman" w:hAnsiTheme="minorHAnsi"/>
                            <w:b/>
                            <w:bCs/>
                          </w:rPr>
                          <w:t>1</w:t>
                        </w:r>
                      </w:p>
                      <w:p w14:paraId="1897764E" w14:textId="77777777" w:rsidR="00D55FA4" w:rsidRPr="00AE3E2E" w:rsidRDefault="00D55FA4" w:rsidP="00AE3E2E">
                        <w:pPr>
                          <w:pStyle w:val="NormalWeb"/>
                          <w:spacing w:before="0" w:beforeAutospacing="0" w:after="120" w:afterAutospacing="0"/>
                          <w:jc w:val="both"/>
                          <w:rPr>
                            <w:rFonts w:asciiTheme="minorHAnsi" w:hAnsiTheme="minorHAnsi"/>
                          </w:rPr>
                        </w:pPr>
                      </w:p>
                    </w:txbxContent>
                  </v:textbox>
                </v:shape>
                <v:shape id="Zone de texte 115" o:spid="_x0000_s1121" type="#_x0000_t202" style="position:absolute;left:6658;top:1971;width:2750;height:32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98cA&#10;AADcAAAADwAAAGRycy9kb3ducmV2LnhtbESPQWsCMRCF74X+hzAFL6Vm60HK1ii2UBGxLVURj8Nm&#10;3CxuJksSdf33nUOhtxnem/e+mcx636oLxdQENvA8LEARV8E2XBvYbT+eXkCljGyxDUwGbpRgNr2/&#10;m2Bpw5V/6LLJtZIQTiUacDl3pdapcuQxDUNHLNoxRI9Z1lhrG/Eq4b7Vo6IYa48NS4PDjt4dVafN&#10;2Rs4udXjd7H4fNuPl7f4tT2HQ1wfjBk89PNXUJn6/G/+u15awR8JvjwjE+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gjvfHAAAA3AAAAA8AAAAAAAAAAAAAAAAAmAIAAGRy&#10;cy9kb3ducmV2LnhtbFBLBQYAAAAABAAEAPUAAACMAwAAAAA=&#10;" filled="f" stroked="f" strokeweight=".5pt">
                  <v:textbox>
                    <w:txbxContent>
                      <w:p w14:paraId="40726FD1" w14:textId="77777777" w:rsidR="00D55FA4" w:rsidRPr="00424FA7" w:rsidRDefault="00D55FA4" w:rsidP="0071306B">
                        <w:pPr>
                          <w:pStyle w:val="NormalWeb"/>
                          <w:spacing w:before="0" w:beforeAutospacing="0" w:after="120" w:afterAutospacing="0"/>
                          <w:jc w:val="both"/>
                          <w:rPr>
                            <w:rFonts w:asciiTheme="minorHAnsi" w:hAnsiTheme="minorHAnsi"/>
                            <w:b/>
                          </w:rPr>
                        </w:pPr>
                        <w:r w:rsidRPr="00424FA7">
                          <w:rPr>
                            <w:rFonts w:asciiTheme="minorHAnsi" w:eastAsia="Times New Roman" w:hAnsiTheme="minorHAnsi"/>
                            <w:b/>
                          </w:rPr>
                          <w:t>0</w:t>
                        </w:r>
                      </w:p>
                      <w:p w14:paraId="01387554" w14:textId="77777777" w:rsidR="00D55FA4" w:rsidRDefault="00D55FA4" w:rsidP="0071306B">
                        <w:pPr>
                          <w:pStyle w:val="NormalWeb"/>
                          <w:spacing w:before="0" w:beforeAutospacing="0" w:after="120" w:afterAutospacing="0"/>
                          <w:jc w:val="both"/>
                        </w:pPr>
                        <w:r>
                          <w:rPr>
                            <w:rFonts w:eastAsia="Times New Roman"/>
                          </w:rPr>
                          <w:t> </w:t>
                        </w:r>
                      </w:p>
                    </w:txbxContent>
                  </v:textbox>
                </v:shape>
                <v:shape id="Zone de texte 115" o:spid="_x0000_s1122" type="#_x0000_t202" style="position:absolute;left:38072;top:2088;width:2750;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rbMQA&#10;AADcAAAADwAAAGRycy9kb3ducmV2LnhtbERPS2sCMRC+F/wPYQq9lJrVg5StUVqhRYpWfCB7HDbT&#10;zeJmsiRZXf+9EQq9zcf3nOm8t404kw+1YwWjYQaCuHS65krBYf/58goiRGSNjWNScKUA89ngYYq5&#10;dhfe0nkXK5FCOOSowMTY5lKG0pDFMHQtceJ+nbcYE/SV1B4vKdw2cpxlE2mx5tRgsKWFofK066yC&#10;k/l+3mRf64/jZHn1P/vOFX5VKPX02L+/gYjUx3/xn3up0/zxCO7PpA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sK2zEAAAA3AAAAA8AAAAAAAAAAAAAAAAAmAIAAGRycy9k&#10;b3ducmV2LnhtbFBLBQYAAAAABAAEAPUAAACJAwAAAAA=&#10;" filled="f" stroked="f" strokeweight=".5pt">
                  <v:textbox>
                    <w:txbxContent>
                      <w:p w14:paraId="225AAA8B" w14:textId="77777777" w:rsidR="00D55FA4" w:rsidRPr="00424FA7" w:rsidRDefault="00D55FA4" w:rsidP="00056E82">
                        <w:pPr>
                          <w:pStyle w:val="NormalWeb"/>
                          <w:spacing w:before="0" w:beforeAutospacing="0" w:after="120" w:afterAutospacing="0"/>
                          <w:jc w:val="both"/>
                          <w:rPr>
                            <w:rFonts w:asciiTheme="minorHAnsi" w:hAnsiTheme="minorHAnsi"/>
                            <w:b/>
                          </w:rPr>
                        </w:pPr>
                        <w:r w:rsidRPr="00424FA7">
                          <w:rPr>
                            <w:rFonts w:asciiTheme="minorHAnsi" w:eastAsia="Times New Roman" w:hAnsiTheme="minorHAnsi"/>
                            <w:b/>
                          </w:rPr>
                          <w:t>1</w:t>
                        </w:r>
                      </w:p>
                      <w:p w14:paraId="0B4D677F" w14:textId="77777777" w:rsidR="00D55FA4" w:rsidRPr="00056E82" w:rsidRDefault="00D55FA4" w:rsidP="00056E82">
                        <w:pPr>
                          <w:pStyle w:val="NormalWeb"/>
                          <w:spacing w:before="0" w:beforeAutospacing="0" w:after="120" w:afterAutospacing="0"/>
                          <w:jc w:val="both"/>
                          <w:rPr>
                            <w:rFonts w:asciiTheme="minorHAnsi" w:hAnsiTheme="minorHAnsi"/>
                          </w:rPr>
                        </w:pPr>
                        <w:r w:rsidRPr="00056E82">
                          <w:rPr>
                            <w:rFonts w:asciiTheme="minorHAnsi" w:eastAsia="Times New Roman" w:hAnsiTheme="minorHAnsi"/>
                          </w:rPr>
                          <w:t> </w:t>
                        </w:r>
                      </w:p>
                    </w:txbxContent>
                  </v:textbox>
                </v:shape>
                <v:shape id="Zone de texte 115" o:spid="_x0000_s1123" type="#_x0000_t202" style="position:absolute;left:2308;top:5910;width:2750;height:32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QgMMA&#10;AADcAAAADwAAAGRycy9kb3ducmV2LnhtbERPTWsCMRC9F/wPYQQvUrNakL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IQgMMAAADcAAAADwAAAAAAAAAAAAAAAACYAgAAZHJzL2Rv&#10;d25yZXYueG1sUEsFBgAAAAAEAAQA9QAAAIgDAAAAAA==&#10;" filled="f" stroked="f" strokeweight=".5pt">
                  <v:textbox>
                    <w:txbxContent>
                      <w:p w14:paraId="0B466F4D" w14:textId="77777777" w:rsidR="00D55FA4" w:rsidRPr="00056E82" w:rsidRDefault="00D55FA4" w:rsidP="00056E82">
                        <w:pPr>
                          <w:pStyle w:val="NormalWeb"/>
                          <w:spacing w:before="0" w:beforeAutospacing="0" w:after="120" w:afterAutospacing="0"/>
                          <w:jc w:val="both"/>
                          <w:rPr>
                            <w:rFonts w:asciiTheme="minorHAnsi" w:hAnsiTheme="minorHAnsi"/>
                          </w:rPr>
                        </w:pPr>
                        <w:r>
                          <w:rPr>
                            <w:rFonts w:asciiTheme="minorHAnsi" w:eastAsia="Times New Roman" w:hAnsiTheme="minorHAnsi"/>
                            <w:b/>
                          </w:rPr>
                          <w:t>0</w:t>
                        </w:r>
                      </w:p>
                      <w:p w14:paraId="2828A55B" w14:textId="77777777" w:rsidR="00D55FA4" w:rsidRPr="00056E82" w:rsidRDefault="00D55FA4" w:rsidP="00056E82">
                        <w:pPr>
                          <w:pStyle w:val="NormalWeb"/>
                          <w:spacing w:before="0" w:beforeAutospacing="0" w:after="120" w:afterAutospacing="0"/>
                          <w:jc w:val="both"/>
                          <w:rPr>
                            <w:rFonts w:asciiTheme="minorHAnsi" w:hAnsiTheme="minorHAnsi"/>
                          </w:rPr>
                        </w:pPr>
                        <w:r w:rsidRPr="00056E82">
                          <w:rPr>
                            <w:rFonts w:asciiTheme="minorHAnsi" w:eastAsia="Times New Roman" w:hAnsiTheme="minorHAnsi"/>
                          </w:rPr>
                          <w:t> </w:t>
                        </w:r>
                      </w:p>
                    </w:txbxContent>
                  </v:textbox>
                </v:shape>
                <v:line id="Connecteur droit 124" o:spid="_x0000_s1124" style="position:absolute;visibility:visible;mso-wrap-style:square" from="39399,4703" to="39399,6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SXscIAAADcAAAADwAAAGRycy9kb3ducmV2LnhtbERP22rCQBB9L/gPywh9001DKzV1FS9I&#10;FWyhth8wZKdJaHY27I4a/75bEPo2h3Od2aJ3rTpTiI1nAw/jDBRx6W3DlYGvz+3oGVQUZIutZzJw&#10;pQiL+eBuhoX1F/6g81EqlUI4FmigFukKrWNZk8M49h1x4r59cCgJhkrbgJcU7lqdZ9lEO2w4NdTY&#10;0bqm8ud4cgbk1V8Pu/d8uur0PjzZzbSKb2LM/bBfvoAS6uVffHPvbJqfP8LfM+kCPf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XSXscIAAADcAAAADwAAAAAAAAAAAAAA&#10;AAChAgAAZHJzL2Rvd25yZXYueG1sUEsFBgAAAAAEAAQA+QAAAJADAAAAAA==&#10;" strokecolor="#9bbb59 [3206]" strokeweight="2pt">
                  <v:shadow on="t" color="black" opacity="24903f" origin=",.5" offset="0,.55556mm"/>
                </v:line>
                <v:line id="Connecteur droit 125" o:spid="_x0000_s1125" style="position:absolute;rotation:90;visibility:visible;mso-wrap-style:square" from="6473,32388" to="6473,33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bBsEAAADcAAAADwAAAGRycy9kb3ducmV2LnhtbERPS2sCMRC+C/6HMEJvmlXRytYoRVB6&#10;9LHU9jZsptnFzWRJUl3/vSkUvM3H95zlurONuJIPtWMF41EGgrh0umajoDhthwsQISJrbByTgjsF&#10;WK/6vSXm2t34QNdjNCKFcMhRQRVjm0sZyooshpFriRP347zFmKA3Unu8pXDbyEmWzaXFmlNDhS1t&#10;Kiovx1+rYLY3xdd2414/JZ1306ZsfWG+lXoZdO9vICJ18Sn+d3/oNH8yg79n0gVy9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7hsGwQAAANwAAAAPAAAAAAAAAAAAAAAA&#10;AKECAABkcnMvZG93bnJldi54bWxQSwUGAAAAAAQABAD5AAAAjwMAAAAA&#10;" strokecolor="#9bbb59 [3206]" strokeweight="2pt">
                  <v:shadow on="t" color="black" opacity="24903f" origin=",.5" offset="0,.55556mm"/>
                </v:line>
                <v:line id="Connecteur droit 129" o:spid="_x0000_s1126" style="position:absolute;flip:y;visibility:visible;mso-wrap-style:square" from="17723,5680" to="17723,27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9zTcIAAADcAAAADwAAAGRycy9kb3ducmV2LnhtbERPS4vCMBC+C/6HMII3TbcHV2tTEUHQ&#10;y66vi7ehmW2LzaQ0sVZ//UZY2Nt8fM9JV72pRUetqywr+JhGIIhzqysuFFzO28kchPPIGmvLpOBJ&#10;DlbZcJBiou2Dj9SdfCFCCLsEFZTeN4mULi/JoJvahjhwP7Y16ANsC6lbfIRwU8s4imbSYMWhocSG&#10;NiXlt9PdKPiKFtei6fTrW94//Wt/Xce350Gp8ahfL0F46v2/+M+902F+vID3M+EC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9zTcIAAADcAAAADwAAAAAAAAAAAAAA&#10;AAChAgAAZHJzL2Rvd25yZXYueG1sUEsFBgAAAAAEAAQA+QAAAJADAAAAAA==&#10;" strokecolor="black [3040]">
                  <v:stroke dashstyle="1 1"/>
                </v:line>
                <v:line id="Connecteur droit 130" o:spid="_x0000_s1127" style="position:absolute;visibility:visible;mso-wrap-style:square" from="6806,27506" to="17599,27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rJrcUAAADcAAAADwAAAGRycy9kb3ducmV2LnhtbESPQWvCQBCF7wX/wzJCb3VjhVajq9iK&#10;tBQ8GMXzkB2TYHY27G5N+u87h0JvM7w3732z2gyuVXcKsfFsYDrJQBGX3jZcGTif9k9zUDEhW2w9&#10;k4EfirBZjx5WmFvf85HuRaqUhHDM0UCdUpdrHcuaHMaJ74hFu/rgMMkaKm0D9hLuWv2cZS/aYcPS&#10;UGNH7zWVt+LbGbi89cXrbjH/ONlyWHy1XO3DoTfmcTxsl6ASDenf/Hf9aQV/Jv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rJrcUAAADcAAAADwAAAAAAAAAA&#10;AAAAAAChAgAAZHJzL2Rvd25yZXYueG1sUEsFBgAAAAAEAAQA+QAAAJMDAAAAAA==&#10;" strokecolor="black [3040]">
                  <v:stroke dashstyle="1 1"/>
                </v:line>
                <v:oval id="Ellipse 127" o:spid="_x0000_s1128" style="position:absolute;left:17220;top:26998;width:1016;height:1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NsEA&#10;AADcAAAADwAAAGRycy9kb3ducmV2LnhtbERPTWvCQBC9C/6HZYTedKNg20RXkUKxFHuI1fuQHZPg&#10;7mzIbkz677uC4G0e73PW28EacaPW144VzGcJCOLC6ZpLBaffz+k7CB+QNRrHpOCPPGw349EaM+16&#10;zul2DKWIIewzVFCF0GRS+qIii37mGuLIXVxrMUTYllK32Mdwa+QiSV6lxZpjQ4UNfVRUXI+dVVD3&#10;eTfv7PmwJ4NLaWz6naY/Sr1Mht0KRKAhPMUP95eO8xdvcH8mXi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qfjbBAAAA3AAAAA8AAAAAAAAAAAAAAAAAmAIAAGRycy9kb3du&#10;cmV2LnhtbFBLBQYAAAAABAAEAPUAAACGAwAAAAA=&#10;" fillcolor="#f79646 [3209]" strokecolor="#974706 [1609]" strokeweight="2pt"/>
                <v:line id="Connecteur droit 131" o:spid="_x0000_s1129" style="position:absolute;visibility:visible;mso-wrap-style:square" from="17761,4605" to="17761,5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i9MIAAADcAAAADwAAAGRycy9kb3ducmV2LnhtbERP22oCMRB9L/QfwhT6plktFl2Noi2i&#10;BRVq/YBhM91dupksyajr3zcFoW9zONeZLTrXqAuFWHs2MOhnoIgLb2suDZy+1r0xqCjIFhvPZOBG&#10;ERbzx4cZ5tZf+ZMuRylVCuGYo4FKpM21jkVFDmPft8SJ+/bBoSQYSm0DXlO4a/Qwy161w5pTQ4Ut&#10;vVVU/BzPzoBs/G23PQwnq1Z/hJF9n5RxL8Y8P3XLKSihTv7Fd/fWpvkvA/h7Jl2g5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qi9MIAAADcAAAADwAAAAAAAAAAAAAA&#10;AAChAgAAZHJzL2Rvd25yZXYueG1sUEsFBgAAAAAEAAQA+QAAAJADAAAAAA==&#10;" strokecolor="#9bbb59 [3206]" strokeweight="2pt">
                  <v:shadow on="t" color="black" opacity="24903f" origin=",.5" offset="0,.55556mm"/>
                </v:line>
                <v:shape id="Zone de texte 115" o:spid="_x0000_s1130" type="#_x0000_t202" style="position:absolute;left:14883;top:1896;width:5695;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jxsMA&#10;AADcAAAADwAAAGRycy9kb3ducmV2LnhtbERPTWsCMRC9F/wPYQQvUrNakL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cjxsMAAADcAAAADwAAAAAAAAAAAAAAAACYAgAAZHJzL2Rv&#10;d25yZXYueG1sUEsFBgAAAAAEAAQA9QAAAIgDAAAAAA==&#10;" filled="f" stroked="f" strokeweight=".5pt">
                  <v:textbox>
                    <w:txbxContent>
                      <w:p w14:paraId="03DD45AA" w14:textId="77777777" w:rsidR="00D55FA4" w:rsidRPr="00A62ADA" w:rsidRDefault="00D55FA4" w:rsidP="00A62ADA">
                        <w:pPr>
                          <w:pStyle w:val="NormalWeb"/>
                          <w:spacing w:before="0" w:beforeAutospacing="0" w:after="120" w:afterAutospacing="0"/>
                          <w:jc w:val="both"/>
                          <w:rPr>
                            <w:rFonts w:asciiTheme="minorHAnsi" w:hAnsiTheme="minorHAnsi"/>
                          </w:rPr>
                        </w:pPr>
                        <w:r>
                          <w:rPr>
                            <w:rFonts w:asciiTheme="minorHAnsi" w:eastAsia="Times New Roman" w:hAnsiTheme="minorHAnsi"/>
                            <w:bCs/>
                          </w:rPr>
                          <w:t>0.324</w:t>
                        </w:r>
                      </w:p>
                      <w:p w14:paraId="5AC64E6B" w14:textId="77777777" w:rsidR="00D55FA4" w:rsidRPr="00A62ADA" w:rsidRDefault="00D55FA4" w:rsidP="00A62ADA">
                        <w:pPr>
                          <w:pStyle w:val="NormalWeb"/>
                          <w:spacing w:before="0" w:beforeAutospacing="0" w:after="120" w:afterAutospacing="0"/>
                          <w:jc w:val="both"/>
                          <w:rPr>
                            <w:rFonts w:asciiTheme="minorHAnsi" w:hAnsiTheme="minorHAnsi"/>
                          </w:rPr>
                        </w:pPr>
                        <w:r w:rsidRPr="00A62ADA">
                          <w:rPr>
                            <w:rFonts w:asciiTheme="minorHAnsi" w:eastAsia="Times New Roman" w:hAnsiTheme="minorHAnsi"/>
                          </w:rPr>
                          <w:t> </w:t>
                        </w:r>
                      </w:p>
                    </w:txbxContent>
                  </v:textbox>
                </v:shape>
                <v:line id="Connecteur droit 133" o:spid="_x0000_s1131" style="position:absolute;rotation:90;visibility:visible;mso-wrap-style:square" from="6495,26842" to="6495,28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KwNMEAAADcAAAADwAAAGRycy9kb3ducmV2LnhtbERPTWsCMRC9F/wPYQrearYubWU1igiK&#10;x2qXVm/DZppdupksSdT13xtB6G0e73Nmi9624kw+NI4VvI4yEMSV0w0bBeXX+mUCIkRkja1jUnCl&#10;AIv54GmGhXYX3tF5H41IIRwKVFDH2BVShqomi2HkOuLE/TpvMSbojdQeLynctnKcZe/SYsOpocaO&#10;VjVVf/uTVfD2acrDeuU+viX9bPK26nxpjkoNn/vlFESkPv6LH+6tTvPzHO7Pp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krA0wQAAANwAAAAPAAAAAAAAAAAAAAAA&#10;AKECAABkcnMvZG93bnJldi54bWxQSwUGAAAAAAQABAD5AAAAjwMAAAAA&#10;" strokecolor="#9bbb59 [3206]" strokeweight="2pt">
                  <v:shadow on="t" color="black" opacity="24903f" origin=",.5" offset="0,.55556mm"/>
                </v:line>
                <v:shape id="Zone de texte 115" o:spid="_x0000_s1132" type="#_x0000_t202" style="position:absolute;left:296;top:26082;width:5696;height:32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eKcQA&#10;AADcAAAADwAAAGRycy9kb3ducmV2LnhtbERPTWsCMRC9F/wPYQq9FM1aRc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CHinEAAAA3AAAAA8AAAAAAAAAAAAAAAAAmAIAAGRycy9k&#10;b3ducmV2LnhtbFBLBQYAAAAABAAEAPUAAACJAwAAAAA=&#10;" filled="f" stroked="f" strokeweight=".5pt">
                  <v:textbox>
                    <w:txbxContent>
                      <w:p w14:paraId="1D9B0E5E" w14:textId="77777777" w:rsidR="00D55FA4" w:rsidRPr="001D173B" w:rsidRDefault="00D55FA4" w:rsidP="001D173B">
                        <w:pPr>
                          <w:pStyle w:val="NormalWeb"/>
                          <w:spacing w:before="0" w:beforeAutospacing="0" w:after="120" w:afterAutospacing="0"/>
                          <w:jc w:val="both"/>
                          <w:rPr>
                            <w:rFonts w:asciiTheme="minorHAnsi" w:hAnsiTheme="minorHAnsi"/>
                          </w:rPr>
                        </w:pPr>
                        <w:r w:rsidRPr="001D173B">
                          <w:rPr>
                            <w:rFonts w:asciiTheme="minorHAnsi" w:eastAsia="Times New Roman" w:hAnsiTheme="minorHAnsi"/>
                          </w:rPr>
                          <w:t>0.</w:t>
                        </w:r>
                        <w:r>
                          <w:rPr>
                            <w:rFonts w:asciiTheme="minorHAnsi" w:eastAsia="Times New Roman" w:hAnsiTheme="minorHAnsi"/>
                          </w:rPr>
                          <w:t>789</w:t>
                        </w:r>
                      </w:p>
                      <w:p w14:paraId="6082FE91" w14:textId="77777777" w:rsidR="00D55FA4" w:rsidRPr="001D173B" w:rsidRDefault="00D55FA4" w:rsidP="001D173B">
                        <w:pPr>
                          <w:pStyle w:val="NormalWeb"/>
                          <w:spacing w:before="0" w:beforeAutospacing="0" w:after="120" w:afterAutospacing="0"/>
                          <w:jc w:val="both"/>
                          <w:rPr>
                            <w:rFonts w:asciiTheme="minorHAnsi" w:hAnsiTheme="minorHAnsi"/>
                          </w:rPr>
                        </w:pPr>
                        <w:r w:rsidRPr="001D173B">
                          <w:rPr>
                            <w:rFonts w:asciiTheme="minorHAnsi" w:eastAsia="Times New Roman" w:hAnsiTheme="minorHAnsi"/>
                          </w:rPr>
                          <w:t> </w:t>
                        </w:r>
                      </w:p>
                    </w:txbxContent>
                  </v:textbox>
                </v:shape>
                <w10:anchorlock/>
              </v:group>
            </w:pict>
          </mc:Fallback>
        </mc:AlternateContent>
      </w:r>
    </w:p>
    <w:p w14:paraId="7873FF55" w14:textId="77777777" w:rsidR="003E66F1" w:rsidRDefault="00990B50" w:rsidP="00990B50">
      <w:pPr>
        <w:pStyle w:val="Lgende"/>
        <w:jc w:val="center"/>
      </w:pPr>
      <w:bookmarkStart w:id="97" w:name="_Ref420412852"/>
      <w:r>
        <w:t xml:space="preserve">Figure </w:t>
      </w:r>
      <w:r w:rsidR="00046799">
        <w:fldChar w:fldCharType="begin"/>
      </w:r>
      <w:r w:rsidR="00046799">
        <w:instrText xml:space="preserve"> STYLEREF 1 \s </w:instrText>
      </w:r>
      <w:r w:rsidR="00046799">
        <w:fldChar w:fldCharType="separate"/>
      </w:r>
      <w:r w:rsidR="007862FD">
        <w:rPr>
          <w:noProof/>
        </w:rPr>
        <w:t>4</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10</w:t>
      </w:r>
      <w:r w:rsidR="00046799">
        <w:rPr>
          <w:noProof/>
        </w:rPr>
        <w:fldChar w:fldCharType="end"/>
      </w:r>
      <w:r>
        <w:t> : La position de la main dans la PHIZ est retournée en %</w:t>
      </w:r>
      <w:bookmarkEnd w:id="97"/>
    </w:p>
    <w:p w14:paraId="15174FE6" w14:textId="77777777" w:rsidR="00121C2F" w:rsidRDefault="00EE65DF" w:rsidP="00121C2F">
      <w:r>
        <w:t>Il faudra donc penser à traduire cette position en</w:t>
      </w:r>
      <w:r w:rsidR="007A7968">
        <w:t xml:space="preserve"> un</w:t>
      </w:r>
      <w:r>
        <w:t xml:space="preserve"> système de </w:t>
      </w:r>
      <w:r w:rsidR="007A7968">
        <w:t>coordonnée</w:t>
      </w:r>
      <w:r w:rsidR="000509E5">
        <w:t>s</w:t>
      </w:r>
      <w:r>
        <w:t xml:space="preserve"> </w:t>
      </w:r>
      <w:r w:rsidR="00773DDC">
        <w:t>en pixel</w:t>
      </w:r>
    </w:p>
    <w:p w14:paraId="3A60F350" w14:textId="77777777" w:rsidR="00D67622" w:rsidRDefault="00755D9A" w:rsidP="003F3010">
      <w:pPr>
        <w:pStyle w:val="Titre2"/>
      </w:pPr>
      <w:bookmarkStart w:id="98" w:name="_Toc421258510"/>
      <w:r>
        <w:t>Développement et conseils</w:t>
      </w:r>
      <w:bookmarkEnd w:id="98"/>
    </w:p>
    <w:p w14:paraId="346305DA" w14:textId="77777777" w:rsidR="006A1AD6" w:rsidRPr="006A1AD6" w:rsidRDefault="006A1AD6" w:rsidP="00AB5BB3">
      <w:pPr>
        <w:pStyle w:val="Instruction"/>
      </w:pPr>
      <w:r>
        <w:t>Ouvrir le projet si ce n’est pas déjà fait</w:t>
      </w:r>
    </w:p>
    <w:p w14:paraId="55E4421A" w14:textId="77777777" w:rsidR="005B301D" w:rsidRDefault="00731681" w:rsidP="00AD5BEE">
      <w:r>
        <w:t xml:space="preserve">Dans ce </w:t>
      </w:r>
      <w:r w:rsidR="00E12A19">
        <w:t>sous-</w:t>
      </w:r>
      <w:r>
        <w:t>chapitre, il sera décrit</w:t>
      </w:r>
      <w:r w:rsidR="005B4223">
        <w:t xml:space="preserve"> comment débuter le projet,</w:t>
      </w:r>
      <w:r>
        <w:t xml:space="preserve"> quelques points</w:t>
      </w:r>
      <w:r w:rsidR="00FB7D25">
        <w:t xml:space="preserve"> supplémentaires qui</w:t>
      </w:r>
      <w:r w:rsidR="00040F5E">
        <w:t xml:space="preserve"> aideront</w:t>
      </w:r>
      <w:r w:rsidR="00E91600">
        <w:t xml:space="preserve"> au développement</w:t>
      </w:r>
      <w:r w:rsidR="001D50D6">
        <w:t>,</w:t>
      </w:r>
      <w:r w:rsidR="007A2175">
        <w:t xml:space="preserve"> ainsi que</w:t>
      </w:r>
      <w:r w:rsidR="001D50D6">
        <w:t xml:space="preserve"> </w:t>
      </w:r>
      <w:r w:rsidR="00817B51">
        <w:t>quelques pistes d’</w:t>
      </w:r>
      <w:r w:rsidR="00AD54A1">
        <w:t>algorithme</w:t>
      </w:r>
      <w:r w:rsidR="00F32E3D">
        <w:t>.</w:t>
      </w:r>
      <w:r w:rsidR="009F4540">
        <w:t xml:space="preserve"> </w:t>
      </w:r>
    </w:p>
    <w:p w14:paraId="30C8CB58" w14:textId="77777777" w:rsidR="005B301D" w:rsidRPr="0087050C" w:rsidRDefault="009A0989" w:rsidP="005B301D">
      <w:pPr>
        <w:rPr>
          <w:rStyle w:val="Emphaseple"/>
        </w:rPr>
      </w:pPr>
      <w:r w:rsidRPr="0087050C">
        <w:rPr>
          <w:rStyle w:val="Emphaseple"/>
        </w:rPr>
        <w:t xml:space="preserve">Information : </w:t>
      </w:r>
      <w:r w:rsidR="006C0022" w:rsidRPr="0087050C">
        <w:rPr>
          <w:rStyle w:val="Emphaseple"/>
        </w:rPr>
        <w:t>Il est vivement conseillé</w:t>
      </w:r>
      <w:r w:rsidR="00877A16" w:rsidRPr="0087050C">
        <w:rPr>
          <w:rStyle w:val="Emphaseple"/>
        </w:rPr>
        <w:t xml:space="preserve"> de ne pas copier-coller le code écrit dans ce tutoriel, mais de </w:t>
      </w:r>
      <w:r w:rsidR="00CC29DE">
        <w:rPr>
          <w:rStyle w:val="Emphaseple"/>
        </w:rPr>
        <w:t>le taper</w:t>
      </w:r>
      <w:r w:rsidR="00877A16" w:rsidRPr="0087050C">
        <w:rPr>
          <w:rStyle w:val="Emphaseple"/>
        </w:rPr>
        <w:t xml:space="preserve"> en entier, ce qui permettra une meilleure compréhension et une découverte</w:t>
      </w:r>
      <w:r w:rsidR="00CC29DE">
        <w:rPr>
          <w:rStyle w:val="Emphaseple"/>
        </w:rPr>
        <w:t xml:space="preserve"> des méthodes de l’API </w:t>
      </w:r>
      <w:r w:rsidR="00434676">
        <w:rPr>
          <w:rStyle w:val="Emphaseple"/>
        </w:rPr>
        <w:t>non décrites dans ce tutoriel</w:t>
      </w:r>
      <w:r w:rsidR="00983903">
        <w:rPr>
          <w:rStyle w:val="Emphaseple"/>
        </w:rPr>
        <w:t>.</w:t>
      </w:r>
    </w:p>
    <w:p w14:paraId="222DB807" w14:textId="77777777" w:rsidR="009F4540" w:rsidRDefault="004F6806" w:rsidP="004F6806">
      <w:pPr>
        <w:pStyle w:val="Titre3"/>
      </w:pPr>
      <w:bookmarkStart w:id="99" w:name="_Toc421258511"/>
      <w:r>
        <w:lastRenderedPageBreak/>
        <w:t>Commencer le projet</w:t>
      </w:r>
      <w:bookmarkEnd w:id="99"/>
    </w:p>
    <w:p w14:paraId="4EF99BD7" w14:textId="77777777" w:rsidR="009B4F5B" w:rsidRDefault="002249C4" w:rsidP="00AB5BB3">
      <w:pPr>
        <w:pStyle w:val="Instruction"/>
      </w:pPr>
      <w:r>
        <w:t xml:space="preserve">Ouvrir la page </w:t>
      </w:r>
      <w:r w:rsidRPr="001A7C88">
        <w:rPr>
          <w:i/>
        </w:rPr>
        <w:t>MainPage.xaml.cs</w:t>
      </w:r>
    </w:p>
    <w:p w14:paraId="58DC62E4" w14:textId="77777777" w:rsidR="000E0CBD" w:rsidRDefault="000E0CBD" w:rsidP="00AB5BB3">
      <w:pPr>
        <w:pStyle w:val="Instruction"/>
      </w:pPr>
      <w:r>
        <w:t xml:space="preserve">Atteindre la </w:t>
      </w:r>
      <w:r w:rsidR="00562CDD">
        <w:t>partie Kinect dans les déclarations (</w:t>
      </w:r>
      <w:r w:rsidR="001C1CA8">
        <w:t>« </w:t>
      </w:r>
      <w:r w:rsidR="00562CDD">
        <w:t>à intégrer ici, les déclarations de Kinect</w:t>
      </w:r>
      <w:r w:rsidR="001C1CA8">
        <w:t> »</w:t>
      </w:r>
      <w:r w:rsidR="00562CDD">
        <w:t>) en haut du fichier</w:t>
      </w:r>
    </w:p>
    <w:p w14:paraId="19CAB23A" w14:textId="1841AF05" w:rsidR="003F5261" w:rsidRDefault="00D06EEC" w:rsidP="00AD5BEE">
      <w:r>
        <w:t xml:space="preserve">Nous allons déclarer ici les instances nécessaires au projet </w:t>
      </w:r>
      <w:r w:rsidR="00C0054A">
        <w:t>utilisant les A</w:t>
      </w:r>
      <w:r w:rsidR="00E445A9">
        <w:t>ppia</w:t>
      </w:r>
      <w:r w:rsidR="00C0054A">
        <w:t xml:space="preserve"> Kinect</w:t>
      </w:r>
      <w:r w:rsidR="00A31764">
        <w:t>.</w:t>
      </w:r>
      <w:r w:rsidR="00DC1832">
        <w:t xml:space="preserve"> Il est nécessaire de suivre</w:t>
      </w:r>
      <w:r w:rsidR="008459C5">
        <w:t xml:space="preserve"> les instructions</w:t>
      </w:r>
      <w:r w:rsidR="00DC1832">
        <w:t xml:space="preserve"> </w:t>
      </w:r>
      <w:r w:rsidR="00597764">
        <w:t>ce chapitre point par point</w:t>
      </w:r>
      <w:r w:rsidR="008459C5">
        <w:t>.</w:t>
      </w:r>
    </w:p>
    <w:p w14:paraId="1024160B" w14:textId="77777777" w:rsidR="00A31764" w:rsidRDefault="00A31764" w:rsidP="00AD5BEE">
      <w:r>
        <w:t>D’une part, ajouter le code suivant :</w:t>
      </w:r>
    </w:p>
    <w:p w14:paraId="536E5599" w14:textId="77777777" w:rsidR="00A31764" w:rsidRPr="00026BE8" w:rsidRDefault="00303F2A" w:rsidP="00303F2A">
      <w:pPr>
        <w:pStyle w:val="Code"/>
        <w:rPr>
          <w:lang w:val="fr-CH"/>
        </w:rPr>
      </w:pPr>
      <w:r w:rsidRPr="00026BE8">
        <w:rPr>
          <w:color w:val="2B91AF"/>
          <w:highlight w:val="white"/>
          <w:lang w:val="fr-CH"/>
        </w:rPr>
        <w:t>KinectSensor</w:t>
      </w:r>
      <w:r w:rsidRPr="00026BE8">
        <w:rPr>
          <w:highlight w:val="white"/>
          <w:lang w:val="fr-CH"/>
        </w:rPr>
        <w:t xml:space="preserve"> kinectSensor</w:t>
      </w:r>
      <w:r w:rsidRPr="00026BE8">
        <w:rPr>
          <w:lang w:val="fr-CH"/>
        </w:rPr>
        <w:t>;</w:t>
      </w:r>
    </w:p>
    <w:p w14:paraId="4AD6B1DD" w14:textId="77777777" w:rsidR="00EF0A9E" w:rsidRDefault="004A2720" w:rsidP="004A2720">
      <w:pPr>
        <w:rPr>
          <w:lang w:eastAsia="fr-CH"/>
        </w:rPr>
      </w:pPr>
      <w:r w:rsidRPr="004A2720">
        <w:rPr>
          <w:lang w:eastAsia="fr-CH"/>
        </w:rPr>
        <w:t>C</w:t>
      </w:r>
      <w:r>
        <w:rPr>
          <w:lang w:eastAsia="fr-CH"/>
        </w:rPr>
        <w:t>ette instance représente le capteur Kinect</w:t>
      </w:r>
      <w:r w:rsidR="00B5032C">
        <w:rPr>
          <w:lang w:eastAsia="fr-CH"/>
        </w:rPr>
        <w:t xml:space="preserve">. </w:t>
      </w:r>
      <w:r w:rsidR="00A10D28">
        <w:rPr>
          <w:lang w:eastAsia="fr-CH"/>
        </w:rPr>
        <w:t>On l’</w:t>
      </w:r>
      <w:r w:rsidR="00586E7E">
        <w:rPr>
          <w:lang w:eastAsia="fr-CH"/>
        </w:rPr>
        <w:t>utilisera pour, par exemple, démarrer Kinect ou l’arrêter.</w:t>
      </w:r>
    </w:p>
    <w:p w14:paraId="2972389D" w14:textId="77777777" w:rsidR="00246AD3" w:rsidRDefault="00246AD3" w:rsidP="004A2720">
      <w:pPr>
        <w:rPr>
          <w:lang w:eastAsia="fr-CH"/>
        </w:rPr>
      </w:pPr>
      <w:r>
        <w:rPr>
          <w:lang w:eastAsia="fr-CH"/>
        </w:rPr>
        <w:t xml:space="preserve">D’autre part, ajouter la déclaration de l’instance de </w:t>
      </w:r>
      <w:r w:rsidRPr="00246AD3">
        <w:rPr>
          <w:i/>
          <w:lang w:eastAsia="fr-CH"/>
        </w:rPr>
        <w:t>KinectCoreWindow</w:t>
      </w:r>
      <w:r>
        <w:rPr>
          <w:i/>
          <w:lang w:eastAsia="fr-CH"/>
        </w:rPr>
        <w:t xml:space="preserve"> </w:t>
      </w:r>
      <w:r>
        <w:rPr>
          <w:lang w:eastAsia="fr-CH"/>
        </w:rPr>
        <w:t>qui sera utilisée pour connaître la position des mains</w:t>
      </w:r>
      <w:r w:rsidR="003A1D1A">
        <w:rPr>
          <w:lang w:eastAsia="fr-CH"/>
        </w:rPr>
        <w:t>,</w:t>
      </w:r>
      <w:r>
        <w:rPr>
          <w:lang w:eastAsia="fr-CH"/>
        </w:rPr>
        <w:t xml:space="preserve"> tel que vu dans le chapitre </w:t>
      </w:r>
      <w:r w:rsidR="00373DC7">
        <w:rPr>
          <w:lang w:eastAsia="fr-CH"/>
        </w:rPr>
        <w:fldChar w:fldCharType="begin"/>
      </w:r>
      <w:r w:rsidR="00373DC7">
        <w:rPr>
          <w:lang w:eastAsia="fr-CH"/>
        </w:rPr>
        <w:instrText xml:space="preserve"> REF _Ref420416437 \r \h </w:instrText>
      </w:r>
      <w:r w:rsidR="00373DC7">
        <w:rPr>
          <w:lang w:eastAsia="fr-CH"/>
        </w:rPr>
      </w:r>
      <w:r w:rsidR="00373DC7">
        <w:rPr>
          <w:lang w:eastAsia="fr-CH"/>
        </w:rPr>
        <w:fldChar w:fldCharType="separate"/>
      </w:r>
      <w:r w:rsidR="005562A4">
        <w:rPr>
          <w:lang w:eastAsia="fr-CH"/>
        </w:rPr>
        <w:t>4.5</w:t>
      </w:r>
      <w:r w:rsidR="00373DC7">
        <w:rPr>
          <w:lang w:eastAsia="fr-CH"/>
        </w:rPr>
        <w:fldChar w:fldCharType="end"/>
      </w:r>
      <w:r w:rsidR="00373DC7">
        <w:rPr>
          <w:lang w:eastAsia="fr-CH"/>
        </w:rPr>
        <w:t xml:space="preserve">. </w:t>
      </w:r>
      <w:r w:rsidR="00546E2C">
        <w:rPr>
          <w:lang w:eastAsia="fr-CH"/>
        </w:rPr>
        <w:t>Finalement, cette p</w:t>
      </w:r>
      <w:r w:rsidR="00102E4C">
        <w:rPr>
          <w:lang w:eastAsia="fr-CH"/>
        </w:rPr>
        <w:t>artie du code devrait ressembler à ce qui suit :</w:t>
      </w:r>
    </w:p>
    <w:p w14:paraId="1DF2A3E6" w14:textId="77777777" w:rsidR="00441522" w:rsidRPr="00026BE8" w:rsidRDefault="00441522" w:rsidP="00C66D49">
      <w:pPr>
        <w:pStyle w:val="Code"/>
        <w:rPr>
          <w:color w:val="008000"/>
          <w:highlight w:val="white"/>
          <w:lang w:val="fr-CH"/>
        </w:rPr>
      </w:pPr>
      <w:r w:rsidRPr="00026BE8">
        <w:rPr>
          <w:color w:val="008000"/>
          <w:highlight w:val="white"/>
          <w:lang w:val="fr-CH"/>
        </w:rPr>
        <w:t>//---------------------- KINECT ---------------------------</w:t>
      </w:r>
    </w:p>
    <w:p w14:paraId="00865F43" w14:textId="77777777" w:rsidR="00441522" w:rsidRPr="00026BE8" w:rsidRDefault="00441522" w:rsidP="00C66D49">
      <w:pPr>
        <w:pStyle w:val="Code"/>
        <w:rPr>
          <w:color w:val="000000"/>
          <w:highlight w:val="white"/>
          <w:lang w:val="fr-CH"/>
        </w:rPr>
      </w:pPr>
    </w:p>
    <w:p w14:paraId="3E01435D" w14:textId="77777777" w:rsidR="00441522" w:rsidRPr="00026BE8" w:rsidRDefault="00441522" w:rsidP="00C66D49">
      <w:pPr>
        <w:pStyle w:val="Code"/>
        <w:rPr>
          <w:color w:val="000000"/>
          <w:highlight w:val="white"/>
          <w:lang w:val="fr-CH"/>
        </w:rPr>
      </w:pPr>
      <w:r w:rsidRPr="00026BE8">
        <w:rPr>
          <w:color w:val="808080"/>
          <w:highlight w:val="white"/>
          <w:lang w:val="fr-CH"/>
        </w:rPr>
        <w:t>///</w:t>
      </w:r>
      <w:r w:rsidRPr="00026BE8">
        <w:rPr>
          <w:highlight w:val="white"/>
          <w:lang w:val="fr-CH"/>
        </w:rPr>
        <w:t xml:space="preserve"> </w:t>
      </w:r>
      <w:r w:rsidRPr="00026BE8">
        <w:rPr>
          <w:color w:val="808080"/>
          <w:highlight w:val="white"/>
          <w:lang w:val="fr-CH"/>
        </w:rPr>
        <w:t>&lt;summary&gt;</w:t>
      </w:r>
    </w:p>
    <w:p w14:paraId="51821F33" w14:textId="09C3B20F" w:rsidR="00441522" w:rsidRPr="00026BE8" w:rsidRDefault="00441522" w:rsidP="00C66D49">
      <w:pPr>
        <w:pStyle w:val="Code"/>
        <w:rPr>
          <w:color w:val="000000"/>
          <w:highlight w:val="white"/>
          <w:lang w:val="fr-CH"/>
        </w:rPr>
      </w:pPr>
      <w:r w:rsidRPr="00026BE8">
        <w:rPr>
          <w:color w:val="808080"/>
          <w:highlight w:val="white"/>
          <w:lang w:val="fr-CH"/>
        </w:rPr>
        <w:t>///</w:t>
      </w:r>
      <w:r w:rsidRPr="00026BE8">
        <w:rPr>
          <w:highlight w:val="white"/>
          <w:lang w:val="fr-CH"/>
        </w:rPr>
        <w:t xml:space="preserve"> </w:t>
      </w:r>
      <w:r w:rsidR="00E445A9">
        <w:rPr>
          <w:color w:val="808080"/>
          <w:highlight w:val="white"/>
          <w:lang w:val="fr-CH"/>
        </w:rPr>
        <w:t>r</w:t>
      </w:r>
      <w:r w:rsidRPr="00026BE8">
        <w:rPr>
          <w:color w:val="808080"/>
          <w:highlight w:val="white"/>
          <w:lang w:val="fr-CH"/>
        </w:rPr>
        <w:t>eprésente un capteur Kinect, permettant de le gér</w:t>
      </w:r>
      <w:r w:rsidR="00FF7392">
        <w:rPr>
          <w:color w:val="808080"/>
          <w:highlight w:val="white"/>
          <w:lang w:val="fr-CH"/>
        </w:rPr>
        <w:t>er (commencer la lecture, etc.</w:t>
      </w:r>
      <w:r w:rsidRPr="00026BE8">
        <w:rPr>
          <w:color w:val="808080"/>
          <w:highlight w:val="white"/>
          <w:lang w:val="fr-CH"/>
        </w:rPr>
        <w:t>)</w:t>
      </w:r>
    </w:p>
    <w:p w14:paraId="07F3D9B9" w14:textId="77777777" w:rsidR="00441522" w:rsidRPr="00441522" w:rsidRDefault="00441522" w:rsidP="00C66D49">
      <w:pPr>
        <w:pStyle w:val="Code"/>
        <w:rPr>
          <w:color w:val="000000"/>
          <w:highlight w:val="white"/>
        </w:rPr>
      </w:pPr>
      <w:r w:rsidRPr="00441522">
        <w:rPr>
          <w:color w:val="808080"/>
          <w:highlight w:val="white"/>
        </w:rPr>
        <w:t>///</w:t>
      </w:r>
      <w:r w:rsidRPr="00441522">
        <w:rPr>
          <w:highlight w:val="white"/>
        </w:rPr>
        <w:t xml:space="preserve"> </w:t>
      </w:r>
      <w:r w:rsidRPr="00441522">
        <w:rPr>
          <w:color w:val="808080"/>
          <w:highlight w:val="white"/>
        </w:rPr>
        <w:t>&lt;/summary&gt;</w:t>
      </w:r>
    </w:p>
    <w:p w14:paraId="30F43ACA" w14:textId="77777777" w:rsidR="00441522" w:rsidRPr="00441522" w:rsidRDefault="00441522" w:rsidP="00C66D49">
      <w:pPr>
        <w:pStyle w:val="Code"/>
        <w:rPr>
          <w:color w:val="000000"/>
          <w:highlight w:val="white"/>
        </w:rPr>
      </w:pPr>
      <w:r w:rsidRPr="00441522">
        <w:rPr>
          <w:color w:val="0000FF"/>
          <w:highlight w:val="white"/>
        </w:rPr>
        <w:t>private</w:t>
      </w:r>
      <w:r w:rsidRPr="00441522">
        <w:rPr>
          <w:color w:val="000000"/>
          <w:highlight w:val="white"/>
        </w:rPr>
        <w:t xml:space="preserve"> </w:t>
      </w:r>
      <w:r w:rsidRPr="00441522">
        <w:rPr>
          <w:color w:val="2B91AF"/>
          <w:highlight w:val="white"/>
        </w:rPr>
        <w:t>KinectSensor</w:t>
      </w:r>
      <w:r w:rsidRPr="00441522">
        <w:rPr>
          <w:color w:val="000000"/>
          <w:highlight w:val="white"/>
        </w:rPr>
        <w:t xml:space="preserve"> kinect;</w:t>
      </w:r>
    </w:p>
    <w:p w14:paraId="24803425" w14:textId="77777777" w:rsidR="00441522" w:rsidRPr="00441522" w:rsidRDefault="00441522" w:rsidP="00C66D49">
      <w:pPr>
        <w:pStyle w:val="Code"/>
        <w:rPr>
          <w:color w:val="000000"/>
          <w:highlight w:val="white"/>
        </w:rPr>
      </w:pPr>
    </w:p>
    <w:p w14:paraId="655D4455" w14:textId="77777777" w:rsidR="00441522" w:rsidRPr="00441522" w:rsidRDefault="00441522" w:rsidP="00C66D49">
      <w:pPr>
        <w:pStyle w:val="Code"/>
        <w:rPr>
          <w:color w:val="000000"/>
          <w:highlight w:val="white"/>
        </w:rPr>
      </w:pPr>
      <w:r w:rsidRPr="00441522">
        <w:rPr>
          <w:color w:val="808080"/>
          <w:highlight w:val="white"/>
        </w:rPr>
        <w:t>///</w:t>
      </w:r>
      <w:r w:rsidRPr="00441522">
        <w:rPr>
          <w:highlight w:val="white"/>
        </w:rPr>
        <w:t xml:space="preserve"> </w:t>
      </w:r>
      <w:r w:rsidRPr="00441522">
        <w:rPr>
          <w:color w:val="808080"/>
          <w:highlight w:val="white"/>
        </w:rPr>
        <w:t>&lt;summary&gt;</w:t>
      </w:r>
    </w:p>
    <w:p w14:paraId="4613695D" w14:textId="1A67441A" w:rsidR="00441522" w:rsidRPr="00026BE8" w:rsidRDefault="00441522" w:rsidP="00C66D49">
      <w:pPr>
        <w:pStyle w:val="Code"/>
        <w:rPr>
          <w:color w:val="000000"/>
          <w:highlight w:val="white"/>
          <w:lang w:val="fr-CH"/>
        </w:rPr>
      </w:pPr>
      <w:r w:rsidRPr="00026BE8">
        <w:rPr>
          <w:color w:val="808080"/>
          <w:highlight w:val="white"/>
          <w:lang w:val="fr-CH"/>
        </w:rPr>
        <w:t>///</w:t>
      </w:r>
      <w:r w:rsidRPr="00026BE8">
        <w:rPr>
          <w:highlight w:val="white"/>
          <w:lang w:val="fr-CH"/>
        </w:rPr>
        <w:t xml:space="preserve"> </w:t>
      </w:r>
      <w:r w:rsidRPr="00026BE8">
        <w:rPr>
          <w:color w:val="808080"/>
          <w:highlight w:val="white"/>
          <w:lang w:val="fr-CH"/>
        </w:rPr>
        <w:t xml:space="preserve">Interface de </w:t>
      </w:r>
      <w:r w:rsidR="00E445A9">
        <w:rPr>
          <w:color w:val="808080"/>
          <w:highlight w:val="white"/>
          <w:lang w:val="fr-CH"/>
        </w:rPr>
        <w:t>K</w:t>
      </w:r>
      <w:r w:rsidRPr="00026BE8">
        <w:rPr>
          <w:color w:val="808080"/>
          <w:highlight w:val="white"/>
          <w:lang w:val="fr-CH"/>
        </w:rPr>
        <w:t>inect qui permet de gérer l'interaction utilisateur-machine</w:t>
      </w:r>
    </w:p>
    <w:p w14:paraId="71BDF19E" w14:textId="77777777" w:rsidR="00441522" w:rsidRPr="00026BE8" w:rsidRDefault="00441522" w:rsidP="00C66D49">
      <w:pPr>
        <w:pStyle w:val="Code"/>
        <w:rPr>
          <w:color w:val="000000"/>
          <w:highlight w:val="white"/>
          <w:lang w:val="fr-CH"/>
        </w:rPr>
      </w:pPr>
      <w:r w:rsidRPr="00026BE8">
        <w:rPr>
          <w:color w:val="808080"/>
          <w:highlight w:val="white"/>
          <w:lang w:val="fr-CH"/>
        </w:rPr>
        <w:t>///</w:t>
      </w:r>
      <w:r w:rsidRPr="00026BE8">
        <w:rPr>
          <w:highlight w:val="white"/>
          <w:lang w:val="fr-CH"/>
        </w:rPr>
        <w:t xml:space="preserve"> </w:t>
      </w:r>
      <w:r w:rsidRPr="00026BE8">
        <w:rPr>
          <w:color w:val="808080"/>
          <w:highlight w:val="white"/>
          <w:lang w:val="fr-CH"/>
        </w:rPr>
        <w:t>&lt;/summary&gt;</w:t>
      </w:r>
    </w:p>
    <w:p w14:paraId="1EEB3CA0" w14:textId="1A9CD095" w:rsidR="000D17A3" w:rsidRPr="00026BE8" w:rsidRDefault="00441522" w:rsidP="002C1753">
      <w:pPr>
        <w:pStyle w:val="Code"/>
        <w:rPr>
          <w:color w:val="000000"/>
          <w:lang w:val="fr-CH"/>
        </w:rPr>
      </w:pPr>
      <w:r w:rsidRPr="00026BE8">
        <w:rPr>
          <w:color w:val="0000FF"/>
          <w:highlight w:val="white"/>
          <w:lang w:val="fr-CH"/>
        </w:rPr>
        <w:t>pri</w:t>
      </w:r>
      <w:r w:rsidR="00E445A9">
        <w:rPr>
          <w:color w:val="0000FF"/>
          <w:highlight w:val="white"/>
          <w:lang w:val="fr-CH"/>
        </w:rPr>
        <w:t>m</w:t>
      </w:r>
      <w:r w:rsidRPr="00026BE8">
        <w:rPr>
          <w:color w:val="0000FF"/>
          <w:highlight w:val="white"/>
          <w:lang w:val="fr-CH"/>
        </w:rPr>
        <w:t>ate</w:t>
      </w:r>
      <w:r w:rsidRPr="00026BE8">
        <w:rPr>
          <w:color w:val="000000"/>
          <w:highlight w:val="white"/>
          <w:lang w:val="fr-CH"/>
        </w:rPr>
        <w:t xml:space="preserve"> </w:t>
      </w:r>
      <w:r w:rsidRPr="00026BE8">
        <w:rPr>
          <w:color w:val="2B91AF"/>
          <w:highlight w:val="white"/>
          <w:lang w:val="fr-CH"/>
        </w:rPr>
        <w:t>KinectCoreWindow</w:t>
      </w:r>
      <w:r w:rsidRPr="00026BE8">
        <w:rPr>
          <w:color w:val="000000"/>
          <w:highlight w:val="white"/>
          <w:lang w:val="fr-CH"/>
        </w:rPr>
        <w:t xml:space="preserve"> kinectCore;</w:t>
      </w:r>
    </w:p>
    <w:p w14:paraId="41819447" w14:textId="77777777" w:rsidR="002C1753" w:rsidRPr="00510701" w:rsidRDefault="00510701" w:rsidP="00510701">
      <w:pPr>
        <w:rPr>
          <w:lang w:eastAsia="fr-CH"/>
        </w:rPr>
      </w:pPr>
      <w:r w:rsidRPr="00510701">
        <w:rPr>
          <w:lang w:eastAsia="fr-CH"/>
        </w:rPr>
        <w:t>Ce sont les deux seules</w:t>
      </w:r>
      <w:r>
        <w:rPr>
          <w:lang w:eastAsia="fr-CH"/>
        </w:rPr>
        <w:t xml:space="preserve"> </w:t>
      </w:r>
      <w:r w:rsidR="008268EC">
        <w:rPr>
          <w:lang w:eastAsia="fr-CH"/>
        </w:rPr>
        <w:t>déclarations</w:t>
      </w:r>
      <w:r w:rsidR="0033426A">
        <w:rPr>
          <w:lang w:eastAsia="fr-CH"/>
        </w:rPr>
        <w:t xml:space="preserve"> concernant Kinect</w:t>
      </w:r>
      <w:r w:rsidR="008268EC">
        <w:rPr>
          <w:lang w:eastAsia="fr-CH"/>
        </w:rPr>
        <w:t xml:space="preserve"> qui sont nécessaires à ce projet</w:t>
      </w:r>
      <w:r w:rsidR="0033426A">
        <w:rPr>
          <w:lang w:eastAsia="fr-CH"/>
        </w:rPr>
        <w:t>.</w:t>
      </w:r>
    </w:p>
    <w:p w14:paraId="23222C94" w14:textId="77777777" w:rsidR="003F5261" w:rsidRPr="00AB5BB3" w:rsidRDefault="003F5261" w:rsidP="00AB5BB3">
      <w:pPr>
        <w:pStyle w:val="Instruction"/>
      </w:pPr>
      <w:r w:rsidRPr="00AB5BB3">
        <w:t xml:space="preserve">Atteindre la fonction </w:t>
      </w:r>
      <w:r w:rsidRPr="001A7C88">
        <w:rPr>
          <w:i/>
        </w:rPr>
        <w:t>MainPage_Loaded</w:t>
      </w:r>
    </w:p>
    <w:p w14:paraId="7114F9DC" w14:textId="77777777" w:rsidR="00CD228A" w:rsidRDefault="00126DCC" w:rsidP="00D83EE9">
      <w:r>
        <w:t xml:space="preserve">La fonction </w:t>
      </w:r>
      <w:r w:rsidRPr="00126DCC">
        <w:rPr>
          <w:i/>
        </w:rPr>
        <w:t>MainPage_Loaded</w:t>
      </w:r>
      <w:r w:rsidR="00427F6B">
        <w:t xml:space="preserve"> sera appelée lorsque </w:t>
      </w:r>
      <w:r w:rsidR="00616A43">
        <w:t xml:space="preserve">la page sera entièrement chargée. </w:t>
      </w:r>
      <w:r>
        <w:t xml:space="preserve">C’est ici </w:t>
      </w:r>
      <w:r w:rsidR="00950045">
        <w:t xml:space="preserve">que nous allons </w:t>
      </w:r>
      <w:r w:rsidR="006B0AA2">
        <w:t>démarrer le capteur Kinect</w:t>
      </w:r>
      <w:r w:rsidR="00566893">
        <w:t>.</w:t>
      </w:r>
    </w:p>
    <w:p w14:paraId="4CC273CB" w14:textId="77777777" w:rsidR="00D630F7" w:rsidRDefault="00667EEC" w:rsidP="00D83EE9">
      <w:r>
        <w:t xml:space="preserve">Nous devons instancier le capteur Kinect et la classe KinectCoreWindow de notre projet. </w:t>
      </w:r>
    </w:p>
    <w:p w14:paraId="5AE10AC9" w14:textId="77777777" w:rsidR="00941F06" w:rsidRDefault="00EB2B51" w:rsidP="00AB5BB3">
      <w:pPr>
        <w:pStyle w:val="Instruction"/>
      </w:pPr>
      <w:r>
        <w:t xml:space="preserve">Ajouter les deux lignes suivantes à la fonction </w:t>
      </w:r>
      <w:r w:rsidRPr="001A7C88">
        <w:rPr>
          <w:i/>
        </w:rPr>
        <w:t>MainPage_Loaded</w:t>
      </w:r>
    </w:p>
    <w:p w14:paraId="0667AB46" w14:textId="063A941A" w:rsidR="00941F06" w:rsidRPr="00941F06" w:rsidRDefault="00E445A9" w:rsidP="00941F06">
      <w:pPr>
        <w:pStyle w:val="Code"/>
        <w:rPr>
          <w:highlight w:val="white"/>
        </w:rPr>
      </w:pPr>
      <w:r>
        <w:rPr>
          <w:color w:val="0000FF"/>
          <w:highlight w:val="white"/>
        </w:rPr>
        <w:t>Ovide</w:t>
      </w:r>
      <w:r w:rsidR="00941F06" w:rsidRPr="00941F06">
        <w:rPr>
          <w:highlight w:val="white"/>
        </w:rPr>
        <w:t xml:space="preserve"> MainPage_Loaded(</w:t>
      </w:r>
      <w:r w:rsidR="00941F06" w:rsidRPr="00941F06">
        <w:rPr>
          <w:color w:val="0000FF"/>
          <w:highlight w:val="white"/>
        </w:rPr>
        <w:t>object</w:t>
      </w:r>
      <w:r w:rsidR="00941F06" w:rsidRPr="00941F06">
        <w:rPr>
          <w:highlight w:val="white"/>
        </w:rPr>
        <w:t xml:space="preserve"> sender, </w:t>
      </w:r>
      <w:r w:rsidR="00941F06" w:rsidRPr="00941F06">
        <w:rPr>
          <w:color w:val="2B91AF"/>
          <w:highlight w:val="white"/>
        </w:rPr>
        <w:t>RoutedEventArgs</w:t>
      </w:r>
      <w:r w:rsidR="00941F06" w:rsidRPr="00941F06">
        <w:rPr>
          <w:highlight w:val="white"/>
        </w:rPr>
        <w:t xml:space="preserve"> e)</w:t>
      </w:r>
    </w:p>
    <w:p w14:paraId="52223F45" w14:textId="77777777" w:rsidR="00941F06" w:rsidRPr="00026BE8" w:rsidRDefault="00941F06" w:rsidP="00941F06">
      <w:pPr>
        <w:pStyle w:val="Code"/>
        <w:rPr>
          <w:highlight w:val="white"/>
          <w:lang w:val="fr-CH"/>
        </w:rPr>
      </w:pPr>
      <w:r w:rsidRPr="00026BE8">
        <w:rPr>
          <w:highlight w:val="white"/>
          <w:lang w:val="fr-CH"/>
        </w:rPr>
        <w:t>{</w:t>
      </w:r>
    </w:p>
    <w:p w14:paraId="06E225AB" w14:textId="77777777" w:rsidR="00941F06" w:rsidRPr="00026BE8" w:rsidRDefault="00941F06" w:rsidP="00941F06">
      <w:pPr>
        <w:pStyle w:val="Code"/>
        <w:rPr>
          <w:highlight w:val="white"/>
          <w:lang w:val="fr-CH"/>
        </w:rPr>
      </w:pPr>
      <w:r w:rsidRPr="00026BE8">
        <w:rPr>
          <w:highlight w:val="white"/>
          <w:lang w:val="fr-CH"/>
        </w:rPr>
        <w:t xml:space="preserve">    </w:t>
      </w:r>
      <w:r w:rsidRPr="00026BE8">
        <w:rPr>
          <w:color w:val="008000"/>
          <w:highlight w:val="white"/>
          <w:lang w:val="fr-CH"/>
        </w:rPr>
        <w:t>//Récupération des objets Kinect nécessaires au programme</w:t>
      </w:r>
    </w:p>
    <w:p w14:paraId="2CCBBE4E" w14:textId="77777777" w:rsidR="00941F06" w:rsidRPr="00941F06" w:rsidRDefault="00941F06" w:rsidP="00941F06">
      <w:pPr>
        <w:pStyle w:val="Code"/>
        <w:rPr>
          <w:highlight w:val="white"/>
        </w:rPr>
      </w:pPr>
      <w:r w:rsidRPr="00026BE8">
        <w:rPr>
          <w:highlight w:val="white"/>
          <w:lang w:val="fr-CH"/>
        </w:rPr>
        <w:t xml:space="preserve">    </w:t>
      </w:r>
      <w:r w:rsidRPr="00941F06">
        <w:rPr>
          <w:color w:val="0000FF"/>
          <w:highlight w:val="white"/>
        </w:rPr>
        <w:t>this</w:t>
      </w:r>
      <w:r w:rsidRPr="00941F06">
        <w:rPr>
          <w:highlight w:val="white"/>
        </w:rPr>
        <w:t xml:space="preserve">.kinect = </w:t>
      </w:r>
      <w:r w:rsidRPr="00941F06">
        <w:rPr>
          <w:color w:val="2B91AF"/>
          <w:highlight w:val="white"/>
        </w:rPr>
        <w:t>KinectSensor</w:t>
      </w:r>
      <w:r w:rsidRPr="00941F06">
        <w:rPr>
          <w:highlight w:val="white"/>
        </w:rPr>
        <w:t>.GetDefault();</w:t>
      </w:r>
    </w:p>
    <w:p w14:paraId="1F507E1F" w14:textId="77777777" w:rsidR="00941F06" w:rsidRPr="00941F06" w:rsidRDefault="00941F06" w:rsidP="00941F06">
      <w:pPr>
        <w:pStyle w:val="Code"/>
        <w:rPr>
          <w:highlight w:val="white"/>
        </w:rPr>
      </w:pPr>
      <w:r>
        <w:rPr>
          <w:highlight w:val="white"/>
        </w:rPr>
        <w:t xml:space="preserve">    </w:t>
      </w:r>
      <w:r w:rsidRPr="00941F06">
        <w:rPr>
          <w:color w:val="0000FF"/>
          <w:highlight w:val="white"/>
        </w:rPr>
        <w:t>this</w:t>
      </w:r>
      <w:r w:rsidRPr="00941F06">
        <w:rPr>
          <w:highlight w:val="white"/>
        </w:rPr>
        <w:t xml:space="preserve">.kinectCore = </w:t>
      </w:r>
      <w:r w:rsidRPr="00941F06">
        <w:rPr>
          <w:color w:val="2B91AF"/>
          <w:highlight w:val="white"/>
        </w:rPr>
        <w:t>KinectCoreWindow</w:t>
      </w:r>
      <w:r w:rsidRPr="00941F06">
        <w:rPr>
          <w:highlight w:val="white"/>
        </w:rPr>
        <w:t>.GetForCurrentThread();</w:t>
      </w:r>
    </w:p>
    <w:p w14:paraId="6E031F2F" w14:textId="77777777" w:rsidR="00941F06" w:rsidRPr="00026BE8" w:rsidRDefault="00941F06" w:rsidP="00941F06">
      <w:pPr>
        <w:pStyle w:val="Code"/>
        <w:rPr>
          <w:lang w:val="fr-CH"/>
        </w:rPr>
      </w:pPr>
      <w:r w:rsidRPr="00026BE8">
        <w:rPr>
          <w:highlight w:val="white"/>
          <w:lang w:val="fr-CH"/>
        </w:rPr>
        <w:t>}</w:t>
      </w:r>
    </w:p>
    <w:p w14:paraId="08D0498F" w14:textId="77777777" w:rsidR="003E4699" w:rsidRDefault="00E309BC" w:rsidP="003E4699">
      <w:pPr>
        <w:rPr>
          <w:lang w:eastAsia="fr-CH"/>
        </w:rPr>
      </w:pPr>
      <w:r w:rsidRPr="00E309BC">
        <w:rPr>
          <w:lang w:eastAsia="fr-CH"/>
        </w:rPr>
        <w:t xml:space="preserve">Maintenant, nous </w:t>
      </w:r>
      <w:r>
        <w:rPr>
          <w:lang w:eastAsia="fr-CH"/>
        </w:rPr>
        <w:t>devons gér</w:t>
      </w:r>
      <w:r w:rsidR="000C5B14">
        <w:rPr>
          <w:lang w:eastAsia="fr-CH"/>
        </w:rPr>
        <w:t xml:space="preserve">er les événements lorsqu’un joueur bouge une main, tel que vu dans le chapitre </w:t>
      </w:r>
      <w:r w:rsidR="00DD763E">
        <w:rPr>
          <w:lang w:eastAsia="fr-CH"/>
        </w:rPr>
        <w:fldChar w:fldCharType="begin"/>
      </w:r>
      <w:r w:rsidR="00DD763E">
        <w:rPr>
          <w:lang w:eastAsia="fr-CH"/>
        </w:rPr>
        <w:instrText xml:space="preserve"> REF _Ref420416437 \r \h </w:instrText>
      </w:r>
      <w:r w:rsidR="00DD763E">
        <w:rPr>
          <w:lang w:eastAsia="fr-CH"/>
        </w:rPr>
      </w:r>
      <w:r w:rsidR="00DD763E">
        <w:rPr>
          <w:lang w:eastAsia="fr-CH"/>
        </w:rPr>
        <w:fldChar w:fldCharType="separate"/>
      </w:r>
      <w:r w:rsidR="005562A4">
        <w:rPr>
          <w:lang w:eastAsia="fr-CH"/>
        </w:rPr>
        <w:t>4.5</w:t>
      </w:r>
      <w:r w:rsidR="00DD763E">
        <w:rPr>
          <w:lang w:eastAsia="fr-CH"/>
        </w:rPr>
        <w:fldChar w:fldCharType="end"/>
      </w:r>
      <w:r w:rsidR="00DD763E">
        <w:rPr>
          <w:lang w:eastAsia="fr-CH"/>
        </w:rPr>
        <w:t xml:space="preserve">. </w:t>
      </w:r>
      <w:r w:rsidR="00EB1E43">
        <w:rPr>
          <w:lang w:eastAsia="fr-CH"/>
        </w:rPr>
        <w:t>Pour ce faire :</w:t>
      </w:r>
    </w:p>
    <w:p w14:paraId="39A2B39D" w14:textId="77777777" w:rsidR="001D6FFB" w:rsidRDefault="00724147" w:rsidP="00AB5BB3">
      <w:pPr>
        <w:pStyle w:val="Instruction"/>
        <w:rPr>
          <w:lang w:eastAsia="fr-CH"/>
        </w:rPr>
      </w:pPr>
      <w:r>
        <w:rPr>
          <w:lang w:eastAsia="fr-CH"/>
        </w:rPr>
        <w:t>Taper</w:t>
      </w:r>
      <w:r w:rsidR="00593AE5">
        <w:rPr>
          <w:lang w:eastAsia="fr-CH"/>
        </w:rPr>
        <w:t xml:space="preserve"> </w:t>
      </w:r>
      <w:r w:rsidR="004451C8">
        <w:rPr>
          <w:lang w:eastAsia="fr-CH"/>
        </w:rPr>
        <w:t xml:space="preserve"> </w:t>
      </w:r>
      <w:r w:rsidR="001D6FFB">
        <w:rPr>
          <w:lang w:eastAsia="fr-CH"/>
        </w:rPr>
        <w:t>la ligne de code ci-dessous </w:t>
      </w:r>
      <w:r w:rsidR="00052DB1">
        <w:rPr>
          <w:lang w:eastAsia="fr-CH"/>
        </w:rPr>
        <w:t xml:space="preserve">à la fonction </w:t>
      </w:r>
      <w:r w:rsidR="00052DB1" w:rsidRPr="001A7C88">
        <w:rPr>
          <w:i/>
          <w:lang w:eastAsia="fr-CH"/>
        </w:rPr>
        <w:t>MainPage_Loaded</w:t>
      </w:r>
    </w:p>
    <w:p w14:paraId="31D15E82" w14:textId="77CA073A" w:rsidR="008C3117" w:rsidRPr="00724147" w:rsidRDefault="008C3117" w:rsidP="008C3117">
      <w:pPr>
        <w:pStyle w:val="Code"/>
        <w:rPr>
          <w:color w:val="000000"/>
          <w:highlight w:val="white"/>
          <w:lang w:val="fr-CH"/>
        </w:rPr>
      </w:pPr>
      <w:r w:rsidRPr="00724147">
        <w:rPr>
          <w:color w:val="008000"/>
          <w:highlight w:val="white"/>
          <w:lang w:val="fr-CH"/>
        </w:rPr>
        <w:t>//</w:t>
      </w:r>
      <w:r w:rsidR="00E445A9">
        <w:rPr>
          <w:color w:val="008000"/>
          <w:highlight w:val="white"/>
          <w:lang w:val="fr-CH"/>
        </w:rPr>
        <w:t>o</w:t>
      </w:r>
      <w:r w:rsidRPr="00724147">
        <w:rPr>
          <w:color w:val="008000"/>
          <w:highlight w:val="white"/>
          <w:lang w:val="fr-CH"/>
        </w:rPr>
        <w:t>n traite les évévenements permettant</w:t>
      </w:r>
      <w:r w:rsidRPr="00724147">
        <w:rPr>
          <w:highlight w:val="white"/>
          <w:lang w:val="fr-CH"/>
        </w:rPr>
        <w:t xml:space="preserve"> </w:t>
      </w:r>
      <w:r w:rsidR="00026BE8" w:rsidRPr="00026BE8">
        <w:rPr>
          <w:color w:val="008000"/>
          <w:highlight w:val="white"/>
          <w:lang w:val="fr-CH"/>
        </w:rPr>
        <w:t>de faire bouger le curseur</w:t>
      </w:r>
    </w:p>
    <w:p w14:paraId="48237E36" w14:textId="77777777" w:rsidR="001D6FFB" w:rsidRPr="00474F3D" w:rsidRDefault="008C3117" w:rsidP="008C3117">
      <w:pPr>
        <w:pStyle w:val="Code"/>
      </w:pPr>
      <w:r w:rsidRPr="00474F3D">
        <w:rPr>
          <w:color w:val="0000FF"/>
          <w:highlight w:val="white"/>
        </w:rPr>
        <w:t>this</w:t>
      </w:r>
      <w:r w:rsidRPr="00474F3D">
        <w:rPr>
          <w:color w:val="000000"/>
          <w:highlight w:val="white"/>
        </w:rPr>
        <w:t>.kinectCore.PointerMoved += kinectCore_PointerMoved;</w:t>
      </w:r>
    </w:p>
    <w:p w14:paraId="14ADC76B" w14:textId="1C84451E" w:rsidR="00D373C1" w:rsidRDefault="004A7EAF" w:rsidP="009232AB">
      <w:pPr>
        <w:rPr>
          <w:lang w:eastAsia="fr-CH"/>
        </w:rPr>
      </w:pPr>
      <w:r>
        <w:rPr>
          <w:lang w:eastAsia="fr-CH"/>
        </w:rPr>
        <w:t xml:space="preserve">Lorsqu’on tape </w:t>
      </w:r>
      <w:r w:rsidR="0005016A">
        <w:rPr>
          <w:lang w:eastAsia="fr-CH"/>
        </w:rPr>
        <w:t>cette ligne</w:t>
      </w:r>
      <w:r w:rsidR="000307D2">
        <w:rPr>
          <w:lang w:eastAsia="fr-CH"/>
        </w:rPr>
        <w:t xml:space="preserve"> sur Visual Studio</w:t>
      </w:r>
      <w:r w:rsidR="0005016A">
        <w:rPr>
          <w:lang w:eastAsia="fr-CH"/>
        </w:rPr>
        <w:t xml:space="preserve">, </w:t>
      </w:r>
      <w:r w:rsidR="00881045">
        <w:rPr>
          <w:lang w:eastAsia="fr-CH"/>
        </w:rPr>
        <w:t xml:space="preserve">un pop-up apparait. En </w:t>
      </w:r>
      <w:r w:rsidR="000307D2">
        <w:rPr>
          <w:lang w:eastAsia="fr-CH"/>
        </w:rPr>
        <w:t xml:space="preserve">appuyant sur la touche </w:t>
      </w:r>
      <w:r w:rsidR="000307D2" w:rsidRPr="000307D2">
        <w:rPr>
          <w:i/>
          <w:lang w:eastAsia="fr-CH"/>
        </w:rPr>
        <w:t>TAB</w:t>
      </w:r>
      <w:r w:rsidR="003363BF">
        <w:rPr>
          <w:i/>
          <w:lang w:eastAsia="fr-CH"/>
        </w:rPr>
        <w:t xml:space="preserve"> </w:t>
      </w:r>
      <w:r w:rsidR="003363BF">
        <w:rPr>
          <w:lang w:eastAsia="fr-CH"/>
        </w:rPr>
        <w:t>deux fois</w:t>
      </w:r>
      <w:r w:rsidR="000307D2">
        <w:rPr>
          <w:lang w:eastAsia="fr-CH"/>
        </w:rPr>
        <w:t>, la création d’une méthode associée</w:t>
      </w:r>
      <w:r w:rsidR="001C7799">
        <w:rPr>
          <w:lang w:eastAsia="fr-CH"/>
        </w:rPr>
        <w:t xml:space="preserve"> est </w:t>
      </w:r>
      <w:r w:rsidR="001C7799">
        <w:rPr>
          <w:lang w:eastAsia="fr-CH"/>
        </w:rPr>
        <w:lastRenderedPageBreak/>
        <w:t>automatiquement créée.</w:t>
      </w:r>
      <w:r w:rsidR="00052425">
        <w:rPr>
          <w:lang w:eastAsia="fr-CH"/>
        </w:rPr>
        <w:t xml:space="preserve"> Celle-ci est appelée </w:t>
      </w:r>
      <w:r w:rsidR="00BD6AFB">
        <w:rPr>
          <w:i/>
          <w:lang w:eastAsia="fr-CH"/>
        </w:rPr>
        <w:t>k</w:t>
      </w:r>
      <w:r w:rsidR="00052425">
        <w:rPr>
          <w:i/>
          <w:lang w:eastAsia="fr-CH"/>
        </w:rPr>
        <w:t>inectCore_PointerMoved</w:t>
      </w:r>
      <w:r w:rsidR="00443472">
        <w:rPr>
          <w:lang w:eastAsia="fr-CH"/>
        </w:rPr>
        <w:t>, et a, entre autre</w:t>
      </w:r>
      <w:r w:rsidR="00E445A9">
        <w:rPr>
          <w:lang w:eastAsia="fr-CH"/>
        </w:rPr>
        <w:t>s</w:t>
      </w:r>
      <w:r w:rsidR="00443472">
        <w:rPr>
          <w:lang w:eastAsia="fr-CH"/>
        </w:rPr>
        <w:t xml:space="preserve">, un paramètre contenant un </w:t>
      </w:r>
      <w:r w:rsidR="00443472">
        <w:rPr>
          <w:i/>
          <w:lang w:eastAsia="fr-CH"/>
        </w:rPr>
        <w:t>KinectPointerPoint</w:t>
      </w:r>
      <w:r w:rsidR="00443472">
        <w:rPr>
          <w:lang w:eastAsia="fr-CH"/>
        </w:rPr>
        <w:t xml:space="preserve"> indiquant la position d’une main d’</w:t>
      </w:r>
      <w:r w:rsidR="003D077F">
        <w:rPr>
          <w:lang w:eastAsia="fr-CH"/>
        </w:rPr>
        <w:t xml:space="preserve">un joueur, tel que vu au chapitre </w:t>
      </w:r>
      <w:r w:rsidR="0010617D">
        <w:rPr>
          <w:lang w:eastAsia="fr-CH"/>
        </w:rPr>
        <w:fldChar w:fldCharType="begin"/>
      </w:r>
      <w:r w:rsidR="0010617D">
        <w:rPr>
          <w:lang w:eastAsia="fr-CH"/>
        </w:rPr>
        <w:instrText xml:space="preserve"> REF _Ref420416437 \r \h </w:instrText>
      </w:r>
      <w:r w:rsidR="0010617D">
        <w:rPr>
          <w:lang w:eastAsia="fr-CH"/>
        </w:rPr>
      </w:r>
      <w:r w:rsidR="0010617D">
        <w:rPr>
          <w:lang w:eastAsia="fr-CH"/>
        </w:rPr>
        <w:fldChar w:fldCharType="separate"/>
      </w:r>
      <w:r w:rsidR="005562A4">
        <w:rPr>
          <w:lang w:eastAsia="fr-CH"/>
        </w:rPr>
        <w:t>4.5</w:t>
      </w:r>
      <w:r w:rsidR="0010617D">
        <w:rPr>
          <w:lang w:eastAsia="fr-CH"/>
        </w:rPr>
        <w:fldChar w:fldCharType="end"/>
      </w:r>
      <w:r w:rsidR="0010617D">
        <w:rPr>
          <w:lang w:eastAsia="fr-CH"/>
        </w:rPr>
        <w:t>, sous-titre « </w:t>
      </w:r>
      <w:r w:rsidR="0010617D">
        <w:rPr>
          <w:lang w:eastAsia="fr-CH"/>
        </w:rPr>
        <w:fldChar w:fldCharType="begin"/>
      </w:r>
      <w:r w:rsidR="0010617D">
        <w:rPr>
          <w:lang w:eastAsia="fr-CH"/>
        </w:rPr>
        <w:instrText xml:space="preserve"> REF _Ref420417961 \h </w:instrText>
      </w:r>
      <w:r w:rsidR="0010617D">
        <w:rPr>
          <w:lang w:eastAsia="fr-CH"/>
        </w:rPr>
      </w:r>
      <w:r w:rsidR="0010617D">
        <w:rPr>
          <w:lang w:eastAsia="fr-CH"/>
        </w:rPr>
        <w:fldChar w:fldCharType="separate"/>
      </w:r>
      <w:r w:rsidR="005562A4">
        <w:t>L’emploi de cette classe</w:t>
      </w:r>
      <w:r w:rsidR="0010617D">
        <w:rPr>
          <w:lang w:eastAsia="fr-CH"/>
        </w:rPr>
        <w:fldChar w:fldCharType="end"/>
      </w:r>
      <w:r w:rsidR="0010617D">
        <w:rPr>
          <w:lang w:eastAsia="fr-CH"/>
        </w:rPr>
        <w:t> »</w:t>
      </w:r>
      <w:r w:rsidR="0001327B">
        <w:rPr>
          <w:lang w:eastAsia="fr-CH"/>
        </w:rPr>
        <w:t>.</w:t>
      </w:r>
      <w:r w:rsidR="00566851">
        <w:rPr>
          <w:lang w:eastAsia="fr-CH"/>
        </w:rPr>
        <w:t xml:space="preserve"> </w:t>
      </w:r>
    </w:p>
    <w:p w14:paraId="69C819A1" w14:textId="77777777" w:rsidR="00E86339" w:rsidRDefault="00213541" w:rsidP="00686708">
      <w:pPr>
        <w:keepNext/>
        <w:rPr>
          <w:lang w:eastAsia="fr-CH"/>
        </w:rPr>
      </w:pPr>
      <w:r>
        <w:rPr>
          <w:lang w:eastAsia="fr-CH"/>
        </w:rPr>
        <w:t xml:space="preserve">Pour finir, ajouter à la méthode </w:t>
      </w:r>
      <w:r>
        <w:rPr>
          <w:i/>
          <w:lang w:eastAsia="fr-CH"/>
        </w:rPr>
        <w:t>MainPage_Loaded</w:t>
      </w:r>
      <w:r>
        <w:rPr>
          <w:lang w:eastAsia="fr-CH"/>
        </w:rPr>
        <w:t xml:space="preserve"> </w:t>
      </w:r>
      <w:r w:rsidR="00EA4CAE">
        <w:rPr>
          <w:lang w:eastAsia="fr-CH"/>
        </w:rPr>
        <w:t>l’instruction indiquant que le capteur Kinect doit commencer à recevoir des images</w:t>
      </w:r>
      <w:r w:rsidR="001A7C88">
        <w:rPr>
          <w:lang w:eastAsia="fr-CH"/>
        </w:rPr>
        <w:t xml:space="preserve">. </w:t>
      </w:r>
      <w:r w:rsidR="00AB20FD">
        <w:rPr>
          <w:lang w:eastAsia="fr-CH"/>
        </w:rPr>
        <w:t>Au final, cette</w:t>
      </w:r>
      <w:r w:rsidR="00E86339">
        <w:rPr>
          <w:lang w:eastAsia="fr-CH"/>
        </w:rPr>
        <w:t xml:space="preserve"> méthode doit ressembler à ceci :</w:t>
      </w:r>
    </w:p>
    <w:p w14:paraId="3C8C1373" w14:textId="77777777" w:rsidR="00140C86" w:rsidRPr="00026BE8" w:rsidRDefault="00140C86" w:rsidP="00686708">
      <w:pPr>
        <w:pStyle w:val="Code"/>
        <w:rPr>
          <w:highlight w:val="white"/>
          <w:lang w:val="fr-CH"/>
        </w:rPr>
      </w:pPr>
      <w:r w:rsidRPr="00026BE8">
        <w:rPr>
          <w:color w:val="0000FF"/>
          <w:highlight w:val="white"/>
          <w:lang w:val="fr-CH"/>
        </w:rPr>
        <w:t>void</w:t>
      </w:r>
      <w:r w:rsidRPr="00026BE8">
        <w:rPr>
          <w:highlight w:val="white"/>
          <w:lang w:val="fr-CH"/>
        </w:rPr>
        <w:t xml:space="preserve"> MainPage_Loaded(</w:t>
      </w:r>
      <w:r w:rsidRPr="00026BE8">
        <w:rPr>
          <w:color w:val="0000FF"/>
          <w:highlight w:val="white"/>
          <w:lang w:val="fr-CH"/>
        </w:rPr>
        <w:t>object</w:t>
      </w:r>
      <w:r w:rsidRPr="00026BE8">
        <w:rPr>
          <w:highlight w:val="white"/>
          <w:lang w:val="fr-CH"/>
        </w:rPr>
        <w:t xml:space="preserve"> sender, </w:t>
      </w:r>
      <w:r w:rsidRPr="00026BE8">
        <w:rPr>
          <w:color w:val="2B91AF"/>
          <w:highlight w:val="white"/>
          <w:lang w:val="fr-CH"/>
        </w:rPr>
        <w:t>RoutedEventArgs</w:t>
      </w:r>
      <w:r w:rsidRPr="00026BE8">
        <w:rPr>
          <w:highlight w:val="white"/>
          <w:lang w:val="fr-CH"/>
        </w:rPr>
        <w:t xml:space="preserve"> e)</w:t>
      </w:r>
    </w:p>
    <w:p w14:paraId="64D2F413" w14:textId="77777777" w:rsidR="00140C86" w:rsidRPr="005C305F" w:rsidRDefault="00140C86" w:rsidP="00686708">
      <w:pPr>
        <w:pStyle w:val="Code"/>
        <w:rPr>
          <w:highlight w:val="white"/>
          <w:lang w:val="fr-CH"/>
        </w:rPr>
      </w:pPr>
      <w:r w:rsidRPr="005C305F">
        <w:rPr>
          <w:highlight w:val="white"/>
          <w:lang w:val="fr-CH"/>
        </w:rPr>
        <w:t>{</w:t>
      </w:r>
    </w:p>
    <w:p w14:paraId="0BEA59D1" w14:textId="77777777" w:rsidR="00140C86" w:rsidRPr="005C305F" w:rsidRDefault="00140C86" w:rsidP="00686708">
      <w:pPr>
        <w:pStyle w:val="Code"/>
        <w:rPr>
          <w:highlight w:val="white"/>
          <w:lang w:val="fr-CH"/>
        </w:rPr>
      </w:pPr>
      <w:r w:rsidRPr="005C305F">
        <w:rPr>
          <w:highlight w:val="white"/>
          <w:lang w:val="fr-CH"/>
        </w:rPr>
        <w:t xml:space="preserve">    </w:t>
      </w:r>
      <w:r w:rsidRPr="005C305F">
        <w:rPr>
          <w:color w:val="008000"/>
          <w:highlight w:val="white"/>
          <w:lang w:val="fr-CH"/>
        </w:rPr>
        <w:t>//Récupération des objets Kinect nécessaires au programme</w:t>
      </w:r>
    </w:p>
    <w:p w14:paraId="38846365" w14:textId="77777777" w:rsidR="00140C86" w:rsidRPr="00140C86" w:rsidRDefault="00140C86" w:rsidP="00686708">
      <w:pPr>
        <w:pStyle w:val="Code"/>
        <w:rPr>
          <w:highlight w:val="white"/>
        </w:rPr>
      </w:pPr>
      <w:r w:rsidRPr="00026BE8">
        <w:rPr>
          <w:highlight w:val="white"/>
          <w:lang w:val="fr-CH"/>
        </w:rPr>
        <w:t xml:space="preserve">    </w:t>
      </w:r>
      <w:r w:rsidRPr="00140C86">
        <w:rPr>
          <w:color w:val="0000FF"/>
          <w:highlight w:val="white"/>
        </w:rPr>
        <w:t>this</w:t>
      </w:r>
      <w:r w:rsidRPr="00140C86">
        <w:rPr>
          <w:highlight w:val="white"/>
        </w:rPr>
        <w:t xml:space="preserve">.kinect = </w:t>
      </w:r>
      <w:r w:rsidRPr="00140C86">
        <w:rPr>
          <w:color w:val="2B91AF"/>
          <w:highlight w:val="white"/>
        </w:rPr>
        <w:t>KinectSensor</w:t>
      </w:r>
      <w:r w:rsidRPr="00140C86">
        <w:rPr>
          <w:highlight w:val="white"/>
        </w:rPr>
        <w:t>.GetDefault();</w:t>
      </w:r>
    </w:p>
    <w:p w14:paraId="49E5E392" w14:textId="77777777" w:rsidR="00140C86" w:rsidRPr="00140C86" w:rsidRDefault="00140C86" w:rsidP="00686708">
      <w:pPr>
        <w:pStyle w:val="Code"/>
        <w:rPr>
          <w:highlight w:val="white"/>
        </w:rPr>
      </w:pPr>
      <w:r w:rsidRPr="00140C86">
        <w:rPr>
          <w:highlight w:val="white"/>
        </w:rPr>
        <w:t xml:space="preserve">    </w:t>
      </w:r>
      <w:r w:rsidRPr="00140C86">
        <w:rPr>
          <w:color w:val="0000FF"/>
          <w:highlight w:val="white"/>
        </w:rPr>
        <w:t>this</w:t>
      </w:r>
      <w:r w:rsidRPr="00140C86">
        <w:rPr>
          <w:highlight w:val="white"/>
        </w:rPr>
        <w:t xml:space="preserve">.kinectCore = </w:t>
      </w:r>
      <w:r w:rsidRPr="00140C86">
        <w:rPr>
          <w:color w:val="2B91AF"/>
          <w:highlight w:val="white"/>
        </w:rPr>
        <w:t>KinectCoreWindow</w:t>
      </w:r>
      <w:r w:rsidRPr="00140C86">
        <w:rPr>
          <w:highlight w:val="white"/>
        </w:rPr>
        <w:t>.GetForCurrentThread();</w:t>
      </w:r>
    </w:p>
    <w:p w14:paraId="135835A1" w14:textId="77777777" w:rsidR="00140C86" w:rsidRPr="00026BE8" w:rsidRDefault="00140C86" w:rsidP="00686708">
      <w:pPr>
        <w:pStyle w:val="Code"/>
        <w:rPr>
          <w:highlight w:val="white"/>
        </w:rPr>
      </w:pPr>
      <w:r w:rsidRPr="00026BE8">
        <w:rPr>
          <w:highlight w:val="white"/>
        </w:rPr>
        <w:t xml:space="preserve">    </w:t>
      </w:r>
    </w:p>
    <w:p w14:paraId="3A0E0FF2" w14:textId="04D93CCF" w:rsidR="00140C86" w:rsidRPr="008252AA" w:rsidRDefault="00140C86" w:rsidP="00686708">
      <w:pPr>
        <w:pStyle w:val="Code"/>
        <w:rPr>
          <w:highlight w:val="white"/>
          <w:lang w:val="fr-CH"/>
        </w:rPr>
      </w:pPr>
      <w:r w:rsidRPr="00026BE8">
        <w:rPr>
          <w:highlight w:val="white"/>
        </w:rPr>
        <w:t xml:space="preserve">    </w:t>
      </w:r>
      <w:r w:rsidRPr="008252AA">
        <w:rPr>
          <w:color w:val="008000"/>
          <w:highlight w:val="white"/>
          <w:lang w:val="fr-CH"/>
        </w:rPr>
        <w:t>//</w:t>
      </w:r>
      <w:r w:rsidR="00E445A9">
        <w:rPr>
          <w:color w:val="008000"/>
          <w:highlight w:val="white"/>
          <w:lang w:val="fr-CH"/>
        </w:rPr>
        <w:t>o</w:t>
      </w:r>
      <w:r w:rsidRPr="008252AA">
        <w:rPr>
          <w:color w:val="008000"/>
          <w:highlight w:val="white"/>
          <w:lang w:val="fr-CH"/>
        </w:rPr>
        <w:t xml:space="preserve">n traite les évévenements permettant </w:t>
      </w:r>
      <w:r w:rsidR="008252AA" w:rsidRPr="008252AA">
        <w:rPr>
          <w:color w:val="008000"/>
          <w:lang w:val="fr-CH"/>
        </w:rPr>
        <w:t>de faire bouger le curseur</w:t>
      </w:r>
    </w:p>
    <w:p w14:paraId="48868211" w14:textId="77777777" w:rsidR="00140C86" w:rsidRPr="00026BE8" w:rsidRDefault="00140C86" w:rsidP="00686708">
      <w:pPr>
        <w:pStyle w:val="Code"/>
        <w:rPr>
          <w:highlight w:val="white"/>
        </w:rPr>
      </w:pPr>
      <w:r w:rsidRPr="008252AA">
        <w:rPr>
          <w:highlight w:val="white"/>
          <w:lang w:val="fr-CH"/>
        </w:rPr>
        <w:t xml:space="preserve">    </w:t>
      </w:r>
      <w:r w:rsidRPr="00026BE8">
        <w:rPr>
          <w:color w:val="0000FF"/>
          <w:highlight w:val="white"/>
        </w:rPr>
        <w:t>this</w:t>
      </w:r>
      <w:r w:rsidRPr="00026BE8">
        <w:rPr>
          <w:highlight w:val="white"/>
        </w:rPr>
        <w:t>.kinectCore.PointerMoved += kinectCore_PointerMoved;</w:t>
      </w:r>
    </w:p>
    <w:p w14:paraId="6B38A721" w14:textId="77777777" w:rsidR="005C305F" w:rsidRPr="00026BE8" w:rsidRDefault="005C305F" w:rsidP="00686708">
      <w:pPr>
        <w:pStyle w:val="Code"/>
        <w:rPr>
          <w:highlight w:val="white"/>
        </w:rPr>
      </w:pPr>
    </w:p>
    <w:p w14:paraId="77709ED6" w14:textId="69B94397" w:rsidR="00140C86" w:rsidRDefault="00140C86" w:rsidP="00686708">
      <w:pPr>
        <w:pStyle w:val="Code"/>
        <w:rPr>
          <w:highlight w:val="white"/>
        </w:rPr>
      </w:pPr>
      <w:r w:rsidRPr="00026BE8">
        <w:rPr>
          <w:highlight w:val="white"/>
        </w:rPr>
        <w:t xml:space="preserve">    </w:t>
      </w:r>
      <w:r>
        <w:rPr>
          <w:color w:val="008000"/>
          <w:highlight w:val="white"/>
        </w:rPr>
        <w:t>//</w:t>
      </w:r>
      <w:r w:rsidR="00E445A9">
        <w:rPr>
          <w:color w:val="008000"/>
          <w:highlight w:val="white"/>
        </w:rPr>
        <w:t>o</w:t>
      </w:r>
      <w:r>
        <w:rPr>
          <w:color w:val="008000"/>
          <w:highlight w:val="white"/>
        </w:rPr>
        <w:t>n ouvre Kinect (Kinect s'allume)</w:t>
      </w:r>
    </w:p>
    <w:p w14:paraId="368A6FB4" w14:textId="77777777" w:rsidR="00140C86" w:rsidRPr="00026BE8" w:rsidRDefault="00140C86" w:rsidP="00686708">
      <w:pPr>
        <w:pStyle w:val="Code"/>
        <w:rPr>
          <w:highlight w:val="white"/>
        </w:rPr>
      </w:pPr>
      <w:r w:rsidRPr="00026BE8">
        <w:rPr>
          <w:highlight w:val="white"/>
        </w:rPr>
        <w:t xml:space="preserve">    </w:t>
      </w:r>
      <w:r w:rsidRPr="00026BE8">
        <w:rPr>
          <w:color w:val="0000FF"/>
          <w:highlight w:val="white"/>
        </w:rPr>
        <w:t>this</w:t>
      </w:r>
      <w:r w:rsidRPr="00026BE8">
        <w:rPr>
          <w:highlight w:val="white"/>
        </w:rPr>
        <w:t>.kinect.Open();</w:t>
      </w:r>
    </w:p>
    <w:p w14:paraId="77EC1EE2" w14:textId="77777777" w:rsidR="004A7EAF" w:rsidRPr="00104BF6" w:rsidRDefault="00140C86" w:rsidP="00686708">
      <w:pPr>
        <w:pStyle w:val="Code"/>
        <w:rPr>
          <w:lang w:val="fr-CH"/>
        </w:rPr>
      </w:pPr>
      <w:r w:rsidRPr="00104BF6">
        <w:rPr>
          <w:highlight w:val="white"/>
          <w:lang w:val="fr-CH"/>
        </w:rPr>
        <w:t>}</w:t>
      </w:r>
      <w:r w:rsidR="001A7C88" w:rsidRPr="00104BF6">
        <w:rPr>
          <w:lang w:val="fr-CH"/>
        </w:rPr>
        <w:t xml:space="preserve"> </w:t>
      </w:r>
    </w:p>
    <w:p w14:paraId="3869C3C8" w14:textId="77777777" w:rsidR="00104BF6" w:rsidRDefault="00104BF6" w:rsidP="00104BF6">
      <w:pPr>
        <w:rPr>
          <w:lang w:eastAsia="fr-CH"/>
        </w:rPr>
      </w:pPr>
      <w:r w:rsidRPr="00104BF6">
        <w:rPr>
          <w:lang w:eastAsia="fr-CH"/>
        </w:rPr>
        <w:t>Si l’application est lancée, on rema</w:t>
      </w:r>
      <w:r>
        <w:rPr>
          <w:lang w:eastAsia="fr-CH"/>
        </w:rPr>
        <w:t xml:space="preserve">rque que le logo </w:t>
      </w:r>
      <w:r>
        <w:rPr>
          <w:i/>
          <w:lang w:eastAsia="fr-CH"/>
        </w:rPr>
        <w:t>Xbox</w:t>
      </w:r>
      <w:r>
        <w:rPr>
          <w:lang w:eastAsia="fr-CH"/>
        </w:rPr>
        <w:t xml:space="preserve"> </w:t>
      </w:r>
      <w:r w:rsidR="00EF1075">
        <w:rPr>
          <w:lang w:eastAsia="fr-CH"/>
        </w:rPr>
        <w:t>du capteur Kinect s’allume, ce qui indique qu</w:t>
      </w:r>
      <w:r w:rsidR="006778B9">
        <w:rPr>
          <w:lang w:eastAsia="fr-CH"/>
        </w:rPr>
        <w:t>e de</w:t>
      </w:r>
      <w:r w:rsidR="00F17DEB">
        <w:rPr>
          <w:lang w:eastAsia="fr-CH"/>
        </w:rPr>
        <w:t>s images sont reçues, et qu’on peut les utiliser dans notre application</w:t>
      </w:r>
      <w:r w:rsidR="00197D04">
        <w:rPr>
          <w:lang w:eastAsia="fr-CH"/>
        </w:rPr>
        <w:t>.</w:t>
      </w:r>
    </w:p>
    <w:p w14:paraId="4C8896EA" w14:textId="77777777" w:rsidR="00E53E84" w:rsidRDefault="004B6474" w:rsidP="00B11D5E">
      <w:pPr>
        <w:pStyle w:val="Titre3"/>
        <w:rPr>
          <w:lang w:eastAsia="fr-CH"/>
        </w:rPr>
      </w:pPr>
      <w:bookmarkStart w:id="100" w:name="_Toc421258512"/>
      <w:r>
        <w:rPr>
          <w:lang w:eastAsia="fr-CH"/>
        </w:rPr>
        <w:t>Le dessin</w:t>
      </w:r>
      <w:bookmarkEnd w:id="100"/>
    </w:p>
    <w:p w14:paraId="2F125EE2" w14:textId="77777777" w:rsidR="00BC6A43" w:rsidRDefault="00B84961" w:rsidP="00BC6A43">
      <w:pPr>
        <w:rPr>
          <w:lang w:eastAsia="fr-CH"/>
        </w:rPr>
      </w:pPr>
      <w:r>
        <w:rPr>
          <w:lang w:eastAsia="fr-CH"/>
        </w:rPr>
        <w:t>Normalement</w:t>
      </w:r>
      <w:r w:rsidR="00BC6A43">
        <w:rPr>
          <w:lang w:eastAsia="fr-CH"/>
        </w:rPr>
        <w:t xml:space="preserve">, notre projet contient la méthode </w:t>
      </w:r>
      <w:r w:rsidR="00BC6A43">
        <w:rPr>
          <w:i/>
          <w:lang w:eastAsia="fr-CH"/>
        </w:rPr>
        <w:t>kinectCore_PointerMoved</w:t>
      </w:r>
      <w:r w:rsidR="00AE19CA">
        <w:rPr>
          <w:lang w:eastAsia="fr-CH"/>
        </w:rPr>
        <w:t>, créée précédemment</w:t>
      </w:r>
      <w:r w:rsidR="00742A89">
        <w:rPr>
          <w:i/>
          <w:lang w:eastAsia="fr-CH"/>
        </w:rPr>
        <w:t> </w:t>
      </w:r>
      <w:r w:rsidR="00742A89">
        <w:rPr>
          <w:lang w:eastAsia="fr-CH"/>
        </w:rPr>
        <w:t>:</w:t>
      </w:r>
    </w:p>
    <w:p w14:paraId="6ECECFB4" w14:textId="77777777" w:rsidR="00742A89" w:rsidRPr="00742A89" w:rsidRDefault="00742A89" w:rsidP="00742A89">
      <w:pPr>
        <w:pStyle w:val="Code"/>
        <w:rPr>
          <w:highlight w:val="white"/>
        </w:rPr>
      </w:pPr>
      <w:r w:rsidRPr="00742A89">
        <w:rPr>
          <w:color w:val="0000FF"/>
          <w:highlight w:val="white"/>
        </w:rPr>
        <w:t>void</w:t>
      </w:r>
      <w:r w:rsidRPr="00742A89">
        <w:rPr>
          <w:highlight w:val="white"/>
        </w:rPr>
        <w:t xml:space="preserve"> kinectCore_PointerMoved(</w:t>
      </w:r>
      <w:r w:rsidRPr="00742A89">
        <w:rPr>
          <w:color w:val="2B91AF"/>
          <w:highlight w:val="white"/>
        </w:rPr>
        <w:t>KinectCoreWindow</w:t>
      </w:r>
      <w:r w:rsidRPr="00742A89">
        <w:rPr>
          <w:highlight w:val="white"/>
        </w:rPr>
        <w:t xml:space="preserve"> sender, </w:t>
      </w:r>
      <w:r w:rsidRPr="00742A89">
        <w:rPr>
          <w:color w:val="2B91AF"/>
          <w:highlight w:val="white"/>
        </w:rPr>
        <w:t>KinectPointerEventArgs</w:t>
      </w:r>
      <w:r w:rsidRPr="00742A89">
        <w:rPr>
          <w:highlight w:val="white"/>
        </w:rPr>
        <w:t xml:space="preserve"> args)</w:t>
      </w:r>
    </w:p>
    <w:p w14:paraId="0F0310CC" w14:textId="77777777" w:rsidR="00742A89" w:rsidRPr="00026BE8" w:rsidRDefault="00742A89" w:rsidP="00742A89">
      <w:pPr>
        <w:pStyle w:val="Code"/>
        <w:rPr>
          <w:lang w:val="fr-CH"/>
        </w:rPr>
      </w:pPr>
      <w:r w:rsidRPr="00026BE8">
        <w:rPr>
          <w:highlight w:val="white"/>
          <w:lang w:val="fr-CH"/>
        </w:rPr>
        <w:t>{</w:t>
      </w:r>
    </w:p>
    <w:p w14:paraId="03A824E0" w14:textId="77777777" w:rsidR="00F4435A" w:rsidRPr="00A46E97" w:rsidRDefault="00F4435A" w:rsidP="00F4435A">
      <w:pPr>
        <w:pStyle w:val="Code"/>
        <w:rPr>
          <w:lang w:val="fr-CH"/>
        </w:rPr>
      </w:pPr>
      <w:r w:rsidRPr="00A46E97">
        <w:rPr>
          <w:lang w:val="fr-CH"/>
        </w:rPr>
        <w:t xml:space="preserve">    </w:t>
      </w:r>
    </w:p>
    <w:p w14:paraId="649B52C8" w14:textId="77777777" w:rsidR="00742A89" w:rsidRPr="00A46E97" w:rsidRDefault="00742A89" w:rsidP="00742A89">
      <w:pPr>
        <w:pStyle w:val="Code"/>
        <w:rPr>
          <w:lang w:val="fr-CH"/>
        </w:rPr>
      </w:pPr>
      <w:r w:rsidRPr="00A46E97">
        <w:rPr>
          <w:lang w:val="fr-CH"/>
        </w:rPr>
        <w:t>}</w:t>
      </w:r>
    </w:p>
    <w:p w14:paraId="35C39F58" w14:textId="0362D824" w:rsidR="00941985" w:rsidRDefault="005E74AB" w:rsidP="00104BF6">
      <w:pPr>
        <w:rPr>
          <w:lang w:eastAsia="fr-CH"/>
        </w:rPr>
      </w:pPr>
      <w:r>
        <w:rPr>
          <w:lang w:eastAsia="fr-CH"/>
        </w:rPr>
        <w:t xml:space="preserve">Elle est appelée lorsqu’un joueur suivi </w:t>
      </w:r>
      <w:r w:rsidR="002E563A">
        <w:rPr>
          <w:lang w:eastAsia="fr-CH"/>
        </w:rPr>
        <w:t>déplace une de ses</w:t>
      </w:r>
      <w:r>
        <w:rPr>
          <w:lang w:eastAsia="fr-CH"/>
        </w:rPr>
        <w:t xml:space="preserve"> main</w:t>
      </w:r>
      <w:r w:rsidR="002E563A">
        <w:rPr>
          <w:lang w:eastAsia="fr-CH"/>
        </w:rPr>
        <w:t>s</w:t>
      </w:r>
      <w:r>
        <w:rPr>
          <w:lang w:eastAsia="fr-CH"/>
        </w:rPr>
        <w:t>.</w:t>
      </w:r>
      <w:r w:rsidR="00F53AB5">
        <w:rPr>
          <w:lang w:eastAsia="fr-CH"/>
        </w:rPr>
        <w:br/>
      </w:r>
      <w:r w:rsidR="00941985">
        <w:rPr>
          <w:lang w:eastAsia="fr-CH"/>
        </w:rPr>
        <w:t xml:space="preserve">C’est ici </w:t>
      </w:r>
      <w:r w:rsidR="00FA59A4">
        <w:rPr>
          <w:lang w:eastAsia="fr-CH"/>
        </w:rPr>
        <w:t xml:space="preserve">qu’il faudra ajouter le gros </w:t>
      </w:r>
      <w:r w:rsidR="00CA73C3">
        <w:rPr>
          <w:lang w:eastAsia="fr-CH"/>
        </w:rPr>
        <w:t>du code.</w:t>
      </w:r>
    </w:p>
    <w:p w14:paraId="2CC4C0E5" w14:textId="77777777" w:rsidR="00482F1C" w:rsidRDefault="0006340E" w:rsidP="00104BF6">
      <w:pPr>
        <w:rPr>
          <w:lang w:eastAsia="fr-CH"/>
        </w:rPr>
      </w:pPr>
      <w:r>
        <w:rPr>
          <w:lang w:eastAsia="fr-CH"/>
        </w:rPr>
        <w:t>Pour cette part</w:t>
      </w:r>
      <w:r w:rsidR="005B15A5">
        <w:rPr>
          <w:lang w:eastAsia="fr-CH"/>
        </w:rPr>
        <w:t xml:space="preserve">ie, </w:t>
      </w:r>
      <w:r w:rsidR="00025B1E">
        <w:rPr>
          <w:lang w:eastAsia="fr-CH"/>
        </w:rPr>
        <w:t xml:space="preserve">peu de code </w:t>
      </w:r>
      <w:r w:rsidR="005B15A5">
        <w:rPr>
          <w:lang w:eastAsia="fr-CH"/>
        </w:rPr>
        <w:t xml:space="preserve">sera </w:t>
      </w:r>
      <w:r w:rsidR="00025B1E">
        <w:rPr>
          <w:lang w:eastAsia="fr-CH"/>
        </w:rPr>
        <w:t>fourni</w:t>
      </w:r>
      <w:r w:rsidR="005B15A5">
        <w:rPr>
          <w:lang w:eastAsia="fr-CH"/>
        </w:rPr>
        <w:t xml:space="preserve">. </w:t>
      </w:r>
      <w:r w:rsidR="00025B1E">
        <w:rPr>
          <w:lang w:eastAsia="fr-CH"/>
        </w:rPr>
        <w:t xml:space="preserve">Cependant, quelques pistes et conseils </w:t>
      </w:r>
      <w:r w:rsidR="00893F78">
        <w:rPr>
          <w:lang w:eastAsia="fr-CH"/>
        </w:rPr>
        <w:t>sont donnés.</w:t>
      </w:r>
    </w:p>
    <w:p w14:paraId="1328E770" w14:textId="77777777" w:rsidR="00652575" w:rsidRDefault="00652575" w:rsidP="00652575">
      <w:pPr>
        <w:pStyle w:val="Sous-titre"/>
        <w:rPr>
          <w:lang w:eastAsia="fr-CH"/>
        </w:rPr>
      </w:pPr>
      <w:r>
        <w:rPr>
          <w:lang w:eastAsia="fr-CH"/>
        </w:rPr>
        <w:t>Vérifier la pression</w:t>
      </w:r>
      <w:r w:rsidR="00E67C56">
        <w:rPr>
          <w:lang w:eastAsia="fr-CH"/>
        </w:rPr>
        <w:t xml:space="preserve"> du pointeur courant</w:t>
      </w:r>
      <w:r w:rsidR="003278D2">
        <w:rPr>
          <w:lang w:eastAsia="fr-CH"/>
        </w:rPr>
        <w:t xml:space="preserve"> avant de dessiner</w:t>
      </w:r>
    </w:p>
    <w:p w14:paraId="234369CA" w14:textId="020AA038" w:rsidR="00E67C56" w:rsidRDefault="00627943" w:rsidP="00E67C56">
      <w:pPr>
        <w:rPr>
          <w:lang w:eastAsia="fr-CH"/>
        </w:rPr>
      </w:pPr>
      <w:r>
        <w:rPr>
          <w:lang w:eastAsia="fr-CH"/>
        </w:rPr>
        <w:t xml:space="preserve">Il est possible de récupérer la pression du </w:t>
      </w:r>
      <w:r>
        <w:rPr>
          <w:i/>
          <w:lang w:eastAsia="fr-CH"/>
        </w:rPr>
        <w:t>KinectPointerPoint</w:t>
      </w:r>
      <w:r w:rsidR="00554AFE">
        <w:rPr>
          <w:lang w:eastAsia="fr-CH"/>
        </w:rPr>
        <w:t xml:space="preserve"> </w:t>
      </w:r>
      <w:r w:rsidR="00193E2E">
        <w:rPr>
          <w:lang w:eastAsia="fr-CH"/>
        </w:rPr>
        <w:t>de la m</w:t>
      </w:r>
      <w:r w:rsidR="007A59D0">
        <w:rPr>
          <w:lang w:eastAsia="fr-CH"/>
        </w:rPr>
        <w:t>ême manière</w:t>
      </w:r>
      <w:r w:rsidR="00BC3573">
        <w:rPr>
          <w:lang w:eastAsia="fr-CH"/>
        </w:rPr>
        <w:t xml:space="preserve"> que vu</w:t>
      </w:r>
      <w:r w:rsidR="00E445A9">
        <w:rPr>
          <w:lang w:eastAsia="fr-CH"/>
        </w:rPr>
        <w:t>e</w:t>
      </w:r>
      <w:r w:rsidR="00BC3573">
        <w:rPr>
          <w:lang w:eastAsia="fr-CH"/>
        </w:rPr>
        <w:t xml:space="preserve"> dans le chapitre</w:t>
      </w:r>
      <w:r w:rsidR="00554AFE">
        <w:rPr>
          <w:lang w:eastAsia="fr-CH"/>
        </w:rPr>
        <w:t xml:space="preserve"> </w:t>
      </w:r>
      <w:r w:rsidR="00BC3573">
        <w:rPr>
          <w:lang w:eastAsia="fr-CH"/>
        </w:rPr>
        <w:fldChar w:fldCharType="begin"/>
      </w:r>
      <w:r w:rsidR="00BC3573">
        <w:rPr>
          <w:lang w:eastAsia="fr-CH"/>
        </w:rPr>
        <w:instrText xml:space="preserve"> REF _Ref420416437 \r \h </w:instrText>
      </w:r>
      <w:r w:rsidR="00BC3573">
        <w:rPr>
          <w:lang w:eastAsia="fr-CH"/>
        </w:rPr>
      </w:r>
      <w:r w:rsidR="00BC3573">
        <w:rPr>
          <w:lang w:eastAsia="fr-CH"/>
        </w:rPr>
        <w:fldChar w:fldCharType="separate"/>
      </w:r>
      <w:r w:rsidR="005562A4">
        <w:rPr>
          <w:lang w:eastAsia="fr-CH"/>
        </w:rPr>
        <w:t>4.5</w:t>
      </w:r>
      <w:r w:rsidR="00BC3573">
        <w:rPr>
          <w:lang w:eastAsia="fr-CH"/>
        </w:rPr>
        <w:fldChar w:fldCharType="end"/>
      </w:r>
      <w:r w:rsidR="006B50F8">
        <w:rPr>
          <w:lang w:eastAsia="fr-CH"/>
        </w:rPr>
        <w:t xml:space="preserve">. </w:t>
      </w:r>
      <w:r w:rsidR="00777859">
        <w:rPr>
          <w:lang w:eastAsia="fr-CH"/>
        </w:rPr>
        <w:t>Il ne fa</w:t>
      </w:r>
      <w:r w:rsidR="000212DE">
        <w:rPr>
          <w:lang w:eastAsia="fr-CH"/>
        </w:rPr>
        <w:t xml:space="preserve">ut dessiner une ligne qu’à partir d’une certaine pression. </w:t>
      </w:r>
      <w:r w:rsidR="00C03E54">
        <w:rPr>
          <w:lang w:eastAsia="fr-CH"/>
        </w:rPr>
        <w:t xml:space="preserve">Une pression de </w:t>
      </w:r>
      <w:r w:rsidR="00C03E54">
        <w:rPr>
          <w:i/>
          <w:lang w:eastAsia="fr-CH"/>
        </w:rPr>
        <w:t>0.5</w:t>
      </w:r>
      <w:r w:rsidR="00F30F9B">
        <w:rPr>
          <w:lang w:eastAsia="fr-CH"/>
        </w:rPr>
        <w:t xml:space="preserve"> est un bon compromis</w:t>
      </w:r>
      <w:r w:rsidR="00733F8B">
        <w:rPr>
          <w:lang w:eastAsia="fr-CH"/>
        </w:rPr>
        <w:t>.</w:t>
      </w:r>
    </w:p>
    <w:p w14:paraId="6C3E2367" w14:textId="77777777" w:rsidR="00733F8B" w:rsidRPr="005A08FB" w:rsidRDefault="00733F8B" w:rsidP="00E67C56">
      <w:pPr>
        <w:rPr>
          <w:rStyle w:val="Emphaseple"/>
        </w:rPr>
      </w:pPr>
      <w:r w:rsidRPr="005A08FB">
        <w:rPr>
          <w:rStyle w:val="Emphaseple"/>
        </w:rPr>
        <w:t>Remarque : lorsque le joueur n’appuie plus, aucune ligne ne doit être dessinée !</w:t>
      </w:r>
    </w:p>
    <w:p w14:paraId="26E10907" w14:textId="77777777" w:rsidR="00893F78" w:rsidRDefault="00CA4C7E" w:rsidP="00C16D8A">
      <w:pPr>
        <w:pStyle w:val="Sous-titre"/>
        <w:rPr>
          <w:lang w:eastAsia="fr-CH"/>
        </w:rPr>
      </w:pPr>
      <w:r>
        <w:rPr>
          <w:lang w:eastAsia="fr-CH"/>
        </w:rPr>
        <w:t>Ajouter une ligne</w:t>
      </w:r>
    </w:p>
    <w:p w14:paraId="22240685" w14:textId="77777777" w:rsidR="00812CA8" w:rsidRDefault="0092491E" w:rsidP="00CA4C7E">
      <w:pPr>
        <w:rPr>
          <w:lang w:eastAsia="fr-CH"/>
        </w:rPr>
      </w:pPr>
      <w:r>
        <w:rPr>
          <w:lang w:eastAsia="fr-CH"/>
        </w:rPr>
        <w:t>Lors</w:t>
      </w:r>
      <w:r w:rsidR="009F23D5">
        <w:rPr>
          <w:lang w:eastAsia="fr-CH"/>
        </w:rPr>
        <w:t xml:space="preserve"> du développement de ce projet pour</w:t>
      </w:r>
      <w:r w:rsidR="00F11BEE">
        <w:rPr>
          <w:lang w:eastAsia="fr-CH"/>
        </w:rPr>
        <w:t xml:space="preserve"> l</w:t>
      </w:r>
      <w:r>
        <w:rPr>
          <w:lang w:eastAsia="fr-CH"/>
        </w:rPr>
        <w:t xml:space="preserve">e tutoriel, </w:t>
      </w:r>
      <w:r w:rsidR="00157752">
        <w:rPr>
          <w:lang w:eastAsia="fr-CH"/>
        </w:rPr>
        <w:t xml:space="preserve">il a été vu que dessiner des lignes </w:t>
      </w:r>
      <w:r w:rsidR="00EA4798">
        <w:rPr>
          <w:lang w:eastAsia="fr-CH"/>
        </w:rPr>
        <w:t>entre chaque point était la meilleure façon de faire</w:t>
      </w:r>
      <w:r w:rsidR="00CB5C16">
        <w:rPr>
          <w:lang w:eastAsia="fr-CH"/>
        </w:rPr>
        <w:t xml:space="preserve">, avec un résultat visuel </w:t>
      </w:r>
      <w:r w:rsidR="00AE2010">
        <w:rPr>
          <w:lang w:eastAsia="fr-CH"/>
        </w:rPr>
        <w:t>meilleur</w:t>
      </w:r>
      <w:r w:rsidR="004B28B5">
        <w:rPr>
          <w:lang w:eastAsia="fr-CH"/>
        </w:rPr>
        <w:t xml:space="preserve">. </w:t>
      </w:r>
    </w:p>
    <w:p w14:paraId="5B1ADFE7" w14:textId="77777777" w:rsidR="00CA4C7E" w:rsidRDefault="00EA4798" w:rsidP="00CA4C7E">
      <w:pPr>
        <w:rPr>
          <w:lang w:eastAsia="fr-CH"/>
        </w:rPr>
      </w:pPr>
      <w:r>
        <w:rPr>
          <w:lang w:eastAsia="fr-CH"/>
        </w:rPr>
        <w:t xml:space="preserve">C’est pourquoi le point local </w:t>
      </w:r>
      <w:r>
        <w:rPr>
          <w:i/>
          <w:lang w:eastAsia="fr-CH"/>
        </w:rPr>
        <w:t>this.</w:t>
      </w:r>
      <w:r w:rsidR="00DF7D6D">
        <w:rPr>
          <w:i/>
          <w:lang w:eastAsia="fr-CH"/>
        </w:rPr>
        <w:t>lastPosition</w:t>
      </w:r>
      <w:r>
        <w:rPr>
          <w:lang w:eastAsia="fr-CH"/>
        </w:rPr>
        <w:t xml:space="preserve"> a été ajouté</w:t>
      </w:r>
      <w:r w:rsidR="006A2DD2">
        <w:rPr>
          <w:lang w:eastAsia="fr-CH"/>
        </w:rPr>
        <w:t>, indiquant l</w:t>
      </w:r>
      <w:r w:rsidR="00651A02">
        <w:rPr>
          <w:lang w:eastAsia="fr-CH"/>
        </w:rPr>
        <w:t>a position du</w:t>
      </w:r>
      <w:r w:rsidR="006A2DD2">
        <w:rPr>
          <w:lang w:eastAsia="fr-CH"/>
        </w:rPr>
        <w:t xml:space="preserve"> dernier point </w:t>
      </w:r>
      <w:r w:rsidR="006A2DD2">
        <w:rPr>
          <w:i/>
          <w:lang w:eastAsia="fr-CH"/>
        </w:rPr>
        <w:t>pressé</w:t>
      </w:r>
      <w:r w:rsidR="001F7C96">
        <w:rPr>
          <w:lang w:eastAsia="fr-CH"/>
        </w:rPr>
        <w:t>, soit le début de la ligne</w:t>
      </w:r>
      <w:r w:rsidR="00480ADA">
        <w:rPr>
          <w:lang w:eastAsia="fr-CH"/>
        </w:rPr>
        <w:t>.</w:t>
      </w:r>
      <w:r w:rsidR="00B676A2">
        <w:rPr>
          <w:lang w:eastAsia="fr-CH"/>
        </w:rPr>
        <w:t xml:space="preserve"> Ce point peut être :</w:t>
      </w:r>
    </w:p>
    <w:p w14:paraId="310C749D" w14:textId="64475584" w:rsidR="00B676A2" w:rsidRDefault="00B676A2" w:rsidP="00E70EAF">
      <w:pPr>
        <w:pStyle w:val="Paragraphedeliste"/>
        <w:numPr>
          <w:ilvl w:val="0"/>
          <w:numId w:val="16"/>
        </w:numPr>
        <w:rPr>
          <w:lang w:eastAsia="fr-CH"/>
        </w:rPr>
      </w:pPr>
      <w:r>
        <w:rPr>
          <w:i/>
          <w:lang w:eastAsia="fr-CH"/>
        </w:rPr>
        <w:lastRenderedPageBreak/>
        <w:t>this.</w:t>
      </w:r>
      <w:r w:rsidR="00DF7D6D">
        <w:rPr>
          <w:i/>
          <w:lang w:eastAsia="fr-CH"/>
        </w:rPr>
        <w:t>lastPosition</w:t>
      </w:r>
      <w:r w:rsidR="00DF7D6D">
        <w:rPr>
          <w:lang w:eastAsia="fr-CH"/>
        </w:rPr>
        <w:t xml:space="preserve"> </w:t>
      </w:r>
      <w:r>
        <w:rPr>
          <w:i/>
          <w:lang w:eastAsia="fr-CH"/>
        </w:rPr>
        <w:t>=</w:t>
      </w:r>
      <w:r w:rsidR="008C460D">
        <w:rPr>
          <w:i/>
          <w:lang w:eastAsia="fr-CH"/>
        </w:rPr>
        <w:t>=</w:t>
      </w:r>
      <w:r>
        <w:rPr>
          <w:i/>
          <w:lang w:eastAsia="fr-CH"/>
        </w:rPr>
        <w:t xml:space="preserve"> nul </w:t>
      </w:r>
      <w:r>
        <w:rPr>
          <w:lang w:eastAsia="fr-CH"/>
        </w:rPr>
        <w:t>: indique qu</w:t>
      </w:r>
      <w:r w:rsidR="00CD6CB7">
        <w:rPr>
          <w:lang w:eastAsia="fr-CH"/>
        </w:rPr>
        <w:t>’il n’y a pas de dernier</w:t>
      </w:r>
      <w:r w:rsidR="00E445A9">
        <w:rPr>
          <w:lang w:eastAsia="fr-CH"/>
        </w:rPr>
        <w:t>s</w:t>
      </w:r>
      <w:r w:rsidR="00CD6CB7">
        <w:rPr>
          <w:lang w:eastAsia="fr-CH"/>
        </w:rPr>
        <w:t xml:space="preserve"> points</w:t>
      </w:r>
      <w:r w:rsidR="00FF348E">
        <w:rPr>
          <w:lang w:eastAsia="fr-CH"/>
        </w:rPr>
        <w:t xml:space="preserve">, c’est-à-dire que la ligne n’a pas de commencement. </w:t>
      </w:r>
      <w:r w:rsidR="001A6980">
        <w:rPr>
          <w:lang w:eastAsia="fr-CH"/>
        </w:rPr>
        <w:t>Cela</w:t>
      </w:r>
      <w:r w:rsidR="0067481B">
        <w:rPr>
          <w:lang w:eastAsia="fr-CH"/>
        </w:rPr>
        <w:t xml:space="preserve"> a</w:t>
      </w:r>
      <w:r w:rsidR="00E84326">
        <w:rPr>
          <w:lang w:eastAsia="fr-CH"/>
        </w:rPr>
        <w:t>rrive, par exemple, au lancement de l’</w:t>
      </w:r>
      <w:r w:rsidR="00CD749B">
        <w:rPr>
          <w:lang w:eastAsia="fr-CH"/>
        </w:rPr>
        <w:t xml:space="preserve">application, ou encore </w:t>
      </w:r>
      <w:r w:rsidR="00860AB8">
        <w:rPr>
          <w:lang w:eastAsia="fr-CH"/>
        </w:rPr>
        <w:t>lorsque le joueur</w:t>
      </w:r>
      <w:r w:rsidR="00CD749B">
        <w:rPr>
          <w:lang w:eastAsia="fr-CH"/>
        </w:rPr>
        <w:t xml:space="preserve"> ne veut plus dessiner (on a </w:t>
      </w:r>
      <w:r w:rsidR="006A1986">
        <w:rPr>
          <w:lang w:eastAsia="fr-CH"/>
        </w:rPr>
        <w:t>relâché</w:t>
      </w:r>
      <w:r w:rsidR="00CD749B">
        <w:rPr>
          <w:lang w:eastAsia="fr-CH"/>
        </w:rPr>
        <w:t xml:space="preserve"> la pression)</w:t>
      </w:r>
    </w:p>
    <w:p w14:paraId="45E280C1" w14:textId="77777777" w:rsidR="008C460D" w:rsidRDefault="008C460D" w:rsidP="00E70EAF">
      <w:pPr>
        <w:pStyle w:val="Paragraphedeliste"/>
        <w:numPr>
          <w:ilvl w:val="0"/>
          <w:numId w:val="16"/>
        </w:numPr>
        <w:rPr>
          <w:lang w:eastAsia="fr-CH"/>
        </w:rPr>
      </w:pPr>
      <w:r>
        <w:rPr>
          <w:i/>
          <w:lang w:eastAsia="fr-CH"/>
        </w:rPr>
        <w:t>this</w:t>
      </w:r>
      <w:r w:rsidRPr="008C460D">
        <w:rPr>
          <w:lang w:eastAsia="fr-CH"/>
        </w:rPr>
        <w:t>.</w:t>
      </w:r>
      <w:r w:rsidR="00DF7D6D">
        <w:rPr>
          <w:i/>
          <w:lang w:eastAsia="fr-CH"/>
        </w:rPr>
        <w:t>lastPosition</w:t>
      </w:r>
      <w:r w:rsidR="00DF7D6D">
        <w:rPr>
          <w:lang w:eastAsia="fr-CH"/>
        </w:rPr>
        <w:t xml:space="preserve"> </w:t>
      </w:r>
      <w:r>
        <w:rPr>
          <w:lang w:eastAsia="fr-CH"/>
        </w:rPr>
        <w:t>peut aussi</w:t>
      </w:r>
      <w:r w:rsidR="00D973DB">
        <w:rPr>
          <w:lang w:eastAsia="fr-CH"/>
        </w:rPr>
        <w:t xml:space="preserve"> indiquer des valeurs X-Y</w:t>
      </w:r>
      <w:r w:rsidR="008E391E">
        <w:rPr>
          <w:lang w:eastAsia="fr-CH"/>
        </w:rPr>
        <w:t xml:space="preserve">, qu’on peut récupérer avec </w:t>
      </w:r>
      <w:r w:rsidR="008E391E">
        <w:rPr>
          <w:i/>
          <w:lang w:eastAsia="fr-CH"/>
        </w:rPr>
        <w:t>this.lastPostition.Value.X</w:t>
      </w:r>
      <w:r w:rsidR="008E391E">
        <w:rPr>
          <w:lang w:eastAsia="fr-CH"/>
        </w:rPr>
        <w:t xml:space="preserve">, respectivement </w:t>
      </w:r>
      <w:r w:rsidR="008E391E">
        <w:rPr>
          <w:i/>
          <w:lang w:eastAsia="fr-CH"/>
        </w:rPr>
        <w:t>this.lastPostition.Value.Y</w:t>
      </w:r>
    </w:p>
    <w:p w14:paraId="1D723E2A" w14:textId="20A2A0EB" w:rsidR="004A7EAF" w:rsidRDefault="005F74E6" w:rsidP="009232AB">
      <w:pPr>
        <w:rPr>
          <w:lang w:eastAsia="fr-CH"/>
        </w:rPr>
      </w:pPr>
      <w:r>
        <w:rPr>
          <w:lang w:eastAsia="fr-CH"/>
        </w:rPr>
        <w:t>Si on connait</w:t>
      </w:r>
      <w:r w:rsidR="006F1548">
        <w:rPr>
          <w:lang w:eastAsia="fr-CH"/>
        </w:rPr>
        <w:t xml:space="preserve"> la position du dernier point pressé, et que le point courant est lui aussi pressé, on peut dessiner une ligne entr</w:t>
      </w:r>
      <w:r w:rsidR="00C436E7">
        <w:rPr>
          <w:lang w:eastAsia="fr-CH"/>
        </w:rPr>
        <w:t>e ces deux points </w:t>
      </w:r>
      <w:r w:rsidR="001E3D3D">
        <w:rPr>
          <w:lang w:eastAsia="fr-CH"/>
        </w:rPr>
        <w:t>sur le</w:t>
      </w:r>
      <w:r w:rsidR="00493C08">
        <w:rPr>
          <w:lang w:eastAsia="fr-CH"/>
        </w:rPr>
        <w:t xml:space="preserve"> ca</w:t>
      </w:r>
      <w:r w:rsidR="00E445A9">
        <w:rPr>
          <w:lang w:eastAsia="fr-CH"/>
        </w:rPr>
        <w:t>lva</w:t>
      </w:r>
      <w:r w:rsidR="00493C08">
        <w:rPr>
          <w:lang w:eastAsia="fr-CH"/>
        </w:rPr>
        <w:t xml:space="preserve"> de dessin, appelé </w:t>
      </w:r>
      <w:r w:rsidR="00493C08">
        <w:rPr>
          <w:i/>
          <w:lang w:eastAsia="fr-CH"/>
        </w:rPr>
        <w:t>drawCanvas</w:t>
      </w:r>
      <w:r w:rsidR="006B7784">
        <w:rPr>
          <w:lang w:eastAsia="fr-CH"/>
        </w:rPr>
        <w:t xml:space="preserve"> (</w:t>
      </w:r>
      <w:r w:rsidR="00791AFD">
        <w:rPr>
          <w:lang w:eastAsia="fr-CH"/>
        </w:rPr>
        <w:t xml:space="preserve">voir chapitre </w:t>
      </w:r>
      <w:r w:rsidR="00EB1676">
        <w:rPr>
          <w:lang w:eastAsia="fr-CH"/>
        </w:rPr>
        <w:fldChar w:fldCharType="begin"/>
      </w:r>
      <w:r w:rsidR="00EB1676">
        <w:rPr>
          <w:lang w:eastAsia="fr-CH"/>
        </w:rPr>
        <w:instrText xml:space="preserve"> REF _Ref420421407 \r \h </w:instrText>
      </w:r>
      <w:r w:rsidR="00EB1676">
        <w:rPr>
          <w:lang w:eastAsia="fr-CH"/>
        </w:rPr>
      </w:r>
      <w:r w:rsidR="00EB1676">
        <w:rPr>
          <w:lang w:eastAsia="fr-CH"/>
        </w:rPr>
        <w:fldChar w:fldCharType="separate"/>
      </w:r>
      <w:r w:rsidR="005562A4">
        <w:rPr>
          <w:lang w:eastAsia="fr-CH"/>
        </w:rPr>
        <w:t>4.4</w:t>
      </w:r>
      <w:r w:rsidR="00EB1676">
        <w:rPr>
          <w:lang w:eastAsia="fr-CH"/>
        </w:rPr>
        <w:fldChar w:fldCharType="end"/>
      </w:r>
      <w:r w:rsidR="006B7784">
        <w:rPr>
          <w:lang w:eastAsia="fr-CH"/>
        </w:rPr>
        <w:t>)</w:t>
      </w:r>
      <w:r w:rsidR="00DE4044">
        <w:rPr>
          <w:lang w:eastAsia="fr-CH"/>
        </w:rPr>
        <w:t>.</w:t>
      </w:r>
    </w:p>
    <w:p w14:paraId="42C780C3" w14:textId="1A04163D" w:rsidR="00B77B47" w:rsidRDefault="00B77B47" w:rsidP="00B77B47">
      <w:pPr>
        <w:pStyle w:val="Sous-titre"/>
        <w:rPr>
          <w:lang w:eastAsia="fr-CH"/>
        </w:rPr>
      </w:pPr>
      <w:r>
        <w:rPr>
          <w:lang w:eastAsia="fr-CH"/>
        </w:rPr>
        <w:t xml:space="preserve">Gérer le nombre de </w:t>
      </w:r>
      <w:r w:rsidR="0072550F">
        <w:rPr>
          <w:lang w:eastAsia="fr-CH"/>
        </w:rPr>
        <w:t>pointeur</w:t>
      </w:r>
      <w:r w:rsidR="00E445A9">
        <w:rPr>
          <w:lang w:eastAsia="fr-CH"/>
        </w:rPr>
        <w:t>s</w:t>
      </w:r>
      <w:r>
        <w:rPr>
          <w:lang w:eastAsia="fr-CH"/>
        </w:rPr>
        <w:t xml:space="preserve"> </w:t>
      </w:r>
      <w:r w:rsidR="0072550F">
        <w:rPr>
          <w:lang w:eastAsia="fr-CH"/>
        </w:rPr>
        <w:t>(2 par personne)</w:t>
      </w:r>
    </w:p>
    <w:p w14:paraId="7AA398D2" w14:textId="29D5E4D9" w:rsidR="00F51F8F" w:rsidRDefault="00067D4C" w:rsidP="00055CD0">
      <w:pPr>
        <w:rPr>
          <w:lang w:eastAsia="fr-CH"/>
        </w:rPr>
      </w:pPr>
      <w:r>
        <w:rPr>
          <w:lang w:eastAsia="fr-CH"/>
        </w:rPr>
        <w:t xml:space="preserve">Pour ce projet </w:t>
      </w:r>
      <w:r w:rsidR="003817E5">
        <w:rPr>
          <w:lang w:eastAsia="fr-CH"/>
        </w:rPr>
        <w:t>« </w:t>
      </w:r>
      <w:r>
        <w:rPr>
          <w:lang w:eastAsia="fr-CH"/>
        </w:rPr>
        <w:t>découvert</w:t>
      </w:r>
      <w:r w:rsidR="003817E5">
        <w:rPr>
          <w:lang w:eastAsia="fr-CH"/>
        </w:rPr>
        <w:t> »</w:t>
      </w:r>
      <w:r w:rsidR="00055CD0">
        <w:rPr>
          <w:lang w:eastAsia="fr-CH"/>
        </w:rPr>
        <w:t xml:space="preserve">, il est conseillé d’admettre qu’une seule personne est présente et détectée par Kinect. </w:t>
      </w:r>
      <w:r w:rsidR="00B51FFF">
        <w:rPr>
          <w:lang w:eastAsia="fr-CH"/>
        </w:rPr>
        <w:t>En effet, décider de la personne qui dessine actuellement nécessite plus de détail</w:t>
      </w:r>
      <w:r w:rsidR="00D76B8D">
        <w:rPr>
          <w:lang w:eastAsia="fr-CH"/>
        </w:rPr>
        <w:t>s</w:t>
      </w:r>
      <w:r w:rsidR="00B51FFF">
        <w:rPr>
          <w:lang w:eastAsia="fr-CH"/>
        </w:rPr>
        <w:t xml:space="preserve"> et d’information sur le concept d’engagement</w:t>
      </w:r>
      <w:r w:rsidR="00633BD3">
        <w:rPr>
          <w:lang w:eastAsia="fr-CH"/>
        </w:rPr>
        <w:t>.</w:t>
      </w:r>
      <w:r w:rsidR="00F51F8F">
        <w:rPr>
          <w:lang w:eastAsia="fr-CH"/>
        </w:rPr>
        <w:t xml:space="preserve"> </w:t>
      </w:r>
    </w:p>
    <w:p w14:paraId="712AA446" w14:textId="0DB925A3" w:rsidR="00F51F8F" w:rsidRDefault="005F3B23" w:rsidP="00055CD0">
      <w:pPr>
        <w:rPr>
          <w:lang w:eastAsia="fr-CH"/>
        </w:rPr>
      </w:pPr>
      <w:r>
        <w:rPr>
          <w:lang w:eastAsia="fr-CH"/>
        </w:rPr>
        <w:t xml:space="preserve">C’est pourquoi, si plusieurs personnes sont détectées par Kinect, la méthode </w:t>
      </w:r>
      <w:r>
        <w:rPr>
          <w:i/>
          <w:lang w:eastAsia="fr-CH"/>
        </w:rPr>
        <w:t>kinectCore_PointerMoved</w:t>
      </w:r>
      <w:r w:rsidR="006D7713">
        <w:rPr>
          <w:i/>
          <w:lang w:eastAsia="fr-CH"/>
        </w:rPr>
        <w:t xml:space="preserve"> </w:t>
      </w:r>
      <w:r w:rsidR="00C101CD">
        <w:rPr>
          <w:lang w:eastAsia="fr-CH"/>
        </w:rPr>
        <w:t>pourra être appelée plusieurs fois en « même temps »</w:t>
      </w:r>
      <w:r w:rsidR="00310BF9">
        <w:rPr>
          <w:lang w:eastAsia="fr-CH"/>
        </w:rPr>
        <w:t>, et dont chaque p</w:t>
      </w:r>
      <w:r w:rsidR="00C101CD">
        <w:rPr>
          <w:lang w:eastAsia="fr-CH"/>
        </w:rPr>
        <w:t>ointeur sont différent.</w:t>
      </w:r>
      <w:r w:rsidR="00310BF9">
        <w:rPr>
          <w:lang w:eastAsia="fr-CH"/>
        </w:rPr>
        <w:t xml:space="preserve"> </w:t>
      </w:r>
    </w:p>
    <w:p w14:paraId="0BED1887" w14:textId="77777777" w:rsidR="009E54EC" w:rsidRDefault="00E36FBF" w:rsidP="00055CD0">
      <w:pPr>
        <w:rPr>
          <w:lang w:eastAsia="fr-CH"/>
        </w:rPr>
      </w:pPr>
      <w:r>
        <w:rPr>
          <w:lang w:eastAsia="fr-CH"/>
        </w:rPr>
        <w:t>Il</w:t>
      </w:r>
      <w:r w:rsidR="00AA0E48">
        <w:rPr>
          <w:lang w:eastAsia="fr-CH"/>
        </w:rPr>
        <w:t xml:space="preserve"> est</w:t>
      </w:r>
      <w:r>
        <w:rPr>
          <w:lang w:eastAsia="fr-CH"/>
        </w:rPr>
        <w:t xml:space="preserve"> donc</w:t>
      </w:r>
      <w:r w:rsidR="00AA0E48">
        <w:rPr>
          <w:lang w:eastAsia="fr-CH"/>
        </w:rPr>
        <w:t xml:space="preserve"> conseillé de :</w:t>
      </w:r>
    </w:p>
    <w:p w14:paraId="21D2B9B4" w14:textId="77777777" w:rsidR="00AA0E48" w:rsidRDefault="001A3E24" w:rsidP="00E70EAF">
      <w:pPr>
        <w:pStyle w:val="Paragraphedeliste"/>
        <w:numPr>
          <w:ilvl w:val="0"/>
          <w:numId w:val="17"/>
        </w:numPr>
        <w:rPr>
          <w:lang w:eastAsia="fr-CH"/>
        </w:rPr>
      </w:pPr>
      <w:r>
        <w:rPr>
          <w:lang w:eastAsia="fr-CH"/>
        </w:rPr>
        <w:t>S</w:t>
      </w:r>
      <w:r w:rsidR="00E36FBF">
        <w:rPr>
          <w:lang w:eastAsia="fr-CH"/>
        </w:rPr>
        <w:t xml:space="preserve">e tenir assez près de Kinect, </w:t>
      </w:r>
      <w:r>
        <w:rPr>
          <w:lang w:eastAsia="fr-CH"/>
        </w:rPr>
        <w:t xml:space="preserve">à moins de 2 mètres, et bien en face, de </w:t>
      </w:r>
      <w:r w:rsidR="00D37DE3">
        <w:rPr>
          <w:lang w:eastAsia="fr-CH"/>
        </w:rPr>
        <w:t>telle</w:t>
      </w:r>
      <w:r>
        <w:rPr>
          <w:lang w:eastAsia="fr-CH"/>
        </w:rPr>
        <w:t xml:space="preserve"> sorte que le capteur ne détecte qu’une seule personne. </w:t>
      </w:r>
      <w:r w:rsidR="00CA0341">
        <w:rPr>
          <w:lang w:eastAsia="fr-CH"/>
        </w:rPr>
        <w:t xml:space="preserve">Si la caméra </w:t>
      </w:r>
      <w:r w:rsidR="00687487">
        <w:rPr>
          <w:lang w:eastAsia="fr-CH"/>
        </w:rPr>
        <w:t xml:space="preserve">a détecté plusieurs personnes, </w:t>
      </w:r>
      <w:r w:rsidR="00A563CA">
        <w:rPr>
          <w:lang w:eastAsia="fr-CH"/>
        </w:rPr>
        <w:t>redémarrer l’application.</w:t>
      </w:r>
    </w:p>
    <w:p w14:paraId="2C2AECE2" w14:textId="604715AD" w:rsidR="00AD531E" w:rsidRDefault="006779F9" w:rsidP="00E70EAF">
      <w:pPr>
        <w:pStyle w:val="Paragraphedeliste"/>
        <w:numPr>
          <w:ilvl w:val="0"/>
          <w:numId w:val="17"/>
        </w:numPr>
        <w:rPr>
          <w:lang w:eastAsia="fr-CH"/>
        </w:rPr>
      </w:pPr>
      <w:r>
        <w:rPr>
          <w:lang w:eastAsia="fr-CH"/>
        </w:rPr>
        <w:t>Ajouter une condition pour que, par exemple, seul</w:t>
      </w:r>
      <w:r w:rsidR="00E445A9">
        <w:rPr>
          <w:lang w:eastAsia="fr-CH"/>
        </w:rPr>
        <w:t>e</w:t>
      </w:r>
      <w:r>
        <w:rPr>
          <w:lang w:eastAsia="fr-CH"/>
        </w:rPr>
        <w:t xml:space="preserve"> </w:t>
      </w:r>
      <w:r w:rsidR="0043496A">
        <w:rPr>
          <w:lang w:eastAsia="fr-CH"/>
        </w:rPr>
        <w:t>la main droite puisse être utilisée</w:t>
      </w:r>
      <w:r w:rsidR="00BE5DEE">
        <w:rPr>
          <w:lang w:eastAsia="fr-CH"/>
        </w:rPr>
        <w:t>. Le</w:t>
      </w:r>
      <w:r w:rsidR="0043496A">
        <w:rPr>
          <w:lang w:eastAsia="fr-CH"/>
        </w:rPr>
        <w:t xml:space="preserve"> </w:t>
      </w:r>
      <w:r w:rsidR="0043496A" w:rsidRPr="000C19C7">
        <w:rPr>
          <w:i/>
          <w:lang w:eastAsia="fr-CH"/>
        </w:rPr>
        <w:t>KinectPointerPoint</w:t>
      </w:r>
      <w:r w:rsidR="0043496A">
        <w:rPr>
          <w:lang w:eastAsia="fr-CH"/>
        </w:rPr>
        <w:t xml:space="preserve"> courant </w:t>
      </w:r>
      <w:r w:rsidR="009B3EB4">
        <w:rPr>
          <w:lang w:eastAsia="fr-CH"/>
        </w:rPr>
        <w:t xml:space="preserve">ne doit </w:t>
      </w:r>
      <w:r w:rsidR="000C19C7">
        <w:rPr>
          <w:lang w:eastAsia="fr-CH"/>
        </w:rPr>
        <w:t xml:space="preserve">être traité que s’il provient de la main droite. </w:t>
      </w:r>
      <w:r w:rsidR="00CD4412">
        <w:rPr>
          <w:lang w:eastAsia="fr-CH"/>
        </w:rPr>
        <w:t>On a vu dans le chapitre</w:t>
      </w:r>
      <w:r w:rsidR="003210E3">
        <w:rPr>
          <w:lang w:eastAsia="fr-CH"/>
        </w:rPr>
        <w:t xml:space="preserve"> </w:t>
      </w:r>
      <w:r w:rsidR="003210E3">
        <w:rPr>
          <w:lang w:eastAsia="fr-CH"/>
        </w:rPr>
        <w:fldChar w:fldCharType="begin"/>
      </w:r>
      <w:r w:rsidR="003210E3">
        <w:rPr>
          <w:lang w:eastAsia="fr-CH"/>
        </w:rPr>
        <w:instrText xml:space="preserve"> REF _Ref420416437 \r \h </w:instrText>
      </w:r>
      <w:r w:rsidR="003210E3">
        <w:rPr>
          <w:lang w:eastAsia="fr-CH"/>
        </w:rPr>
      </w:r>
      <w:r w:rsidR="003210E3">
        <w:rPr>
          <w:lang w:eastAsia="fr-CH"/>
        </w:rPr>
        <w:fldChar w:fldCharType="separate"/>
      </w:r>
      <w:r w:rsidR="005562A4">
        <w:rPr>
          <w:lang w:eastAsia="fr-CH"/>
        </w:rPr>
        <w:t>4.5</w:t>
      </w:r>
      <w:r w:rsidR="003210E3">
        <w:rPr>
          <w:lang w:eastAsia="fr-CH"/>
        </w:rPr>
        <w:fldChar w:fldCharType="end"/>
      </w:r>
      <w:r w:rsidR="003210E3">
        <w:rPr>
          <w:lang w:eastAsia="fr-CH"/>
        </w:rPr>
        <w:t xml:space="preserve"> </w:t>
      </w:r>
      <w:r w:rsidR="003210E3">
        <w:t xml:space="preserve">la propriété </w:t>
      </w:r>
      <w:r w:rsidR="003210E3" w:rsidRPr="00912513">
        <w:rPr>
          <w:i/>
        </w:rPr>
        <w:t>point.Properties.HandType</w:t>
      </w:r>
      <w:r w:rsidR="00FD46B6">
        <w:t>, qui peut être utile.</w:t>
      </w:r>
      <w:r w:rsidR="003210E3">
        <w:rPr>
          <w:i/>
        </w:rPr>
        <w:t> </w:t>
      </w:r>
      <w:r w:rsidR="005949D9">
        <w:t xml:space="preserve">Ceci a pour but que </w:t>
      </w:r>
      <w:r w:rsidR="008377EA">
        <w:t>se</w:t>
      </w:r>
      <w:r w:rsidR="00382C6E">
        <w:t>ul un pointeur par personne n</w:t>
      </w:r>
      <w:r w:rsidR="00E445A9">
        <w:t>’es</w:t>
      </w:r>
      <w:r w:rsidR="00382C6E">
        <w:t>t traité</w:t>
      </w:r>
      <w:r w:rsidR="0056702F">
        <w:t>, une personne possédant 2 mains.</w:t>
      </w:r>
    </w:p>
    <w:p w14:paraId="05CE6050" w14:textId="77777777" w:rsidR="00B27F75" w:rsidRDefault="00B73D83" w:rsidP="00F20975">
      <w:pPr>
        <w:pStyle w:val="Sous-titre"/>
      </w:pPr>
      <w:r>
        <w:t>L’épaisseur</w:t>
      </w:r>
      <w:r w:rsidR="009337E7">
        <w:t xml:space="preserve"> du pinceau</w:t>
      </w:r>
    </w:p>
    <w:p w14:paraId="5951981B" w14:textId="77777777" w:rsidR="000E09E0" w:rsidRDefault="00D2226A" w:rsidP="001A41E8">
      <w:r>
        <w:t>Il est possible de dessiner en fonction de la pression ef</w:t>
      </w:r>
      <w:r w:rsidR="00706311">
        <w:t xml:space="preserve">fectuée par le joueur, </w:t>
      </w:r>
      <w:r w:rsidR="00A13E1C">
        <w:t xml:space="preserve">c’est-à-dire </w:t>
      </w:r>
      <w:r w:rsidR="00706311">
        <w:t>que le diamètre de la ligne augmente en fonction de la distance séparant l’épaule de la main (</w:t>
      </w:r>
      <w:r w:rsidR="002C6F93">
        <w:t>p</w:t>
      </w:r>
      <w:r w:rsidR="00706311" w:rsidRPr="00D05654">
        <w:rPr>
          <w:i/>
        </w:rPr>
        <w:t>oint.Properties.HandReachExtent</w:t>
      </w:r>
      <w:r w:rsidR="00706311">
        <w:rPr>
          <w:i/>
        </w:rPr>
        <w:t>)</w:t>
      </w:r>
      <w:r w:rsidR="00E80F66">
        <w:t>.</w:t>
      </w:r>
      <w:r w:rsidR="00706311">
        <w:t xml:space="preserve"> </w:t>
      </w:r>
    </w:p>
    <w:p w14:paraId="2A4522BF" w14:textId="77777777" w:rsidR="001A41E8" w:rsidRDefault="00706311" w:rsidP="001A41E8">
      <w:r>
        <w:t>Cependant,</w:t>
      </w:r>
      <w:r w:rsidR="006A7D18">
        <w:t xml:space="preserve"> dans un premier temps,</w:t>
      </w:r>
      <w:r>
        <w:t xml:space="preserve"> cette fonction</w:t>
      </w:r>
      <w:r w:rsidR="00107E5D">
        <w:t>nalité</w:t>
      </w:r>
      <w:r w:rsidR="002A7795">
        <w:t xml:space="preserve"> peut être ignorée totalement</w:t>
      </w:r>
      <w:r w:rsidR="00F33473">
        <w:t>, et ajoutée ultérieurement.</w:t>
      </w:r>
      <w:r w:rsidR="00DF260C">
        <w:t xml:space="preserve"> </w:t>
      </w:r>
      <w:r w:rsidR="00B1051A">
        <w:t>Il est donc conseillé de commencer à dessiner des lignes d’une épaisseur de 30 pixel</w:t>
      </w:r>
      <w:r w:rsidR="00620E1F">
        <w:t>s</w:t>
      </w:r>
      <w:r w:rsidR="009F04A6">
        <w:t xml:space="preserve">, puis, une fois le code fonctionnel, </w:t>
      </w:r>
      <w:r w:rsidR="00363976">
        <w:t>modifier le diamètre de cette ligne en fonction de la pression effectuée.</w:t>
      </w:r>
      <w:r w:rsidR="00FF2DA2">
        <w:softHyphen/>
      </w:r>
      <w:r w:rsidR="00FF2DA2">
        <w:softHyphen/>
        <w:t xml:space="preserve"> </w:t>
      </w:r>
    </w:p>
    <w:p w14:paraId="3952B22F" w14:textId="77777777" w:rsidR="00F2173F" w:rsidRDefault="00F2173F" w:rsidP="00F2173F">
      <w:pPr>
        <w:pStyle w:val="Titre2"/>
      </w:pPr>
      <w:bookmarkStart w:id="101" w:name="_Toc421258513"/>
      <w:r>
        <w:t>Correction</w:t>
      </w:r>
      <w:bookmarkEnd w:id="101"/>
    </w:p>
    <w:p w14:paraId="348A82C7" w14:textId="7A6CB484" w:rsidR="00AE0B4B" w:rsidRPr="006B2775" w:rsidRDefault="00BE0CAA" w:rsidP="00AE0B4B">
      <w:r>
        <w:t>Un</w:t>
      </w:r>
      <w:r w:rsidR="00BC0BC1">
        <w:t xml:space="preserve"> code</w:t>
      </w:r>
      <w:r w:rsidR="00D252BF">
        <w:t xml:space="preserve"> est disponible </w:t>
      </w:r>
      <w:r w:rsidR="00867497">
        <w:t xml:space="preserve">dans l’archive fournie, </w:t>
      </w:r>
      <w:r w:rsidR="006B2775">
        <w:t xml:space="preserve">dans le dossier </w:t>
      </w:r>
      <w:r w:rsidR="006B2775">
        <w:rPr>
          <w:i/>
        </w:rPr>
        <w:t>KinectDraw</w:t>
      </w:r>
      <w:r w:rsidR="00502557">
        <w:rPr>
          <w:i/>
        </w:rPr>
        <w:noBreakHyphen/>
      </w:r>
      <w:r w:rsidR="006B2775">
        <w:rPr>
          <w:i/>
        </w:rPr>
        <w:t>Final</w:t>
      </w:r>
      <w:r w:rsidR="006B2775">
        <w:t>.</w:t>
      </w:r>
      <w:r w:rsidR="004770BD">
        <w:t xml:space="preserve"> </w:t>
      </w:r>
      <w:r w:rsidR="00BC0BC1">
        <w:t>Il est possible</w:t>
      </w:r>
      <w:r w:rsidR="00A66BBF">
        <w:t xml:space="preserve"> de s’en inspirer pour certain</w:t>
      </w:r>
      <w:r w:rsidR="00E445A9">
        <w:t>s</w:t>
      </w:r>
      <w:r w:rsidR="00A66BBF">
        <w:t xml:space="preserve"> algorithme</w:t>
      </w:r>
      <w:r w:rsidR="00E445A9">
        <w:t>s</w:t>
      </w:r>
      <w:r w:rsidR="00607311">
        <w:t xml:space="preserve">. </w:t>
      </w:r>
      <w:r w:rsidR="0061728F">
        <w:t xml:space="preserve">Cependant, ce code n’est pas </w:t>
      </w:r>
      <w:r w:rsidR="008401B3">
        <w:t>présenté</w:t>
      </w:r>
      <w:r w:rsidR="0061728F">
        <w:t xml:space="preserve"> comme l’unique solution, </w:t>
      </w:r>
      <w:r>
        <w:t>mais</w:t>
      </w:r>
      <w:r w:rsidR="0033662A">
        <w:t xml:space="preserve"> comme proposition.</w:t>
      </w:r>
      <w:r w:rsidR="00B5179B">
        <w:t xml:space="preserve"> Il est d’ailleurs nettement </w:t>
      </w:r>
      <w:r w:rsidR="00917C32">
        <w:t>perfectible</w:t>
      </w:r>
      <w:r w:rsidR="00B5179B">
        <w:t>.</w:t>
      </w:r>
      <w:r w:rsidR="008569B8" w:rsidRPr="006B2775">
        <w:t xml:space="preserve"> </w:t>
      </w:r>
    </w:p>
    <w:p w14:paraId="40C7CDA1" w14:textId="77777777" w:rsidR="00FD6320" w:rsidRDefault="00FD6320" w:rsidP="00B719A2">
      <w:pPr>
        <w:pStyle w:val="Titre1"/>
      </w:pPr>
      <w:bookmarkStart w:id="102" w:name="_Toc419191674"/>
      <w:bookmarkStart w:id="103" w:name="_Ref419811720"/>
      <w:bookmarkStart w:id="104" w:name="_Ref419814792"/>
      <w:bookmarkStart w:id="105" w:name="_Toc419977416"/>
      <w:bookmarkStart w:id="106" w:name="_Toc421258514"/>
      <w:r>
        <w:lastRenderedPageBreak/>
        <w:t>Deuxième projet : Kinect PowerPoint</w:t>
      </w:r>
      <w:bookmarkEnd w:id="102"/>
      <w:bookmarkEnd w:id="103"/>
      <w:bookmarkEnd w:id="104"/>
      <w:bookmarkEnd w:id="105"/>
      <w:bookmarkEnd w:id="106"/>
    </w:p>
    <w:p w14:paraId="4C288250" w14:textId="77777777" w:rsidR="00474F3D" w:rsidRDefault="00474F3D" w:rsidP="00EC7C9C">
      <w:pPr>
        <w:pStyle w:val="Titre2"/>
      </w:pPr>
      <w:bookmarkStart w:id="107" w:name="_Ref420667017"/>
      <w:bookmarkStart w:id="108" w:name="_Toc421258515"/>
      <w:r>
        <w:t>Description du projet</w:t>
      </w:r>
      <w:bookmarkEnd w:id="107"/>
      <w:bookmarkEnd w:id="108"/>
    </w:p>
    <w:p w14:paraId="491C1552" w14:textId="49ECA2C0" w:rsidR="00F35D9E" w:rsidRDefault="008569B8" w:rsidP="008569B8">
      <w:r>
        <w:t>Ce projet est un module complémentaire à PowerPoint. Il permettra</w:t>
      </w:r>
      <w:r w:rsidR="0020080B">
        <w:t xml:space="preserve"> </w:t>
      </w:r>
      <w:r w:rsidR="00C70586">
        <w:t>de</w:t>
      </w:r>
      <w:r w:rsidR="0009618F">
        <w:t xml:space="preserve"> passer d’un</w:t>
      </w:r>
      <w:r w:rsidR="00E445A9">
        <w:t>e</w:t>
      </w:r>
      <w:r w:rsidR="00C70586">
        <w:t xml:space="preserve"> </w:t>
      </w:r>
      <w:r w:rsidR="00C70586">
        <w:rPr>
          <w:i/>
        </w:rPr>
        <w:t>slide</w:t>
      </w:r>
      <w:r w:rsidR="00C70586">
        <w:rPr>
          <w:rStyle w:val="Appelnotedebasdep"/>
          <w:i/>
        </w:rPr>
        <w:footnoteReference w:id="8"/>
      </w:r>
      <w:r w:rsidR="00CA7702">
        <w:t xml:space="preserve"> à</w:t>
      </w:r>
      <w:r w:rsidR="0009618F">
        <w:t xml:space="preserve"> l’autre à</w:t>
      </w:r>
      <w:r w:rsidR="00CA7702">
        <w:t xml:space="preserve"> l’aide d’</w:t>
      </w:r>
      <w:r w:rsidR="008F25B8">
        <w:t>un geste de la main/</w:t>
      </w:r>
      <w:r w:rsidR="00CA7702">
        <w:t xml:space="preserve">bras. </w:t>
      </w:r>
      <w:r w:rsidR="007D5AD3">
        <w:t xml:space="preserve">Les deux mains peuvent être utilisées, et on peut avancer </w:t>
      </w:r>
      <w:r w:rsidR="00E80885">
        <w:t>au</w:t>
      </w:r>
      <w:r w:rsidR="00E445A9">
        <w:t>x</w:t>
      </w:r>
      <w:r w:rsidR="00E80885">
        <w:t xml:space="preserve"> slide</w:t>
      </w:r>
      <w:r w:rsidR="00E445A9">
        <w:t>s</w:t>
      </w:r>
      <w:r w:rsidR="00E80885">
        <w:t xml:space="preserve"> suivant</w:t>
      </w:r>
      <w:r w:rsidR="007D5AD3">
        <w:t xml:space="preserve">, ou revenir </w:t>
      </w:r>
      <w:r w:rsidR="00E80885">
        <w:t>au</w:t>
      </w:r>
      <w:r w:rsidR="00E445A9">
        <w:t>x</w:t>
      </w:r>
      <w:r w:rsidR="00E80885">
        <w:t xml:space="preserve"> slide</w:t>
      </w:r>
      <w:r w:rsidR="00E445A9">
        <w:t>s</w:t>
      </w:r>
      <w:r w:rsidR="00E80885">
        <w:t xml:space="preserve"> précéd</w:t>
      </w:r>
      <w:r w:rsidR="00E445A9">
        <w:t>a</w:t>
      </w:r>
      <w:r w:rsidR="00E80885">
        <w:t>nt</w:t>
      </w:r>
      <w:r w:rsidR="007D5AD3">
        <w:t>.</w:t>
      </w:r>
    </w:p>
    <w:p w14:paraId="556AD7F5" w14:textId="77777777" w:rsidR="00E3760F" w:rsidRDefault="00706813" w:rsidP="00E3760F">
      <w:pPr>
        <w:keepNext/>
      </w:pPr>
      <w:r>
        <w:rPr>
          <w:noProof/>
          <w:lang w:eastAsia="fr-CH"/>
        </w:rPr>
        <mc:AlternateContent>
          <mc:Choice Requires="wpc">
            <w:drawing>
              <wp:inline distT="0" distB="0" distL="0" distR="0" wp14:anchorId="37E8A108" wp14:editId="72768F70">
                <wp:extent cx="5715000" cy="1678254"/>
                <wp:effectExtent l="0" t="19050" r="0" b="0"/>
                <wp:docPr id="116" name="Zone de dessin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2" name="Image 122"/>
                          <pic:cNvPicPr>
                            <a:picLocks noChangeAspect="1"/>
                          </pic:cNvPicPr>
                        </pic:nvPicPr>
                        <pic:blipFill>
                          <a:blip r:embed="rId48"/>
                          <a:stretch>
                            <a:fillRect/>
                          </a:stretch>
                        </pic:blipFill>
                        <pic:spPr>
                          <a:xfrm>
                            <a:off x="0" y="0"/>
                            <a:ext cx="5715000" cy="1642256"/>
                          </a:xfrm>
                          <a:prstGeom prst="rect">
                            <a:avLst/>
                          </a:prstGeom>
                        </pic:spPr>
                      </pic:pic>
                      <wps:wsp>
                        <wps:cNvPr id="126" name="Flèche droite 126"/>
                        <wps:cNvSpPr/>
                        <wps:spPr>
                          <a:xfrm>
                            <a:off x="1615570" y="57433"/>
                            <a:ext cx="2794697" cy="1384290"/>
                          </a:xfrm>
                          <a:prstGeom prst="right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8" name="Image 138"/>
                          <pic:cNvPicPr/>
                        </pic:nvPicPr>
                        <pic:blipFill>
                          <a:blip r:embed="rId49">
                            <a:extLst/>
                          </a:blip>
                          <a:stretch>
                            <a:fillRect/>
                          </a:stretch>
                        </pic:blipFill>
                        <pic:spPr>
                          <a:xfrm rot="900000">
                            <a:off x="3026394" y="479041"/>
                            <a:ext cx="325120" cy="594995"/>
                          </a:xfrm>
                          <a:prstGeom prst="rect">
                            <a:avLst/>
                          </a:prstGeom>
                        </pic:spPr>
                      </pic:pic>
                      <pic:pic xmlns:pic="http://schemas.openxmlformats.org/drawingml/2006/picture">
                        <pic:nvPicPr>
                          <pic:cNvPr id="141" name="Image 141"/>
                          <pic:cNvPicPr/>
                        </pic:nvPicPr>
                        <pic:blipFill>
                          <a:blip r:embed="rId49">
                            <a:extLst/>
                          </a:blip>
                          <a:stretch>
                            <a:fillRect/>
                          </a:stretch>
                        </pic:blipFill>
                        <pic:spPr>
                          <a:xfrm>
                            <a:off x="2674062" y="479586"/>
                            <a:ext cx="325120" cy="594995"/>
                          </a:xfrm>
                          <a:prstGeom prst="rect">
                            <a:avLst/>
                          </a:prstGeom>
                        </pic:spPr>
                      </pic:pic>
                      <pic:pic xmlns:pic="http://schemas.openxmlformats.org/drawingml/2006/picture">
                        <pic:nvPicPr>
                          <pic:cNvPr id="144" name="Image 144"/>
                          <pic:cNvPicPr/>
                        </pic:nvPicPr>
                        <pic:blipFill>
                          <a:blip r:embed="rId49">
                            <a:extLst/>
                          </a:blip>
                          <a:stretch>
                            <a:fillRect/>
                          </a:stretch>
                        </pic:blipFill>
                        <pic:spPr>
                          <a:xfrm rot="20700000">
                            <a:off x="2312427" y="475117"/>
                            <a:ext cx="325120" cy="594995"/>
                          </a:xfrm>
                          <a:prstGeom prst="rect">
                            <a:avLst/>
                          </a:prstGeom>
                        </pic:spPr>
                      </pic:pic>
                    </wpc:wpc>
                  </a:graphicData>
                </a:graphic>
              </wp:inline>
            </w:drawing>
          </mc:Choice>
          <mc:Fallback>
            <w:pict>
              <v:group w14:anchorId="339AE88D" id="Zone de dessin 116" o:spid="_x0000_s1026" editas="canvas" style="width:450pt;height:132.15pt;mso-position-horizontal-relative:char;mso-position-vertical-relative:line" coordsize="57150,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">
                <v:shape id="_x0000_s1027" type="#_x0000_t75" style="position:absolute;width:57150;height:16776;visibility:visible;mso-wrap-style:square">
                  <v:fill o:detectmouseclick="t"/>
                  <v:path o:connecttype="none"/>
                </v:shape>
                <v:shape id="Image 122" o:spid="_x0000_s1028" type="#_x0000_t75" style="position:absolute;width:57150;height:16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J3/LEAAAA3AAAAA8AAABkcnMvZG93bnJldi54bWxET01rwkAQvQv9D8sUvJS6aQ6lRlfRQkCL&#10;glrFHqfZaTY0Oxuyq8Z/7xYK3ubxPmc87WwtztT6yrGCl0ECgrhwuuJSwf4zf34D4QOyxtoxKbiS&#10;h+nkoTfGTLsLb+m8C6WIIewzVGBCaDIpfWHIoh+4hjhyP661GCJsS6lbvMRwW8s0SV6lxYpjg8GG&#10;3g0Vv7uTVfCxWR2evr6HzaxaHtc54dzkNFeq/9jNRiACdeEu/ncvdJyfpvD3TLxAT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J3/LEAAAA3AAAAA8AAAAAAAAAAAAAAAAA&#10;nwIAAGRycy9kb3ducmV2LnhtbFBLBQYAAAAABAAEAPcAAACQAwAAAAA=&#10;">
                  <v:imagedata r:id="rId50" o:title=""/>
                  <v:path arrowok="t"/>
                </v:shape>
                <v:shape id="Flèche droite 126" o:spid="_x0000_s1029" type="#_x0000_t13" style="position:absolute;left:16155;top:574;width:27947;height:13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H1cEA&#10;AADcAAAADwAAAGRycy9kb3ducmV2LnhtbERPTYvCMBC9L/gfwgje1tQKslSjiFIQvLiuot6GZmyL&#10;zSQ0Ueu/NwsLe5vH+5zZojONeFDra8sKRsMEBHFhdc2lgsNP/vkFwgdkjY1lUvAiD4t572OGmbZP&#10;/qbHPpQihrDPUEEVgsuk9EVFBv3QOuLIXW1rMETYllK3+IzhppFpkkykwZpjQ4WOVhUVt/3dKFgf&#10;z9ZvLzXu8kvq7okbF6P8pNSg3y2nIAJ14V/8597oOD+dwO8z8QI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Tx9XBAAAA3AAAAA8AAAAAAAAAAAAAAAAAmAIAAGRycy9kb3du&#10;cmV2LnhtbFBLBQYAAAAABAAEAPUAAACGAwAAAAA=&#10;" adj="16250" fillcolor="#c0504d [3205]" strokecolor="white [3201]" strokeweight="3pt">
                  <v:shadow on="t" color="black" opacity="24903f" origin=",.5" offset="0,.55556mm"/>
                </v:shape>
                <v:shape id="Image 138" o:spid="_x0000_s1030" type="#_x0000_t75" style="position:absolute;left:30263;top:4790;width:3252;height:5950;rotation: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s+PEAAAA3AAAAA8AAABkcnMvZG93bnJldi54bWxEj0FrwkAQhe8F/8Mygre60YBK6ioSEcSb&#10;thS8DdlpkjY7G7Orif++cyj0NsN789436+3gGvWgLtSeDcymCSjiwtuaSwMf74fXFagQkS02nsnA&#10;kwJsN6OXNWbW93ymxyWWSkI4ZGigirHNtA5FRQ7D1LfEon35zmGUtSu17bCXcNfoeZIstMOapaHC&#10;lvKKip/L3Rn4vNMyOeTLNL+m/fzb82l/vi2MmYyH3RuoSEP8N/9dH63gp0Irz8gE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Ss+PEAAAA3AAAAA8AAAAAAAAAAAAAAAAA&#10;nwIAAGRycy9kb3ducmV2LnhtbFBLBQYAAAAABAAEAPcAAACQAwAAAAA=&#10;">
                  <v:imagedata r:id="rId51" o:title=""/>
                </v:shape>
                <v:shape id="Image 141" o:spid="_x0000_s1031" type="#_x0000_t75" style="position:absolute;left:26740;top:4795;width:3251;height:5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Fl77BAAAA3AAAAA8AAABkcnMvZG93bnJldi54bWxET0uLwjAQvgv+hzCCN00VKVKNIgvKLuzB&#10;18XbbDK23W0mpYna9dcbQfA2H99z5svWVuJKjS8dKxgNExDE2pmScwXHw3owBeEDssHKMSn4Jw/L&#10;Rbczx8y4G+/oug+5iCHsM1RQhFBnUnpdkEU/dDVx5M6usRgibHJpGrzFcFvJcZKk0mLJsaHAmj4K&#10;0n/7i1XwM/bh/mWRNjqtt6f093t1vmil+r12NQMRqA1v8cv9aeL8yQiez8QL5O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2Fl77BAAAA3AAAAA8AAAAAAAAAAAAAAAAAnwIA&#10;AGRycy9kb3ducmV2LnhtbFBLBQYAAAAABAAEAPcAAACNAwAAAAA=&#10;">
                  <v:imagedata r:id="rId51" o:title=""/>
                </v:shape>
                <v:shape id="Image 144" o:spid="_x0000_s1032" type="#_x0000_t75" style="position:absolute;left:23124;top:4751;width:3251;height:5950;rotation:-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nADrCAAAA3AAAAA8AAABkcnMvZG93bnJldi54bWxET91qwjAUvh/4DuEIu5tpN5laG0WEzcFu&#10;tuoDHJpjG2xOSpLZ+vZmMNjd+fh+T7kdbSeu5INxrCCfZSCIa6cNNwpOx7enJYgQkTV2jknBjQJs&#10;N5OHEgvtBv6maxUbkUI4FKigjbEvpAx1SxbDzPXEiTs7bzEm6BupPQ4p3HbyOctepUXDqaHFnvYt&#10;1Zfqxyr4zFfuxTtzev/aD8Mtq6t+cTBKPU7H3RpEpDH+i//cHzrNn8/h95l0gd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5wA6wgAAANwAAAAPAAAAAAAAAAAAAAAAAJ8C&#10;AABkcnMvZG93bnJldi54bWxQSwUGAAAAAAQABAD3AAAAjgMAAAAA&#10;">
                  <v:imagedata r:id="rId51" o:title=""/>
                </v:shape>
                <w10:anchorlock/>
              </v:group>
            </w:pict>
          </mc:Fallback>
        </mc:AlternateContent>
      </w:r>
    </w:p>
    <w:p w14:paraId="7EEBC4CA" w14:textId="77777777" w:rsidR="008569B8" w:rsidRDefault="00E3760F" w:rsidP="00E3760F">
      <w:pPr>
        <w:pStyle w:val="Lgende"/>
      </w:pPr>
      <w:bookmarkStart w:id="109" w:name="_Ref420579571"/>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w:t>
      </w:r>
      <w:r w:rsidR="00046799">
        <w:rPr>
          <w:noProof/>
        </w:rPr>
        <w:fldChar w:fldCharType="end"/>
      </w:r>
      <w:bookmarkEnd w:id="109"/>
      <w:r>
        <w:t> : Le changement de slide peut s’effectuer d’un geste</w:t>
      </w:r>
    </w:p>
    <w:p w14:paraId="35E98413" w14:textId="77777777" w:rsidR="00A91308" w:rsidRDefault="00DA44F1" w:rsidP="00A91308">
      <w:r>
        <w:t xml:space="preserve">La figure </w:t>
      </w:r>
      <w:r>
        <w:fldChar w:fldCharType="begin"/>
      </w:r>
      <w:r>
        <w:instrText xml:space="preserve"> REF _Ref420571321 \p \h </w:instrText>
      </w:r>
      <w:r>
        <w:fldChar w:fldCharType="separate"/>
      </w:r>
      <w:r w:rsidR="005562A4">
        <w:t>ci-dessous</w:t>
      </w:r>
      <w:r>
        <w:fldChar w:fldCharType="end"/>
      </w:r>
      <w:r>
        <w:t xml:space="preserve"> montre le mouvement à effectuer. </w:t>
      </w:r>
      <w:r w:rsidR="006D5D02">
        <w:t>Si on veut, par exemple, passer à la slide suivante, il est nécessaire de :</w:t>
      </w:r>
    </w:p>
    <w:p w14:paraId="5A7CAF22" w14:textId="77777777" w:rsidR="006D5D02" w:rsidRDefault="00153D40" w:rsidP="00E70EAF">
      <w:pPr>
        <w:pStyle w:val="Paragraphedeliste"/>
        <w:numPr>
          <w:ilvl w:val="0"/>
          <w:numId w:val="20"/>
        </w:numPr>
      </w:pPr>
      <w:r>
        <w:t>Tendre un bras à droite</w:t>
      </w:r>
    </w:p>
    <w:p w14:paraId="7C578A35" w14:textId="77777777" w:rsidR="00153D40" w:rsidRDefault="00153D40" w:rsidP="00E70EAF">
      <w:pPr>
        <w:pStyle w:val="Paragraphedeliste"/>
        <w:numPr>
          <w:ilvl w:val="0"/>
          <w:numId w:val="20"/>
        </w:numPr>
      </w:pPr>
      <w:r>
        <w:t xml:space="preserve">Le remmener </w:t>
      </w:r>
      <w:r w:rsidR="00AF62F2">
        <w:t>vers la gauche</w:t>
      </w:r>
    </w:p>
    <w:p w14:paraId="455E11CF" w14:textId="4B035DF0" w:rsidR="00AF62F2" w:rsidRPr="00A91308" w:rsidRDefault="00CC5F26" w:rsidP="00AF62F2">
      <w:r>
        <w:t xml:space="preserve">Ceci permet de simuler </w:t>
      </w:r>
      <w:r w:rsidR="00252609">
        <w:t>un</w:t>
      </w:r>
      <w:r>
        <w:t xml:space="preserve"> geste de « balay</w:t>
      </w:r>
      <w:r w:rsidR="00E445A9">
        <w:t>èr</w:t>
      </w:r>
      <w:r>
        <w:t>ent »</w:t>
      </w:r>
      <w:r w:rsidR="00252609">
        <w:t xml:space="preserve">. </w:t>
      </w:r>
      <w:r w:rsidR="00694CC6">
        <w:t>Lorsqu’</w:t>
      </w:r>
      <w:r w:rsidR="00252609">
        <w:t xml:space="preserve">on </w:t>
      </w:r>
      <w:r w:rsidR="00AC5B28">
        <w:rPr>
          <w:i/>
        </w:rPr>
        <w:t>s</w:t>
      </w:r>
      <w:r w:rsidR="00E445A9">
        <w:rPr>
          <w:i/>
        </w:rPr>
        <w:t>t</w:t>
      </w:r>
      <w:r w:rsidR="00AC5B28">
        <w:rPr>
          <w:i/>
        </w:rPr>
        <w:t>i</w:t>
      </w:r>
      <w:r w:rsidR="00252609">
        <w:rPr>
          <w:i/>
        </w:rPr>
        <w:t>pe</w:t>
      </w:r>
      <w:r w:rsidR="00252609">
        <w:t xml:space="preserve"> de droite à gauche,</w:t>
      </w:r>
      <w:r w:rsidR="00694CC6">
        <w:t xml:space="preserve"> </w:t>
      </w:r>
      <w:r w:rsidR="00EF31BE">
        <w:t>il faut l’interpréter comme si on poussait la slide courante</w:t>
      </w:r>
      <w:r w:rsidR="001526F4">
        <w:t xml:space="preserve"> à gauche pour faire apparaître l</w:t>
      </w:r>
      <w:r w:rsidR="00E445A9">
        <w:t>a</w:t>
      </w:r>
      <w:r w:rsidR="001526F4">
        <w:t xml:space="preserve"> slide suivant.</w:t>
      </w:r>
    </w:p>
    <w:p w14:paraId="44DE0419" w14:textId="77777777" w:rsidR="00954FE2" w:rsidRDefault="003D1DB1" w:rsidP="00954FE2">
      <w:pPr>
        <w:keepNext/>
      </w:pPr>
      <w:r>
        <w:rPr>
          <w:noProof/>
          <w:lang w:eastAsia="fr-CH"/>
        </w:rPr>
        <mc:AlternateContent>
          <mc:Choice Requires="wpc">
            <w:drawing>
              <wp:inline distT="0" distB="0" distL="0" distR="0" wp14:anchorId="4969AC3B" wp14:editId="760126AD">
                <wp:extent cx="5554345" cy="481953"/>
                <wp:effectExtent l="0" t="0" r="8255" b="0"/>
                <wp:docPr id="136" name="Zone de dessin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Image 137"/>
                          <pic:cNvPicPr>
                            <a:picLocks noChangeAspect="1"/>
                          </pic:cNvPicPr>
                        </pic:nvPicPr>
                        <pic:blipFill>
                          <a:blip r:embed="rId52"/>
                          <a:stretch>
                            <a:fillRect/>
                          </a:stretch>
                        </pic:blipFill>
                        <pic:spPr>
                          <a:xfrm>
                            <a:off x="0" y="36000"/>
                            <a:ext cx="5554345" cy="367837"/>
                          </a:xfrm>
                          <a:prstGeom prst="rect">
                            <a:avLst/>
                          </a:prstGeom>
                        </pic:spPr>
                      </pic:pic>
                      <wps:wsp>
                        <wps:cNvPr id="145" name="Zone de texte 145"/>
                        <wps:cNvSpPr txBox="1"/>
                        <wps:spPr>
                          <a:xfrm>
                            <a:off x="1576611" y="165478"/>
                            <a:ext cx="274320" cy="290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A81658" w14:textId="77777777" w:rsidR="00D55FA4" w:rsidRPr="00943C00" w:rsidRDefault="00D55FA4">
                              <w:pPr>
                                <w:rPr>
                                  <w:color w:val="FFFFFF" w:themeColor="background1"/>
                                </w:rPr>
                              </w:pPr>
                              <w:r w:rsidRPr="00943C00">
                                <w:rPr>
                                  <w:color w:val="FFFFFF" w:themeColor="background1"/>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Zone de texte 145"/>
                        <wps:cNvSpPr txBox="1"/>
                        <wps:spPr>
                          <a:xfrm>
                            <a:off x="3422973" y="164522"/>
                            <a:ext cx="274320" cy="317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1B3B9" w14:textId="77777777" w:rsidR="00D55FA4" w:rsidRPr="00943C00" w:rsidRDefault="00D55FA4" w:rsidP="00943C00">
                              <w:pPr>
                                <w:pStyle w:val="NormalWeb"/>
                                <w:spacing w:before="0" w:beforeAutospacing="0" w:after="120" w:afterAutospacing="0"/>
                                <w:jc w:val="both"/>
                                <w:rPr>
                                  <w:rFonts w:asciiTheme="minorHAnsi" w:hAnsiTheme="minorHAnsi"/>
                                </w:rPr>
                              </w:pPr>
                              <w:r>
                                <w:rPr>
                                  <w:rFonts w:asciiTheme="minorHAnsi" w:eastAsia="Times New Roman" w:hAnsiTheme="minorHAnsi"/>
                                  <w:color w:val="FFFFFF"/>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7" name="Zone de texte 145"/>
                        <wps:cNvSpPr txBox="1"/>
                        <wps:spPr>
                          <a:xfrm>
                            <a:off x="5280025" y="165474"/>
                            <a:ext cx="274320"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6DEAA" w14:textId="77777777" w:rsidR="00D55FA4" w:rsidRPr="00943C00" w:rsidRDefault="00D55FA4" w:rsidP="00943C00">
                              <w:pPr>
                                <w:pStyle w:val="NormalWeb"/>
                                <w:spacing w:before="0" w:beforeAutospacing="0" w:after="120" w:afterAutospacing="0"/>
                                <w:jc w:val="both"/>
                                <w:rPr>
                                  <w:rFonts w:asciiTheme="minorHAnsi" w:hAnsiTheme="minorHAnsi"/>
                                </w:rPr>
                              </w:pPr>
                              <w:r>
                                <w:rPr>
                                  <w:rFonts w:asciiTheme="minorHAnsi" w:eastAsia="Times New Roman" w:hAnsiTheme="minorHAnsi"/>
                                  <w:color w:val="FFFFFF"/>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9AC3B" id="Zone de dessin 136" o:spid="_x0000_s1133" editas="canvas" style="width:437.35pt;height:37.95pt;mso-position-horizontal-relative:char;mso-position-vertical-relative:line" coordsize="55543,4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">
                <v:shape id="_x0000_s1134" type="#_x0000_t75" style="position:absolute;width:55543;height:4813;visibility:visible;mso-wrap-style:square">
                  <v:fill o:detectmouseclick="t"/>
                  <v:path o:connecttype="none"/>
                </v:shape>
                <v:shape id="Image 137" o:spid="_x0000_s1135" type="#_x0000_t75" style="position:absolute;top:360;width:55543;height:3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p4RLEAAAA3AAAAA8AAABkcnMvZG93bnJldi54bWxET01rwkAQvQv9D8sUetNNLdiaZiMaVLxU&#10;WutBb0N2mqRmZ0N2Nem/7wqCt3m8z0lmvanFhVpXWVbwPIpAEOdWV1wo2H+vhm8gnEfWWFsmBX/k&#10;YJY+DBKMte34iy47X4gQwi5GBaX3TSyly0sy6Ea2IQ7cj20N+gDbQuoWuxBuajmOook0WHFoKLGh&#10;rKT8tDsbBR8LnHaf2+OU3O9qa9bZ8pgdlko9PfbzdxCeen8X39wbHea/vML1mXCB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p4RLEAAAA3AAAAA8AAAAAAAAAAAAAAAAA&#10;nwIAAGRycy9kb3ducmV2LnhtbFBLBQYAAAAABAAEAPcAAACQAwAAAAA=&#10;">
                  <v:imagedata r:id="rId53" o:title=""/>
                  <v:path arrowok="t"/>
                </v:shape>
                <v:shape id="Zone de texte 145" o:spid="_x0000_s1136" type="#_x0000_t202" style="position:absolute;left:15766;top:1654;width:2743;height:29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14:paraId="1BA81658" w14:textId="77777777" w:rsidR="00D55FA4" w:rsidRPr="00943C00" w:rsidRDefault="00D55FA4">
                        <w:pPr>
                          <w:rPr>
                            <w:color w:val="FFFFFF" w:themeColor="background1"/>
                          </w:rPr>
                        </w:pPr>
                        <w:r w:rsidRPr="00943C00">
                          <w:rPr>
                            <w:color w:val="FFFFFF" w:themeColor="background1"/>
                          </w:rPr>
                          <w:t>1</w:t>
                        </w:r>
                      </w:p>
                    </w:txbxContent>
                  </v:textbox>
                </v:shape>
                <v:shape id="Zone de texte 145" o:spid="_x0000_s1137" type="#_x0000_t202" style="position:absolute;left:34229;top:1645;width:2743;height:31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WuMQA&#10;AADcAAAADwAAAGRycy9kb3ducmV2LnhtbERPTWsCMRC9C/6HMIVepGYtZ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aVrjEAAAA3AAAAA8AAAAAAAAAAAAAAAAAmAIAAGRycy9k&#10;b3ducmV2LnhtbFBLBQYAAAAABAAEAPUAAACJAwAAAAA=&#10;" filled="f" stroked="f" strokeweight=".5pt">
                  <v:textbox>
                    <w:txbxContent>
                      <w:p w14:paraId="08A1B3B9" w14:textId="77777777" w:rsidR="00D55FA4" w:rsidRPr="00943C00" w:rsidRDefault="00D55FA4" w:rsidP="00943C00">
                        <w:pPr>
                          <w:pStyle w:val="NormalWeb"/>
                          <w:spacing w:before="0" w:beforeAutospacing="0" w:after="120" w:afterAutospacing="0"/>
                          <w:jc w:val="both"/>
                          <w:rPr>
                            <w:rFonts w:asciiTheme="minorHAnsi" w:hAnsiTheme="minorHAnsi"/>
                          </w:rPr>
                        </w:pPr>
                        <w:r>
                          <w:rPr>
                            <w:rFonts w:asciiTheme="minorHAnsi" w:eastAsia="Times New Roman" w:hAnsiTheme="minorHAnsi"/>
                            <w:color w:val="FFFFFF"/>
                          </w:rPr>
                          <w:t>2</w:t>
                        </w:r>
                      </w:p>
                    </w:txbxContent>
                  </v:textbox>
                </v:shape>
                <v:shape id="Zone de texte 145" o:spid="_x0000_s1138" type="#_x0000_t202" style="position:absolute;left:52800;top:1654;width:2743;height:31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zI8QA&#10;AADcAAAADwAAAGRycy9kb3ducmV2LnhtbERPTWsCMRC9F/wPYQq9iGYtYs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8yPEAAAA3AAAAA8AAAAAAAAAAAAAAAAAmAIAAGRycy9k&#10;b3ducmV2LnhtbFBLBQYAAAAABAAEAPUAAACJAwAAAAA=&#10;" filled="f" stroked="f" strokeweight=".5pt">
                  <v:textbox>
                    <w:txbxContent>
                      <w:p w14:paraId="2CE6DEAA" w14:textId="77777777" w:rsidR="00D55FA4" w:rsidRPr="00943C00" w:rsidRDefault="00D55FA4" w:rsidP="00943C00">
                        <w:pPr>
                          <w:pStyle w:val="NormalWeb"/>
                          <w:spacing w:before="0" w:beforeAutospacing="0" w:after="120" w:afterAutospacing="0"/>
                          <w:jc w:val="both"/>
                          <w:rPr>
                            <w:rFonts w:asciiTheme="minorHAnsi" w:hAnsiTheme="minorHAnsi"/>
                          </w:rPr>
                        </w:pPr>
                        <w:r>
                          <w:rPr>
                            <w:rFonts w:asciiTheme="minorHAnsi" w:eastAsia="Times New Roman" w:hAnsiTheme="minorHAnsi"/>
                            <w:color w:val="FFFFFF"/>
                          </w:rPr>
                          <w:t>3</w:t>
                        </w:r>
                      </w:p>
                    </w:txbxContent>
                  </v:textbox>
                </v:shape>
                <w10:anchorlock/>
              </v:group>
            </w:pict>
          </mc:Fallback>
        </mc:AlternateContent>
      </w:r>
    </w:p>
    <w:p w14:paraId="144FFB04" w14:textId="77777777" w:rsidR="009D2814" w:rsidRDefault="00954FE2" w:rsidP="00954FE2">
      <w:pPr>
        <w:pStyle w:val="Lgende"/>
      </w:pPr>
      <w:bookmarkStart w:id="110" w:name="_Ref420579572"/>
      <w:bookmarkStart w:id="111" w:name="_Ref420571321"/>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2</w:t>
      </w:r>
      <w:r w:rsidR="00046799">
        <w:rPr>
          <w:noProof/>
        </w:rPr>
        <w:fldChar w:fldCharType="end"/>
      </w:r>
      <w:bookmarkEnd w:id="110"/>
      <w:r>
        <w:t> : Le mouvement pour changer de slide</w:t>
      </w:r>
      <w:bookmarkEnd w:id="111"/>
    </w:p>
    <w:p w14:paraId="5B5D8A50" w14:textId="5021DF30" w:rsidR="008600AA" w:rsidRDefault="00085F50" w:rsidP="008600AA">
      <w:r>
        <w:t>Aucune capture d’écran</w:t>
      </w:r>
      <w:r w:rsidR="00AC1158">
        <w:t xml:space="preserve"> de </w:t>
      </w:r>
      <w:r w:rsidR="00146890">
        <w:t xml:space="preserve">cet </w:t>
      </w:r>
      <w:r w:rsidR="00E445A9">
        <w:t xml:space="preserve">ADP </w:t>
      </w:r>
      <w:r w:rsidR="00146890">
        <w:t xml:space="preserve">in </w:t>
      </w:r>
      <w:r w:rsidR="00DA6872">
        <w:t>ne peut être prise</w:t>
      </w:r>
      <w:r w:rsidR="00E445A9">
        <w:t>,</w:t>
      </w:r>
      <w:r w:rsidR="00DA6872">
        <w:t xml:space="preserve"> car</w:t>
      </w:r>
      <w:r w:rsidR="0068433C">
        <w:t xml:space="preserve"> </w:t>
      </w:r>
      <w:r w:rsidR="00E127D1">
        <w:t xml:space="preserve">il ne contient </w:t>
      </w:r>
      <w:r w:rsidR="007954CE">
        <w:t>pas</w:t>
      </w:r>
      <w:r w:rsidR="00E127D1">
        <w:t xml:space="preserve"> </w:t>
      </w:r>
      <w:r w:rsidR="007954CE">
        <w:t>d’</w:t>
      </w:r>
      <w:r w:rsidR="00E127D1">
        <w:t>interface graphique</w:t>
      </w:r>
      <w:r w:rsidR="00C11AD7">
        <w:t>.</w:t>
      </w:r>
      <w:r w:rsidR="004D6F76">
        <w:t xml:space="preserve"> </w:t>
      </w:r>
    </w:p>
    <w:p w14:paraId="2E90124E" w14:textId="77777777" w:rsidR="00EC12E7" w:rsidRDefault="00EC12E7" w:rsidP="00EC12E7">
      <w:pPr>
        <w:pStyle w:val="Titre2"/>
      </w:pPr>
      <w:bookmarkStart w:id="112" w:name="_Toc421258516"/>
      <w:r w:rsidRPr="00EC12E7">
        <w:t>Mise en place et prérequis</w:t>
      </w:r>
      <w:bookmarkEnd w:id="112"/>
    </w:p>
    <w:p w14:paraId="681AFBBF" w14:textId="77777777" w:rsidR="00861984" w:rsidRDefault="00861984" w:rsidP="00861984">
      <w:r>
        <w:t xml:space="preserve">Depuis l’archive fournie, ouvrir le projet </w:t>
      </w:r>
      <w:r w:rsidRPr="00295061">
        <w:rPr>
          <w:i/>
        </w:rPr>
        <w:t>Kinect</w:t>
      </w:r>
      <w:r w:rsidR="00F018B5">
        <w:rPr>
          <w:i/>
        </w:rPr>
        <w:t xml:space="preserve">PowerPoint </w:t>
      </w:r>
      <w:r>
        <w:t xml:space="preserve">(dans le dossier </w:t>
      </w:r>
      <w:r w:rsidR="00F018B5" w:rsidRPr="00295061">
        <w:rPr>
          <w:i/>
        </w:rPr>
        <w:t>Kinect</w:t>
      </w:r>
      <w:r w:rsidR="00F018B5">
        <w:rPr>
          <w:i/>
        </w:rPr>
        <w:t>PowerPoint</w:t>
      </w:r>
      <w:r>
        <w:rPr>
          <w:i/>
        </w:rPr>
        <w:t>-</w:t>
      </w:r>
      <w:r w:rsidRPr="004432DA">
        <w:t>Base</w:t>
      </w:r>
      <w:r>
        <w:t xml:space="preserve">) </w:t>
      </w:r>
      <w:r w:rsidRPr="004432DA">
        <w:t>dans</w:t>
      </w:r>
      <w:r>
        <w:t xml:space="preserve"> Visual Studio. </w:t>
      </w:r>
    </w:p>
    <w:p w14:paraId="6E38BE2D" w14:textId="6B1E230F" w:rsidR="00DA7A18" w:rsidRDefault="00DA7A18" w:rsidP="00DA7A18">
      <w:r>
        <w:t xml:space="preserve">Ce projet de base contient le code nécessaire pour </w:t>
      </w:r>
      <w:r w:rsidR="00B72C8A">
        <w:t>que l’</w:t>
      </w:r>
      <w:r w:rsidR="00E445A9">
        <w:t xml:space="preserve">ADP </w:t>
      </w:r>
      <w:r w:rsidR="00B72C8A">
        <w:t>in</w:t>
      </w:r>
      <w:r w:rsidR="008E3FBE">
        <w:t xml:space="preserve"> fonctionne et quelques lignes relati</w:t>
      </w:r>
      <w:r w:rsidR="00E445A9">
        <w:t>ves</w:t>
      </w:r>
      <w:r w:rsidR="008E3FBE">
        <w:t xml:space="preserve"> à Kinect.</w:t>
      </w:r>
      <w:r>
        <w:br/>
      </w:r>
      <w:r w:rsidR="002A2071">
        <w:t>De plus</w:t>
      </w:r>
      <w:r>
        <w:t>, le nécessaire a été fait pour que le développement sur Kinect puisse commencer de suite :</w:t>
      </w:r>
    </w:p>
    <w:p w14:paraId="11E4C4DA" w14:textId="77777777" w:rsidR="00E82CCE" w:rsidRDefault="009D75FE" w:rsidP="00E70EAF">
      <w:pPr>
        <w:pStyle w:val="Paragraphedeliste"/>
        <w:numPr>
          <w:ilvl w:val="0"/>
          <w:numId w:val="21"/>
        </w:numPr>
      </w:pPr>
      <w:r>
        <w:lastRenderedPageBreak/>
        <w:t xml:space="preserve">Les </w:t>
      </w:r>
      <w:r w:rsidR="00E82CCE">
        <w:t>ré</w:t>
      </w:r>
      <w:r>
        <w:t>férences de</w:t>
      </w:r>
      <w:r w:rsidR="00E82CCE">
        <w:t xml:space="preserve"> l’API de Kinect</w:t>
      </w:r>
      <w:r>
        <w:t xml:space="preserve"> nécessaires</w:t>
      </w:r>
      <w:r w:rsidR="00E82CCE">
        <w:t xml:space="preserve"> </w:t>
      </w:r>
      <w:r>
        <w:t>ont</w:t>
      </w:r>
      <w:r w:rsidR="00E82CCE">
        <w:t xml:space="preserve"> été ajoutée</w:t>
      </w:r>
      <w:r>
        <w:t>s</w:t>
      </w:r>
    </w:p>
    <w:p w14:paraId="1060A675" w14:textId="77777777" w:rsidR="0080592B" w:rsidRDefault="000D227D" w:rsidP="00E70EAF">
      <w:pPr>
        <w:pStyle w:val="Paragraphedeliste"/>
        <w:numPr>
          <w:ilvl w:val="1"/>
          <w:numId w:val="21"/>
        </w:numPr>
      </w:pPr>
      <w:r>
        <w:t>Microsoft.Kinect</w:t>
      </w:r>
    </w:p>
    <w:p w14:paraId="66DE8003" w14:textId="77777777" w:rsidR="00DB4076" w:rsidRDefault="000D227D" w:rsidP="00E70EAF">
      <w:pPr>
        <w:pStyle w:val="Paragraphedeliste"/>
        <w:numPr>
          <w:ilvl w:val="1"/>
          <w:numId w:val="21"/>
        </w:numPr>
      </w:pPr>
      <w:r w:rsidRPr="000D227D">
        <w:t>Microsoft.Kinect.VisualGestureBuilder</w:t>
      </w:r>
    </w:p>
    <w:p w14:paraId="00E1E50F" w14:textId="2742DC2E" w:rsidR="00DB4076" w:rsidRDefault="00D50C2B" w:rsidP="00E70EAF">
      <w:pPr>
        <w:pStyle w:val="Paragraphedeliste"/>
        <w:numPr>
          <w:ilvl w:val="0"/>
          <w:numId w:val="21"/>
        </w:numPr>
      </w:pPr>
      <w:r>
        <w:t>L’application a été ciblée pour les plateformes x86</w:t>
      </w:r>
      <w:r>
        <w:br/>
        <w:t xml:space="preserve">Ceci </w:t>
      </w:r>
      <w:r w:rsidR="0054476A">
        <w:t>permet que</w:t>
      </w:r>
      <w:r w:rsidR="00C26D38">
        <w:t xml:space="preserve"> l’</w:t>
      </w:r>
      <w:r w:rsidR="00E445A9">
        <w:t xml:space="preserve">ADP </w:t>
      </w:r>
      <w:r w:rsidR="00C26D38">
        <w:t>in développé</w:t>
      </w:r>
      <w:r w:rsidR="002E1239">
        <w:t xml:space="preserve"> dans ce projet puisse </w:t>
      </w:r>
      <w:r w:rsidR="00797BFA">
        <w:t>être intégré</w:t>
      </w:r>
      <w:r w:rsidR="002E1239">
        <w:t xml:space="preserve"> dans</w:t>
      </w:r>
      <w:r w:rsidR="0054476A">
        <w:t xml:space="preserve"> les</w:t>
      </w:r>
      <w:r w:rsidR="00EC4BB1">
        <w:t xml:space="preserve"> deux</w:t>
      </w:r>
      <w:r w:rsidR="0054476A">
        <w:t xml:space="preserve"> versions x86 </w:t>
      </w:r>
      <w:r w:rsidR="002E1239">
        <w:t>et x64 de PowerPoint</w:t>
      </w:r>
      <w:r w:rsidR="00330DE3">
        <w:t>.</w:t>
      </w:r>
    </w:p>
    <w:p w14:paraId="751D2E7D" w14:textId="30C6536B" w:rsidR="00F821F5" w:rsidRDefault="00F821F5" w:rsidP="00E70EAF">
      <w:pPr>
        <w:pStyle w:val="Paragraphedeliste"/>
        <w:numPr>
          <w:ilvl w:val="0"/>
          <w:numId w:val="21"/>
        </w:numPr>
      </w:pPr>
      <w:r>
        <w:t xml:space="preserve">Les technologies de détection de mouvements ont été intégrées au dossier </w:t>
      </w:r>
      <w:r w:rsidR="00DA376F">
        <w:t>de l’</w:t>
      </w:r>
      <w:r w:rsidR="00E445A9">
        <w:t xml:space="preserve">ADP </w:t>
      </w:r>
      <w:r w:rsidR="00DA376F">
        <w:t>in</w:t>
      </w:r>
      <w:r w:rsidR="00CA5297">
        <w:t> :</w:t>
      </w:r>
      <w:r w:rsidR="00164E12">
        <w:t xml:space="preserve"> </w:t>
      </w:r>
      <w:r w:rsidR="008223A6">
        <w:br/>
      </w:r>
      <w:r w:rsidR="004B5539">
        <w:t xml:space="preserve">C’est le dossier </w:t>
      </w:r>
      <w:r w:rsidR="004B5539">
        <w:rPr>
          <w:i/>
        </w:rPr>
        <w:t>vgbtechs</w:t>
      </w:r>
      <w:r w:rsidR="004B5539">
        <w:t>, qui contient les deux technologies de détection de mouvement dont nous parlerons plus tard</w:t>
      </w:r>
      <w:r w:rsidR="00330DE3">
        <w:t>.</w:t>
      </w:r>
    </w:p>
    <w:p w14:paraId="7B8D5A88" w14:textId="5E64C880" w:rsidR="00C67EFB" w:rsidRDefault="00C67EFB" w:rsidP="00E70EAF">
      <w:pPr>
        <w:pStyle w:val="Paragraphedeliste"/>
        <w:numPr>
          <w:ilvl w:val="0"/>
          <w:numId w:val="21"/>
        </w:numPr>
      </w:pPr>
      <w:r>
        <w:t xml:space="preserve">Le fichier de base de données de mouvement </w:t>
      </w:r>
      <w:r w:rsidRPr="00C12A40">
        <w:rPr>
          <w:i/>
        </w:rPr>
        <w:t>SwitchKinect.gbd</w:t>
      </w:r>
      <w:r>
        <w:t xml:space="preserve"> </w:t>
      </w:r>
      <w:r w:rsidR="00C329EF">
        <w:t>est fourni et intégré à l’</w:t>
      </w:r>
      <w:r w:rsidR="00E445A9">
        <w:t xml:space="preserve">ADP </w:t>
      </w:r>
      <w:r w:rsidR="003D057F">
        <w:t>in</w:t>
      </w:r>
      <w:r w:rsidR="00DD0D5E">
        <w:t> :</w:t>
      </w:r>
      <w:r w:rsidR="004F4224">
        <w:t xml:space="preserve"> </w:t>
      </w:r>
      <w:r w:rsidR="00DD0D5E">
        <w:br/>
      </w:r>
      <w:r w:rsidR="000B5272">
        <w:t>Ce fichier sera abordé plus loin dans ce tutoriel.</w:t>
      </w:r>
    </w:p>
    <w:p w14:paraId="78D71926" w14:textId="77777777" w:rsidR="000B5272" w:rsidRDefault="002A5CBD" w:rsidP="00E70EAF">
      <w:pPr>
        <w:pStyle w:val="Paragraphedeliste"/>
        <w:numPr>
          <w:ilvl w:val="0"/>
          <w:numId w:val="21"/>
        </w:numPr>
      </w:pPr>
      <w:r>
        <w:t xml:space="preserve">Le fichier contenant la classe </w:t>
      </w:r>
      <w:r>
        <w:rPr>
          <w:i/>
        </w:rPr>
        <w:t>GestureDetector</w:t>
      </w:r>
      <w:r>
        <w:t xml:space="preserve"> est</w:t>
      </w:r>
      <w:r w:rsidR="002F6F19">
        <w:t xml:space="preserve"> dans un premier temps</w:t>
      </w:r>
      <w:r>
        <w:t xml:space="preserve"> fourni</w:t>
      </w:r>
      <w:r w:rsidR="00DD0D5E">
        <w:t> </w:t>
      </w:r>
      <w:r w:rsidR="004F4224">
        <w:t xml:space="preserve">: </w:t>
      </w:r>
      <w:r w:rsidR="002F6F19">
        <w:br/>
      </w:r>
      <w:r w:rsidR="00E14AB5">
        <w:t>L’utilité de cette classe sera expliquée</w:t>
      </w:r>
      <w:r w:rsidR="00C811FD">
        <w:t>, et pourra être dé</w:t>
      </w:r>
      <w:r w:rsidR="0018765E">
        <w:t>veloppée</w:t>
      </w:r>
    </w:p>
    <w:p w14:paraId="6EECCFD9" w14:textId="77777777" w:rsidR="00633BE3" w:rsidRPr="00291240" w:rsidRDefault="00291240" w:rsidP="00926539">
      <w:pPr>
        <w:rPr>
          <w:rStyle w:val="Emphaseple"/>
        </w:rPr>
      </w:pPr>
      <w:r>
        <w:rPr>
          <w:rStyle w:val="Emphaseple"/>
          <w:b/>
        </w:rPr>
        <w:t xml:space="preserve">Information : </w:t>
      </w:r>
      <w:r w:rsidR="00DB65F5" w:rsidRPr="00291240">
        <w:rPr>
          <w:rStyle w:val="Emphaseple"/>
        </w:rPr>
        <w:t>Il est nécessaire d’avoir sur son PC une version de PowerPoint 2013</w:t>
      </w:r>
    </w:p>
    <w:p w14:paraId="0DEE9A37" w14:textId="77777777" w:rsidR="00FD6CF9" w:rsidRDefault="00FD6CF9" w:rsidP="00FD6CF9">
      <w:pPr>
        <w:pStyle w:val="Titre2"/>
      </w:pPr>
      <w:bookmarkStart w:id="113" w:name="_Ref420667021"/>
      <w:bookmarkStart w:id="114" w:name="_Toc421258517"/>
      <w:r>
        <w:t xml:space="preserve">Structure et </w:t>
      </w:r>
      <w:r w:rsidR="00356C1F">
        <w:t>principe</w:t>
      </w:r>
      <w:r>
        <w:t xml:space="preserve"> du projet</w:t>
      </w:r>
      <w:bookmarkEnd w:id="113"/>
      <w:bookmarkEnd w:id="114"/>
    </w:p>
    <w:p w14:paraId="159EF67E" w14:textId="77777777" w:rsidR="00B143A6" w:rsidRDefault="00B3505D" w:rsidP="00B143A6">
      <w:pPr>
        <w:pStyle w:val="Instruction"/>
      </w:pPr>
      <w:r>
        <w:t>Ouvrir le projet KinectPowerPoint si ce n’est pas déjà fait</w:t>
      </w:r>
    </w:p>
    <w:p w14:paraId="0E62F055" w14:textId="1A131B91" w:rsidR="008F6D1A" w:rsidRDefault="008F6D1A" w:rsidP="00B143A6">
      <w:pPr>
        <w:pStyle w:val="Instruction"/>
      </w:pPr>
      <w:r>
        <w:t>Vérifier que les configurations sont « d</w:t>
      </w:r>
      <w:r w:rsidR="00E445A9">
        <w:t>é</w:t>
      </w:r>
      <w:r>
        <w:t>bug » et « x86 »</w:t>
      </w:r>
      <w:r w:rsidR="00107990">
        <w:t xml:space="preserve"> (au haut de V</w:t>
      </w:r>
      <w:r w:rsidR="00E8461B">
        <w:t>i</w:t>
      </w:r>
      <w:r w:rsidR="00107990">
        <w:t>sual S</w:t>
      </w:r>
      <w:r w:rsidR="00E8461B">
        <w:t>tudio)</w:t>
      </w:r>
    </w:p>
    <w:p w14:paraId="04AA94F8" w14:textId="4CE606AF" w:rsidR="00E8461B" w:rsidRPr="00B3505D" w:rsidRDefault="00A87033" w:rsidP="00B143A6">
      <w:pPr>
        <w:pStyle w:val="Instruction"/>
      </w:pPr>
      <w:r>
        <w:t>Démarrer l’</w:t>
      </w:r>
      <w:r w:rsidR="00E445A9">
        <w:t xml:space="preserve">ADP </w:t>
      </w:r>
      <w:r>
        <w:t>in</w:t>
      </w:r>
    </w:p>
    <w:p w14:paraId="1F21A864" w14:textId="38FCC764" w:rsidR="004174D3" w:rsidRDefault="0010288D" w:rsidP="00B15499">
      <w:r>
        <w:t xml:space="preserve">PowerPoint est exécuté. </w:t>
      </w:r>
      <w:r w:rsidR="0080592B">
        <w:t>On ne remarque aucune particularité au lancement de l’</w:t>
      </w:r>
      <w:r w:rsidR="00E445A9">
        <w:t xml:space="preserve">ADP </w:t>
      </w:r>
      <w:r w:rsidR="0080592B">
        <w:t>in, mi</w:t>
      </w:r>
      <w:r w:rsidR="00E445A9">
        <w:t>t</w:t>
      </w:r>
      <w:r w:rsidR="0080592B">
        <w:t xml:space="preserve"> à  part </w:t>
      </w:r>
      <w:r w:rsidR="0057248B">
        <w:t>le logo du capteur Kinect s’</w:t>
      </w:r>
      <w:r w:rsidR="00DA725F">
        <w:t>allumant</w:t>
      </w:r>
      <w:r w:rsidR="0057248B">
        <w:t>.</w:t>
      </w:r>
      <w:r w:rsidR="004174D3">
        <w:br/>
        <w:t>En effet, le code fourni contient déjà le nécessaire pour que l’</w:t>
      </w:r>
      <w:r w:rsidR="003A1441">
        <w:t>initialisation du capteur soit faite.</w:t>
      </w:r>
    </w:p>
    <w:p w14:paraId="6945C3F1" w14:textId="6C152344" w:rsidR="0078663D" w:rsidRDefault="0078663D" w:rsidP="00B15499">
      <w:r>
        <w:t>Ce projet permettra que plusieurs personnes puissent</w:t>
      </w:r>
      <w:r w:rsidR="006E0251">
        <w:t xml:space="preserve"> changer de slide. Ainsi, contrairement au précédent projet </w:t>
      </w:r>
      <w:r w:rsidR="006E0251">
        <w:rPr>
          <w:i/>
        </w:rPr>
        <w:t>KinectDraw</w:t>
      </w:r>
      <w:r w:rsidR="006E0251">
        <w:t xml:space="preserve">, le fait que plusieurs </w:t>
      </w:r>
      <w:r w:rsidR="006E0251">
        <w:rPr>
          <w:i/>
        </w:rPr>
        <w:t>bod</w:t>
      </w:r>
      <w:r w:rsidR="00E445A9">
        <w:rPr>
          <w:i/>
        </w:rPr>
        <w:t>ies</w:t>
      </w:r>
      <w:r w:rsidR="00685B5B">
        <w:t xml:space="preserve"> soient détectés ne posera p</w:t>
      </w:r>
      <w:r w:rsidR="00FD545C">
        <w:t xml:space="preserve">as de problème à l’utilisation. </w:t>
      </w:r>
    </w:p>
    <w:p w14:paraId="347AD68F" w14:textId="750F44EC" w:rsidR="00531A74" w:rsidRDefault="00AC69A0" w:rsidP="00D463BC">
      <w:pPr>
        <w:keepNext/>
        <w:rPr>
          <w:noProof/>
          <w:lang w:eastAsia="fr-CH"/>
        </w:rPr>
      </w:pPr>
      <w:r>
        <w:rPr>
          <w:noProof/>
          <w:lang w:eastAsia="fr-CH"/>
        </w:rPr>
        <w:lastRenderedPageBreak/>
        <w:t xml:space="preserve">La figure </w:t>
      </w:r>
      <w:r w:rsidR="00D30396">
        <w:rPr>
          <w:noProof/>
          <w:lang w:eastAsia="fr-CH"/>
        </w:rPr>
        <w:fldChar w:fldCharType="begin"/>
      </w:r>
      <w:r w:rsidR="00D30396">
        <w:rPr>
          <w:noProof/>
          <w:lang w:eastAsia="fr-CH"/>
        </w:rPr>
        <w:instrText xml:space="preserve"> REF _Ref420655262 \p \h </w:instrText>
      </w:r>
      <w:r w:rsidR="00D30396">
        <w:rPr>
          <w:noProof/>
          <w:lang w:eastAsia="fr-CH"/>
        </w:rPr>
      </w:r>
      <w:r w:rsidR="00D30396">
        <w:rPr>
          <w:noProof/>
          <w:lang w:eastAsia="fr-CH"/>
        </w:rPr>
        <w:fldChar w:fldCharType="separate"/>
      </w:r>
      <w:r w:rsidR="005562A4">
        <w:rPr>
          <w:noProof/>
          <w:lang w:eastAsia="fr-CH"/>
        </w:rPr>
        <w:t>ci-dessous</w:t>
      </w:r>
      <w:r w:rsidR="00D30396">
        <w:rPr>
          <w:noProof/>
          <w:lang w:eastAsia="fr-CH"/>
        </w:rPr>
        <w:fldChar w:fldCharType="end"/>
      </w:r>
      <w:r w:rsidR="00D30396">
        <w:rPr>
          <w:noProof/>
          <w:lang w:eastAsia="fr-CH"/>
        </w:rPr>
        <w:t xml:space="preserve"> présente le cheminement de l’</w:t>
      </w:r>
      <w:r w:rsidR="00E445A9">
        <w:rPr>
          <w:noProof/>
          <w:lang w:eastAsia="fr-CH"/>
        </w:rPr>
        <w:t xml:space="preserve">ADP </w:t>
      </w:r>
      <w:r w:rsidR="00D30396">
        <w:rPr>
          <w:noProof/>
          <w:lang w:eastAsia="fr-CH"/>
        </w:rPr>
        <w:t xml:space="preserve">in :  </w:t>
      </w:r>
    </w:p>
    <w:p w14:paraId="6785F5E7" w14:textId="77777777" w:rsidR="00B168B4" w:rsidRDefault="00623353" w:rsidP="00D463BC">
      <w:pPr>
        <w:keepNext/>
        <w:jc w:val="center"/>
      </w:pPr>
      <w:r>
        <w:rPr>
          <w:noProof/>
          <w:lang w:eastAsia="fr-CH"/>
        </w:rPr>
        <mc:AlternateContent>
          <mc:Choice Requires="wpc">
            <w:drawing>
              <wp:inline distT="0" distB="0" distL="0" distR="0" wp14:anchorId="2535B37C" wp14:editId="1833609C">
                <wp:extent cx="4007485" cy="2857500"/>
                <wp:effectExtent l="0" t="0" r="0" b="57150"/>
                <wp:docPr id="163" name="Zone de dessin 1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Flèche vers le bas 172"/>
                        <wps:cNvSpPr/>
                        <wps:spPr>
                          <a:xfrm>
                            <a:off x="2053114" y="1419104"/>
                            <a:ext cx="1762125" cy="714522"/>
                          </a:xfrm>
                          <a:prstGeom prst="downArrow">
                            <a:avLst>
                              <a:gd name="adj1" fmla="val 71622"/>
                              <a:gd name="adj2" fmla="val 50000"/>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à coins arrondis 170"/>
                        <wps:cNvSpPr/>
                        <wps:spPr>
                          <a:xfrm>
                            <a:off x="1895475" y="933396"/>
                            <a:ext cx="2076450" cy="5525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Zone de texte 168"/>
                        <wps:cNvSpPr txBox="1"/>
                        <wps:spPr>
                          <a:xfrm>
                            <a:off x="123826" y="698698"/>
                            <a:ext cx="1409700" cy="663403"/>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7987228D" w14:textId="77777777" w:rsidR="00D55FA4" w:rsidRPr="00531A74" w:rsidRDefault="00D55FA4" w:rsidP="00531A74">
                              <w:pPr>
                                <w:jc w:val="center"/>
                                <w:rPr>
                                  <w:sz w:val="22"/>
                                </w:rPr>
                              </w:pPr>
                              <w:r w:rsidRPr="00531A74">
                                <w:rPr>
                                  <w:sz w:val="22"/>
                                </w:rPr>
                                <w:t>Geste de changement de slide détecté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a:picLocks noChangeAspect="1"/>
                          </pic:cNvPicPr>
                        </pic:nvPicPr>
                        <pic:blipFill rotWithShape="1">
                          <a:blip r:embed="rId54"/>
                          <a:srcRect l="5406" t="-6" r="30746" b="26"/>
                          <a:stretch/>
                        </pic:blipFill>
                        <pic:spPr>
                          <a:xfrm>
                            <a:off x="0" y="0"/>
                            <a:ext cx="1419225" cy="428543"/>
                          </a:xfrm>
                          <a:prstGeom prst="rect">
                            <a:avLst/>
                          </a:prstGeom>
                        </pic:spPr>
                      </pic:pic>
                      <wps:wsp>
                        <wps:cNvPr id="167" name="Éclair 167"/>
                        <wps:cNvSpPr/>
                        <wps:spPr>
                          <a:xfrm>
                            <a:off x="1068688" y="342827"/>
                            <a:ext cx="836312" cy="836154"/>
                          </a:xfrm>
                          <a:prstGeom prst="lightningBol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1947069" y="953691"/>
                            <a:ext cx="1939131" cy="551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6C7B13" w14:textId="77777777" w:rsidR="00D55FA4" w:rsidRPr="00531A74" w:rsidRDefault="00D55FA4" w:rsidP="00531A74">
                              <w:pPr>
                                <w:jc w:val="center"/>
                                <w:rPr>
                                  <w:color w:val="FFFFFF" w:themeColor="background1"/>
                                </w:rPr>
                              </w:pPr>
                              <w:r>
                                <w:rPr>
                                  <w:color w:val="FFFFFF" w:themeColor="background1"/>
                                </w:rPr>
                                <w:t>Si on est en mode présentation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Zone de texte 168"/>
                        <wps:cNvSpPr txBox="1"/>
                        <wps:spPr>
                          <a:xfrm>
                            <a:off x="2418376" y="2196869"/>
                            <a:ext cx="1048724" cy="622557"/>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C6A3D09" w14:textId="77777777" w:rsidR="00D55FA4" w:rsidRPr="006F1C0E" w:rsidRDefault="00D55FA4" w:rsidP="006F1C0E">
                              <w:pPr>
                                <w:jc w:val="center"/>
                                <w:rPr>
                                  <w:b/>
                                  <w:sz w:val="28"/>
                                </w:rPr>
                              </w:pPr>
                              <w:r w:rsidRPr="006F1C0E">
                                <w:rPr>
                                  <w:b/>
                                  <w:sz w:val="28"/>
                                </w:rPr>
                                <w:t>Changer de slide</w:t>
                              </w:r>
                            </w:p>
                            <w:p w14:paraId="22B45119" w14:textId="77777777" w:rsidR="00D55FA4" w:rsidRDefault="00D55FA4" w:rsidP="006F1C0E">
                              <w:pPr>
                                <w:pStyle w:val="NormalWeb"/>
                                <w:spacing w:before="0" w:beforeAutospacing="0" w:after="12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35B37C" id="Zone de dessin 163" o:spid="_x0000_s1139" editas="canvas" style="width:315.55pt;height:225pt;mso-position-horizontal-relative:char;mso-position-vertical-relative:line" coordsize="40074,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">
                <v:shape id="_x0000_s1140" type="#_x0000_t75" style="position:absolute;width:40074;height:28575;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72" o:spid="_x0000_s1141" type="#_x0000_t67" style="position:absolute;left:20531;top:14191;width:17621;height: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DbacQA&#10;AADcAAAADwAAAGRycy9kb3ducmV2LnhtbERPTWvCQBC9C/6HZYTedFOlWqOr2IC04EGMPXgcs2OS&#10;mp0N2W2M/75bELzN433Oct2ZSrTUuNKygtdRBII4s7rkXMH3cTt8B+E8ssbKMim4k4P1qt9bYqzt&#10;jQ/Upj4XIYRdjAoK7+tYSpcVZNCNbE0cuIttDPoAm1zqBm8h3FRyHEVTabDk0FBgTUlB2TX9NQqS&#10;j8NbdG7vfm8n25/d525+SiZzpV4G3WYBwlPnn+KH+0uH+bMx/D8TL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22nEAAAA3AAAAA8AAAAAAAAAAAAAAAAAmAIAAGRycy9k&#10;b3ducmV2LnhtbFBLBQYAAAAABAAEAPUAAACJAwAAAAA=&#10;" adj="10800,3065" fillcolor="#9bbb59 [3206]" strokecolor="#4e6128 [1606]" strokeweight="2pt"/>
                <v:roundrect id="Rectangle à coins arrondis 170" o:spid="_x0000_s1142" style="position:absolute;left:18954;top:9333;width:20765;height:55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T/vMIA&#10;AADcAAAADwAAAGRycy9kb3ducmV2LnhtbESPy2rDQAxF94H+w6BCNyEZp4WmdjIJJdDHtnY/QHjk&#10;B/VojGf8yN9Xi0B2Evfq3qPjeXGdmmgIrWcDu20Cirj0tuXawG/xsXkDFSKyxc4zGbhSgPPpYXXE&#10;zPqZf2jKY60khEOGBpoY+0zrUDbkMGx9Tyxa5QeHUdah1nbAWcJdp5+T5FU7bFkaGuzp0lD5l4/O&#10;QDp+XfNWVy8FxvX4ST7NsbbGPD0u7wdQkZZ4N9+uv63g7wVfnpEJ9O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xP+8wgAAANwAAAAPAAAAAAAAAAAAAAAAAJgCAABkcnMvZG93&#10;bnJldi54bWxQSwUGAAAAAAQABAD1AAAAhwMAAAAA&#10;" fillcolor="#4f81bd [3204]" strokecolor="#243f60 [1604]" strokeweight="2pt"/>
                <v:shape id="Zone de texte 168" o:spid="_x0000_s1143" type="#_x0000_t202" style="position:absolute;left:1238;top:6986;width:14097;height:6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CMUA&#10;AADcAAAADwAAAGRycy9kb3ducmV2LnhtbESPzW7CQAyE70h9h5WReoMNbQkoZUFVpUjlWMKFm5V1&#10;fkrWm2a3kPL09aESN1sznvm82Y2uUxcaQuvZwGKegCIuvW25NnAs8tkaVIjIFjvPZOCXAuy2D5MN&#10;ZtZf+ZMuh1grCeGQoYEmxj7TOpQNOQxz3xOLVvnBYZR1qLUd8CrhrtNPSZJqhy1LQ4M9vTdUng8/&#10;zoB9ORbfWH35PO/rtFo9L0+3xd6Yx+n49goq0hjv5v/rDyv4qdDKMzKB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80IxQAAANwAAAAPAAAAAAAAAAAAAAAAAJgCAABkcnMv&#10;ZG93bnJldi54bWxQSwUGAAAAAAQABAD1AAAAigMAAAAA&#10;" fillcolor="#f79646 [3209]" strokecolor="white [3201]" strokeweight="3pt">
                  <v:shadow on="t" color="black" opacity="24903f" origin=",.5" offset="0,.55556mm"/>
                  <v:textbox>
                    <w:txbxContent>
                      <w:p w14:paraId="7987228D" w14:textId="77777777" w:rsidR="00D55FA4" w:rsidRPr="00531A74" w:rsidRDefault="00D55FA4" w:rsidP="00531A74">
                        <w:pPr>
                          <w:jc w:val="center"/>
                          <w:rPr>
                            <w:sz w:val="22"/>
                          </w:rPr>
                        </w:pPr>
                        <w:r w:rsidRPr="00531A74">
                          <w:rPr>
                            <w:sz w:val="22"/>
                          </w:rPr>
                          <w:t>Geste de changement de slide détecté</w:t>
                        </w:r>
                      </w:p>
                    </w:txbxContent>
                  </v:textbox>
                </v:shape>
                <v:shape id="Image 166" o:spid="_x0000_s1144" type="#_x0000_t75" style="position:absolute;width:14192;height:4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zkLDAAAA3AAAAA8AAABkcnMvZG93bnJldi54bWxET9tqwkAQfRf8h2UE3+qmgqFGVymKF6SC&#10;N2gfh+yYRLOzIbtq/PtuoeDbHM51xtPGlOJOtSssK3jvRSCIU6sLzhScjou3DxDOI2ssLZOCJzmY&#10;TtqtMSbaPnhP94PPRAhhl6CC3PsqkdKlORl0PVsRB+5sa4M+wDqTusZHCDel7EdRLA0WHBpyrGiW&#10;U3o93IyCxfZn+RVtBpfzczbfLTer1TDmb6W6neZzBMJT41/if/dah/lxDH/PhAvk5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BbOQsMAAADcAAAADwAAAAAAAAAAAAAAAACf&#10;AgAAZHJzL2Rvd25yZXYueG1sUEsFBgAAAAAEAAQA9wAAAI8DAAAAAA==&#10;">
                  <v:imagedata r:id="rId55" o:title="" croptop="-4f" cropbottom="17f" cropleft="3543f" cropright="20150f"/>
                  <v:path arrowok="t"/>
                </v:shape>
                <v:shape id="Éclair 167" o:spid="_x0000_s1145" type="#_x0000_t73" style="position:absolute;left:10686;top:3428;width:8364;height:8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FBUsUA&#10;AADcAAAADwAAAGRycy9kb3ducmV2LnhtbERP22rCQBB9L/Qflin0rW56IUrqKiIKliKlKqhvQ3aa&#10;pM3Oht3VRL++Kwi+zeFcZzjuTC2O5HxlWcFzLwFBnFtdcaFgs54/DUD4gKyxtkwKTuRhPLq/G2Km&#10;bcvfdFyFQsQQ9hkqKENoMil9XpJB37MNceR+rDMYInSF1A7bGG5q+ZIkqTRYcWwosaFpSfnf6mAU&#10;zN5eB93v8mv6sT/t1p/tduLSc6vU40M3eQcRqAs38dW90HF+2ofLM/ECO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UFSxQAAANwAAAAPAAAAAAAAAAAAAAAAAJgCAABkcnMv&#10;ZG93bnJldi54bWxQSwUGAAAAAAQABAD1AAAAigMAAAAA&#10;" fillcolor="#f79646 [3209]" strokecolor="#974706 [1609]" strokeweight="2pt"/>
                <v:shape id="Zone de texte 171" o:spid="_x0000_s1146" type="#_x0000_t202" style="position:absolute;left:19470;top:9536;width:19392;height:5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14:paraId="116C7B13" w14:textId="77777777" w:rsidR="00D55FA4" w:rsidRPr="00531A74" w:rsidRDefault="00D55FA4" w:rsidP="00531A74">
                        <w:pPr>
                          <w:jc w:val="center"/>
                          <w:rPr>
                            <w:color w:val="FFFFFF" w:themeColor="background1"/>
                          </w:rPr>
                        </w:pPr>
                        <w:r>
                          <w:rPr>
                            <w:color w:val="FFFFFF" w:themeColor="background1"/>
                          </w:rPr>
                          <w:t>Si on est en mode présentation</w:t>
                        </w:r>
                      </w:p>
                    </w:txbxContent>
                  </v:textbox>
                </v:shape>
                <v:shape id="Zone de texte 168" o:spid="_x0000_s1147" type="#_x0000_t202" style="position:absolute;left:24183;top:21968;width:10488;height:6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PFMEA&#10;AADcAAAADwAAAGRycy9kb3ducmV2LnhtbERPS4vCMBC+C/sfwix409QH7lobRRYE8eJjF/E4NGNb&#10;2kxKk7X13xtB8DYf33OSVWcqcaPGFZYVjIYRCOLU6oIzBX+/m8E3COeRNVaWScGdHKyWH70EY21b&#10;PtLt5DMRQtjFqCD3vo6ldGlOBt3Q1sSBu9rGoA+wyaRusA3hppLjKJpJgwWHhhxr+skpLU//RkHH&#10;52q3L6fzdo3nSJrL+HpAo1T/s1svQHjq/Fv8cm91mP81gecz4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jDxTBAAAA3A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14:paraId="4C6A3D09" w14:textId="77777777" w:rsidR="00D55FA4" w:rsidRPr="006F1C0E" w:rsidRDefault="00D55FA4" w:rsidP="006F1C0E">
                        <w:pPr>
                          <w:jc w:val="center"/>
                          <w:rPr>
                            <w:b/>
                            <w:sz w:val="28"/>
                          </w:rPr>
                        </w:pPr>
                        <w:r w:rsidRPr="006F1C0E">
                          <w:rPr>
                            <w:b/>
                            <w:sz w:val="28"/>
                          </w:rPr>
                          <w:t>Changer de slide</w:t>
                        </w:r>
                      </w:p>
                      <w:p w14:paraId="22B45119" w14:textId="77777777" w:rsidR="00D55FA4" w:rsidRDefault="00D55FA4" w:rsidP="006F1C0E">
                        <w:pPr>
                          <w:pStyle w:val="NormalWeb"/>
                          <w:spacing w:before="0" w:beforeAutospacing="0" w:after="120" w:afterAutospacing="0"/>
                        </w:pPr>
                      </w:p>
                    </w:txbxContent>
                  </v:textbox>
                </v:shape>
                <w10:anchorlock/>
              </v:group>
            </w:pict>
          </mc:Fallback>
        </mc:AlternateContent>
      </w:r>
    </w:p>
    <w:p w14:paraId="19378379" w14:textId="77777777" w:rsidR="008260FC" w:rsidRDefault="00B168B4" w:rsidP="00B168B4">
      <w:pPr>
        <w:pStyle w:val="Lgende"/>
        <w:jc w:val="center"/>
      </w:pPr>
      <w:bookmarkStart w:id="115" w:name="_Ref420655262"/>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3</w:t>
      </w:r>
      <w:r w:rsidR="00046799">
        <w:rPr>
          <w:noProof/>
        </w:rPr>
        <w:fldChar w:fldCharType="end"/>
      </w:r>
      <w:r w:rsidR="007E0D06">
        <w:t> : Le processus de changement de slide</w:t>
      </w:r>
      <w:bookmarkEnd w:id="115"/>
    </w:p>
    <w:p w14:paraId="01BB89A9" w14:textId="77777777" w:rsidR="00000B1A" w:rsidRDefault="00F35B9A" w:rsidP="00000B1A">
      <w:r>
        <w:t>Le principe de base est simple :</w:t>
      </w:r>
    </w:p>
    <w:p w14:paraId="129CBD90" w14:textId="65D4160F" w:rsidR="00F35B9A" w:rsidRDefault="00F35B9A" w:rsidP="00E70EAF">
      <w:pPr>
        <w:pStyle w:val="Paragraphedeliste"/>
        <w:numPr>
          <w:ilvl w:val="0"/>
          <w:numId w:val="22"/>
        </w:numPr>
      </w:pPr>
      <w:r>
        <w:t xml:space="preserve">À l’aide de la classe </w:t>
      </w:r>
      <w:r w:rsidRPr="00F35B9A">
        <w:rPr>
          <w:i/>
        </w:rPr>
        <w:t>VisualGestureBuilderFrameSource</w:t>
      </w:r>
      <w:r w:rsidR="003C799F">
        <w:t xml:space="preserve"> qui sera décrite au chapitre</w:t>
      </w:r>
      <w:r w:rsidR="00896184">
        <w:t xml:space="preserve"> </w:t>
      </w:r>
      <w:r w:rsidR="00896184">
        <w:fldChar w:fldCharType="begin"/>
      </w:r>
      <w:r w:rsidR="00896184">
        <w:instrText xml:space="preserve"> REF _Ref420935054 \r \h </w:instrText>
      </w:r>
      <w:r w:rsidR="00896184">
        <w:fldChar w:fldCharType="separate"/>
      </w:r>
      <w:r w:rsidR="00896184">
        <w:t>5.4</w:t>
      </w:r>
      <w:r w:rsidR="00896184">
        <w:fldChar w:fldCharType="end"/>
      </w:r>
      <w:r w:rsidR="00320673">
        <w:t>, des mouvements spécifiques pourront être détecté</w:t>
      </w:r>
      <w:r w:rsidR="00E445A9">
        <w:t>s</w:t>
      </w:r>
      <w:r w:rsidR="00320673">
        <w:t>. Ils seront au nombre de 4 :</w:t>
      </w:r>
    </w:p>
    <w:p w14:paraId="2220F464" w14:textId="6C41B6C3" w:rsidR="00320673" w:rsidRPr="00DB02D2" w:rsidRDefault="007800EE" w:rsidP="00E70EAF">
      <w:pPr>
        <w:pStyle w:val="Paragraphedeliste"/>
        <w:numPr>
          <w:ilvl w:val="1"/>
          <w:numId w:val="22"/>
        </w:numPr>
        <w:rPr>
          <w:i/>
        </w:rPr>
      </w:pPr>
      <w:r>
        <w:t xml:space="preserve">Le geste pour passer </w:t>
      </w:r>
      <w:r w:rsidR="002E2109">
        <w:t>au</w:t>
      </w:r>
      <w:r w:rsidR="00E445A9">
        <w:t>x</w:t>
      </w:r>
      <w:r>
        <w:t xml:space="preserve"> slide</w:t>
      </w:r>
      <w:r w:rsidR="00E445A9">
        <w:t>s</w:t>
      </w:r>
      <w:r>
        <w:t xml:space="preserve"> sui</w:t>
      </w:r>
      <w:r w:rsidR="00527891">
        <w:t>vante</w:t>
      </w:r>
      <w:r w:rsidR="00E445A9">
        <w:t>s</w:t>
      </w:r>
      <w:r w:rsidR="00527891">
        <w:t xml:space="preserve"> de la main droite, appelé</w:t>
      </w:r>
      <w:r>
        <w:t xml:space="preserve"> </w:t>
      </w:r>
      <w:r w:rsidRPr="007800EE">
        <w:rPr>
          <w:i/>
        </w:rPr>
        <w:t>OutIn_Right</w:t>
      </w:r>
      <w:r w:rsidR="00E75645">
        <w:t xml:space="preserve">, pour signifier le fait que le bras droit </w:t>
      </w:r>
      <w:r w:rsidR="00DB02D2">
        <w:t>passe de l’extérieur à l’intérieur</w:t>
      </w:r>
    </w:p>
    <w:p w14:paraId="654C57D9" w14:textId="0A4F501B" w:rsidR="00DB02D2" w:rsidRPr="00D61547" w:rsidRDefault="00527891" w:rsidP="00E70EAF">
      <w:pPr>
        <w:pStyle w:val="Paragraphedeliste"/>
        <w:numPr>
          <w:ilvl w:val="1"/>
          <w:numId w:val="22"/>
        </w:numPr>
        <w:rPr>
          <w:i/>
        </w:rPr>
      </w:pPr>
      <w:r>
        <w:t xml:space="preserve">Le geste pour passer </w:t>
      </w:r>
      <w:r w:rsidR="002E2109">
        <w:t>au</w:t>
      </w:r>
      <w:r w:rsidR="00E445A9">
        <w:t>x</w:t>
      </w:r>
      <w:r>
        <w:t xml:space="preserve"> slide</w:t>
      </w:r>
      <w:r w:rsidR="00E445A9">
        <w:t>s</w:t>
      </w:r>
      <w:r>
        <w:t xml:space="preserve"> suivante</w:t>
      </w:r>
      <w:r w:rsidR="00E445A9">
        <w:t>s</w:t>
      </w:r>
      <w:r>
        <w:t xml:space="preserve"> de la main gauche, appelé </w:t>
      </w:r>
      <w:r w:rsidR="008B2343">
        <w:rPr>
          <w:i/>
        </w:rPr>
        <w:t>InOut_Left</w:t>
      </w:r>
    </w:p>
    <w:p w14:paraId="3CD31086" w14:textId="456C1DDA" w:rsidR="00D61547" w:rsidRPr="002E2109" w:rsidRDefault="002E2109" w:rsidP="00E70EAF">
      <w:pPr>
        <w:pStyle w:val="Paragraphedeliste"/>
        <w:numPr>
          <w:ilvl w:val="1"/>
          <w:numId w:val="22"/>
        </w:numPr>
        <w:rPr>
          <w:i/>
        </w:rPr>
      </w:pPr>
      <w:r>
        <w:t>Le geste pour passer au</w:t>
      </w:r>
      <w:r w:rsidR="00E445A9">
        <w:t>x</w:t>
      </w:r>
      <w:r>
        <w:t xml:space="preserve"> slide</w:t>
      </w:r>
      <w:r w:rsidR="00E445A9">
        <w:t>s</w:t>
      </w:r>
      <w:r>
        <w:t xml:space="preserve"> précéd</w:t>
      </w:r>
      <w:r w:rsidR="00E445A9">
        <w:t>a</w:t>
      </w:r>
      <w:r>
        <w:t xml:space="preserve">nt de la main droite, appelé </w:t>
      </w:r>
      <w:r>
        <w:rPr>
          <w:i/>
        </w:rPr>
        <w:t>InOut_Right</w:t>
      </w:r>
      <w:r>
        <w:t xml:space="preserve"> </w:t>
      </w:r>
    </w:p>
    <w:p w14:paraId="082DC5B7" w14:textId="0E0F5E05" w:rsidR="00A46A0B" w:rsidRDefault="002E2109" w:rsidP="00E70EAF">
      <w:pPr>
        <w:pStyle w:val="Paragraphedeliste"/>
        <w:numPr>
          <w:ilvl w:val="1"/>
          <w:numId w:val="22"/>
        </w:numPr>
        <w:rPr>
          <w:i/>
        </w:rPr>
      </w:pPr>
      <w:r>
        <w:t>Le geste pour passer au</w:t>
      </w:r>
      <w:r w:rsidR="00E445A9">
        <w:t>x</w:t>
      </w:r>
      <w:r>
        <w:t xml:space="preserve"> slide</w:t>
      </w:r>
      <w:r w:rsidR="00E445A9">
        <w:t>s</w:t>
      </w:r>
      <w:r>
        <w:t xml:space="preserve"> précéd</w:t>
      </w:r>
      <w:r w:rsidR="00E445A9">
        <w:t>a</w:t>
      </w:r>
      <w:r>
        <w:t xml:space="preserve">nt de la main </w:t>
      </w:r>
      <w:r w:rsidR="00367A1A">
        <w:t>gauche</w:t>
      </w:r>
      <w:r>
        <w:t xml:space="preserve">, appelé </w:t>
      </w:r>
      <w:r w:rsidR="00E16E1F">
        <w:rPr>
          <w:i/>
        </w:rPr>
        <w:t>OutIn</w:t>
      </w:r>
      <w:r>
        <w:rPr>
          <w:i/>
        </w:rPr>
        <w:t>_</w:t>
      </w:r>
      <w:r w:rsidR="006B259F">
        <w:rPr>
          <w:i/>
        </w:rPr>
        <w:t>Left</w:t>
      </w:r>
    </w:p>
    <w:p w14:paraId="5F06B992" w14:textId="7E9697CA" w:rsidR="002E2109" w:rsidRPr="00706143" w:rsidRDefault="006B42BB" w:rsidP="00E70EAF">
      <w:pPr>
        <w:pStyle w:val="Paragraphedeliste"/>
        <w:numPr>
          <w:ilvl w:val="0"/>
          <w:numId w:val="22"/>
        </w:numPr>
        <w:rPr>
          <w:i/>
        </w:rPr>
      </w:pPr>
      <w:r>
        <w:t xml:space="preserve">Lorsqu’un de ces gestes est détecté, on vérifie si on est en mode présentation, c’est-à-dire que l’utilisateur présente </w:t>
      </w:r>
      <w:r w:rsidR="00706143">
        <w:t>ses</w:t>
      </w:r>
      <w:r>
        <w:t xml:space="preserve"> slide</w:t>
      </w:r>
      <w:r w:rsidR="00706143">
        <w:t>s</w:t>
      </w:r>
      <w:r>
        <w:t>, et n</w:t>
      </w:r>
      <w:r w:rsidR="00706143">
        <w:t>e les modifie pas</w:t>
      </w:r>
    </w:p>
    <w:p w14:paraId="200A09CE" w14:textId="77777777" w:rsidR="00706143" w:rsidRPr="00706143" w:rsidRDefault="00706143" w:rsidP="00E70EAF">
      <w:pPr>
        <w:pStyle w:val="Paragraphedeliste"/>
        <w:numPr>
          <w:ilvl w:val="0"/>
          <w:numId w:val="22"/>
        </w:numPr>
        <w:rPr>
          <w:i/>
        </w:rPr>
      </w:pPr>
      <w:r>
        <w:t>Si c’est le cas, on envoie la commande à PowerPoint permettant de passer à la slide suivante, respectivement à la slide précédente</w:t>
      </w:r>
    </w:p>
    <w:p w14:paraId="3C26EFAA" w14:textId="3FD38233" w:rsidR="00517199" w:rsidRPr="00D07FC3" w:rsidRDefault="00B52FE4" w:rsidP="003F1B74">
      <w:pPr>
        <w:rPr>
          <w:i/>
          <w:iCs/>
          <w:color w:val="404040" w:themeColor="text1" w:themeTint="BF"/>
        </w:rPr>
      </w:pPr>
      <w:r>
        <w:rPr>
          <w:rStyle w:val="Emphaseple"/>
          <w:b/>
        </w:rPr>
        <w:t>Information </w:t>
      </w:r>
      <w:r>
        <w:rPr>
          <w:rStyle w:val="Emphaseple"/>
        </w:rPr>
        <w:t xml:space="preserve">: </w:t>
      </w:r>
      <w:r w:rsidR="00BC264E">
        <w:rPr>
          <w:rStyle w:val="Emphaseple"/>
        </w:rPr>
        <w:t xml:space="preserve">ici, </w:t>
      </w:r>
      <w:r w:rsidR="00AD5DF9">
        <w:rPr>
          <w:rStyle w:val="Emphaseple"/>
        </w:rPr>
        <w:t>il est écrit que l’</w:t>
      </w:r>
      <w:r w:rsidR="00E445A9">
        <w:rPr>
          <w:rStyle w:val="Emphaseple"/>
        </w:rPr>
        <w:t xml:space="preserve">ADP </w:t>
      </w:r>
      <w:r w:rsidR="00AD5DF9">
        <w:rPr>
          <w:rStyle w:val="Emphaseple"/>
        </w:rPr>
        <w:t>in se chargera de changer de slide</w:t>
      </w:r>
      <w:r w:rsidR="00BC264E">
        <w:rPr>
          <w:rStyle w:val="Emphaseple"/>
        </w:rPr>
        <w:t xml:space="preserve">, cependant, il est possible que certaines animations </w:t>
      </w:r>
      <w:r w:rsidR="00657055">
        <w:rPr>
          <w:rStyle w:val="Emphaseple"/>
        </w:rPr>
        <w:t xml:space="preserve">aient été ajoutées </w:t>
      </w:r>
      <w:r w:rsidR="00BC264E">
        <w:rPr>
          <w:rStyle w:val="Emphaseple"/>
        </w:rPr>
        <w:t>et qu’elles</w:t>
      </w:r>
      <w:r w:rsidR="00AD5DF9">
        <w:rPr>
          <w:rStyle w:val="Emphaseple"/>
        </w:rPr>
        <w:t xml:space="preserve"> </w:t>
      </w:r>
      <w:r w:rsidR="00CA5FA5">
        <w:rPr>
          <w:rStyle w:val="Emphaseple"/>
        </w:rPr>
        <w:t>doivent</w:t>
      </w:r>
      <w:r w:rsidR="00BC264E">
        <w:rPr>
          <w:rStyle w:val="Emphaseple"/>
        </w:rPr>
        <w:t xml:space="preserve"> </w:t>
      </w:r>
      <w:r w:rsidR="00AD5DF9">
        <w:rPr>
          <w:rStyle w:val="Emphaseple"/>
        </w:rPr>
        <w:t>apparaître</w:t>
      </w:r>
      <w:r w:rsidR="00BC264E">
        <w:rPr>
          <w:rStyle w:val="Emphaseple"/>
        </w:rPr>
        <w:t xml:space="preserve"> </w:t>
      </w:r>
      <w:r w:rsidR="00DD11AC">
        <w:rPr>
          <w:rStyle w:val="Emphaseple"/>
        </w:rPr>
        <w:t xml:space="preserve">l’une après l’autre au </w:t>
      </w:r>
      <w:r w:rsidR="00823055">
        <w:rPr>
          <w:rStyle w:val="Emphaseple"/>
        </w:rPr>
        <w:t>clic</w:t>
      </w:r>
      <w:r w:rsidR="00C32BBF">
        <w:rPr>
          <w:rStyle w:val="Emphaseple"/>
        </w:rPr>
        <w:t>. C’est ce clic qui est simulé par l’</w:t>
      </w:r>
      <w:r w:rsidR="00E445A9">
        <w:rPr>
          <w:rStyle w:val="Emphaseple"/>
        </w:rPr>
        <w:t xml:space="preserve">ADP </w:t>
      </w:r>
      <w:r w:rsidR="00C32BBF">
        <w:rPr>
          <w:rStyle w:val="Emphaseple"/>
        </w:rPr>
        <w:t>in</w:t>
      </w:r>
      <w:r w:rsidR="00AF7712">
        <w:rPr>
          <w:rStyle w:val="Emphaseple"/>
        </w:rPr>
        <w:t>.</w:t>
      </w:r>
    </w:p>
    <w:p w14:paraId="3CC51FB4" w14:textId="77777777" w:rsidR="003F1B74" w:rsidRDefault="0078551B" w:rsidP="00480F5C">
      <w:pPr>
        <w:pStyle w:val="Titre2"/>
      </w:pPr>
      <w:bookmarkStart w:id="116" w:name="_Ref420935054"/>
      <w:bookmarkStart w:id="117" w:name="_Ref421003450"/>
      <w:bookmarkStart w:id="118" w:name="_Toc421258518"/>
      <w:r>
        <w:lastRenderedPageBreak/>
        <w:t xml:space="preserve">La détection de mouvement avec </w:t>
      </w:r>
      <w:r w:rsidRPr="00F14CB5">
        <w:rPr>
          <w:i/>
        </w:rPr>
        <w:t>Visual</w:t>
      </w:r>
      <w:r w:rsidR="00F14CB5">
        <w:rPr>
          <w:i/>
        </w:rPr>
        <w:t xml:space="preserve"> </w:t>
      </w:r>
      <w:r w:rsidRPr="00F14CB5">
        <w:rPr>
          <w:i/>
        </w:rPr>
        <w:t>Gesture</w:t>
      </w:r>
      <w:r w:rsidR="00F14CB5">
        <w:rPr>
          <w:i/>
        </w:rPr>
        <w:t xml:space="preserve"> </w:t>
      </w:r>
      <w:r w:rsidRPr="00F14CB5">
        <w:rPr>
          <w:i/>
        </w:rPr>
        <w:t>Builder</w:t>
      </w:r>
      <w:bookmarkEnd w:id="116"/>
      <w:bookmarkEnd w:id="117"/>
      <w:bookmarkEnd w:id="118"/>
    </w:p>
    <w:p w14:paraId="715E1926" w14:textId="77777777" w:rsidR="002D4AC3" w:rsidRDefault="00F14CB5" w:rsidP="0078551B">
      <w:r>
        <w:rPr>
          <w:i/>
        </w:rPr>
        <w:t>Visual Gesture Builder</w:t>
      </w:r>
      <w:r>
        <w:t xml:space="preserve"> est le système de détection de mouvement fourni </w:t>
      </w:r>
      <w:r w:rsidR="00355311">
        <w:t xml:space="preserve">dans l’API de Kinect. </w:t>
      </w:r>
      <w:r w:rsidR="003F6AAB">
        <w:t xml:space="preserve">Un logiciel utilitaire nécessaire à la détection de mouvement porte aussi ce nom. </w:t>
      </w:r>
    </w:p>
    <w:p w14:paraId="41F7C210" w14:textId="77777777" w:rsidR="00547B20" w:rsidRDefault="003D3839" w:rsidP="00E57C25">
      <w:pPr>
        <w:keepNext/>
        <w:rPr>
          <w:noProof/>
          <w:lang w:eastAsia="fr-CH"/>
        </w:rPr>
      </w:pPr>
      <w:r>
        <w:rPr>
          <w:noProof/>
          <w:lang w:eastAsia="fr-CH"/>
        </w:rPr>
        <w:t xml:space="preserve">La figure </w:t>
      </w:r>
      <w:r>
        <w:rPr>
          <w:noProof/>
          <w:lang w:eastAsia="fr-CH"/>
        </w:rPr>
        <w:fldChar w:fldCharType="begin"/>
      </w:r>
      <w:r>
        <w:rPr>
          <w:noProof/>
          <w:lang w:eastAsia="fr-CH"/>
        </w:rPr>
        <w:instrText xml:space="preserve"> REF _Ref420661742 \p \h </w:instrText>
      </w:r>
      <w:r>
        <w:rPr>
          <w:noProof/>
          <w:lang w:eastAsia="fr-CH"/>
        </w:rPr>
      </w:r>
      <w:r>
        <w:rPr>
          <w:noProof/>
          <w:lang w:eastAsia="fr-CH"/>
        </w:rPr>
        <w:fldChar w:fldCharType="separate"/>
      </w:r>
      <w:r w:rsidR="005562A4">
        <w:rPr>
          <w:noProof/>
          <w:lang w:eastAsia="fr-CH"/>
        </w:rPr>
        <w:t>ci-dessous</w:t>
      </w:r>
      <w:r>
        <w:rPr>
          <w:noProof/>
          <w:lang w:eastAsia="fr-CH"/>
        </w:rPr>
        <w:fldChar w:fldCharType="end"/>
      </w:r>
      <w:r>
        <w:rPr>
          <w:noProof/>
          <w:lang w:eastAsia="fr-CH"/>
        </w:rPr>
        <w:t xml:space="preserve"> </w:t>
      </w:r>
      <w:r w:rsidR="00FB0CEC">
        <w:rPr>
          <w:noProof/>
          <w:lang w:eastAsia="fr-CH"/>
        </w:rPr>
        <w:t>montre le</w:t>
      </w:r>
      <w:r w:rsidR="00600EDC">
        <w:rPr>
          <w:noProof/>
          <w:lang w:eastAsia="fr-CH"/>
        </w:rPr>
        <w:t xml:space="preserve">s étapes à mettre en place </w:t>
      </w:r>
      <w:r w:rsidR="006F7001">
        <w:rPr>
          <w:noProof/>
          <w:lang w:eastAsia="fr-CH"/>
        </w:rPr>
        <w:t>pour détecter certain mouvement spécifique avec l’API fournie par Microsoft</w:t>
      </w:r>
      <w:r w:rsidR="003B434A">
        <w:rPr>
          <w:noProof/>
          <w:lang w:eastAsia="fr-CH"/>
        </w:rPr>
        <w:t> :</w:t>
      </w:r>
    </w:p>
    <w:p w14:paraId="58DCB202" w14:textId="77777777" w:rsidR="00E57C25" w:rsidRDefault="00CE1B48" w:rsidP="00926FCA">
      <w:pPr>
        <w:keepNext/>
        <w:jc w:val="center"/>
      </w:pPr>
      <w:r>
        <w:rPr>
          <w:noProof/>
          <w:lang w:eastAsia="fr-CH"/>
        </w:rPr>
        <mc:AlternateContent>
          <mc:Choice Requires="wpc">
            <w:drawing>
              <wp:inline distT="0" distB="0" distL="0" distR="0" wp14:anchorId="060DFBDE" wp14:editId="61843A27">
                <wp:extent cx="3985895" cy="3754120"/>
                <wp:effectExtent l="0" t="0" r="0" b="17780"/>
                <wp:docPr id="176" name="Zone de dessin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à coins arrondis 183"/>
                        <wps:cNvSpPr/>
                        <wps:spPr>
                          <a:xfrm>
                            <a:off x="257175" y="2579306"/>
                            <a:ext cx="2047875" cy="1175188"/>
                          </a:xfrm>
                          <a:prstGeom prst="roundRect">
                            <a:avLst>
                              <a:gd name="adj" fmla="val 9702"/>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Zone de texte 178"/>
                        <wps:cNvSpPr txBox="1"/>
                        <wps:spPr>
                          <a:xfrm>
                            <a:off x="342900" y="2617086"/>
                            <a:ext cx="1866900" cy="11147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E6BCEF" w14:textId="77777777" w:rsidR="00D55FA4" w:rsidRPr="0035521A" w:rsidRDefault="00D55FA4" w:rsidP="0035521A">
                              <w:pPr>
                                <w:pStyle w:val="NormalWeb"/>
                                <w:spacing w:before="0" w:beforeAutospacing="0" w:after="120" w:afterAutospacing="0"/>
                                <w:jc w:val="center"/>
                                <w:rPr>
                                  <w:rFonts w:asciiTheme="minorHAnsi" w:hAnsiTheme="minorHAnsi"/>
                                </w:rPr>
                              </w:pPr>
                              <w:r>
                                <w:rPr>
                                  <w:rFonts w:asciiTheme="minorHAnsi" w:eastAsia="Times New Roman" w:hAnsiTheme="minorHAnsi"/>
                                  <w:b/>
                                  <w:bCs/>
                                </w:rPr>
                                <w:t>Code</w:t>
                              </w:r>
                            </w:p>
                            <w:p w14:paraId="41EADA7E" w14:textId="77777777" w:rsidR="00D55FA4" w:rsidRPr="0035521A" w:rsidRDefault="00D55FA4" w:rsidP="0035521A">
                              <w:pPr>
                                <w:pStyle w:val="NormalWeb"/>
                                <w:spacing w:before="0" w:beforeAutospacing="0" w:after="120" w:afterAutospacing="0"/>
                                <w:jc w:val="center"/>
                                <w:rPr>
                                  <w:rFonts w:asciiTheme="minorHAnsi" w:hAnsiTheme="minorHAnsi"/>
                                </w:rPr>
                              </w:pPr>
                              <w:r>
                                <w:rPr>
                                  <w:rFonts w:asciiTheme="minorHAnsi" w:eastAsia="Times New Roman" w:hAnsiTheme="minorHAnsi"/>
                                </w:rPr>
                                <w:t xml:space="preserve">Utilisation de l’API de Visual Gesture Builder pour détecter les gestes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Flèche courbée vers la gauche 200"/>
                        <wps:cNvSpPr/>
                        <wps:spPr>
                          <a:xfrm>
                            <a:off x="2210774" y="1959205"/>
                            <a:ext cx="857250" cy="142494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Rectangle à coins arrondis 181"/>
                        <wps:cNvSpPr/>
                        <wps:spPr>
                          <a:xfrm>
                            <a:off x="258149" y="1406446"/>
                            <a:ext cx="2047875" cy="810447"/>
                          </a:xfrm>
                          <a:prstGeom prst="roundRect">
                            <a:avLst>
                              <a:gd name="adj" fmla="val 9702"/>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Zone de texte 178"/>
                        <wps:cNvSpPr txBox="1"/>
                        <wps:spPr>
                          <a:xfrm>
                            <a:off x="343874" y="1441999"/>
                            <a:ext cx="1866900" cy="7753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D63375" w14:textId="77777777" w:rsidR="00D55FA4" w:rsidRPr="00872199" w:rsidRDefault="00D55FA4" w:rsidP="00872199">
                              <w:pPr>
                                <w:pStyle w:val="NormalWeb"/>
                                <w:spacing w:before="0" w:beforeAutospacing="0" w:after="120" w:afterAutospacing="0"/>
                                <w:jc w:val="center"/>
                                <w:rPr>
                                  <w:rFonts w:asciiTheme="minorHAnsi" w:hAnsiTheme="minorHAnsi"/>
                                </w:rPr>
                              </w:pPr>
                              <w:r>
                                <w:rPr>
                                  <w:rFonts w:asciiTheme="minorHAnsi" w:eastAsia="Times New Roman" w:hAnsiTheme="minorHAnsi"/>
                                  <w:b/>
                                  <w:bCs/>
                                </w:rPr>
                                <w:t>Visual Gesture Builder</w:t>
                              </w:r>
                            </w:p>
                            <w:p w14:paraId="1E8110AF" w14:textId="77777777" w:rsidR="00D55FA4" w:rsidRPr="00872199" w:rsidRDefault="00D55FA4" w:rsidP="00F80B20">
                              <w:pPr>
                                <w:pStyle w:val="NormalWeb"/>
                                <w:spacing w:before="0" w:beforeAutospacing="0" w:after="120" w:afterAutospacing="0"/>
                                <w:jc w:val="center"/>
                                <w:rPr>
                                  <w:rFonts w:asciiTheme="minorHAnsi" w:hAnsiTheme="minorHAnsi"/>
                                </w:rPr>
                              </w:pPr>
                              <w:r>
                                <w:rPr>
                                  <w:rFonts w:asciiTheme="minorHAnsi" w:eastAsia="Times New Roman" w:hAnsiTheme="minorHAnsi"/>
                                </w:rPr>
                                <w:t>Sélection des gestes à détecter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Flèche courbée vers la gauche 199"/>
                        <wps:cNvSpPr/>
                        <wps:spPr>
                          <a:xfrm>
                            <a:off x="2200275" y="388555"/>
                            <a:ext cx="857250" cy="142517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à coins arrondis 177"/>
                        <wps:cNvSpPr/>
                        <wps:spPr>
                          <a:xfrm>
                            <a:off x="258149" y="35999"/>
                            <a:ext cx="2047875" cy="990732"/>
                          </a:xfrm>
                          <a:prstGeom prst="roundRect">
                            <a:avLst>
                              <a:gd name="adj" fmla="val 9702"/>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Zone de texte 178"/>
                        <wps:cNvSpPr txBox="1"/>
                        <wps:spPr>
                          <a:xfrm>
                            <a:off x="343874" y="71519"/>
                            <a:ext cx="1866901" cy="983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0E390" w14:textId="77777777" w:rsidR="00D55FA4" w:rsidRDefault="00D55FA4" w:rsidP="000D18B0">
                              <w:pPr>
                                <w:jc w:val="center"/>
                                <w:rPr>
                                  <w:b/>
                                </w:rPr>
                              </w:pPr>
                              <w:r w:rsidRPr="000D18B0">
                                <w:rPr>
                                  <w:b/>
                                </w:rPr>
                                <w:t>Kinect Studio</w:t>
                              </w:r>
                            </w:p>
                            <w:p w14:paraId="5C0704C5" w14:textId="77777777" w:rsidR="00D55FA4" w:rsidRPr="00D40C90" w:rsidRDefault="00D55FA4" w:rsidP="00F80B20">
                              <w:pPr>
                                <w:jc w:val="center"/>
                              </w:pPr>
                              <w:r w:rsidRPr="00D40C90">
                                <w:t>Enregistrement d’un clip contenant</w:t>
                              </w:r>
                              <w:r>
                                <w:t xml:space="preserve"> les gestes à détecter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5" name="Image 195"/>
                          <pic:cNvPicPr/>
                        </pic:nvPicPr>
                        <pic:blipFill>
                          <a:blip r:embed="rId56">
                            <a:duotone>
                              <a:prstClr val="black"/>
                              <a:schemeClr val="bg1">
                                <a:lumMod val="75000"/>
                                <a:tint val="45000"/>
                                <a:satMod val="400000"/>
                              </a:schemeClr>
                            </a:duotone>
                            <a:extLst/>
                          </a:blip>
                          <a:stretch>
                            <a:fillRect/>
                          </a:stretch>
                        </pic:blipFill>
                        <pic:spPr>
                          <a:xfrm>
                            <a:off x="2609850" y="1987780"/>
                            <a:ext cx="1340485" cy="1340485"/>
                          </a:xfrm>
                          <a:prstGeom prst="rect">
                            <a:avLst/>
                          </a:prstGeom>
                          <a:scene3d>
                            <a:camera prst="isometricOffAxis1Right">
                              <a:rot lat="1080002" lon="20039998" rev="21599989"/>
                            </a:camera>
                            <a:lightRig rig="threePt" dir="t"/>
                          </a:scene3d>
                          <a:sp3d/>
                        </pic:spPr>
                      </pic:pic>
                      <wps:wsp>
                        <wps:cNvPr id="196" name="Zone de texte 178"/>
                        <wps:cNvSpPr txBox="1"/>
                        <wps:spPr>
                          <a:xfrm>
                            <a:off x="2742565" y="2293093"/>
                            <a:ext cx="1096985" cy="791037"/>
                          </a:xfrm>
                          <a:prstGeom prst="rect">
                            <a:avLst/>
                          </a:prstGeom>
                          <a:noFill/>
                          <a:ln w="6350">
                            <a:noFill/>
                          </a:ln>
                          <a:effectLst/>
                          <a:scene3d>
                            <a:camera prst="isometricOffAxis1Right">
                              <a:rot lat="1080002" lon="20039998" rev="21599989"/>
                            </a:camera>
                            <a:lightRig rig="threePt" dir="t"/>
                          </a:scene3d>
                          <a:sp3d/>
                        </wps:spPr>
                        <wps:style>
                          <a:lnRef idx="0">
                            <a:schemeClr val="accent1"/>
                          </a:lnRef>
                          <a:fillRef idx="0">
                            <a:schemeClr val="accent1"/>
                          </a:fillRef>
                          <a:effectRef idx="0">
                            <a:schemeClr val="accent1"/>
                          </a:effectRef>
                          <a:fontRef idx="minor">
                            <a:schemeClr val="dk1"/>
                          </a:fontRef>
                        </wps:style>
                        <wps:txbx>
                          <w:txbxContent>
                            <w:p w14:paraId="319AB13A" w14:textId="77777777" w:rsidR="00D55FA4" w:rsidRPr="00CF31E6" w:rsidRDefault="00D55FA4" w:rsidP="00CF31E6">
                              <w:pPr>
                                <w:pStyle w:val="NormalWeb"/>
                                <w:spacing w:before="0" w:beforeAutospacing="0" w:after="120" w:afterAutospacing="0"/>
                                <w:jc w:val="center"/>
                                <w:rPr>
                                  <w:rFonts w:asciiTheme="minorHAnsi" w:hAnsiTheme="minorHAnsi"/>
                                </w:rPr>
                              </w:pPr>
                              <w:r>
                                <w:rPr>
                                  <w:rFonts w:asciiTheme="minorHAnsi" w:eastAsia="Times New Roman" w:hAnsiTheme="minorHAnsi"/>
                                  <w:b/>
                                  <w:bCs/>
                                </w:rPr>
                                <w:t>BDD de gestes</w:t>
                              </w:r>
                            </w:p>
                            <w:p w14:paraId="168DCCD3" w14:textId="77777777" w:rsidR="00D55FA4" w:rsidRPr="00CF31E6" w:rsidRDefault="00D55FA4" w:rsidP="00CF31E6">
                              <w:pPr>
                                <w:pStyle w:val="NormalWeb"/>
                                <w:spacing w:before="0" w:beforeAutospacing="0" w:after="120" w:afterAutospacing="0"/>
                                <w:jc w:val="center"/>
                                <w:rPr>
                                  <w:rFonts w:asciiTheme="minorHAnsi" w:hAnsiTheme="minorHAnsi"/>
                                </w:rPr>
                              </w:pPr>
                              <w:r w:rsidRPr="00CF31E6">
                                <w:rPr>
                                  <w:rFonts w:asciiTheme="minorHAnsi" w:eastAsia="Times New Roman" w:hAnsiTheme="minorHAnsi"/>
                                </w:rPr>
                                <w:t>Fichier .</w:t>
                              </w:r>
                              <w:r>
                                <w:rPr>
                                  <w:rFonts w:asciiTheme="minorHAnsi" w:eastAsia="Times New Roman" w:hAnsiTheme="minorHAnsi"/>
                                </w:rPr>
                                <w:t>gbd</w:t>
                              </w:r>
                            </w:p>
                            <w:p w14:paraId="58F76A75" w14:textId="77777777" w:rsidR="00D55FA4" w:rsidRPr="00CF31E6" w:rsidRDefault="00D55FA4" w:rsidP="00CF31E6">
                              <w:pPr>
                                <w:pStyle w:val="NormalWeb"/>
                                <w:spacing w:before="0" w:beforeAutospacing="0" w:after="120" w:afterAutospacing="0"/>
                                <w:jc w:val="center"/>
                                <w:rPr>
                                  <w:rFonts w:asciiTheme="minorHAnsi" w:hAnsiTheme="minorHAnsi"/>
                                </w:rPr>
                              </w:pPr>
                              <w:r w:rsidRPr="00CF31E6">
                                <w:rPr>
                                  <w:rFonts w:asciiTheme="minorHAnsi" w:eastAsia="Times New Roman" w:hAnsiTheme="minorHAns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4" name="Image 194"/>
                          <pic:cNvPicPr>
                            <a:picLocks noChangeAspect="1"/>
                          </pic:cNvPicPr>
                        </pic:nvPicPr>
                        <pic:blipFill>
                          <a:blip r:embed="rId56">
                            <a:duotone>
                              <a:prstClr val="black"/>
                              <a:schemeClr val="bg1">
                                <a:lumMod val="75000"/>
                                <a:tint val="45000"/>
                                <a:satMod val="400000"/>
                              </a:schemeClr>
                            </a:duotone>
                          </a:blip>
                          <a:stretch>
                            <a:fillRect/>
                          </a:stretch>
                        </pic:blipFill>
                        <pic:spPr>
                          <a:xfrm>
                            <a:off x="2534624" y="321880"/>
                            <a:ext cx="1340771" cy="1340771"/>
                          </a:xfrm>
                          <a:prstGeom prst="rect">
                            <a:avLst/>
                          </a:prstGeom>
                          <a:scene3d>
                            <a:camera prst="isometricOffAxis1Right">
                              <a:rot lat="1080002" lon="20039998" rev="21599989"/>
                            </a:camera>
                            <a:lightRig rig="threePt" dir="t"/>
                          </a:scene3d>
                          <a:sp3d/>
                        </pic:spPr>
                      </pic:pic>
                      <wps:wsp>
                        <wps:cNvPr id="191" name="Zone de texte 178"/>
                        <wps:cNvSpPr txBox="1"/>
                        <wps:spPr>
                          <a:xfrm>
                            <a:off x="2695575" y="720955"/>
                            <a:ext cx="1067775" cy="686775"/>
                          </a:xfrm>
                          <a:prstGeom prst="rect">
                            <a:avLst/>
                          </a:prstGeom>
                          <a:noFill/>
                          <a:ln w="6350">
                            <a:noFill/>
                          </a:ln>
                          <a:effectLst/>
                          <a:scene3d>
                            <a:camera prst="isometricOffAxis1Right">
                              <a:rot lat="1080002" lon="20039998" rev="21599989"/>
                            </a:camera>
                            <a:lightRig rig="threePt" dir="t"/>
                          </a:scene3d>
                          <a:sp3d/>
                        </wps:spPr>
                        <wps:style>
                          <a:lnRef idx="0">
                            <a:schemeClr val="accent1"/>
                          </a:lnRef>
                          <a:fillRef idx="0">
                            <a:schemeClr val="accent1"/>
                          </a:fillRef>
                          <a:effectRef idx="0">
                            <a:schemeClr val="accent1"/>
                          </a:effectRef>
                          <a:fontRef idx="minor">
                            <a:schemeClr val="dk1"/>
                          </a:fontRef>
                        </wps:style>
                        <wps:txbx>
                          <w:txbxContent>
                            <w:p w14:paraId="108D1D25" w14:textId="77777777" w:rsidR="00D55FA4" w:rsidRDefault="00D55FA4" w:rsidP="00E55963">
                              <w:pPr>
                                <w:pStyle w:val="NormalWeb"/>
                                <w:spacing w:before="0" w:beforeAutospacing="0" w:after="120" w:afterAutospacing="0"/>
                                <w:jc w:val="center"/>
                                <w:rPr>
                                  <w:rFonts w:asciiTheme="minorHAnsi" w:eastAsia="Times New Roman" w:hAnsiTheme="minorHAnsi"/>
                                  <w:b/>
                                  <w:bCs/>
                                </w:rPr>
                              </w:pPr>
                              <w:r>
                                <w:rPr>
                                  <w:rFonts w:asciiTheme="minorHAnsi" w:eastAsia="Times New Roman" w:hAnsiTheme="minorHAnsi"/>
                                  <w:b/>
                                  <w:bCs/>
                                </w:rPr>
                                <w:t>Clip</w:t>
                              </w:r>
                            </w:p>
                            <w:p w14:paraId="10A3D050" w14:textId="77777777" w:rsidR="00D55FA4" w:rsidRPr="00E55963" w:rsidRDefault="00D55FA4" w:rsidP="00E55963">
                              <w:pPr>
                                <w:pStyle w:val="NormalWeb"/>
                                <w:spacing w:before="0" w:beforeAutospacing="0" w:after="120" w:afterAutospacing="0"/>
                                <w:jc w:val="center"/>
                                <w:rPr>
                                  <w:rFonts w:asciiTheme="minorHAnsi" w:eastAsia="Times New Roman" w:hAnsiTheme="minorHAnsi"/>
                                  <w:bCs/>
                                </w:rPr>
                              </w:pPr>
                              <w:r>
                                <w:rPr>
                                  <w:rFonts w:asciiTheme="minorHAnsi" w:eastAsia="Times New Roman" w:hAnsiTheme="minorHAnsi"/>
                                  <w:bCs/>
                                </w:rPr>
                                <w:t>Fichier .xef</w:t>
                              </w:r>
                            </w:p>
                            <w:p w14:paraId="777B458E" w14:textId="77777777" w:rsidR="00D55FA4" w:rsidRPr="00E55963" w:rsidRDefault="00D55FA4" w:rsidP="00E55963">
                              <w:pPr>
                                <w:pStyle w:val="NormalWeb"/>
                                <w:spacing w:before="0" w:beforeAutospacing="0" w:after="120" w:afterAutospacing="0"/>
                                <w:jc w:val="center"/>
                                <w:rPr>
                                  <w:rFonts w:asciiTheme="minorHAnsi" w:hAnsiTheme="minorHAns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60DFBDE" id="Zone de dessin 176" o:spid="_x0000_s1148" editas="canvas" style="width:313.85pt;height:295.6pt;mso-position-horizontal-relative:char;mso-position-vertical-relative:line" coordsize="39858,37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">
                <v:shape id="_x0000_s1149" type="#_x0000_t75" style="position:absolute;width:39858;height:37541;visibility:visible;mso-wrap-style:square">
                  <v:fill o:detectmouseclick="t"/>
                  <v:path o:connecttype="none"/>
                </v:shape>
                <v:roundrect id="Rectangle à coins arrondis 183" o:spid="_x0000_s1150" style="position:absolute;left:2571;top:25793;width:20479;height:11751;visibility:visible;mso-wrap-style:square;v-text-anchor:middle" arcsize="635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nRsMA&#10;AADcAAAADwAAAGRycy9kb3ducmV2LnhtbERPyWrDMBC9F/IPYgK5NXIaKMaJbJpCIAdDsx3a22BN&#10;LFNrZCwlUf6+KhR6m8dbZ11F24sbjb5zrGAxz0AQN0533Co4n7bPOQgfkDX2jknBgzxU5eRpjYV2&#10;dz7Q7RhakULYF6jAhDAUUvrGkEU/dwNx4i5utBgSHFupR7yncNvLlyx7lRY7Tg0GB3o31Hwfr1bB&#10;9iuX8eOxjJu63ceD4fr6ua+Vmk3j2wpEoBj+xX/unU7z8yX8PpMu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tnRsMAAADcAAAADwAAAAAAAAAAAAAAAACYAgAAZHJzL2Rv&#10;d25yZXYueG1sUEsFBgAAAAAEAAQA9QAAAIgDAAAAAA==&#10;" fillcolor="white [3201]" strokecolor="#4f81bd [3204]" strokeweight="2pt"/>
                <v:shape id="Zone de texte 178" o:spid="_x0000_s1151" type="#_x0000_t202" style="position:absolute;left:3429;top:26170;width:18669;height:1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14:paraId="2FE6BCEF" w14:textId="77777777" w:rsidR="00D55FA4" w:rsidRPr="0035521A" w:rsidRDefault="00D55FA4" w:rsidP="0035521A">
                        <w:pPr>
                          <w:pStyle w:val="NormalWeb"/>
                          <w:spacing w:before="0" w:beforeAutospacing="0" w:after="120" w:afterAutospacing="0"/>
                          <w:jc w:val="center"/>
                          <w:rPr>
                            <w:rFonts w:asciiTheme="minorHAnsi" w:hAnsiTheme="minorHAnsi"/>
                          </w:rPr>
                        </w:pPr>
                        <w:r>
                          <w:rPr>
                            <w:rFonts w:asciiTheme="minorHAnsi" w:eastAsia="Times New Roman" w:hAnsiTheme="minorHAnsi"/>
                            <w:b/>
                            <w:bCs/>
                          </w:rPr>
                          <w:t>Code</w:t>
                        </w:r>
                      </w:p>
                      <w:p w14:paraId="41EADA7E" w14:textId="77777777" w:rsidR="00D55FA4" w:rsidRPr="0035521A" w:rsidRDefault="00D55FA4" w:rsidP="0035521A">
                        <w:pPr>
                          <w:pStyle w:val="NormalWeb"/>
                          <w:spacing w:before="0" w:beforeAutospacing="0" w:after="120" w:afterAutospacing="0"/>
                          <w:jc w:val="center"/>
                          <w:rPr>
                            <w:rFonts w:asciiTheme="minorHAnsi" w:hAnsiTheme="minorHAnsi"/>
                          </w:rPr>
                        </w:pPr>
                        <w:r>
                          <w:rPr>
                            <w:rFonts w:asciiTheme="minorHAnsi" w:eastAsia="Times New Roman" w:hAnsiTheme="minorHAnsi"/>
                          </w:rPr>
                          <w:t xml:space="preserve">Utilisation de l’API de Visual Gesture Builder pour détecter les gestes </w:t>
                        </w:r>
                      </w:p>
                    </w:txbxContent>
                  </v:textbox>
                </v:shape>
                <v:shape id="Flèche courbée vers la gauche 200" o:spid="_x0000_s1152" type="#_x0000_t103" style="position:absolute;left:22107;top:19592;width:8573;height:14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AQb8A&#10;AADcAAAADwAAAGRycy9kb3ducmV2LnhtbESPzarCMBSE9xd8h3AEd9dUkYtWo4jgz/aquD40xybY&#10;nJQm2vr2RhBcDjPzDbNYda4SD2qC9axgNMxAEBdeWy4VnE/b3ymIEJE1Vp5JwZMCrJa9nwXm2rf8&#10;T49jLEWCcMhRgYmxzqUMhSGHYehr4uRdfeMwJtmUUjfYJrir5DjL/qRDy2nBYE0bQ8XteHeJsp/Y&#10;aNpq68725i/j2Xp/2JVKDfrdeg4iUhe/4U/7oBUkIrzPpCMgl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y4BBvwAAANwAAAAPAAAAAAAAAAAAAAAAAJgCAABkcnMvZG93bnJl&#10;di54bWxQSwUGAAAAAAQABAD1AAAAhAMAAAAA&#10;" adj="15103,19976,5400" fillcolor="#4f81bd [3204]" strokecolor="#243f60 [1604]" strokeweight="2pt"/>
                <v:roundrect id="Rectangle à coins arrondis 181" o:spid="_x0000_s1153" style="position:absolute;left:2581;top:14064;width:20479;height:8104;visibility:visible;mso-wrap-style:square;v-text-anchor:middle" arcsize="635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cqsMA&#10;AADcAAAADwAAAGRycy9kb3ducmV2LnhtbERPTWvCQBC9F/wPywi9NZtYKCG6hioIHgJV20N7G7Jj&#10;NjQ7G7Krrv++Wyj0No/3Oas62kFcafK9YwVFloMgbp3uuVPw8b57KkH4gKxxcEwK7uShXs8eVlhp&#10;d+MjXU+hEymEfYUKTAhjJaVvDVn0mRuJE3d2k8WQ4NRJPeEthdtBLvL8RVrsOTUYHGlrqP0+XayC&#10;3Vcp49v9OW6a7hCPhpvL56FR6nEeX5cgAsXwL/5z73WaXxbw+0y6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VcqsMAAADcAAAADwAAAAAAAAAAAAAAAACYAgAAZHJzL2Rv&#10;d25yZXYueG1sUEsFBgAAAAAEAAQA9QAAAIgDAAAAAA==&#10;" fillcolor="white [3201]" strokecolor="#4f81bd [3204]" strokeweight="2pt"/>
                <v:shape id="Zone de texte 178" o:spid="_x0000_s1154" type="#_x0000_t202" style="position:absolute;left:3438;top:14419;width:18669;height:7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14:paraId="72D63375" w14:textId="77777777" w:rsidR="00D55FA4" w:rsidRPr="00872199" w:rsidRDefault="00D55FA4" w:rsidP="00872199">
                        <w:pPr>
                          <w:pStyle w:val="NormalWeb"/>
                          <w:spacing w:before="0" w:beforeAutospacing="0" w:after="120" w:afterAutospacing="0"/>
                          <w:jc w:val="center"/>
                          <w:rPr>
                            <w:rFonts w:asciiTheme="minorHAnsi" w:hAnsiTheme="minorHAnsi"/>
                          </w:rPr>
                        </w:pPr>
                        <w:r>
                          <w:rPr>
                            <w:rFonts w:asciiTheme="minorHAnsi" w:eastAsia="Times New Roman" w:hAnsiTheme="minorHAnsi"/>
                            <w:b/>
                            <w:bCs/>
                          </w:rPr>
                          <w:t>Visual Gesture Builder</w:t>
                        </w:r>
                      </w:p>
                      <w:p w14:paraId="1E8110AF" w14:textId="77777777" w:rsidR="00D55FA4" w:rsidRPr="00872199" w:rsidRDefault="00D55FA4" w:rsidP="00F80B20">
                        <w:pPr>
                          <w:pStyle w:val="NormalWeb"/>
                          <w:spacing w:before="0" w:beforeAutospacing="0" w:after="120" w:afterAutospacing="0"/>
                          <w:jc w:val="center"/>
                          <w:rPr>
                            <w:rFonts w:asciiTheme="minorHAnsi" w:hAnsiTheme="minorHAnsi"/>
                          </w:rPr>
                        </w:pPr>
                        <w:r>
                          <w:rPr>
                            <w:rFonts w:asciiTheme="minorHAnsi" w:eastAsia="Times New Roman" w:hAnsiTheme="minorHAnsi"/>
                          </w:rPr>
                          <w:t>Sélection des gestes à détecter</w:t>
                        </w:r>
                      </w:p>
                    </w:txbxContent>
                  </v:textbox>
                </v:shape>
                <v:shape id="Flèche courbée vers la gauche 199" o:spid="_x0000_s1155" type="#_x0000_t103" style="position:absolute;left:22002;top:3885;width:8573;height:14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XsAA&#10;AADcAAAADwAAAGRycy9kb3ducmV2LnhtbERPTYvCMBC9L/gfwgje1lRxRbtGEVFQb7aC16GZbbvb&#10;TEoT2/rvN4LgbR7vc1ab3lSipcaVlhVMxhEI4szqknMF1/TwuQDhPLLGyjIpeJCDzXrwscJY244v&#10;1CY+FyGEXYwKCu/rWEqXFWTQjW1NHLgf2xj0ATa51A12IdxUchpFc2mw5NBQYE27grK/5G4U/J6d&#10;nbeym+3PnHQ3mX6dZvqk1GjYb79BeOr9W/xyH3WYv1zC85lwgV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qzwXsAAAADcAAAADwAAAAAAAAAAAAAAAACYAgAAZHJzL2Rvd25y&#10;ZXYueG1sUEsFBgAAAAAEAAQA9QAAAIUDAAAAAA==&#10;" adj="15104,19976,5400" fillcolor="#4f81bd [3204]" strokecolor="#243f60 [1604]" strokeweight="2pt"/>
                <v:roundrect id="Rectangle à coins arrondis 177" o:spid="_x0000_s1156" style="position:absolute;left:2581;top:359;width:20479;height:9908;visibility:visible;mso-wrap-style:square;v-text-anchor:middle" arcsize="635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RYsIA&#10;AADcAAAADwAAAGRycy9kb3ducmV2LnhtbERPS2sCMRC+F/wPYQRvNWuFKlujqCD0sFBfB3sbNuNm&#10;cTNZNlHjv28Kgrf5+J4zW0TbiBt1vnasYDTMQBCXTtdcKTgeNu9TED4ga2wck4IHeVjMe28zzLW7&#10;845u+1CJFMI+RwUmhDaX0peGLPqha4kTd3adxZBgV0nd4T2F20Z+ZNmntFhzajDY0tpQedlfrYLN&#10;71TGn8c4ropqG3eGi+tpWyg16MflF4hAMbzET/e3TvMnE/h/Jl0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dRFiwgAAANwAAAAPAAAAAAAAAAAAAAAAAJgCAABkcnMvZG93&#10;bnJldi54bWxQSwUGAAAAAAQABAD1AAAAhwMAAAAA&#10;" fillcolor="white [3201]" strokecolor="#4f81bd [3204]" strokeweight="2pt"/>
                <v:shape id="Zone de texte 178" o:spid="_x0000_s1157" type="#_x0000_t202" style="position:absolute;left:3438;top:715;width:18669;height:9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14:paraId="6C60E390" w14:textId="77777777" w:rsidR="00D55FA4" w:rsidRDefault="00D55FA4" w:rsidP="000D18B0">
                        <w:pPr>
                          <w:jc w:val="center"/>
                          <w:rPr>
                            <w:b/>
                          </w:rPr>
                        </w:pPr>
                        <w:r w:rsidRPr="000D18B0">
                          <w:rPr>
                            <w:b/>
                          </w:rPr>
                          <w:t>Kinect Studio</w:t>
                        </w:r>
                      </w:p>
                      <w:p w14:paraId="5C0704C5" w14:textId="77777777" w:rsidR="00D55FA4" w:rsidRPr="00D40C90" w:rsidRDefault="00D55FA4" w:rsidP="00F80B20">
                        <w:pPr>
                          <w:jc w:val="center"/>
                        </w:pPr>
                        <w:r w:rsidRPr="00D40C90">
                          <w:t>Enregistrement d’un clip contenant</w:t>
                        </w:r>
                        <w:r>
                          <w:t xml:space="preserve"> les gestes à détecter</w:t>
                        </w:r>
                      </w:p>
                    </w:txbxContent>
                  </v:textbox>
                </v:shape>
                <v:shape id="Image 195" o:spid="_x0000_s1158" type="#_x0000_t75" style="position:absolute;left:26098;top:19877;width:13405;height:13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FqfEAAAA3AAAAA8AAABkcnMvZG93bnJldi54bWxET0trwkAQvgv+h2UKvUizaaDSpm5EhEIP&#10;XuoD2ts0OyYh2dmwu5ror+8WBG/z8T1nsRxNJ87kfGNZwXOSgiAurW64UrDffTy9gvABWWNnmRRc&#10;yMOymE4WmGs78Bedt6ESMYR9jgrqEPpcSl/WZNAntieO3NE6gyFCV0ntcIjhppNZms6lwYZjQ409&#10;rWsq2+3JKNjMfv2pve6O10Nmw/fcVfRTrpR6fBhX7yACjeEuvrk/dZz/9gL/z8QLZP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FqfEAAAA3AAAAA8AAAAAAAAAAAAAAAAA&#10;nwIAAGRycy9kb3ducmV2LnhtbFBLBQYAAAAABAAEAPcAAACQAwAAAAA=&#10;">
                  <v:imagedata r:id="rId57" o:title="" recolortarget="black"/>
                  <o:extrusion v:ext="view" rotationangle="-1179650fd,-1703939fd" viewpoint="100pt,0" viewpointorigin=",0" skewangle="0" skewamt="0"/>
                </v:shape>
                <v:shape id="Zone de texte 178" o:spid="_x0000_s1159" type="#_x0000_t202" style="position:absolute;left:27425;top:22930;width:10970;height:7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SYasEA&#10;AADcAAAADwAAAGRycy9kb3ducmV2LnhtbERPzYrCMBC+C/sOYRa8aboe1HZNiysIevH/AYZmbMs2&#10;k9pE7e7TG0HwNh/f78yyztTiRq2rLCv4GkYgiHOrKy4UnI7LwRSE88gaa8uk4I8cZOlHb4aJtnfe&#10;0+3gCxFC2CWooPS+SaR0eUkG3dA2xIE729agD7AtpG7xHsJNLUdRNJYGKw4NJTa0KCn/PVyNgvV/&#10;/TPZzivb7a7N5rJfnaPYSqX6n938G4Snzr/FL/dKh/nxGJ7PhAt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kmGrBAAAA3AAAAA8AAAAAAAAAAAAAAAAAmAIAAGRycy9kb3du&#10;cmV2LnhtbFBLBQYAAAAABAAEAPUAAACGAwAAAAA=&#10;" filled="f" stroked="f" strokeweight=".5pt">
                  <o:extrusion v:ext="view" rotationangle="-1179650fd,-1703939fd" viewpoint="100pt,0" viewpointorigin=",0" skewangle="0" skewamt="0"/>
                  <v:textbox>
                    <w:txbxContent>
                      <w:p w14:paraId="319AB13A" w14:textId="77777777" w:rsidR="00D55FA4" w:rsidRPr="00CF31E6" w:rsidRDefault="00D55FA4" w:rsidP="00CF31E6">
                        <w:pPr>
                          <w:pStyle w:val="NormalWeb"/>
                          <w:spacing w:before="0" w:beforeAutospacing="0" w:after="120" w:afterAutospacing="0"/>
                          <w:jc w:val="center"/>
                          <w:rPr>
                            <w:rFonts w:asciiTheme="minorHAnsi" w:hAnsiTheme="minorHAnsi"/>
                          </w:rPr>
                        </w:pPr>
                        <w:r>
                          <w:rPr>
                            <w:rFonts w:asciiTheme="minorHAnsi" w:eastAsia="Times New Roman" w:hAnsiTheme="minorHAnsi"/>
                            <w:b/>
                            <w:bCs/>
                          </w:rPr>
                          <w:t>BDD de gestes</w:t>
                        </w:r>
                      </w:p>
                      <w:p w14:paraId="168DCCD3" w14:textId="77777777" w:rsidR="00D55FA4" w:rsidRPr="00CF31E6" w:rsidRDefault="00D55FA4" w:rsidP="00CF31E6">
                        <w:pPr>
                          <w:pStyle w:val="NormalWeb"/>
                          <w:spacing w:before="0" w:beforeAutospacing="0" w:after="120" w:afterAutospacing="0"/>
                          <w:jc w:val="center"/>
                          <w:rPr>
                            <w:rFonts w:asciiTheme="minorHAnsi" w:hAnsiTheme="minorHAnsi"/>
                          </w:rPr>
                        </w:pPr>
                        <w:r w:rsidRPr="00CF31E6">
                          <w:rPr>
                            <w:rFonts w:asciiTheme="minorHAnsi" w:eastAsia="Times New Roman" w:hAnsiTheme="minorHAnsi"/>
                          </w:rPr>
                          <w:t>Fichier .</w:t>
                        </w:r>
                        <w:r>
                          <w:rPr>
                            <w:rFonts w:asciiTheme="minorHAnsi" w:eastAsia="Times New Roman" w:hAnsiTheme="minorHAnsi"/>
                          </w:rPr>
                          <w:t>gbd</w:t>
                        </w:r>
                      </w:p>
                      <w:p w14:paraId="58F76A75" w14:textId="77777777" w:rsidR="00D55FA4" w:rsidRPr="00CF31E6" w:rsidRDefault="00D55FA4" w:rsidP="00CF31E6">
                        <w:pPr>
                          <w:pStyle w:val="NormalWeb"/>
                          <w:spacing w:before="0" w:beforeAutospacing="0" w:after="120" w:afterAutospacing="0"/>
                          <w:jc w:val="center"/>
                          <w:rPr>
                            <w:rFonts w:asciiTheme="minorHAnsi" w:hAnsiTheme="minorHAnsi"/>
                          </w:rPr>
                        </w:pPr>
                        <w:r w:rsidRPr="00CF31E6">
                          <w:rPr>
                            <w:rFonts w:asciiTheme="minorHAnsi" w:eastAsia="Times New Roman" w:hAnsiTheme="minorHAnsi"/>
                          </w:rPr>
                          <w:t> </w:t>
                        </w:r>
                      </w:p>
                    </w:txbxContent>
                  </v:textbox>
                </v:shape>
                <v:shape id="Image 194" o:spid="_x0000_s1160" type="#_x0000_t75" style="position:absolute;left:25346;top:3218;width:13407;height:13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QZHvDAAAA3AAAAA8AAABkcnMvZG93bnJldi54bWxET81qAjEQvhd8hzBCL1KzSlG7GkWUUg+K&#10;VvsAw2bcXdxMliTq6tMbQehtPr7fmcwaU4kLOV9aVtDrJiCIM6tLzhX8Hb4/RiB8QNZYWSYFN/Iw&#10;m7beJphqe+VfuuxDLmII+xQVFCHUqZQ+K8ig79qaOHJH6wyGCF0utcNrDDeV7CfJQBosOTYUWNOi&#10;oOy0PxsF6/7gnAy3u5/Nfdlz5tAZ+cpnSr23m/kYRKAm/Itf7pWO878+4flMvEB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NBke8MAAADcAAAADwAAAAAAAAAAAAAAAACf&#10;AgAAZHJzL2Rvd25yZXYueG1sUEsFBgAAAAAEAAQA9wAAAI8DAAAAAA==&#10;">
                  <v:imagedata r:id="rId57" o:title="" recolortarget="black"/>
                  <o:extrusion v:ext="view" rotationangle="-1179650fd,-1703939fd" viewpoint="100pt,0" viewpointorigin=",0" skewangle="0" skewamt="0"/>
                  <v:path arrowok="t"/>
                </v:shape>
                <v:shape id="Zone de texte 178" o:spid="_x0000_s1161" type="#_x0000_t202" style="position:absolute;left:26955;top:7209;width:10678;height:6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0AHsMA&#10;AADcAAAADwAAAGRycy9kb3ducmV2LnhtbERPzWrCQBC+C32HZQrezMYeWpO6CbZQ0EuraR9gyI5J&#10;aHY2zW5i9Om7guBtPr7fWeeTacVIvWssK1hGMQji0uqGKwU/3x+LFQjnkTW2lknBmRzk2cNsjam2&#10;Jz7QWPhKhBB2KSqove9SKV1Zk0EX2Y44cEfbG/QB9pXUPZ5CuGnlUxw/S4MNh4YaO3qvqfwtBqNg&#10;d2nfXr42jZ32Q/f5d9ge48RKpeaP0+YVhKfJ38U391aH+ckSrs+EC2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0AHsMAAADcAAAADwAAAAAAAAAAAAAAAACYAgAAZHJzL2Rv&#10;d25yZXYueG1sUEsFBgAAAAAEAAQA9QAAAIgDAAAAAA==&#10;" filled="f" stroked="f" strokeweight=".5pt">
                  <o:extrusion v:ext="view" rotationangle="-1179650fd,-1703939fd" viewpoint="100pt,0" viewpointorigin=",0" skewangle="0" skewamt="0"/>
                  <v:textbox>
                    <w:txbxContent>
                      <w:p w14:paraId="108D1D25" w14:textId="77777777" w:rsidR="00D55FA4" w:rsidRDefault="00D55FA4" w:rsidP="00E55963">
                        <w:pPr>
                          <w:pStyle w:val="NormalWeb"/>
                          <w:spacing w:before="0" w:beforeAutospacing="0" w:after="120" w:afterAutospacing="0"/>
                          <w:jc w:val="center"/>
                          <w:rPr>
                            <w:rFonts w:asciiTheme="minorHAnsi" w:eastAsia="Times New Roman" w:hAnsiTheme="minorHAnsi"/>
                            <w:b/>
                            <w:bCs/>
                          </w:rPr>
                        </w:pPr>
                        <w:r>
                          <w:rPr>
                            <w:rFonts w:asciiTheme="minorHAnsi" w:eastAsia="Times New Roman" w:hAnsiTheme="minorHAnsi"/>
                            <w:b/>
                            <w:bCs/>
                          </w:rPr>
                          <w:t>Clip</w:t>
                        </w:r>
                      </w:p>
                      <w:p w14:paraId="10A3D050" w14:textId="77777777" w:rsidR="00D55FA4" w:rsidRPr="00E55963" w:rsidRDefault="00D55FA4" w:rsidP="00E55963">
                        <w:pPr>
                          <w:pStyle w:val="NormalWeb"/>
                          <w:spacing w:before="0" w:beforeAutospacing="0" w:after="120" w:afterAutospacing="0"/>
                          <w:jc w:val="center"/>
                          <w:rPr>
                            <w:rFonts w:asciiTheme="minorHAnsi" w:eastAsia="Times New Roman" w:hAnsiTheme="minorHAnsi"/>
                            <w:bCs/>
                          </w:rPr>
                        </w:pPr>
                        <w:r>
                          <w:rPr>
                            <w:rFonts w:asciiTheme="minorHAnsi" w:eastAsia="Times New Roman" w:hAnsiTheme="minorHAnsi"/>
                            <w:bCs/>
                          </w:rPr>
                          <w:t>Fichier .xef</w:t>
                        </w:r>
                      </w:p>
                      <w:p w14:paraId="777B458E" w14:textId="77777777" w:rsidR="00D55FA4" w:rsidRPr="00E55963" w:rsidRDefault="00D55FA4" w:rsidP="00E55963">
                        <w:pPr>
                          <w:pStyle w:val="NormalWeb"/>
                          <w:spacing w:before="0" w:beforeAutospacing="0" w:after="120" w:afterAutospacing="0"/>
                          <w:jc w:val="center"/>
                          <w:rPr>
                            <w:rFonts w:asciiTheme="minorHAnsi" w:hAnsiTheme="minorHAnsi"/>
                          </w:rPr>
                        </w:pPr>
                      </w:p>
                    </w:txbxContent>
                  </v:textbox>
                </v:shape>
                <w10:anchorlock/>
              </v:group>
            </w:pict>
          </mc:Fallback>
        </mc:AlternateContent>
      </w:r>
    </w:p>
    <w:p w14:paraId="25A5DA88" w14:textId="77777777" w:rsidR="002D4AC3" w:rsidRPr="00610742" w:rsidRDefault="00E57C25" w:rsidP="00926FCA">
      <w:pPr>
        <w:pStyle w:val="Lgende"/>
        <w:jc w:val="center"/>
      </w:pPr>
      <w:bookmarkStart w:id="119" w:name="_Ref420660865"/>
      <w:bookmarkStart w:id="120" w:name="_Ref420661742"/>
      <w:r w:rsidRPr="00610742">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4</w:t>
      </w:r>
      <w:r w:rsidR="00046799">
        <w:rPr>
          <w:noProof/>
        </w:rPr>
        <w:fldChar w:fldCharType="end"/>
      </w:r>
      <w:bookmarkEnd w:id="119"/>
      <w:r w:rsidR="00926FCA" w:rsidRPr="00E52C1D">
        <w:t xml:space="preserve"> : </w:t>
      </w:r>
      <w:r w:rsidR="00610742">
        <w:t>La détection de mouvement grâce à</w:t>
      </w:r>
      <w:r w:rsidR="00926FCA" w:rsidRPr="00E52C1D">
        <w:t xml:space="preserve"> Visual Gesture Builder</w:t>
      </w:r>
      <w:bookmarkEnd w:id="120"/>
    </w:p>
    <w:p w14:paraId="66BD6B25" w14:textId="3FFAEC6C" w:rsidR="000A7C65" w:rsidRDefault="0001509D" w:rsidP="003D3839">
      <w:r w:rsidRPr="0001509D">
        <w:t>L’utilisation de</w:t>
      </w:r>
      <w:r>
        <w:t xml:space="preserve"> deux logiciels s’impose : </w:t>
      </w:r>
      <w:r>
        <w:rPr>
          <w:i/>
        </w:rPr>
        <w:t xml:space="preserve">Kinect Studio </w:t>
      </w:r>
      <w:r>
        <w:t xml:space="preserve">et </w:t>
      </w:r>
      <w:r>
        <w:rPr>
          <w:i/>
        </w:rPr>
        <w:t>Visual Gesture Builder</w:t>
      </w:r>
      <w:r>
        <w:t xml:space="preserve">. </w:t>
      </w:r>
      <w:r w:rsidR="00F45340">
        <w:t>Il n’est pas nécessaire de les télécharger : ils font en effet parti</w:t>
      </w:r>
      <w:r w:rsidR="00E445A9">
        <w:t>e</w:t>
      </w:r>
      <w:r w:rsidR="00F45340">
        <w:t xml:space="preserve"> de l’API de Kinect.</w:t>
      </w:r>
    </w:p>
    <w:p w14:paraId="0BC45F2F" w14:textId="77777777" w:rsidR="007B4384" w:rsidRDefault="007B4384" w:rsidP="00E52A5B">
      <w:pPr>
        <w:pStyle w:val="Titre3"/>
      </w:pPr>
      <w:bookmarkStart w:id="121" w:name="_Toc421258519"/>
      <w:r>
        <w:t>Kinect Studio</w:t>
      </w:r>
      <w:bookmarkEnd w:id="121"/>
    </w:p>
    <w:p w14:paraId="07844167" w14:textId="184CC048" w:rsidR="009E4F88" w:rsidRDefault="00505507" w:rsidP="003D3839">
      <w:r>
        <w:t xml:space="preserve">Premièrement, il est nécessaire d’utiliser le logiciel </w:t>
      </w:r>
      <w:r>
        <w:rPr>
          <w:i/>
        </w:rPr>
        <w:t>Kinect Studio</w:t>
      </w:r>
      <w:r>
        <w:t xml:space="preserve">. </w:t>
      </w:r>
      <w:r w:rsidR="002F1AD1">
        <w:br/>
      </w:r>
      <w:r>
        <w:t>Celui-ci permet</w:t>
      </w:r>
      <w:r w:rsidR="00C75902">
        <w:t xml:space="preserve"> entre autre</w:t>
      </w:r>
      <w:r w:rsidR="00E445A9">
        <w:t>s</w:t>
      </w:r>
      <w:r>
        <w:t xml:space="preserve"> d’enregistrer</w:t>
      </w:r>
      <w:r w:rsidR="00C75902">
        <w:t>, rejouer</w:t>
      </w:r>
      <w:r w:rsidR="004777F8">
        <w:t xml:space="preserve"> et éditer</w:t>
      </w:r>
      <w:r>
        <w:t xml:space="preserve"> des clips </w:t>
      </w:r>
      <w:r w:rsidR="007534BD">
        <w:t>de</w:t>
      </w:r>
      <w:r w:rsidR="000B5D11">
        <w:t xml:space="preserve"> </w:t>
      </w:r>
      <w:r w:rsidR="00274A46">
        <w:rPr>
          <w:i/>
        </w:rPr>
        <w:t xml:space="preserve">data </w:t>
      </w:r>
      <w:r w:rsidR="00D807BB">
        <w:rPr>
          <w:i/>
        </w:rPr>
        <w:t>sources</w:t>
      </w:r>
      <w:r w:rsidR="000B5D11">
        <w:t xml:space="preserve"> que fourni Kinect.</w:t>
      </w:r>
      <w:r w:rsidR="006F7608">
        <w:t xml:space="preserve"> </w:t>
      </w:r>
      <w:r w:rsidR="00643DD5">
        <w:t xml:space="preserve">Ce sont les même </w:t>
      </w:r>
      <w:r w:rsidR="006E767D">
        <w:rPr>
          <w:i/>
        </w:rPr>
        <w:t>data source</w:t>
      </w:r>
      <w:r w:rsidR="006E767D">
        <w:t xml:space="preserve"> que </w:t>
      </w:r>
      <w:r w:rsidR="004D1A19">
        <w:t xml:space="preserve">celles vues au chapitre </w:t>
      </w:r>
      <w:r w:rsidR="004D1A19">
        <w:fldChar w:fldCharType="begin"/>
      </w:r>
      <w:r w:rsidR="004D1A19">
        <w:instrText xml:space="preserve"> REF _Ref419726367 \r \h </w:instrText>
      </w:r>
      <w:r w:rsidR="004D1A19">
        <w:fldChar w:fldCharType="separate"/>
      </w:r>
      <w:r w:rsidR="005562A4">
        <w:t>3.1</w:t>
      </w:r>
      <w:r w:rsidR="004D1A19">
        <w:fldChar w:fldCharType="end"/>
      </w:r>
      <w:r w:rsidR="004D1A19">
        <w:t xml:space="preserve">. </w:t>
      </w:r>
      <w:r w:rsidR="005F6B2B">
        <w:t>On peut donc choisir d’enregistrer dans un</w:t>
      </w:r>
      <w:r w:rsidR="002F1AD1">
        <w:t xml:space="preserve"> même</w:t>
      </w:r>
      <w:r w:rsidR="005F6B2B">
        <w:t xml:space="preserve"> fichier </w:t>
      </w:r>
      <w:r w:rsidR="005F6B2B">
        <w:rPr>
          <w:i/>
        </w:rPr>
        <w:t>.xef</w:t>
      </w:r>
      <w:r w:rsidR="00930F6F">
        <w:t xml:space="preserve"> </w:t>
      </w:r>
      <w:r w:rsidR="002F1AD1">
        <w:t>les données reçues de la caméra couleur (</w:t>
      </w:r>
      <w:r w:rsidR="002F1AD1">
        <w:rPr>
          <w:i/>
        </w:rPr>
        <w:t>ColorFrameSource</w:t>
      </w:r>
      <w:r w:rsidR="002F1AD1">
        <w:t xml:space="preserve">) et </w:t>
      </w:r>
      <w:r w:rsidR="00432A09">
        <w:t>de la caméra infrarouge (</w:t>
      </w:r>
      <w:r w:rsidR="00432A09">
        <w:rPr>
          <w:i/>
        </w:rPr>
        <w:t>InfraredFrameSource</w:t>
      </w:r>
      <w:r w:rsidR="00432A09">
        <w:t>).</w:t>
      </w:r>
    </w:p>
    <w:p w14:paraId="77CDD026" w14:textId="77777777" w:rsidR="009E4F88" w:rsidRDefault="009E4F88" w:rsidP="009E4F88">
      <w:pPr>
        <w:keepNext/>
      </w:pPr>
      <w:r>
        <w:rPr>
          <w:noProof/>
          <w:lang w:eastAsia="fr-CH"/>
        </w:rPr>
        <w:lastRenderedPageBreak/>
        <w:drawing>
          <wp:inline distT="0" distB="0" distL="0" distR="0" wp14:anchorId="28B7E773" wp14:editId="3236F53A">
            <wp:extent cx="5760720" cy="3096883"/>
            <wp:effectExtent l="0" t="0" r="0" b="889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429"/>
                    <a:stretch/>
                  </pic:blipFill>
                  <pic:spPr bwMode="auto">
                    <a:xfrm>
                      <a:off x="0" y="0"/>
                      <a:ext cx="5760720" cy="309688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B749CD" w14:textId="77777777" w:rsidR="00B85BC7" w:rsidRPr="00B85BC7" w:rsidRDefault="009E4F88" w:rsidP="00B85BC7">
      <w:pPr>
        <w:pStyle w:val="Lgende"/>
      </w:pPr>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5</w:t>
      </w:r>
      <w:r w:rsidR="00046799">
        <w:rPr>
          <w:noProof/>
        </w:rPr>
        <w:fldChar w:fldCharType="end"/>
      </w:r>
      <w:r>
        <w:t> : Le logiciel Kinect Studio</w:t>
      </w:r>
    </w:p>
    <w:p w14:paraId="6B970B05" w14:textId="4938DFFE" w:rsidR="008879A9" w:rsidRDefault="00B85BC7" w:rsidP="003D3839">
      <w:r>
        <w:rPr>
          <w:noProof/>
          <w:lang w:eastAsia="fr-CH"/>
        </w:rPr>
        <mc:AlternateContent>
          <mc:Choice Requires="wpc">
            <w:drawing>
              <wp:anchor distT="0" distB="0" distL="114300" distR="114300" simplePos="0" relativeHeight="251667456" behindDoc="1" locked="0" layoutInCell="1" allowOverlap="1" wp14:anchorId="016A92BB" wp14:editId="708BCF8C">
                <wp:simplePos x="0" y="0"/>
                <wp:positionH relativeFrom="margin">
                  <wp:align>right</wp:align>
                </wp:positionH>
                <wp:positionV relativeFrom="paragraph">
                  <wp:posOffset>7033</wp:posOffset>
                </wp:positionV>
                <wp:extent cx="1376045" cy="1423035"/>
                <wp:effectExtent l="0" t="0" r="0" b="24765"/>
                <wp:wrapSquare wrapText="bothSides"/>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5" name="Image 185"/>
                          <pic:cNvPicPr/>
                        </pic:nvPicPr>
                        <pic:blipFill>
                          <a:blip r:embed="rId56">
                            <a:duotone>
                              <a:prstClr val="black"/>
                              <a:schemeClr val="bg1">
                                <a:lumMod val="75000"/>
                                <a:tint val="45000"/>
                                <a:satMod val="400000"/>
                              </a:schemeClr>
                            </a:duotone>
                          </a:blip>
                          <a:stretch>
                            <a:fillRect/>
                          </a:stretch>
                        </pic:blipFill>
                        <pic:spPr>
                          <a:xfrm>
                            <a:off x="36001" y="35999"/>
                            <a:ext cx="1340485" cy="1340485"/>
                          </a:xfrm>
                          <a:prstGeom prst="rect">
                            <a:avLst/>
                          </a:prstGeom>
                          <a:scene3d>
                            <a:camera prst="isometricOffAxis1Right">
                              <a:rot lat="1080002" lon="20039998" rev="21599989"/>
                            </a:camera>
                            <a:lightRig rig="threePt" dir="t"/>
                          </a:scene3d>
                          <a:sp3d/>
                        </pic:spPr>
                      </pic:pic>
                      <wps:wsp>
                        <wps:cNvPr id="186" name="Zone de texte 178"/>
                        <wps:cNvSpPr txBox="1"/>
                        <wps:spPr>
                          <a:xfrm>
                            <a:off x="197291" y="435414"/>
                            <a:ext cx="1067435" cy="686435"/>
                          </a:xfrm>
                          <a:prstGeom prst="rect">
                            <a:avLst/>
                          </a:prstGeom>
                          <a:noFill/>
                          <a:ln w="6350">
                            <a:noFill/>
                          </a:ln>
                          <a:effectLst/>
                          <a:scene3d>
                            <a:camera prst="isometricOffAxis1Right">
                              <a:rot lat="1080002" lon="20039998" rev="21599989"/>
                            </a:camera>
                            <a:lightRig rig="threePt" dir="t"/>
                          </a:scene3d>
                          <a:sp3d/>
                        </wps:spPr>
                        <wps:style>
                          <a:lnRef idx="0">
                            <a:schemeClr val="accent1"/>
                          </a:lnRef>
                          <a:fillRef idx="0">
                            <a:schemeClr val="accent1"/>
                          </a:fillRef>
                          <a:effectRef idx="0">
                            <a:schemeClr val="accent1"/>
                          </a:effectRef>
                          <a:fontRef idx="minor">
                            <a:schemeClr val="dk1"/>
                          </a:fontRef>
                        </wps:style>
                        <wps:txbx>
                          <w:txbxContent>
                            <w:p w14:paraId="59A3D1F9" w14:textId="77777777" w:rsidR="00D55FA4" w:rsidRPr="00B85BC7" w:rsidRDefault="00D55FA4" w:rsidP="00B85BC7">
                              <w:pPr>
                                <w:pStyle w:val="NormalWeb"/>
                                <w:spacing w:before="0" w:beforeAutospacing="0" w:after="120" w:afterAutospacing="0"/>
                                <w:jc w:val="center"/>
                                <w:rPr>
                                  <w:rFonts w:asciiTheme="minorHAnsi" w:hAnsiTheme="minorHAnsi"/>
                                </w:rPr>
                              </w:pPr>
                              <w:r w:rsidRPr="00B85BC7">
                                <w:rPr>
                                  <w:rFonts w:asciiTheme="minorHAnsi" w:eastAsia="Times New Roman" w:hAnsiTheme="minorHAnsi"/>
                                  <w:b/>
                                  <w:bCs/>
                                </w:rPr>
                                <w:t>Clip</w:t>
                              </w:r>
                            </w:p>
                            <w:p w14:paraId="7CBB2BC0" w14:textId="77777777" w:rsidR="00D55FA4" w:rsidRPr="00B85BC7" w:rsidRDefault="00D55FA4" w:rsidP="00B85BC7">
                              <w:pPr>
                                <w:pStyle w:val="NormalWeb"/>
                                <w:spacing w:before="0" w:beforeAutospacing="0" w:after="120" w:afterAutospacing="0"/>
                                <w:jc w:val="center"/>
                                <w:rPr>
                                  <w:rFonts w:asciiTheme="minorHAnsi" w:hAnsiTheme="minorHAnsi"/>
                                </w:rPr>
                              </w:pPr>
                              <w:r w:rsidRPr="00B85BC7">
                                <w:rPr>
                                  <w:rFonts w:asciiTheme="minorHAnsi" w:eastAsia="Times New Roman" w:hAnsiTheme="minorHAnsi"/>
                                </w:rPr>
                                <w:t>Fichier .xef</w:t>
                              </w:r>
                            </w:p>
                            <w:p w14:paraId="338A4CFA" w14:textId="77777777" w:rsidR="00D55FA4" w:rsidRDefault="00D55FA4" w:rsidP="00B85BC7">
                              <w:pPr>
                                <w:pStyle w:val="NormalWeb"/>
                                <w:spacing w:before="0" w:beforeAutospacing="0" w:after="120" w:afterAutospacing="0"/>
                                <w:jc w:val="center"/>
                              </w:pPr>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Flèche droite rayée 179"/>
                        <wps:cNvSpPr/>
                        <wps:spPr>
                          <a:xfrm>
                            <a:off x="17335" y="529274"/>
                            <a:ext cx="556308" cy="450758"/>
                          </a:xfrm>
                          <a:prstGeom prst="stripedRightArrow">
                            <a:avLst/>
                          </a:prstGeom>
                          <a:solidFill>
                            <a:srgbClr val="9BBB59">
                              <a:alpha val="50196"/>
                            </a:srgbClr>
                          </a:solidFill>
                          <a:ln>
                            <a:noFill/>
                          </a:ln>
                          <a:scene3d>
                            <a:camera prst="orthographicFront">
                              <a:rot lat="1080000" lon="20040000" rev="0"/>
                            </a:camera>
                            <a:lightRig rig="threePt" dir="t"/>
                          </a:scene3d>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016A92BB" id="Zone de dessin 164" o:spid="_x0000_s1162" editas="canvas" style="position:absolute;left:0;text-align:left;margin-left:57.15pt;margin-top:.55pt;width:108.35pt;height:112.05pt;z-index:-251649024;mso-position-horizontal:right;mso-position-horizontal-relative:margin;mso-position-vertical-relative:text;mso-height-relative:margin" coordsize="13760,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">
                <v:shape id="_x0000_s1163" type="#_x0000_t75" style="position:absolute;width:13760;height:14230;visibility:visible;mso-wrap-style:square">
                  <v:fill o:detectmouseclick="t"/>
                  <v:path o:connecttype="none"/>
                </v:shape>
                <v:shape id="Image 185" o:spid="_x0000_s1164" type="#_x0000_t75" style="position:absolute;left:360;top:359;width:13404;height:13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gHrCAAAA3AAAAA8AAABkcnMvZG93bnJldi54bWxET0uLwjAQvi/4H8IIXhZNV1CkaxQRhD14&#10;8QV6m23GtthMSpLW6q83Cwve5uN7znzZmUq05HxpWcHXKAFBnFldcq7geNgMZyB8QNZYWSYFD/Kw&#10;XPQ+5phqe+cdtfuQixjCPkUFRQh1KqXPCjLoR7YmjtzVOoMhQpdL7fAew00lx0kylQZLjg0F1rQu&#10;KLvtG6Ng+/nrm9vzcH2exjacpy6nS7ZSatDvVt8gAnXhLf53/+g4fzaBv2fiBXLx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LYB6wgAAANwAAAAPAAAAAAAAAAAAAAAAAJ8C&#10;AABkcnMvZG93bnJldi54bWxQSwUGAAAAAAQABAD3AAAAjgMAAAAA&#10;">
                  <v:imagedata r:id="rId57" o:title="" recolortarget="black"/>
                  <o:extrusion v:ext="view" rotationangle="-1179650fd,-1703939fd" viewpoint="100pt,0" viewpointorigin=",0" skewangle="0" skewamt="0"/>
                </v:shape>
                <v:shape id="Zone de texte 178" o:spid="_x0000_s1165" type="#_x0000_t202" style="position:absolute;left:1972;top:4354;width:10675;height:6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Ot8EA&#10;AADcAAAADwAAAGRycy9kb3ducmV2LnhtbERPy6rCMBDdC/5DGMGdprrwUY2igqCb67X6AUMztsVm&#10;Upuo9X69ES64m8N5znzZmFI8qHaFZQWDfgSCOLW64EzB+bTtTUA4j6yxtEwKXuRguWi35hhr++Qj&#10;PRKfiRDCLkYFufdVLKVLczLo+rYiDtzF1gZ9gHUmdY3PEG5KOYyikTRYcGjIsaJNTuk1uRsF+79y&#10;PT6sCtv83quf23F3iaZWKtXtNKsZCE+N/4r/3Tsd5k9G8HkmXC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9DrfBAAAA3AAAAA8AAAAAAAAAAAAAAAAAmAIAAGRycy9kb3du&#10;cmV2LnhtbFBLBQYAAAAABAAEAPUAAACGAwAAAAA=&#10;" filled="f" stroked="f" strokeweight=".5pt">
                  <o:extrusion v:ext="view" rotationangle="-1179650fd,-1703939fd" viewpoint="100pt,0" viewpointorigin=",0" skewangle="0" skewamt="0"/>
                  <v:textbox>
                    <w:txbxContent>
                      <w:p w14:paraId="59A3D1F9" w14:textId="77777777" w:rsidR="00D55FA4" w:rsidRPr="00B85BC7" w:rsidRDefault="00D55FA4" w:rsidP="00B85BC7">
                        <w:pPr>
                          <w:pStyle w:val="NormalWeb"/>
                          <w:spacing w:before="0" w:beforeAutospacing="0" w:after="120" w:afterAutospacing="0"/>
                          <w:jc w:val="center"/>
                          <w:rPr>
                            <w:rFonts w:asciiTheme="minorHAnsi" w:hAnsiTheme="minorHAnsi"/>
                          </w:rPr>
                        </w:pPr>
                        <w:r w:rsidRPr="00B85BC7">
                          <w:rPr>
                            <w:rFonts w:asciiTheme="minorHAnsi" w:eastAsia="Times New Roman" w:hAnsiTheme="minorHAnsi"/>
                            <w:b/>
                            <w:bCs/>
                          </w:rPr>
                          <w:t>Clip</w:t>
                        </w:r>
                      </w:p>
                      <w:p w14:paraId="7CBB2BC0" w14:textId="77777777" w:rsidR="00D55FA4" w:rsidRPr="00B85BC7" w:rsidRDefault="00D55FA4" w:rsidP="00B85BC7">
                        <w:pPr>
                          <w:pStyle w:val="NormalWeb"/>
                          <w:spacing w:before="0" w:beforeAutospacing="0" w:after="120" w:afterAutospacing="0"/>
                          <w:jc w:val="center"/>
                          <w:rPr>
                            <w:rFonts w:asciiTheme="minorHAnsi" w:hAnsiTheme="minorHAnsi"/>
                          </w:rPr>
                        </w:pPr>
                        <w:r w:rsidRPr="00B85BC7">
                          <w:rPr>
                            <w:rFonts w:asciiTheme="minorHAnsi" w:eastAsia="Times New Roman" w:hAnsiTheme="minorHAnsi"/>
                          </w:rPr>
                          <w:t>Fichier .xef</w:t>
                        </w:r>
                      </w:p>
                      <w:p w14:paraId="338A4CFA" w14:textId="77777777" w:rsidR="00D55FA4" w:rsidRDefault="00D55FA4" w:rsidP="00B85BC7">
                        <w:pPr>
                          <w:pStyle w:val="NormalWeb"/>
                          <w:spacing w:before="0" w:beforeAutospacing="0" w:after="120" w:afterAutospacing="0"/>
                          <w:jc w:val="center"/>
                        </w:pPr>
                        <w:r>
                          <w:rPr>
                            <w:rFonts w:eastAsia="Times New Roman"/>
                          </w:rPr>
                          <w:t> </w:t>
                        </w:r>
                      </w:p>
                    </w:txbxContent>
                  </v:textbox>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droite rayée 179" o:spid="_x0000_s1166" type="#_x0000_t93" style="position:absolute;left:173;top:5292;width:5563;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8KMMA&#10;AADcAAAADwAAAGRycy9kb3ducmV2LnhtbERPTWvCQBC9F/oflil4Ed1UW63RVVQQ7LFpBI9DdprE&#10;7s6G7Krx37sFobd5vM9ZrDprxIVaXztW8DpMQBAXTtdcKsi/d4MPED4gazSOScGNPKyWz08LTLW7&#10;8hddslCKGMI+RQVVCE0qpS8qsuiHriGO3I9rLYYI21LqFq8x3Bo5SpKJtFhzbKiwoW1FxW92tgrG&#10;b1nZP2nznm+6zWd9MGFyzGdK9V669RxEoC78ix/uvY7zpzP4eyZe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8KMMAAADcAAAADwAAAAAAAAAAAAAAAACYAgAAZHJzL2Rv&#10;d25yZXYueG1sUEsFBgAAAAAEAAQA9QAAAIgDAAAAAA==&#10;" adj="12849" fillcolor="#9bbb59" stroked="f" strokeweight="2pt">
                  <v:fill opacity="32896f"/>
                </v:shape>
                <w10:wrap type="square" anchorx="margin"/>
              </v:group>
            </w:pict>
          </mc:Fallback>
        </mc:AlternateContent>
      </w:r>
      <w:r w:rsidR="00702B54">
        <w:t>Pour la détection de mouvement</w:t>
      </w:r>
      <w:r w:rsidR="00BC1A24">
        <w:t>, c</w:t>
      </w:r>
      <w:r w:rsidR="00B429E5">
        <w:t xml:space="preserve">e logiciel est </w:t>
      </w:r>
      <w:r w:rsidR="004D3BF2">
        <w:t xml:space="preserve">utilisé pour </w:t>
      </w:r>
      <w:r w:rsidR="006B2A26">
        <w:t>enregistrer</w:t>
      </w:r>
      <w:r w:rsidR="004D3BF2">
        <w:t xml:space="preserve"> une personne</w:t>
      </w:r>
      <w:r w:rsidR="006B2A26">
        <w:t xml:space="preserve"> </w:t>
      </w:r>
      <w:r w:rsidR="004D3BF2">
        <w:t>pendant</w:t>
      </w:r>
      <w:r w:rsidR="00C573A6">
        <w:t xml:space="preserve"> qu’e</w:t>
      </w:r>
      <w:r w:rsidR="00A85073">
        <w:t xml:space="preserve">lle effectue </w:t>
      </w:r>
      <w:r w:rsidR="00073EF1">
        <w:t>ce</w:t>
      </w:r>
      <w:r w:rsidR="00614D67">
        <w:t xml:space="preserve">rtains mouvements spécifiques. Ce sont ces mouvements qui pourront </w:t>
      </w:r>
      <w:r w:rsidR="000751F8">
        <w:t>être détecté</w:t>
      </w:r>
      <w:r w:rsidR="00E445A9">
        <w:t>s</w:t>
      </w:r>
      <w:r w:rsidR="000751F8">
        <w:t xml:space="preserve"> dans le code. </w:t>
      </w:r>
      <w:r w:rsidR="002A2BBA">
        <w:t>Par exemple, dans ce projet</w:t>
      </w:r>
      <w:r w:rsidR="00DB7E32">
        <w:t xml:space="preserve"> </w:t>
      </w:r>
      <w:r w:rsidR="00DB7E32">
        <w:rPr>
          <w:i/>
        </w:rPr>
        <w:t>Kinect PowerPoint</w:t>
      </w:r>
      <w:r w:rsidR="002A2BBA">
        <w:t xml:space="preserve">, </w:t>
      </w:r>
      <w:r w:rsidR="00C56612">
        <w:t>un</w:t>
      </w:r>
      <w:r w:rsidR="00DB7E32">
        <w:t xml:space="preserve"> clip</w:t>
      </w:r>
      <w:r w:rsidR="00C56612">
        <w:t xml:space="preserve"> </w:t>
      </w:r>
      <w:r w:rsidR="00C56612">
        <w:rPr>
          <w:i/>
        </w:rPr>
        <w:t>.xef</w:t>
      </w:r>
      <w:r w:rsidR="00DB7E32">
        <w:t xml:space="preserve"> a été enregistré lorsqu’une personne a effectué les gestes</w:t>
      </w:r>
      <w:r w:rsidR="000B4B84">
        <w:t xml:space="preserve"> de balay</w:t>
      </w:r>
      <w:r w:rsidR="00E445A9">
        <w:t>èr</w:t>
      </w:r>
      <w:r w:rsidR="000B4B84">
        <w:t>ent</w:t>
      </w:r>
      <w:r w:rsidR="00840004">
        <w:t xml:space="preserve"> tels que vus aux chapitres </w:t>
      </w:r>
      <w:r w:rsidR="00840004">
        <w:fldChar w:fldCharType="begin"/>
      </w:r>
      <w:r w:rsidR="00840004">
        <w:instrText xml:space="preserve"> REF _Ref420667017 \r \h </w:instrText>
      </w:r>
      <w:r w:rsidR="00840004">
        <w:fldChar w:fldCharType="separate"/>
      </w:r>
      <w:r w:rsidR="005562A4">
        <w:t>5.1</w:t>
      </w:r>
      <w:r w:rsidR="00840004">
        <w:fldChar w:fldCharType="end"/>
      </w:r>
      <w:r w:rsidR="00840004">
        <w:t xml:space="preserve"> et </w:t>
      </w:r>
      <w:r w:rsidR="00840004">
        <w:fldChar w:fldCharType="begin"/>
      </w:r>
      <w:r w:rsidR="00840004">
        <w:instrText xml:space="preserve"> REF _Ref420667021 \r \h </w:instrText>
      </w:r>
      <w:r w:rsidR="00840004">
        <w:fldChar w:fldCharType="separate"/>
      </w:r>
      <w:r w:rsidR="005562A4">
        <w:t>5.3</w:t>
      </w:r>
      <w:r w:rsidR="00840004">
        <w:fldChar w:fldCharType="end"/>
      </w:r>
      <w:r w:rsidR="00840004">
        <w:t xml:space="preserve"> (</w:t>
      </w:r>
      <w:r w:rsidR="002B3489">
        <w:t>de gauche à droite avec les deux bras, et vice-versa</w:t>
      </w:r>
      <w:r w:rsidR="00422159">
        <w:t>).</w:t>
      </w:r>
    </w:p>
    <w:p w14:paraId="1C8EBEF2" w14:textId="77777777" w:rsidR="00E52A5B" w:rsidRPr="00030208" w:rsidRDefault="00E52A5B" w:rsidP="00E52A5B">
      <w:pPr>
        <w:pStyle w:val="Titre3"/>
      </w:pPr>
      <w:bookmarkStart w:id="122" w:name="_Toc421258520"/>
      <w:r>
        <w:t xml:space="preserve">Le logiciel </w:t>
      </w:r>
      <w:r w:rsidRPr="00E52A5B">
        <w:rPr>
          <w:i/>
        </w:rPr>
        <w:t>Visual Gesture Builder</w:t>
      </w:r>
      <w:r w:rsidR="00030208">
        <w:rPr>
          <w:i/>
        </w:rPr>
        <w:t xml:space="preserve"> </w:t>
      </w:r>
      <w:r w:rsidR="00030208">
        <w:t>et les technologies</w:t>
      </w:r>
      <w:r w:rsidR="007A6189">
        <w:t xml:space="preserve"> de détection</w:t>
      </w:r>
      <w:bookmarkEnd w:id="122"/>
    </w:p>
    <w:p w14:paraId="2B4014C5" w14:textId="77777777" w:rsidR="007F205E" w:rsidRDefault="00BE1CDA" w:rsidP="003D3839">
      <w:r>
        <w:rPr>
          <w:noProof/>
          <w:lang w:eastAsia="fr-CH"/>
        </w:rPr>
        <mc:AlternateContent>
          <mc:Choice Requires="wpc">
            <w:drawing>
              <wp:anchor distT="0" distB="0" distL="114300" distR="114300" simplePos="0" relativeHeight="251671552" behindDoc="1" locked="0" layoutInCell="1" allowOverlap="1" wp14:anchorId="3EA60FDE" wp14:editId="03BB8D25">
                <wp:simplePos x="0" y="0"/>
                <wp:positionH relativeFrom="margin">
                  <wp:align>left</wp:align>
                </wp:positionH>
                <wp:positionV relativeFrom="paragraph">
                  <wp:posOffset>7620</wp:posOffset>
                </wp:positionV>
                <wp:extent cx="1376045" cy="1423035"/>
                <wp:effectExtent l="0" t="0" r="14605" b="24765"/>
                <wp:wrapSquare wrapText="bothSides"/>
                <wp:docPr id="189" name="Zone de dessin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Image 180"/>
                          <pic:cNvPicPr/>
                        </pic:nvPicPr>
                        <pic:blipFill>
                          <a:blip r:embed="rId56">
                            <a:duotone>
                              <a:prstClr val="black"/>
                              <a:schemeClr val="bg1">
                                <a:lumMod val="75000"/>
                                <a:tint val="45000"/>
                                <a:satMod val="400000"/>
                              </a:schemeClr>
                            </a:duotone>
                          </a:blip>
                          <a:stretch>
                            <a:fillRect/>
                          </a:stretch>
                        </pic:blipFill>
                        <pic:spPr>
                          <a:xfrm>
                            <a:off x="0" y="43314"/>
                            <a:ext cx="1340485" cy="1340485"/>
                          </a:xfrm>
                          <a:prstGeom prst="rect">
                            <a:avLst/>
                          </a:prstGeom>
                          <a:scene3d>
                            <a:camera prst="isometricOffAxis1Right">
                              <a:rot lat="1080002" lon="20039998" rev="21599989"/>
                            </a:camera>
                            <a:lightRig rig="threePt" dir="t"/>
                          </a:scene3d>
                          <a:sp3d/>
                        </pic:spPr>
                      </pic:pic>
                      <wps:wsp>
                        <wps:cNvPr id="187" name="Zone de texte 178"/>
                        <wps:cNvSpPr txBox="1"/>
                        <wps:spPr>
                          <a:xfrm>
                            <a:off x="197291" y="435414"/>
                            <a:ext cx="1067435" cy="686435"/>
                          </a:xfrm>
                          <a:prstGeom prst="rect">
                            <a:avLst/>
                          </a:prstGeom>
                          <a:noFill/>
                          <a:ln w="6350">
                            <a:noFill/>
                          </a:ln>
                          <a:effectLst/>
                          <a:scene3d>
                            <a:camera prst="isometricOffAxis1Right">
                              <a:rot lat="1080002" lon="20039998" rev="21599989"/>
                            </a:camera>
                            <a:lightRig rig="threePt" dir="t"/>
                          </a:scene3d>
                          <a:sp3d/>
                        </wps:spPr>
                        <wps:style>
                          <a:lnRef idx="0">
                            <a:schemeClr val="accent1"/>
                          </a:lnRef>
                          <a:fillRef idx="0">
                            <a:schemeClr val="accent1"/>
                          </a:fillRef>
                          <a:effectRef idx="0">
                            <a:schemeClr val="accent1"/>
                          </a:effectRef>
                          <a:fontRef idx="minor">
                            <a:schemeClr val="dk1"/>
                          </a:fontRef>
                        </wps:style>
                        <wps:txbx>
                          <w:txbxContent>
                            <w:p w14:paraId="38107750" w14:textId="77777777" w:rsidR="00D55FA4" w:rsidRPr="00B85BC7" w:rsidRDefault="00D55FA4" w:rsidP="00BE1CDA">
                              <w:pPr>
                                <w:pStyle w:val="NormalWeb"/>
                                <w:spacing w:before="0" w:beforeAutospacing="0" w:after="120" w:afterAutospacing="0"/>
                                <w:jc w:val="center"/>
                                <w:rPr>
                                  <w:rFonts w:asciiTheme="minorHAnsi" w:hAnsiTheme="minorHAnsi"/>
                                </w:rPr>
                              </w:pPr>
                              <w:r w:rsidRPr="00B85BC7">
                                <w:rPr>
                                  <w:rFonts w:asciiTheme="minorHAnsi" w:eastAsia="Times New Roman" w:hAnsiTheme="minorHAnsi"/>
                                  <w:b/>
                                  <w:bCs/>
                                </w:rPr>
                                <w:t>Clip</w:t>
                              </w:r>
                            </w:p>
                            <w:p w14:paraId="6ABDFD5E" w14:textId="77777777" w:rsidR="00D55FA4" w:rsidRPr="00B85BC7" w:rsidRDefault="00D55FA4" w:rsidP="00BE1CDA">
                              <w:pPr>
                                <w:pStyle w:val="NormalWeb"/>
                                <w:spacing w:before="0" w:beforeAutospacing="0" w:after="120" w:afterAutospacing="0"/>
                                <w:jc w:val="center"/>
                                <w:rPr>
                                  <w:rFonts w:asciiTheme="minorHAnsi" w:hAnsiTheme="minorHAnsi"/>
                                </w:rPr>
                              </w:pPr>
                              <w:r w:rsidRPr="00B85BC7">
                                <w:rPr>
                                  <w:rFonts w:asciiTheme="minorHAnsi" w:eastAsia="Times New Roman" w:hAnsiTheme="minorHAnsi"/>
                                </w:rPr>
                                <w:t>Fichier .xef</w:t>
                              </w:r>
                            </w:p>
                            <w:p w14:paraId="15AE0007" w14:textId="77777777" w:rsidR="00D55FA4" w:rsidRDefault="00D55FA4" w:rsidP="00BE1CDA">
                              <w:pPr>
                                <w:pStyle w:val="NormalWeb"/>
                                <w:spacing w:before="0" w:beforeAutospacing="0" w:after="120" w:afterAutospacing="0"/>
                                <w:jc w:val="center"/>
                              </w:pPr>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Flèche droite rayée 188"/>
                        <wps:cNvSpPr/>
                        <wps:spPr>
                          <a:xfrm>
                            <a:off x="724975" y="505157"/>
                            <a:ext cx="651070" cy="527540"/>
                          </a:xfrm>
                          <a:prstGeom prst="stripedRightArrow">
                            <a:avLst/>
                          </a:prstGeom>
                          <a:solidFill>
                            <a:srgbClr val="FF0000">
                              <a:alpha val="50196"/>
                            </a:srgbClr>
                          </a:solidFill>
                          <a:ln>
                            <a:noFill/>
                          </a:ln>
                          <a:scene3d>
                            <a:camera prst="orthographicFront">
                              <a:rot lat="1080000" lon="20040000" rev="0"/>
                            </a:camera>
                            <a:lightRig rig="threePt" dir="t"/>
                          </a:scene3d>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3EA60FDE" id="Zone de dessin 189" o:spid="_x0000_s1167" editas="canvas" style="position:absolute;left:0;text-align:left;margin-left:0;margin-top:.6pt;width:108.35pt;height:112.05pt;z-index:-251644928;mso-position-horizontal:left;mso-position-horizontal-relative:margin;mso-position-vertical-relative:text;mso-height-relative:margin" coordsize="13760,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">
                <v:shape id="_x0000_s1168" type="#_x0000_t75" style="position:absolute;width:13760;height:14230;visibility:visible;mso-wrap-style:square">
                  <v:fill o:detectmouseclick="t"/>
                  <v:path o:connecttype="none"/>
                </v:shape>
                <v:shape id="Image 180" o:spid="_x0000_s1169" type="#_x0000_t75" style="position:absolute;top:433;width:13404;height:13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aI+LFAAAA3AAAAA8AAABkcnMvZG93bnJldi54bWxEj0+LwjAQxe8LfocwgpdF0/UgUo0iguBh&#10;L/6D3dvYjG2xmZQkavXTO4eFvc3w3rz3m/myc426U4i1ZwNfowwUceFtzaWB42EznIKKCdli45kM&#10;PCnCctH7mGNu/YN3dN+nUkkIxxwNVCm1udaxqMhhHPmWWLSLDw6TrKHUNuBDwl2jx1k20Q5rloYK&#10;W1pXVFz3N2fg+/Mcb9fX4fI6jX36mYSSfouVMYN+t5qBStSlf/Pf9dYK/lTw5RmZQC/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WiPixQAAANwAAAAPAAAAAAAAAAAAAAAA&#10;AJ8CAABkcnMvZG93bnJldi54bWxQSwUGAAAAAAQABAD3AAAAkQMAAAAA&#10;">
                  <v:imagedata r:id="rId57" o:title="" recolortarget="black"/>
                  <o:extrusion v:ext="view" rotationangle="-1179650fd,-1703939fd" viewpoint="100pt,0" viewpointorigin=",0" skewangle="0" skewamt="0"/>
                </v:shape>
                <v:shape id="Zone de texte 178" o:spid="_x0000_s1170" type="#_x0000_t202" style="position:absolute;left:1972;top:4354;width:10675;height:6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GrLMMA&#10;AADcAAAADwAAAGRycy9kb3ducmV2LnhtbERPS27CMBDdI3EHa5C6Iw4sCk1jEEWqRDd80h5gFA9J&#10;hD1OYwNpT4+RkNjN0/tOvuytERfqfONYwSRJQRCXTjdcKfj5/hzPQfiArNE4JgV/5GG5GA5yzLS7&#10;8oEuRahEDGGfoYI6hDaT0pc1WfSJa4kjd3SdxRBhV0nd4TWGWyOnafoqLTYcG2psaV1TeSrOVsHX&#10;v/mY7VaN6/fndvt72BzTNyeVehn1q3cQgfrwFD/cGx3nz2dwfyZe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GrLMMAAADcAAAADwAAAAAAAAAAAAAAAACYAgAAZHJzL2Rv&#10;d25yZXYueG1sUEsFBgAAAAAEAAQA9QAAAIgDAAAAAA==&#10;" filled="f" stroked="f" strokeweight=".5pt">
                  <o:extrusion v:ext="view" rotationangle="-1179650fd,-1703939fd" viewpoint="100pt,0" viewpointorigin=",0" skewangle="0" skewamt="0"/>
                  <v:textbox>
                    <w:txbxContent>
                      <w:p w14:paraId="38107750" w14:textId="77777777" w:rsidR="00D55FA4" w:rsidRPr="00B85BC7" w:rsidRDefault="00D55FA4" w:rsidP="00BE1CDA">
                        <w:pPr>
                          <w:pStyle w:val="NormalWeb"/>
                          <w:spacing w:before="0" w:beforeAutospacing="0" w:after="120" w:afterAutospacing="0"/>
                          <w:jc w:val="center"/>
                          <w:rPr>
                            <w:rFonts w:asciiTheme="minorHAnsi" w:hAnsiTheme="minorHAnsi"/>
                          </w:rPr>
                        </w:pPr>
                        <w:r w:rsidRPr="00B85BC7">
                          <w:rPr>
                            <w:rFonts w:asciiTheme="minorHAnsi" w:eastAsia="Times New Roman" w:hAnsiTheme="minorHAnsi"/>
                            <w:b/>
                            <w:bCs/>
                          </w:rPr>
                          <w:t>Clip</w:t>
                        </w:r>
                      </w:p>
                      <w:p w14:paraId="6ABDFD5E" w14:textId="77777777" w:rsidR="00D55FA4" w:rsidRPr="00B85BC7" w:rsidRDefault="00D55FA4" w:rsidP="00BE1CDA">
                        <w:pPr>
                          <w:pStyle w:val="NormalWeb"/>
                          <w:spacing w:before="0" w:beforeAutospacing="0" w:after="120" w:afterAutospacing="0"/>
                          <w:jc w:val="center"/>
                          <w:rPr>
                            <w:rFonts w:asciiTheme="minorHAnsi" w:hAnsiTheme="minorHAnsi"/>
                          </w:rPr>
                        </w:pPr>
                        <w:r w:rsidRPr="00B85BC7">
                          <w:rPr>
                            <w:rFonts w:asciiTheme="minorHAnsi" w:eastAsia="Times New Roman" w:hAnsiTheme="minorHAnsi"/>
                          </w:rPr>
                          <w:t>Fichier .xef</w:t>
                        </w:r>
                      </w:p>
                      <w:p w14:paraId="15AE0007" w14:textId="77777777" w:rsidR="00D55FA4" w:rsidRDefault="00D55FA4" w:rsidP="00BE1CDA">
                        <w:pPr>
                          <w:pStyle w:val="NormalWeb"/>
                          <w:spacing w:before="0" w:beforeAutospacing="0" w:after="120" w:afterAutospacing="0"/>
                          <w:jc w:val="center"/>
                        </w:pPr>
                        <w:r>
                          <w:rPr>
                            <w:rFonts w:eastAsia="Times New Roman"/>
                          </w:rPr>
                          <w:t> </w:t>
                        </w:r>
                      </w:p>
                    </w:txbxContent>
                  </v:textbox>
                </v:shape>
                <v:shape id="Flèche droite rayée 188" o:spid="_x0000_s1171" type="#_x0000_t93" style="position:absolute;left:7249;top:5051;width:6511;height:52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5FcUA&#10;AADcAAAADwAAAGRycy9kb3ducmV2LnhtbESPQWsCMRCF74X+hzCF3mpWKSWsRhHbghQEtb14Gzbj&#10;ZnEzWTbR3f77zqHgbYb35r1vFqsxtOpGfWoiW5hOClDEVXQN1xZ+vj9fDKiUkR22kcnCLyVYLR8f&#10;Fli6OPCBbsdcKwnhVKIFn3NXap0qTwHTJHbEop1jHzDL2tfa9ThIeGj1rCjedMCGpcFjRxtP1eV4&#10;DRbOZrdtP3Zfe9+8vqdTgSYPB2Pt89O4noPKNOa7+f966wTfCK08IxP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TkVxQAAANwAAAAPAAAAAAAAAAAAAAAAAJgCAABkcnMv&#10;ZG93bnJldi54bWxQSwUGAAAAAAQABAD1AAAAigMAAAAA&#10;" adj="12849" fillcolor="red" stroked="f" strokeweight="2pt">
                  <v:fill opacity="32896f"/>
                </v:shape>
                <w10:wrap type="square" anchorx="margin"/>
              </v:group>
            </w:pict>
          </mc:Fallback>
        </mc:AlternateContent>
      </w:r>
      <w:r w:rsidR="00C30BA4">
        <w:t xml:space="preserve">Deuxièmement, </w:t>
      </w:r>
      <w:r w:rsidR="002B538B">
        <w:t xml:space="preserve">le logiciel </w:t>
      </w:r>
      <w:r w:rsidR="002B538B">
        <w:rPr>
          <w:i/>
        </w:rPr>
        <w:t>Visual Gesture Builder</w:t>
      </w:r>
      <w:r w:rsidR="002C29C2">
        <w:t xml:space="preserve"> est utilisé</w:t>
      </w:r>
      <w:r w:rsidR="00B818AE">
        <w:t xml:space="preserve">. </w:t>
      </w:r>
      <w:r w:rsidR="00896CC7">
        <w:t>Il permet de créer un</w:t>
      </w:r>
      <w:r w:rsidR="00C54366">
        <w:t xml:space="preserve"> fichier de</w:t>
      </w:r>
      <w:r w:rsidR="00896CC7">
        <w:t xml:space="preserve"> base de donnée</w:t>
      </w:r>
      <w:r w:rsidR="003E67F3">
        <w:t>s</w:t>
      </w:r>
      <w:r w:rsidR="0006208D">
        <w:t xml:space="preserve"> cont</w:t>
      </w:r>
      <w:r w:rsidR="0016530F">
        <w:t>enant les spécificités de certains mouvements</w:t>
      </w:r>
      <w:r w:rsidR="00B27CD5">
        <w:t xml:space="preserve"> qu’on aimerait détecter par la suite</w:t>
      </w:r>
      <w:r w:rsidR="005310F9">
        <w:t xml:space="preserve">. </w:t>
      </w:r>
      <w:r w:rsidR="00AF0EC7">
        <w:t>Par exemple, on pourrait</w:t>
      </w:r>
      <w:r w:rsidR="00C03BB7">
        <w:t xml:space="preserve"> y</w:t>
      </w:r>
      <w:r w:rsidR="00AF0EC7">
        <w:t xml:space="preserve"> trouver la description </w:t>
      </w:r>
      <w:r w:rsidR="00C4105F">
        <w:t>du geste « lever la main »</w:t>
      </w:r>
      <w:r w:rsidR="008068E1">
        <w:t xml:space="preserve"> : </w:t>
      </w:r>
      <w:r w:rsidR="00C61451">
        <w:t xml:space="preserve">la main est premièrement en dessous de la tête, puis au même niveau avec </w:t>
      </w:r>
      <w:r w:rsidR="006B1C71">
        <w:t>une c</w:t>
      </w:r>
      <w:r w:rsidR="00FE7CE3">
        <w:t>ertaine vitesse, et, finalement, au-dessus de la t</w:t>
      </w:r>
      <w:r w:rsidR="007D2211">
        <w:t>ête.</w:t>
      </w:r>
    </w:p>
    <w:p w14:paraId="54698EA6" w14:textId="77777777" w:rsidR="007F205E" w:rsidRDefault="007F205E" w:rsidP="007F205E">
      <w:pPr>
        <w:keepNext/>
      </w:pPr>
      <w:r>
        <w:rPr>
          <w:noProof/>
          <w:lang w:eastAsia="fr-CH"/>
        </w:rPr>
        <w:lastRenderedPageBreak/>
        <w:drawing>
          <wp:inline distT="0" distB="0" distL="0" distR="0" wp14:anchorId="4D228195" wp14:editId="3FD2135C">
            <wp:extent cx="5760720" cy="3369310"/>
            <wp:effectExtent l="0" t="0" r="0"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84E7F5.tmp"/>
                    <pic:cNvPicPr/>
                  </pic:nvPicPr>
                  <pic:blipFill>
                    <a:blip r:embed="rId59">
                      <a:extLst>
                        <a:ext uri="{28A0092B-C50C-407E-A947-70E740481C1C}">
                          <a14:useLocalDpi xmlns:a14="http://schemas.microsoft.com/office/drawing/2010/main" val="0"/>
                        </a:ext>
                      </a:extLst>
                    </a:blip>
                    <a:stretch>
                      <a:fillRect/>
                    </a:stretch>
                  </pic:blipFill>
                  <pic:spPr>
                    <a:xfrm>
                      <a:off x="0" y="0"/>
                      <a:ext cx="5760720" cy="3369310"/>
                    </a:xfrm>
                    <a:prstGeom prst="rect">
                      <a:avLst/>
                    </a:prstGeom>
                  </pic:spPr>
                </pic:pic>
              </a:graphicData>
            </a:graphic>
          </wp:inline>
        </w:drawing>
      </w:r>
    </w:p>
    <w:p w14:paraId="70926246" w14:textId="77777777" w:rsidR="007F205E" w:rsidRDefault="00884D41" w:rsidP="007F205E">
      <w:pPr>
        <w:pStyle w:val="Lgende"/>
      </w:pPr>
      <w:r>
        <w:rPr>
          <w:noProof/>
          <w:lang w:eastAsia="fr-CH"/>
        </w:rPr>
        <mc:AlternateContent>
          <mc:Choice Requires="wpc">
            <w:drawing>
              <wp:anchor distT="0" distB="0" distL="114300" distR="114300" simplePos="0" relativeHeight="251669504" behindDoc="1" locked="0" layoutInCell="1" allowOverlap="1" wp14:anchorId="793D8F47" wp14:editId="49AE9559">
                <wp:simplePos x="0" y="0"/>
                <wp:positionH relativeFrom="margin">
                  <wp:posOffset>4622165</wp:posOffset>
                </wp:positionH>
                <wp:positionV relativeFrom="paragraph">
                  <wp:posOffset>42545</wp:posOffset>
                </wp:positionV>
                <wp:extent cx="1072515" cy="1109345"/>
                <wp:effectExtent l="0" t="38100" r="0" b="14605"/>
                <wp:wrapSquare wrapText="bothSides"/>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Image 190"/>
                          <pic:cNvPicPr/>
                        </pic:nvPicPr>
                        <pic:blipFill>
                          <a:blip r:embed="rId56">
                            <a:duotone>
                              <a:prstClr val="black"/>
                              <a:schemeClr val="bg1">
                                <a:lumMod val="75000"/>
                                <a:tint val="45000"/>
                                <a:satMod val="400000"/>
                              </a:schemeClr>
                            </a:duotone>
                            <a:extLst/>
                          </a:blip>
                          <a:stretch>
                            <a:fillRect/>
                          </a:stretch>
                        </pic:blipFill>
                        <pic:spPr>
                          <a:xfrm>
                            <a:off x="14" y="17"/>
                            <a:ext cx="1045832" cy="1045829"/>
                          </a:xfrm>
                          <a:prstGeom prst="rect">
                            <a:avLst/>
                          </a:prstGeom>
                          <a:scene3d>
                            <a:camera prst="isometricOffAxis1Right">
                              <a:rot lat="1080002" lon="20039998" rev="21599989"/>
                            </a:camera>
                            <a:lightRig rig="threePt" dir="t"/>
                          </a:scene3d>
                          <a:sp3d/>
                        </pic:spPr>
                      </pic:pic>
                      <wps:wsp>
                        <wps:cNvPr id="192" name="Zone de texte 178"/>
                        <wps:cNvSpPr txBox="1"/>
                        <wps:spPr>
                          <a:xfrm>
                            <a:off x="85235" y="209984"/>
                            <a:ext cx="885572" cy="711596"/>
                          </a:xfrm>
                          <a:prstGeom prst="rect">
                            <a:avLst/>
                          </a:prstGeom>
                          <a:noFill/>
                          <a:ln w="6350">
                            <a:noFill/>
                          </a:ln>
                          <a:effectLst/>
                          <a:scene3d>
                            <a:camera prst="isometricOffAxis1Right">
                              <a:rot lat="1080002" lon="20039998" rev="21599989"/>
                            </a:camera>
                            <a:lightRig rig="threePt" dir="t"/>
                          </a:scene3d>
                          <a:sp3d/>
                        </wps:spPr>
                        <wps:style>
                          <a:lnRef idx="0">
                            <a:schemeClr val="accent1"/>
                          </a:lnRef>
                          <a:fillRef idx="0">
                            <a:schemeClr val="accent1"/>
                          </a:fillRef>
                          <a:effectRef idx="0">
                            <a:schemeClr val="accent1"/>
                          </a:effectRef>
                          <a:fontRef idx="minor">
                            <a:schemeClr val="dk1"/>
                          </a:fontRef>
                        </wps:style>
                        <wps:txbx>
                          <w:txbxContent>
                            <w:p w14:paraId="7797358D" w14:textId="77777777" w:rsidR="00D55FA4" w:rsidRPr="0087345A" w:rsidRDefault="00D55FA4" w:rsidP="001158C7">
                              <w:pPr>
                                <w:pStyle w:val="NormalWeb"/>
                                <w:spacing w:before="0" w:beforeAutospacing="0" w:after="120" w:afterAutospacing="0"/>
                                <w:jc w:val="center"/>
                                <w:rPr>
                                  <w:rFonts w:asciiTheme="minorHAnsi" w:hAnsiTheme="minorHAnsi"/>
                                  <w:sz w:val="18"/>
                                </w:rPr>
                              </w:pPr>
                              <w:r w:rsidRPr="0087345A">
                                <w:rPr>
                                  <w:rFonts w:asciiTheme="minorHAnsi" w:eastAsia="Times New Roman" w:hAnsiTheme="minorHAnsi"/>
                                  <w:b/>
                                  <w:bCs/>
                                  <w:sz w:val="18"/>
                                </w:rPr>
                                <w:t>BDD de gestes</w:t>
                              </w:r>
                            </w:p>
                            <w:p w14:paraId="7EEE5A2E" w14:textId="77777777" w:rsidR="00D55FA4" w:rsidRPr="0087345A" w:rsidRDefault="00D55FA4" w:rsidP="001158C7">
                              <w:pPr>
                                <w:pStyle w:val="NormalWeb"/>
                                <w:spacing w:before="0" w:beforeAutospacing="0" w:after="120" w:afterAutospacing="0"/>
                                <w:jc w:val="center"/>
                                <w:rPr>
                                  <w:rFonts w:asciiTheme="minorHAnsi" w:hAnsiTheme="minorHAnsi"/>
                                  <w:sz w:val="18"/>
                                </w:rPr>
                              </w:pPr>
                              <w:r w:rsidRPr="0087345A">
                                <w:rPr>
                                  <w:rFonts w:asciiTheme="minorHAnsi" w:eastAsia="Times New Roman" w:hAnsiTheme="minorHAnsi"/>
                                  <w:sz w:val="18"/>
                                </w:rPr>
                                <w:t>Fichier .gbd</w:t>
                              </w:r>
                            </w:p>
                            <w:p w14:paraId="19068F93" w14:textId="77777777" w:rsidR="00D55FA4" w:rsidRPr="001158C7" w:rsidRDefault="00D55FA4" w:rsidP="001158C7">
                              <w:pPr>
                                <w:pStyle w:val="NormalWeb"/>
                                <w:spacing w:before="0" w:beforeAutospacing="0" w:after="120" w:afterAutospacing="0"/>
                                <w:jc w:val="center"/>
                                <w:rPr>
                                  <w:rFonts w:asciiTheme="minorHAnsi" w:hAnsiTheme="minorHAnsi"/>
                                </w:rPr>
                              </w:pPr>
                              <w:r w:rsidRPr="001158C7">
                                <w:rPr>
                                  <w:rFonts w:asciiTheme="minorHAnsi" w:eastAsia="Times New Roman" w:hAnsiTheme="minorHAnsi"/>
                                </w:rPr>
                                <w:t> </w:t>
                              </w:r>
                            </w:p>
                          </w:txbxContent>
                        </wps:txbx>
                        <wps:bodyPr rot="0" spcFirstLastPara="0" vert="horz" wrap="square" lIns="71138" tIns="35569" rIns="71138" bIns="35569" numCol="1" spcCol="0" rtlCol="0" fromWordArt="0" anchor="t" anchorCtr="0" forceAA="0" compatLnSpc="1">
                          <a:prstTxWarp prst="textNoShape">
                            <a:avLst/>
                          </a:prstTxWarp>
                          <a:noAutofit/>
                        </wps:bodyPr>
                      </wps:wsp>
                      <wps:wsp>
                        <wps:cNvPr id="201" name="Flèche droite rayée 201"/>
                        <wps:cNvSpPr/>
                        <wps:spPr>
                          <a:xfrm>
                            <a:off x="73571" y="385679"/>
                            <a:ext cx="433986" cy="351255"/>
                          </a:xfrm>
                          <a:prstGeom prst="stripedRightArrow">
                            <a:avLst/>
                          </a:prstGeom>
                          <a:solidFill>
                            <a:srgbClr val="9BBB59">
                              <a:alpha val="50196"/>
                            </a:srgbClr>
                          </a:solidFill>
                          <a:ln>
                            <a:noFill/>
                          </a:ln>
                          <a:scene3d>
                            <a:camera prst="orthographicFront">
                              <a:rot lat="1080000" lon="20040000" rev="0"/>
                            </a:camera>
                            <a:lightRig rig="threePt" dir="t"/>
                          </a:scene3d>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71138" tIns="35569" rIns="71138" bIns="35569"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93D8F47" id="Zone de dessin 174" o:spid="_x0000_s1172" editas="canvas" style="position:absolute;left:0;text-align:left;margin-left:363.95pt;margin-top:3.35pt;width:84.45pt;height:87.35pt;z-index:-251646976;mso-position-horizontal-relative:margin;mso-position-vertical-relative:text;mso-width-relative:margin;mso-height-relative:margin" coordsize="10725,11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">
                <v:shape id="_x0000_s1173" type="#_x0000_t75" style="position:absolute;width:10725;height:11093;visibility:visible;mso-wrap-style:square">
                  <v:fill o:detectmouseclick="t"/>
                  <v:path o:connecttype="none"/>
                </v:shape>
                <v:shape id="Image 190" o:spid="_x0000_s1174" type="#_x0000_t75" style="position:absolute;width:10458;height:10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tT/GAAAA3AAAAA8AAABkcnMvZG93bnJldi54bWxEj09rwkAQxe+FfodlCl5K3ehBbOoqUhA8&#10;ePFPob1Ns2MSzM6G3TVGP71zELzN8N6895vZoneN6ijE2rOB0TADRVx4W3Np4LBffUxBxYRssfFM&#10;Bq4UYTF/fZlhbv2Ft9TtUqkkhGOOBqqU2lzrWFTkMA59Syza0QeHSdZQahvwIuGu0eMsm2iHNUtD&#10;hS19V1ScdmdnYPP+H8+n2/54+xn79DsJJf0VS2MGb/3yC1SiPj3Nj+u1FfxPwZdnZAI9v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4O1P8YAAADcAAAADwAAAAAAAAAAAAAA&#10;AACfAgAAZHJzL2Rvd25yZXYueG1sUEsFBgAAAAAEAAQA9wAAAJIDAAAAAA==&#10;">
                  <v:imagedata r:id="rId57" o:title="" recolortarget="black"/>
                  <o:extrusion v:ext="view" rotationangle="-1179650fd,-1703939fd" viewpoint="100pt,0" viewpointorigin=",0" skewangle="0" skewamt="0"/>
                </v:shape>
                <v:shape id="Zone de texte 178" o:spid="_x0000_s1175" type="#_x0000_t202" style="position:absolute;left:852;top:2099;width:8856;height:7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b+HMEA&#10;AADcAAAADwAAAGRycy9kb3ducmV2LnhtbERPzYrCMBC+L/gOYQRva1qV1e0aRQRRBA9WH2C2Gduu&#10;zaQ0sda3N4Kwt/n4fme+7EwlWmpcaVlBPIxAEGdWl5wrOJ82nzMQziNrrCyTggc5WC56H3NMtL3z&#10;kdrU5yKEsEtQQeF9nUjpsoIMuqGtiQN3sY1BH2CTS93gPYSbSo6i6EsaLDk0FFjTuqDsmt6Mgj+z&#10;249vk21M8WHm5Ln6vWTtVKlBv1v9gPDU+X/x273TYf73C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G/hzBAAAA3AAAAA8AAAAAAAAAAAAAAAAAmAIAAGRycy9kb3du&#10;cmV2LnhtbFBLBQYAAAAABAAEAPUAAACGAwAAAAA=&#10;" filled="f" stroked="f" strokeweight=".5pt">
                  <o:extrusion v:ext="view" rotationangle="-1179650fd,-1703939fd" viewpoint="100pt,0" viewpointorigin=",0" skewangle="0" skewamt="0"/>
                  <v:textbox inset="1.97606mm,.98803mm,1.97606mm,.98803mm">
                    <w:txbxContent>
                      <w:p w14:paraId="7797358D" w14:textId="77777777" w:rsidR="00D55FA4" w:rsidRPr="0087345A" w:rsidRDefault="00D55FA4" w:rsidP="001158C7">
                        <w:pPr>
                          <w:pStyle w:val="NormalWeb"/>
                          <w:spacing w:before="0" w:beforeAutospacing="0" w:after="120" w:afterAutospacing="0"/>
                          <w:jc w:val="center"/>
                          <w:rPr>
                            <w:rFonts w:asciiTheme="minorHAnsi" w:hAnsiTheme="minorHAnsi"/>
                            <w:sz w:val="18"/>
                          </w:rPr>
                        </w:pPr>
                        <w:r w:rsidRPr="0087345A">
                          <w:rPr>
                            <w:rFonts w:asciiTheme="minorHAnsi" w:eastAsia="Times New Roman" w:hAnsiTheme="minorHAnsi"/>
                            <w:b/>
                            <w:bCs/>
                            <w:sz w:val="18"/>
                          </w:rPr>
                          <w:t>BDD de gestes</w:t>
                        </w:r>
                      </w:p>
                      <w:p w14:paraId="7EEE5A2E" w14:textId="77777777" w:rsidR="00D55FA4" w:rsidRPr="0087345A" w:rsidRDefault="00D55FA4" w:rsidP="001158C7">
                        <w:pPr>
                          <w:pStyle w:val="NormalWeb"/>
                          <w:spacing w:before="0" w:beforeAutospacing="0" w:after="120" w:afterAutospacing="0"/>
                          <w:jc w:val="center"/>
                          <w:rPr>
                            <w:rFonts w:asciiTheme="minorHAnsi" w:hAnsiTheme="minorHAnsi"/>
                            <w:sz w:val="18"/>
                          </w:rPr>
                        </w:pPr>
                        <w:r w:rsidRPr="0087345A">
                          <w:rPr>
                            <w:rFonts w:asciiTheme="minorHAnsi" w:eastAsia="Times New Roman" w:hAnsiTheme="minorHAnsi"/>
                            <w:sz w:val="18"/>
                          </w:rPr>
                          <w:t>Fichier .gbd</w:t>
                        </w:r>
                      </w:p>
                      <w:p w14:paraId="19068F93" w14:textId="77777777" w:rsidR="00D55FA4" w:rsidRPr="001158C7" w:rsidRDefault="00D55FA4" w:rsidP="001158C7">
                        <w:pPr>
                          <w:pStyle w:val="NormalWeb"/>
                          <w:spacing w:before="0" w:beforeAutospacing="0" w:after="120" w:afterAutospacing="0"/>
                          <w:jc w:val="center"/>
                          <w:rPr>
                            <w:rFonts w:asciiTheme="minorHAnsi" w:hAnsiTheme="minorHAnsi"/>
                          </w:rPr>
                        </w:pPr>
                        <w:r w:rsidRPr="001158C7">
                          <w:rPr>
                            <w:rFonts w:asciiTheme="minorHAnsi" w:eastAsia="Times New Roman" w:hAnsiTheme="minorHAnsi"/>
                          </w:rPr>
                          <w:t> </w:t>
                        </w:r>
                      </w:p>
                    </w:txbxContent>
                  </v:textbox>
                </v:shape>
                <v:shape id="Flèche droite rayée 201" o:spid="_x0000_s1176" type="#_x0000_t93" style="position:absolute;left:735;top:3856;width:4340;height:35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6z8QA&#10;AADcAAAADwAAAGRycy9kb3ducmV2LnhtbESPX0/CMBTF3038Ds018U3a8TDNoBBjBPQR1Ph6WS/r&#10;4no71rKNb09JSHw8OX9+OfPl6BrRUxdqzxqyiQJBXHpTc6Xh+2v19AIiRGSDjWfScKYAy8X93RwL&#10;4wfeUr+LlUgjHArUYGNsCylDaclhmPiWOHkH3zmMSXaVNB0Oadw1cqpULh3WnAgWW3qzVP7tTi5B&#10;1vacvTt1WH3+DO2+/z3mz5tc68eH8XUGItIY/8O39ofRMFUZXM+k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7es/EAAAA3AAAAA8AAAAAAAAAAAAAAAAAmAIAAGRycy9k&#10;b3ducmV2LnhtbFBLBQYAAAAABAAEAPUAAACJAwAAAAA=&#10;" adj="12859" fillcolor="#9bbb59" stroked="f" strokeweight="2pt">
                  <v:fill opacity="32896f"/>
                  <v:textbox inset="1.97606mm,.98803mm,1.97606mm,.98803mm"/>
                </v:shape>
                <w10:wrap type="square" anchorx="margin"/>
              </v:group>
            </w:pict>
          </mc:Fallback>
        </mc:AlternateContent>
      </w:r>
      <w:r w:rsidR="007F205E">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6</w:t>
      </w:r>
      <w:r w:rsidR="00046799">
        <w:rPr>
          <w:noProof/>
        </w:rPr>
        <w:fldChar w:fldCharType="end"/>
      </w:r>
      <w:r w:rsidR="007F205E">
        <w:t> : Le projet Visual Gesture Builder de Kinect PowerPoint</w:t>
      </w:r>
    </w:p>
    <w:p w14:paraId="3AD10DD1" w14:textId="35FC4A50" w:rsidR="008879A9" w:rsidRPr="009F41D2" w:rsidRDefault="00986D1A" w:rsidP="008879A9">
      <w:pPr>
        <w:rPr>
          <w:i/>
        </w:rPr>
      </w:pPr>
      <w:r>
        <w:t>Ce logiciel permet de créer un nouveau projet de base de données, et y importer divers clip</w:t>
      </w:r>
      <w:r w:rsidR="00E445A9">
        <w:t>s</w:t>
      </w:r>
      <w:r>
        <w:t xml:space="preserve"> </w:t>
      </w:r>
      <w:r>
        <w:rPr>
          <w:i/>
        </w:rPr>
        <w:t>.xef</w:t>
      </w:r>
      <w:r w:rsidR="00F713FD">
        <w:t xml:space="preserve"> sur </w:t>
      </w:r>
      <w:r w:rsidR="005A425B">
        <w:t>lesquels</w:t>
      </w:r>
      <w:r w:rsidR="00F713FD">
        <w:t xml:space="preserve"> on </w:t>
      </w:r>
      <w:r w:rsidR="00650D84">
        <w:t xml:space="preserve">indique les moments clés </w:t>
      </w:r>
      <w:r w:rsidR="00BB342F">
        <w:t>d’</w:t>
      </w:r>
      <w:r w:rsidR="00567484">
        <w:t xml:space="preserve">un mouvement. </w:t>
      </w:r>
      <w:r w:rsidR="00DC24D9">
        <w:t xml:space="preserve">De ce projet, on peut construire un fichier de base de données </w:t>
      </w:r>
      <w:r w:rsidR="00DC24D9">
        <w:rPr>
          <w:i/>
        </w:rPr>
        <w:t>.</w:t>
      </w:r>
      <w:r w:rsidR="00E445A9">
        <w:rPr>
          <w:i/>
        </w:rPr>
        <w:t>GBP</w:t>
      </w:r>
      <w:r w:rsidR="009F41D2">
        <w:t xml:space="preserve"> grâce au</w:t>
      </w:r>
      <w:r w:rsidR="00E445A9">
        <w:t>x</w:t>
      </w:r>
      <w:r w:rsidR="009F41D2">
        <w:t xml:space="preserve"> </w:t>
      </w:r>
      <w:r w:rsidR="009F41D2">
        <w:rPr>
          <w:i/>
        </w:rPr>
        <w:t>machin</w:t>
      </w:r>
      <w:r w:rsidR="002D6C0A">
        <w:rPr>
          <w:i/>
        </w:rPr>
        <w:t>e</w:t>
      </w:r>
      <w:r w:rsidR="00E445A9">
        <w:rPr>
          <w:i/>
        </w:rPr>
        <w:t>s</w:t>
      </w:r>
      <w:r w:rsidR="009F41D2">
        <w:rPr>
          <w:i/>
        </w:rPr>
        <w:t xml:space="preserve"> learning</w:t>
      </w:r>
      <w:r w:rsidR="00697368">
        <w:rPr>
          <w:rStyle w:val="Appelnotedebasdep"/>
          <w:i/>
        </w:rPr>
        <w:footnoteReference w:id="9"/>
      </w:r>
      <w:r w:rsidR="006004E3">
        <w:rPr>
          <w:i/>
        </w:rPr>
        <w:t>.</w:t>
      </w:r>
    </w:p>
    <w:p w14:paraId="010BE478" w14:textId="77777777" w:rsidR="00BE1CDA" w:rsidRDefault="00FF633B" w:rsidP="003D3839">
      <w:bookmarkStart w:id="123" w:name="GestureType"/>
      <w:r>
        <w:t xml:space="preserve">Deux types de </w:t>
      </w:r>
      <w:r>
        <w:rPr>
          <w:i/>
        </w:rPr>
        <w:t>gesture</w:t>
      </w:r>
      <w:r>
        <w:rPr>
          <w:rStyle w:val="Appelnotedebasdep"/>
          <w:i/>
        </w:rPr>
        <w:footnoteReference w:id="10"/>
      </w:r>
      <w:r w:rsidR="002D1231">
        <w:t xml:space="preserve"> </w:t>
      </w:r>
      <w:r w:rsidR="004941C0">
        <w:t xml:space="preserve">détectables </w:t>
      </w:r>
      <w:r w:rsidR="002D1231">
        <w:t>sont disponibles dans VisualGestureBuilder</w:t>
      </w:r>
      <w:r w:rsidR="00407CEE">
        <w:t> :</w:t>
      </w:r>
    </w:p>
    <w:p w14:paraId="40488564" w14:textId="4AB433CB" w:rsidR="00407CEE" w:rsidRDefault="00407CEE" w:rsidP="00E70EAF">
      <w:pPr>
        <w:pStyle w:val="Paragraphedeliste"/>
        <w:numPr>
          <w:ilvl w:val="0"/>
          <w:numId w:val="23"/>
        </w:numPr>
      </w:pPr>
      <w:r>
        <w:t xml:space="preserve">Les </w:t>
      </w:r>
      <w:r w:rsidR="00AF2535">
        <w:t>gestes</w:t>
      </w:r>
      <w:r>
        <w:t xml:space="preserve"> dit</w:t>
      </w:r>
      <w:r w:rsidR="000F3E74">
        <w:t>s « discrets »</w:t>
      </w:r>
      <w:r w:rsidR="00793F7E">
        <w:t>, utilisant la technologie</w:t>
      </w:r>
      <w:r w:rsidR="00071724">
        <w:t xml:space="preserve"> de</w:t>
      </w:r>
      <w:r w:rsidR="00793F7E">
        <w:t xml:space="preserve"> Microsoft </w:t>
      </w:r>
      <w:r w:rsidR="00793F7E" w:rsidRPr="00793F7E">
        <w:rPr>
          <w:i/>
        </w:rPr>
        <w:t>AdaBoostTech</w:t>
      </w:r>
      <w:r w:rsidR="0021554E">
        <w:t xml:space="preserve">. </w:t>
      </w:r>
      <w:r w:rsidR="00F02093">
        <w:t xml:space="preserve">Ce sont des gestes qui sont soit </w:t>
      </w:r>
      <w:r w:rsidR="00F02093">
        <w:rPr>
          <w:i/>
        </w:rPr>
        <w:t>détecté</w:t>
      </w:r>
      <w:r w:rsidR="00E445A9">
        <w:rPr>
          <w:i/>
        </w:rPr>
        <w:t>s</w:t>
      </w:r>
      <w:r w:rsidR="00F02093">
        <w:t xml:space="preserve">, soit </w:t>
      </w:r>
      <w:r w:rsidR="00F02093">
        <w:rPr>
          <w:i/>
        </w:rPr>
        <w:t>non</w:t>
      </w:r>
      <w:r w:rsidR="00E445A9">
        <w:rPr>
          <w:i/>
        </w:rPr>
        <w:t xml:space="preserve"> détectés</w:t>
      </w:r>
      <w:r w:rsidR="005F4A35">
        <w:rPr>
          <w:i/>
        </w:rPr>
        <w:t> </w:t>
      </w:r>
      <w:r w:rsidR="005F4A35">
        <w:t xml:space="preserve">; c’est </w:t>
      </w:r>
      <w:r w:rsidR="00383649">
        <w:t>un booléen</w:t>
      </w:r>
      <w:r w:rsidR="00E05D0E">
        <w:t>.</w:t>
      </w:r>
    </w:p>
    <w:p w14:paraId="39323734" w14:textId="7E33BF18" w:rsidR="00071724" w:rsidRDefault="00071724" w:rsidP="00E70EAF">
      <w:pPr>
        <w:pStyle w:val="Paragraphedeliste"/>
        <w:numPr>
          <w:ilvl w:val="0"/>
          <w:numId w:val="23"/>
        </w:numPr>
      </w:pPr>
      <w:r>
        <w:t xml:space="preserve">Les gestes avec progression, utilisant la technologie de Microsoft </w:t>
      </w:r>
      <w:r w:rsidRPr="00071724">
        <w:rPr>
          <w:i/>
        </w:rPr>
        <w:t>RFRProgressTech</w:t>
      </w:r>
      <w:r>
        <w:t xml:space="preserve">. </w:t>
      </w:r>
      <w:r w:rsidR="00AB569C">
        <w:t xml:space="preserve">Ce sont des gestes qui indiquent </w:t>
      </w:r>
      <w:r w:rsidR="006D4B3A">
        <w:t>un</w:t>
      </w:r>
      <w:r w:rsidR="002C355E">
        <w:t xml:space="preserve"> </w:t>
      </w:r>
      <w:r w:rsidR="006D4B3A">
        <w:rPr>
          <w:i/>
        </w:rPr>
        <w:t>flot</w:t>
      </w:r>
      <w:r w:rsidR="002C355E">
        <w:t xml:space="preserve"> en % du geste </w:t>
      </w:r>
      <w:r w:rsidR="0037715A">
        <w:t>cherchant à être produit</w:t>
      </w:r>
      <w:r w:rsidR="002C355E">
        <w:t xml:space="preserve">. </w:t>
      </w:r>
      <w:r w:rsidR="00AA5457">
        <w:t xml:space="preserve">Par exemple, </w:t>
      </w:r>
      <w:r w:rsidR="000546B4">
        <w:t xml:space="preserve">si on souhaite, dans </w:t>
      </w:r>
      <w:r w:rsidR="00FE6C8F">
        <w:t>un jeu Kinect, animer un swing de golf, on a besoin de la progression de ce swing. C’</w:t>
      </w:r>
      <w:r w:rsidR="00B2175A">
        <w:t>est donc cette technologie qui devrait être utilisée</w:t>
      </w:r>
      <w:r w:rsidR="007E709D">
        <w:t>.</w:t>
      </w:r>
    </w:p>
    <w:bookmarkEnd w:id="123"/>
    <w:p w14:paraId="567C9E15" w14:textId="32F2787B" w:rsidR="00641D51" w:rsidRDefault="00160BD2" w:rsidP="00641D51">
      <w:pPr>
        <w:rPr>
          <w:rStyle w:val="Emphaseple"/>
        </w:rPr>
      </w:pPr>
      <w:r w:rsidRPr="00CB4766">
        <w:rPr>
          <w:rStyle w:val="Emphaseple"/>
        </w:rPr>
        <w:t xml:space="preserve">Dans le cas du projet Kinect PowerPoint, la technologie AdaBoostTech est utilisée. En effet, même si </w:t>
      </w:r>
      <w:r w:rsidR="00F04B87" w:rsidRPr="00CB4766">
        <w:rPr>
          <w:rStyle w:val="Emphaseple"/>
        </w:rPr>
        <w:t xml:space="preserve">le geste en lui-même </w:t>
      </w:r>
      <w:r w:rsidR="00C4287A" w:rsidRPr="00CB4766">
        <w:rPr>
          <w:rStyle w:val="Emphaseple"/>
        </w:rPr>
        <w:t>(déplacement</w:t>
      </w:r>
      <w:r w:rsidR="00586D1C" w:rsidRPr="00CB4766">
        <w:rPr>
          <w:rStyle w:val="Emphaseple"/>
        </w:rPr>
        <w:t xml:space="preserve"> du bras</w:t>
      </w:r>
      <w:r w:rsidR="00C4287A" w:rsidRPr="00CB4766">
        <w:rPr>
          <w:rStyle w:val="Emphaseple"/>
        </w:rPr>
        <w:t xml:space="preserve"> de droite à gauche</w:t>
      </w:r>
      <w:r w:rsidR="00DB58EC" w:rsidRPr="00CB4766">
        <w:rPr>
          <w:rStyle w:val="Emphaseple"/>
        </w:rPr>
        <w:t xml:space="preserve"> pour s</w:t>
      </w:r>
      <w:r w:rsidR="00E445A9">
        <w:rPr>
          <w:rStyle w:val="Emphaseple"/>
        </w:rPr>
        <w:t>kip</w:t>
      </w:r>
      <w:r w:rsidR="00DB58EC" w:rsidRPr="00CB4766">
        <w:rPr>
          <w:rStyle w:val="Emphaseple"/>
        </w:rPr>
        <w:t>per</w:t>
      </w:r>
      <w:r w:rsidR="00C4287A" w:rsidRPr="00CB4766">
        <w:rPr>
          <w:rStyle w:val="Emphaseple"/>
        </w:rPr>
        <w:t>)</w:t>
      </w:r>
      <w:r w:rsidR="00AC6C08" w:rsidRPr="00CB4766">
        <w:rPr>
          <w:rStyle w:val="Emphaseple"/>
        </w:rPr>
        <w:t xml:space="preserve"> a une idée de progression</w:t>
      </w:r>
      <w:r w:rsidR="00586D1C" w:rsidRPr="00CB4766">
        <w:rPr>
          <w:rStyle w:val="Emphaseple"/>
        </w:rPr>
        <w:t xml:space="preserve">, </w:t>
      </w:r>
      <w:r w:rsidR="00BE2019" w:rsidRPr="00CB4766">
        <w:rPr>
          <w:rStyle w:val="Emphaseple"/>
        </w:rPr>
        <w:t>il est nécessaire de connaitre uniquement si elle est détecté</w:t>
      </w:r>
      <w:r w:rsidR="00544385">
        <w:rPr>
          <w:rStyle w:val="Emphaseple"/>
        </w:rPr>
        <w:t>e</w:t>
      </w:r>
      <w:r w:rsidR="00BE2019" w:rsidRPr="00CB4766">
        <w:rPr>
          <w:rStyle w:val="Emphaseple"/>
        </w:rPr>
        <w:t xml:space="preserve"> ou non.</w:t>
      </w:r>
    </w:p>
    <w:p w14:paraId="05C95D74" w14:textId="77777777" w:rsidR="005F66CC" w:rsidRPr="00966748" w:rsidRDefault="00505ABB" w:rsidP="006F7001">
      <w:pPr>
        <w:pStyle w:val="Titre3"/>
      </w:pPr>
      <w:bookmarkStart w:id="124" w:name="_Ref420656502"/>
      <w:bookmarkStart w:id="125" w:name="_Toc421258521"/>
      <w:r>
        <w:lastRenderedPageBreak/>
        <w:t xml:space="preserve">L’implémentation à l’aide de </w:t>
      </w:r>
      <w:r w:rsidR="001431DF" w:rsidRPr="00505ABB">
        <w:rPr>
          <w:i/>
        </w:rPr>
        <w:t>VisualGestureBuilderFrameSource</w:t>
      </w:r>
      <w:bookmarkEnd w:id="124"/>
      <w:bookmarkEnd w:id="125"/>
    </w:p>
    <w:p w14:paraId="1912EC1B" w14:textId="21241486" w:rsidR="001431DF" w:rsidRDefault="001431DF" w:rsidP="001431DF">
      <w:r>
        <w:t>Cette classe est fournie par l’</w:t>
      </w:r>
      <w:r w:rsidR="00C01FC5">
        <w:t>API de K</w:t>
      </w:r>
      <w:r w:rsidR="00CA7F79">
        <w:t xml:space="preserve">inect. </w:t>
      </w:r>
      <w:r w:rsidR="004219DF">
        <w:t xml:space="preserve">Ce n’est pas une source fournie directement par le capteur, tel que vu au chapitre </w:t>
      </w:r>
      <w:r w:rsidR="00121F8F" w:rsidRPr="00121F8F">
        <w:rPr>
          <w:i/>
        </w:rPr>
        <w:fldChar w:fldCharType="begin"/>
      </w:r>
      <w:r w:rsidR="00121F8F" w:rsidRPr="00121F8F">
        <w:rPr>
          <w:i/>
        </w:rPr>
        <w:instrText xml:space="preserve"> REF _Ref419726367 \r \h </w:instrText>
      </w:r>
      <w:r w:rsidR="00121F8F">
        <w:rPr>
          <w:i/>
        </w:rPr>
        <w:instrText xml:space="preserve"> \* MERGEFORMAT </w:instrText>
      </w:r>
      <w:r w:rsidR="00121F8F" w:rsidRPr="00121F8F">
        <w:rPr>
          <w:i/>
        </w:rPr>
      </w:r>
      <w:r w:rsidR="00121F8F" w:rsidRPr="00121F8F">
        <w:rPr>
          <w:i/>
        </w:rPr>
        <w:fldChar w:fldCharType="separate"/>
      </w:r>
      <w:r w:rsidR="005562A4">
        <w:rPr>
          <w:i/>
        </w:rPr>
        <w:t>3.1</w:t>
      </w:r>
      <w:r w:rsidR="00121F8F" w:rsidRPr="00121F8F">
        <w:rPr>
          <w:i/>
        </w:rPr>
        <w:fldChar w:fldCharType="end"/>
      </w:r>
      <w:r w:rsidR="00121F8F" w:rsidRPr="00121F8F">
        <w:rPr>
          <w:i/>
        </w:rPr>
        <w:t xml:space="preserve"> </w:t>
      </w:r>
      <w:r w:rsidR="00121F8F" w:rsidRPr="00121F8F">
        <w:rPr>
          <w:i/>
        </w:rPr>
        <w:fldChar w:fldCharType="begin"/>
      </w:r>
      <w:r w:rsidR="00121F8F" w:rsidRPr="00121F8F">
        <w:rPr>
          <w:i/>
        </w:rPr>
        <w:instrText xml:space="preserve"> REF _Ref419726367 \h </w:instrText>
      </w:r>
      <w:r w:rsidR="00121F8F">
        <w:rPr>
          <w:i/>
        </w:rPr>
        <w:instrText xml:space="preserve"> \* MERGEFORMAT </w:instrText>
      </w:r>
      <w:r w:rsidR="00121F8F" w:rsidRPr="00121F8F">
        <w:rPr>
          <w:i/>
        </w:rPr>
      </w:r>
      <w:r w:rsidR="00121F8F" w:rsidRPr="00121F8F">
        <w:rPr>
          <w:i/>
        </w:rPr>
        <w:fldChar w:fldCharType="separate"/>
      </w:r>
      <w:r w:rsidR="00E445A9">
        <w:rPr>
          <w:i/>
        </w:rPr>
        <w:t>l</w:t>
      </w:r>
      <w:r w:rsidR="005562A4" w:rsidRPr="005562A4">
        <w:rPr>
          <w:i/>
        </w:rPr>
        <w:t xml:space="preserve">es </w:t>
      </w:r>
      <w:r w:rsidR="005562A4">
        <w:rPr>
          <w:i/>
        </w:rPr>
        <w:t xml:space="preserve">data </w:t>
      </w:r>
      <w:r w:rsidR="005562A4" w:rsidRPr="003E6FE5">
        <w:rPr>
          <w:i/>
        </w:rPr>
        <w:t>sources</w:t>
      </w:r>
      <w:r w:rsidR="00121F8F" w:rsidRPr="00121F8F">
        <w:rPr>
          <w:i/>
        </w:rPr>
        <w:fldChar w:fldCharType="end"/>
      </w:r>
      <w:r w:rsidR="00611428">
        <w:t xml:space="preserve">. </w:t>
      </w:r>
      <w:r w:rsidR="008B3BFC">
        <w:t xml:space="preserve">En effet, cette classe utilise ces </w:t>
      </w:r>
      <w:r w:rsidR="008B3BFC">
        <w:rPr>
          <w:i/>
        </w:rPr>
        <w:t>data sources</w:t>
      </w:r>
      <w:r w:rsidR="008B3BFC">
        <w:t xml:space="preserve">, </w:t>
      </w:r>
      <w:r w:rsidR="00CF4B00">
        <w:t xml:space="preserve">notamment </w:t>
      </w:r>
      <w:r w:rsidR="00CF4B00" w:rsidRPr="00B15499">
        <w:rPr>
          <w:i/>
        </w:rPr>
        <w:fldChar w:fldCharType="begin"/>
      </w:r>
      <w:r w:rsidR="00CF4B00" w:rsidRPr="00B15499">
        <w:rPr>
          <w:i/>
        </w:rPr>
        <w:instrText xml:space="preserve"> REF _Ref419807620 \h  \* MERGEFORMAT </w:instrText>
      </w:r>
      <w:r w:rsidR="00CF4B00" w:rsidRPr="00B15499">
        <w:rPr>
          <w:i/>
        </w:rPr>
      </w:r>
      <w:r w:rsidR="00CF4B00" w:rsidRPr="00B15499">
        <w:rPr>
          <w:i/>
        </w:rPr>
        <w:fldChar w:fldCharType="separate"/>
      </w:r>
      <w:r w:rsidR="005562A4" w:rsidRPr="005562A4">
        <w:rPr>
          <w:i/>
        </w:rPr>
        <w:t>BodyFrameSource</w:t>
      </w:r>
      <w:r w:rsidR="00CF4B00" w:rsidRPr="00B15499">
        <w:rPr>
          <w:i/>
        </w:rPr>
        <w:fldChar w:fldCharType="end"/>
      </w:r>
      <w:r w:rsidR="00CF4B00">
        <w:t xml:space="preserve">, pour détecter les mouvements des joueurs. </w:t>
      </w:r>
      <w:r w:rsidR="0079370D">
        <w:t xml:space="preserve">Cependant, </w:t>
      </w:r>
      <w:r w:rsidR="00053F27">
        <w:t xml:space="preserve">sa structure est en tout point concordante avec les </w:t>
      </w:r>
      <w:r w:rsidR="00053F27">
        <w:rPr>
          <w:i/>
        </w:rPr>
        <w:t>data sources</w:t>
      </w:r>
      <w:r w:rsidR="00997321">
        <w:rPr>
          <w:i/>
        </w:rPr>
        <w:t> </w:t>
      </w:r>
      <w:r w:rsidR="00997321">
        <w:t>: un</w:t>
      </w:r>
      <w:r w:rsidR="00110AE3">
        <w:t>e</w:t>
      </w:r>
      <w:r w:rsidR="00997321">
        <w:t xml:space="preserve"> </w:t>
      </w:r>
      <w:r w:rsidR="00301CCA">
        <w:rPr>
          <w:i/>
        </w:rPr>
        <w:t>VisualGestureBuilderFrame</w:t>
      </w:r>
      <w:r w:rsidR="00301CCA">
        <w:t xml:space="preserve">, contenant les données </w:t>
      </w:r>
      <w:r w:rsidR="00CD1973">
        <w:t xml:space="preserve">relatives </w:t>
      </w:r>
      <w:r w:rsidR="00871AD3">
        <w:t xml:space="preserve">à la détection de mouvement, </w:t>
      </w:r>
      <w:r w:rsidR="00F04A93">
        <w:t>est déclenchée 30 fois par seconde.</w:t>
      </w:r>
    </w:p>
    <w:p w14:paraId="05F88DCC" w14:textId="77777777" w:rsidR="00646E02" w:rsidRDefault="00A55A55" w:rsidP="00646E02">
      <w:pPr>
        <w:keepNext/>
        <w:jc w:val="center"/>
      </w:pPr>
      <w:r>
        <w:rPr>
          <w:noProof/>
          <w:lang w:eastAsia="fr-CH"/>
        </w:rPr>
        <mc:AlternateContent>
          <mc:Choice Requires="wpc">
            <w:drawing>
              <wp:inline distT="0" distB="0" distL="0" distR="0" wp14:anchorId="49A4493A" wp14:editId="3E9A245D">
                <wp:extent cx="4591051" cy="2618740"/>
                <wp:effectExtent l="0" t="0" r="0" b="0"/>
                <wp:docPr id="157" name="Zone de dessin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Éclair 45"/>
                        <wps:cNvSpPr/>
                        <wps:spPr>
                          <a:xfrm>
                            <a:off x="2764977" y="112353"/>
                            <a:ext cx="230936" cy="230936"/>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Virage 46"/>
                        <wps:cNvSpPr/>
                        <wps:spPr>
                          <a:xfrm rot="10800000" flipH="1">
                            <a:off x="614664" y="3053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Virage 128"/>
                        <wps:cNvSpPr/>
                        <wps:spPr>
                          <a:xfrm rot="10800000" flipH="1">
                            <a:off x="568014" y="3412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Virage 135"/>
                        <wps:cNvSpPr/>
                        <wps:spPr>
                          <a:xfrm rot="10800000" flipH="1">
                            <a:off x="525764" y="38785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 name="Virage 139"/>
                        <wps:cNvSpPr/>
                        <wps:spPr>
                          <a:xfrm rot="10800000" flipH="1">
                            <a:off x="474964" y="4323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Rectangle à coins arrondis 140"/>
                        <wps:cNvSpPr/>
                        <wps:spPr>
                          <a:xfrm>
                            <a:off x="66776" y="35997"/>
                            <a:ext cx="2108481" cy="425450"/>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Zone de texte 148"/>
                        <wps:cNvSpPr txBox="1"/>
                        <wps:spPr>
                          <a:xfrm>
                            <a:off x="0" y="114421"/>
                            <a:ext cx="2249805" cy="39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102330" w14:textId="77777777" w:rsidR="00D55FA4" w:rsidRPr="00A55A55" w:rsidRDefault="00D55FA4" w:rsidP="00A55A55">
                              <w:pPr>
                                <w:jc w:val="center"/>
                                <w:rPr>
                                  <w:color w:val="FFFFFF" w:themeColor="background1"/>
                                  <w:sz w:val="16"/>
                                </w:rPr>
                              </w:pPr>
                              <w:r w:rsidRPr="00A55A55">
                                <w:rPr>
                                  <w:color w:val="FFFFFF" w:themeColor="background1"/>
                                  <w:sz w:val="20"/>
                                </w:rPr>
                                <w:t>VisualGestureBuilderFrameSource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Rectangle à coins arrondis 150"/>
                        <wps:cNvSpPr/>
                        <wps:spPr>
                          <a:xfrm>
                            <a:off x="2144479" y="461225"/>
                            <a:ext cx="2378078" cy="1862875"/>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Zone de texte 24"/>
                        <wps:cNvSpPr txBox="1"/>
                        <wps:spPr>
                          <a:xfrm>
                            <a:off x="2419351" y="482548"/>
                            <a:ext cx="1837690" cy="653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6787C7" w14:textId="77777777" w:rsidR="00D55FA4" w:rsidRDefault="00D55FA4" w:rsidP="00E43DA4">
                              <w:pPr>
                                <w:pStyle w:val="NormalWeb"/>
                                <w:spacing w:before="0" w:beforeAutospacing="0" w:after="120" w:afterAutospacing="0"/>
                                <w:jc w:val="center"/>
                                <w:rPr>
                                  <w:rFonts w:asciiTheme="minorHAnsi" w:eastAsia="Times New Roman" w:hAnsiTheme="minorHAnsi"/>
                                  <w:sz w:val="22"/>
                                  <w:lang w:val="fr-FR"/>
                                </w:rPr>
                              </w:pPr>
                              <w:r w:rsidRPr="00F200E4">
                                <w:rPr>
                                  <w:rFonts w:asciiTheme="minorHAnsi" w:eastAsia="Times New Roman" w:hAnsiTheme="minorHAnsi"/>
                                  <w:sz w:val="22"/>
                                  <w:lang w:val="fr-FR"/>
                                </w:rPr>
                                <w:t>R</w:t>
                              </w:r>
                              <w:r>
                                <w:rPr>
                                  <w:rFonts w:asciiTheme="minorHAnsi" w:eastAsia="Times New Roman" w:hAnsiTheme="minorHAnsi"/>
                                  <w:sz w:val="22"/>
                                  <w:lang w:val="fr-FR"/>
                                </w:rPr>
                                <w:t>éception d’une</w:t>
                              </w:r>
                            </w:p>
                            <w:p w14:paraId="2BD0BE54" w14:textId="77777777" w:rsidR="00D55FA4" w:rsidRPr="00E43DA4" w:rsidRDefault="00D55FA4" w:rsidP="00E43DA4">
                              <w:pPr>
                                <w:pStyle w:val="NormalWeb"/>
                                <w:spacing w:before="0" w:beforeAutospacing="0" w:after="120" w:afterAutospacing="0"/>
                                <w:jc w:val="center"/>
                                <w:rPr>
                                  <w:rFonts w:asciiTheme="minorHAnsi" w:eastAsia="Times New Roman" w:hAnsiTheme="minorHAnsi"/>
                                  <w:sz w:val="20"/>
                                  <w:lang w:val="fr-FR"/>
                                </w:rPr>
                              </w:pPr>
                              <w:r w:rsidRPr="00E43DA4">
                                <w:rPr>
                                  <w:rFonts w:asciiTheme="minorHAnsi" w:eastAsia="Times New Roman" w:hAnsiTheme="minorHAnsi"/>
                                  <w:b/>
                                  <w:sz w:val="20"/>
                                  <w:lang w:val="fr-FR"/>
                                </w:rPr>
                                <w:t>VisualGestureBuilderFrame</w:t>
                              </w:r>
                              <w:r w:rsidRPr="00E43DA4">
                                <w:rPr>
                                  <w:rFonts w:asciiTheme="minorHAnsi" w:eastAsia="Times New Roman" w:hAnsiTheme="minorHAnsi"/>
                                  <w:sz w:val="20"/>
                                  <w:lang w:val="fr-FR"/>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2" name="Zone de texte 24"/>
                        <wps:cNvSpPr txBox="1"/>
                        <wps:spPr>
                          <a:xfrm>
                            <a:off x="2944977" y="99525"/>
                            <a:ext cx="89281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B105F1" w14:textId="77777777" w:rsidR="00D55FA4" w:rsidRPr="002A06F6" w:rsidRDefault="00D55FA4" w:rsidP="00A55A55">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Evénement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3" name="Zone de texte 24"/>
                        <wps:cNvSpPr txBox="1"/>
                        <wps:spPr>
                          <a:xfrm>
                            <a:off x="2175257" y="1210581"/>
                            <a:ext cx="27559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45AA17" w14:textId="77777777" w:rsidR="00D55FA4" w:rsidRPr="00B16612" w:rsidRDefault="00D55FA4" w:rsidP="00A55A55">
                              <w:pPr>
                                <w:pStyle w:val="NormalWeb"/>
                                <w:spacing w:before="0" w:beforeAutospacing="0" w:after="120" w:afterAutospacing="0"/>
                                <w:rPr>
                                  <w:rFonts w:asciiTheme="minorHAnsi" w:hAnsiTheme="minorHAnsi"/>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4" name="Rectangle à coins arrondis 154"/>
                        <wps:cNvSpPr/>
                        <wps:spPr>
                          <a:xfrm>
                            <a:off x="2441657" y="1107113"/>
                            <a:ext cx="1815384" cy="1007437"/>
                          </a:xfrm>
                          <a:prstGeom prst="roundRect">
                            <a:avLst>
                              <a:gd name="adj" fmla="val 6190"/>
                            </a:avLst>
                          </a:prstGeom>
                          <a:solidFill>
                            <a:schemeClr val="bg1"/>
                          </a:solidFill>
                          <a:effectLst/>
                          <a:scene3d>
                            <a:camera prst="orthographicFront"/>
                            <a:lightRig rig="balanced" dir="t"/>
                          </a:scene3d>
                          <a:sp3d extrusionH="31750" prstMaterial="matte">
                            <a:bevelT/>
                            <a:bevelB/>
                          </a:sp3d>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Zone de texte 24"/>
                        <wps:cNvSpPr txBox="1"/>
                        <wps:spPr>
                          <a:xfrm>
                            <a:off x="2556255" y="882335"/>
                            <a:ext cx="27559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4CB89A" w14:textId="77777777" w:rsidR="00D55FA4" w:rsidRPr="00E05AEA" w:rsidRDefault="00D55FA4" w:rsidP="00A55A55">
                              <w:pPr>
                                <w:pStyle w:val="NormalWeb"/>
                                <w:spacing w:before="0" w:beforeAutospacing="0" w:after="120" w:afterAutospacing="0"/>
                                <w:rPr>
                                  <w:rFonts w:asciiTheme="minorHAnsi" w:hAnsiTheme="minorHAnsi"/>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6" name="Zone de texte 24"/>
                        <wps:cNvSpPr txBox="1"/>
                        <wps:spPr>
                          <a:xfrm>
                            <a:off x="2498207" y="1135674"/>
                            <a:ext cx="1701800" cy="10265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BED09F" w14:textId="77777777" w:rsidR="00D55FA4" w:rsidRPr="00023C61"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sidRPr="00023C61">
                                <w:rPr>
                                  <w:rFonts w:asciiTheme="minorHAnsi" w:eastAsia="Times New Roman" w:hAnsiTheme="minorHAnsi"/>
                                  <w:sz w:val="16"/>
                                  <w:szCs w:val="20"/>
                                  <w:lang w:val="fr-FR"/>
                                </w:rPr>
                                <w:t xml:space="preserve">Si le « geste » </w:t>
                              </w:r>
                              <w:r w:rsidRPr="00023C61">
                                <w:rPr>
                                  <w:rFonts w:asciiTheme="minorHAnsi" w:eastAsia="Times New Roman" w:hAnsiTheme="minorHAnsi"/>
                                  <w:i/>
                                  <w:sz w:val="16"/>
                                  <w:szCs w:val="20"/>
                                  <w:lang w:val="fr-FR"/>
                                </w:rPr>
                                <w:t xml:space="preserve">main au-dessus de la tête </w:t>
                              </w:r>
                              <w:r w:rsidRPr="00023C61">
                                <w:rPr>
                                  <w:rFonts w:asciiTheme="minorHAnsi" w:eastAsia="Times New Roman" w:hAnsiTheme="minorHAnsi"/>
                                  <w:sz w:val="16"/>
                                  <w:szCs w:val="20"/>
                                  <w:lang w:val="fr-FR"/>
                                </w:rPr>
                                <w:t>est détecté</w:t>
                              </w:r>
                            </w:p>
                            <w:p w14:paraId="0A564B04" w14:textId="77777777" w:rsidR="00D55FA4" w:rsidRPr="00007FF2" w:rsidRDefault="00D55FA4" w:rsidP="00E70EAF">
                              <w:pPr>
                                <w:pStyle w:val="NormalWeb"/>
                                <w:numPr>
                                  <w:ilvl w:val="1"/>
                                  <w:numId w:val="10"/>
                                </w:numPr>
                                <w:spacing w:before="0" w:beforeAutospacing="0" w:after="120" w:afterAutospacing="0"/>
                                <w:ind w:left="284" w:hanging="218"/>
                                <w:rPr>
                                  <w:rFonts w:asciiTheme="minorHAnsi" w:hAnsiTheme="minorHAnsi"/>
                                  <w:sz w:val="20"/>
                                </w:rPr>
                              </w:pPr>
                              <w:r>
                                <w:rPr>
                                  <w:rFonts w:asciiTheme="minorHAnsi" w:hAnsiTheme="minorHAnsi"/>
                                  <w:sz w:val="16"/>
                                </w:rPr>
                                <w:t>On ajoute un point au joueur</w:t>
                              </w:r>
                            </w:p>
                            <w:p w14:paraId="2B889778" w14:textId="77777777" w:rsidR="00D55FA4" w:rsidRPr="00023C61"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lang w:val="fr-FR"/>
                                </w:rPr>
                                <w:t>…</w:t>
                              </w:r>
                            </w:p>
                            <w:p w14:paraId="3227A738" w14:textId="77777777" w:rsidR="00D55FA4" w:rsidRPr="00816D87" w:rsidRDefault="00D55FA4" w:rsidP="00A55A55">
                              <w:pPr>
                                <w:pStyle w:val="NormalWeb"/>
                                <w:spacing w:before="0" w:beforeAutospacing="0" w:after="120" w:afterAutospacing="0"/>
                                <w:rPr>
                                  <w:rFonts w:asciiTheme="minorHAnsi" w:hAnsiTheme="minorHAnsi"/>
                                  <w:sz w:val="20"/>
                                </w:rPr>
                              </w:pPr>
                            </w:p>
                            <w:p w14:paraId="3646D3E7" w14:textId="77777777" w:rsidR="00D55FA4" w:rsidRPr="00E05AEA" w:rsidRDefault="00D55FA4" w:rsidP="00A55A55">
                              <w:pPr>
                                <w:pStyle w:val="NormalWeb"/>
                                <w:spacing w:before="0" w:beforeAutospacing="0" w:after="120" w:afterAutospacing="0"/>
                                <w:ind w:left="284"/>
                                <w:rPr>
                                  <w:rFonts w:asciiTheme="minorHAnsi" w:hAnsiTheme="minorHAnsi"/>
                                  <w:sz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Zone de texte 24"/>
                        <wps:cNvSpPr txBox="1"/>
                        <wps:spPr>
                          <a:xfrm>
                            <a:off x="421538" y="775011"/>
                            <a:ext cx="881049" cy="634689"/>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5C9CDCD4" w14:textId="77777777" w:rsidR="00D55FA4" w:rsidRPr="00EB0CF4" w:rsidRDefault="00D55FA4" w:rsidP="00EB0CF4">
                              <w:pPr>
                                <w:pStyle w:val="NormalWeb"/>
                                <w:spacing w:before="0" w:beforeAutospacing="0" w:after="120" w:afterAutospacing="0"/>
                                <w:jc w:val="center"/>
                                <w:rPr>
                                  <w:rFonts w:asciiTheme="minorHAnsi" w:eastAsia="Times New Roman" w:hAnsiTheme="minorHAnsi"/>
                                  <w:sz w:val="22"/>
                                  <w:lang w:val="fr-FR"/>
                                </w:rPr>
                              </w:pPr>
                              <w:r>
                                <w:rPr>
                                  <w:rFonts w:asciiTheme="minorHAnsi" w:eastAsia="Times New Roman" w:hAnsiTheme="minorHAnsi"/>
                                  <w:sz w:val="22"/>
                                  <w:lang w:val="fr-FR"/>
                                </w:rPr>
                                <w:t>30 fois par seconde</w:t>
                              </w:r>
                            </w:p>
                            <w:p w14:paraId="08D087F0" w14:textId="77777777" w:rsidR="00D55FA4" w:rsidRDefault="00D55FA4" w:rsidP="00E43DA4">
                              <w:pPr>
                                <w:pStyle w:val="NormalWeb"/>
                                <w:spacing w:before="0" w:beforeAutospacing="0" w:after="120" w:afterAutospacing="0"/>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A4493A" id="Zone de dessin 157" o:spid="_x0000_s1177" editas="canvas" style="width:361.5pt;height:206.2pt;mso-position-horizontal-relative:char;mso-position-vertical-relative:line" coordsize="45910,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">
                <v:shape id="_x0000_s1178" type="#_x0000_t75" style="position:absolute;width:45910;height:26187;visibility:visible;mso-wrap-style:square">
                  <v:fill o:detectmouseclick="t"/>
                  <v:path o:connecttype="none"/>
                </v:shape>
                <v:shape id="Éclair 45" o:spid="_x0000_s1179" type="#_x0000_t73" style="position:absolute;left:27649;top:1123;width:2310;height:2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IesMIA&#10;AADbAAAADwAAAGRycy9kb3ducmV2LnhtbESPQWvCQBSE70L/w/IK3nSTotJGVxFpUG8m7cHjI/tM&#10;gtm3Ibua+O9dodDjMDPfMKvNYBpxp87VlhXE0wgEcWF1zaWC35908gnCeWSNjWVS8CAHm/XbaIWJ&#10;tj1ndM99KQKEXYIKKu/bREpXVGTQTW1LHLyL7Qz6ILtS6g77ADeN/IiihTRYc1iosKVdRcU1vxkF&#10;WVwy7/GUfmVnX/R5Ex/ld6rU+H3YLkF4Gvx/+K990Apmc3h9CT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h6wwgAAANsAAAAPAAAAAAAAAAAAAAAAAJgCAABkcnMvZG93&#10;bnJldi54bWxQSwUGAAAAAAQABAD1AAAAhwMAAAAA&#10;" fillcolor="#fc0" stroked="f" strokeweight="2pt"/>
                <v:shape id="Virage 46" o:spid="_x0000_s1180" style="position:absolute;left:6146;top:3053;width:13229;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GxcQA&#10;AADbAAAADwAAAGRycy9kb3ducmV2LnhtbESPQWvCQBSE7wX/w/KE3urGIqlE1xAsSqGXRj3o7ZF9&#10;JtHs25BdTfz33ULB4zAz3zDLdDCNuFPnassKppMIBHFhdc2lgsN+8zYH4TyyxsYyKXiQg3Q1elli&#10;om3POd13vhQBwi5BBZX3bSKlKyoy6Ca2JQ7e2XYGfZBdKXWHfYCbRr5HUSwN1hwWKmxpXVFx3d2M&#10;An/8nH/I/pQ1w2X7k58P2n4/tFKv4yFbgPA0+Gf4v/2lFcxi+Ps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tBsXEAAAA2wAAAA8AAAAAAAAAAAAAAAAAmAIAAGRycy9k&#10;b3ducmV2LnhtbFBLBQYAAAAABAAEAPUAAACJAw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128" o:spid="_x0000_s1181" style="position:absolute;left:5680;top:3412;width:13228;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BjMUA&#10;AADcAAAADwAAAGRycy9kb3ducmV2LnhtbESPT4vCQAzF74LfYYiwN53qYVeqo4iyi7CX9c9Bb6ET&#10;22onUzqjrd9+cxC8JbyX936ZLztXqQc1ofRsYDxKQBFn3pacGzgevodTUCEiW6w8k4EnBVgu+r05&#10;pta3vKPHPuZKQjikaKCIsU61DllBDsPI18SiXXzjMMra5No22Eq4q/QkST61w5KlocCa1gVlt/3d&#10;GYinzfRLt+dV1V1//naXo/W/T2vMx6BbzUBF6uLb/LreWsGfCK08Ix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GMxQAAANwAAAAPAAAAAAAAAAAAAAAAAJgCAABkcnMv&#10;ZG93bnJldi54bWxQSwUGAAAAAAQABAD1AAAAigM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135" o:spid="_x0000_s1182" style="position:absolute;left:5257;top:3878;width:13229;height:12587;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S4z8MA&#10;AADcAAAADwAAAGRycy9kb3ducmV2LnhtbERPS2sCMRC+F/wPYYTealaLraxGEUuL0ItaD3obNuPu&#10;6mayJOk+/n0jFLzNx/ecxaozlWjI+dKygvEoAUGcWV1yruD48/kyA+EDssbKMinoycNqOXhaYKpt&#10;y3tqDiEXMYR9igqKEOpUSp8VZNCPbE0cuYt1BkOELpfaYRvDTSUnSfImDZYcGwqsaVNQdjv8GgXh&#10;9DF7l+15XXXXr93+ctT2u9dKPQ+79RxEoC48xP/urY7zX6dwfyZ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S4z8MAAADcAAAADwAAAAAAAAAAAAAAAACYAgAAZHJzL2Rv&#10;d25yZXYueG1sUEsFBgAAAAAEAAQA9QAAAIgDA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139" o:spid="_x0000_s1183" style="position:absolute;left:4749;top:4323;width:13229;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myysIA&#10;AADcAAAADwAAAGRycy9kb3ducmV2LnhtbERPTYvCMBC9L/gfwgje1tRdWLUaRVxWBC9aPehtaMa2&#10;2kxKE2399xtB8DaP9znTeWtKcafaFZYVDPoRCOLU6oIzBYf93+cIhPPIGkvLpOBBDuazzscUY20b&#10;3tE98ZkIIexiVJB7X8VSujQng65vK+LAnW1t0AdYZ1LX2IRwU8qvKPqRBgsODTlWtMwpvSY3o8Af&#10;f0dD2ZwWZXtZbXfng7abh1aq120XExCeWv8Wv9xrHeZ/j+H5TLh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bLKwgAAANwAAAAPAAAAAAAAAAAAAAAAAJgCAABkcnMvZG93&#10;bnJldi54bWxQSwUGAAAAAAQABAD1AAAAhwM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roundrect id="Rectangle à coins arrondis 140" o:spid="_x0000_s1184" style="position:absolute;left:667;top:359;width:21085;height:4255;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S7MUA&#10;AADcAAAADwAAAGRycy9kb3ducmV2LnhtbESPQUsDMRCF74L/IYzgzWatUpZt0yIFaQ8etCq2tyGZ&#10;bhY3k2UT2+ivdw6CtzfMm2/eW6xK6NWJxtRFNnA7qUAR2+g6bg28vT7e1KBSRnbYRyYD35Rgtby8&#10;WGDj4plf6LTLrRIIpwYN+JyHRutkPQVMkzgQy+4Yx4BZxrHVbsSzwEOvp1U10wE7lg8eB1p7sp+7&#10;ryCUnw+7LrPDcPeU6vdnv93bsonGXF+VhzmoTCX/m/+ut07i30t8KSMK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3JLsxQAAANw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roundrect>
                <v:shape id="Zone de texte 148" o:spid="_x0000_s1185" type="#_x0000_t202" style="position:absolute;top:1144;width:22498;height:3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nUccA&#10;AADcAAAADwAAAGRycy9kb3ducmV2LnhtbESPQWsCMRCF74X+hzAFL0WzLSJlNUpbaBGxLVURj8Nm&#10;ulncTJYk6vrvO4dCbzO8N+99M1v0vlVniqkJbOBhVIAiroJtuDaw274Nn0CljGyxDUwGrpRgMb+9&#10;mWFpw4W/6bzJtZIQTiUacDl3pdapcuQxjUJHLNpPiB6zrLHWNuJFwn2rH4tioj02LA0OO3p1VB03&#10;J2/g6Fb3X8X7x8t+srzGz+0pHOL6YMzgrn+egsrU53/z3/XSCv5Ya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JZ1HHAAAA3AAAAA8AAAAAAAAAAAAAAAAAmAIAAGRy&#10;cy9kb3ducmV2LnhtbFBLBQYAAAAABAAEAPUAAACMAwAAAAA=&#10;" filled="f" stroked="f" strokeweight=".5pt">
                  <v:textbox>
                    <w:txbxContent>
                      <w:p w14:paraId="4D102330" w14:textId="77777777" w:rsidR="00D55FA4" w:rsidRPr="00A55A55" w:rsidRDefault="00D55FA4" w:rsidP="00A55A55">
                        <w:pPr>
                          <w:jc w:val="center"/>
                          <w:rPr>
                            <w:color w:val="FFFFFF" w:themeColor="background1"/>
                            <w:sz w:val="16"/>
                          </w:rPr>
                        </w:pPr>
                        <w:r w:rsidRPr="00A55A55">
                          <w:rPr>
                            <w:color w:val="FFFFFF" w:themeColor="background1"/>
                            <w:sz w:val="20"/>
                          </w:rPr>
                          <w:t>VisualGestureBuilderFrameSource</w:t>
                        </w:r>
                      </w:p>
                    </w:txbxContent>
                  </v:textbox>
                </v:shape>
                <v:roundrect id="Rectangle à coins arrondis 150" o:spid="_x0000_s1186" style="position:absolute;left:21444;top:4612;width:23781;height:18629;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4qR8IA&#10;AADcAAAADwAAAGRycy9kb3ducmV2LnhtbESPTWvCQBCG7wX/wzJCb3Wj0CLRTRCxoF5KrZfexuyY&#10;BLOzaXY16b/vFARvM8z78cwyH1yjbtSF2rOB6SQBRVx4W3Np4Pj1/jIHFSKyxcYzGfilAHk2elpi&#10;an3Pn3Q7xFJJCIcUDVQxtqnWoajIYZj4llhuZ985jLJ2pbYd9hLuGj1LkjftsGZpqLCldUXF5XB1&#10;BmwYvn+4P57+ezduv/+YNzttzPN4WC1ARRriQ3x3b63gvwq+PCMT6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ipHwgAAANwAAAAPAAAAAAAAAAAAAAAAAJgCAABkcnMvZG93&#10;bnJldi54bWxQSwUGAAAAAAQABAD1AAAAhwMAAAAA&#10;" fillcolor="#f2f2f2 [3052]" strokecolor="#4579b8 [3044]">
                  <v:shadow on="t" color="black" opacity="22937f" origin=",.5" offset="0,.63889mm"/>
                </v:roundrect>
                <v:shape id="Zone de texte 24" o:spid="_x0000_s1187" type="#_x0000_t202" style="position:absolute;left:24193;top:4825;width:18377;height:65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YEcMA&#10;AADcAAAADwAAAGRycy9kb3ducmV2LnhtbERPTWsCMRC9C/6HMIIXqVmFSl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pYEcMAAADcAAAADwAAAAAAAAAAAAAAAACYAgAAZHJzL2Rv&#10;d25yZXYueG1sUEsFBgAAAAAEAAQA9QAAAIgDAAAAAA==&#10;" filled="f" stroked="f" strokeweight=".5pt">
                  <v:textbox>
                    <w:txbxContent>
                      <w:p w14:paraId="716787C7" w14:textId="77777777" w:rsidR="00D55FA4" w:rsidRDefault="00D55FA4" w:rsidP="00E43DA4">
                        <w:pPr>
                          <w:pStyle w:val="NormalWeb"/>
                          <w:spacing w:before="0" w:beforeAutospacing="0" w:after="120" w:afterAutospacing="0"/>
                          <w:jc w:val="center"/>
                          <w:rPr>
                            <w:rFonts w:asciiTheme="minorHAnsi" w:eastAsia="Times New Roman" w:hAnsiTheme="minorHAnsi"/>
                            <w:sz w:val="22"/>
                            <w:lang w:val="fr-FR"/>
                          </w:rPr>
                        </w:pPr>
                        <w:r w:rsidRPr="00F200E4">
                          <w:rPr>
                            <w:rFonts w:asciiTheme="minorHAnsi" w:eastAsia="Times New Roman" w:hAnsiTheme="minorHAnsi"/>
                            <w:sz w:val="22"/>
                            <w:lang w:val="fr-FR"/>
                          </w:rPr>
                          <w:t>R</w:t>
                        </w:r>
                        <w:r>
                          <w:rPr>
                            <w:rFonts w:asciiTheme="minorHAnsi" w:eastAsia="Times New Roman" w:hAnsiTheme="minorHAnsi"/>
                            <w:sz w:val="22"/>
                            <w:lang w:val="fr-FR"/>
                          </w:rPr>
                          <w:t>éception d’une</w:t>
                        </w:r>
                      </w:p>
                      <w:p w14:paraId="2BD0BE54" w14:textId="77777777" w:rsidR="00D55FA4" w:rsidRPr="00E43DA4" w:rsidRDefault="00D55FA4" w:rsidP="00E43DA4">
                        <w:pPr>
                          <w:pStyle w:val="NormalWeb"/>
                          <w:spacing w:before="0" w:beforeAutospacing="0" w:after="120" w:afterAutospacing="0"/>
                          <w:jc w:val="center"/>
                          <w:rPr>
                            <w:rFonts w:asciiTheme="minorHAnsi" w:eastAsia="Times New Roman" w:hAnsiTheme="minorHAnsi"/>
                            <w:sz w:val="20"/>
                            <w:lang w:val="fr-FR"/>
                          </w:rPr>
                        </w:pPr>
                        <w:r w:rsidRPr="00E43DA4">
                          <w:rPr>
                            <w:rFonts w:asciiTheme="minorHAnsi" w:eastAsia="Times New Roman" w:hAnsiTheme="minorHAnsi"/>
                            <w:b/>
                            <w:sz w:val="20"/>
                            <w:lang w:val="fr-FR"/>
                          </w:rPr>
                          <w:t>VisualGestureBuilderFrame</w:t>
                        </w:r>
                        <w:r w:rsidRPr="00E43DA4">
                          <w:rPr>
                            <w:rFonts w:asciiTheme="minorHAnsi" w:eastAsia="Times New Roman" w:hAnsiTheme="minorHAnsi"/>
                            <w:sz w:val="20"/>
                            <w:lang w:val="fr-FR"/>
                          </w:rPr>
                          <w:t xml:space="preserve"> </w:t>
                        </w:r>
                      </w:p>
                    </w:txbxContent>
                  </v:textbox>
                </v:shape>
                <v:shape id="Zone de texte 24" o:spid="_x0000_s1188" type="#_x0000_t202" style="position:absolute;left:29449;top:995;width:8928;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jGZsMA&#10;AADcAAAADwAAAGRycy9kb3ducmV2LnhtbERPTWsCMRC9F/wPYQQvUrMKlb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jGZsMAAADcAAAADwAAAAAAAAAAAAAAAACYAgAAZHJzL2Rv&#10;d25yZXYueG1sUEsFBgAAAAAEAAQA9QAAAIgDAAAAAA==&#10;" filled="f" stroked="f" strokeweight=".5pt">
                  <v:textbox>
                    <w:txbxContent>
                      <w:p w14:paraId="7AB105F1" w14:textId="77777777" w:rsidR="00D55FA4" w:rsidRPr="002A06F6" w:rsidRDefault="00D55FA4" w:rsidP="00A55A55">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Evénement</w:t>
                        </w:r>
                      </w:p>
                    </w:txbxContent>
                  </v:textbox>
                </v:shape>
                <v:shape id="Zone de texte 24" o:spid="_x0000_s1189" type="#_x0000_t202" style="position:absolute;left:21752;top:12105;width:2756;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cQA&#10;AADcAAAADwAAAGRycy9kb3ducmV2LnhtbERPTWsCMRC9F/wPYQq9FM1aUcrWKCooUmxLVYrHYTPd&#10;LG4mSxJ1/feNIPQ2j/c542lra3EmHyrHCvq9DARx4XTFpYL9btl9BREissbaMSm4UoDppPMwxly7&#10;C3/TeRtLkUI45KjAxNjkUobCkMXQcw1x4n6dtxgT9KXUHi8p3NbyJctG0mLFqcFgQwtDxXF7sgqO&#10;5v35K1t9zH9G66v/3J3cwW8OSj09trM3EJHa+C++u9c6zR8O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0Y/3EAAAA3AAAAA8AAAAAAAAAAAAAAAAAmAIAAGRycy9k&#10;b3ducmV2LnhtbFBLBQYAAAAABAAEAPUAAACJAwAAAAA=&#10;" filled="f" stroked="f" strokeweight=".5pt">
                  <v:textbox>
                    <w:txbxContent>
                      <w:p w14:paraId="0445AA17" w14:textId="77777777" w:rsidR="00D55FA4" w:rsidRPr="00B16612" w:rsidRDefault="00D55FA4" w:rsidP="00A55A55">
                        <w:pPr>
                          <w:pStyle w:val="NormalWeb"/>
                          <w:spacing w:before="0" w:beforeAutospacing="0" w:after="120" w:afterAutospacing="0"/>
                          <w:rPr>
                            <w:rFonts w:asciiTheme="minorHAnsi" w:hAnsiTheme="minorHAnsi"/>
                          </w:rPr>
                        </w:pPr>
                      </w:p>
                    </w:txbxContent>
                  </v:textbox>
                </v:shape>
                <v:roundrect id="Rectangle à coins arrondis 154" o:spid="_x0000_s1190" style="position:absolute;left:24416;top:11071;width:18154;height:10074;visibility:visible;mso-wrap-style:square;v-text-anchor:middle" arcsize="405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TS1sQA&#10;AADcAAAADwAAAGRycy9kb3ducmV2LnhtbESPT2vCQBDF74V+h2UKXopurK1IdJUiFMSbf+h5zI7Z&#10;xOxsmt2Y+O1dQehthvfm/d4sVr2txJUaXzhWMB4lIIgzpwvOFRwPP8MZCB+QNVaOScGNPKyWry8L&#10;TLXreEfXfchFDGGfogITQp1K6TNDFv3I1cRRO7vGYohrk0vdYBfDbSU/kmQqLRYcCQZrWhvKLvvW&#10;Kti2tbtsI8+8d788+cOyPLWlUoO3/nsOIlAf/s3P642O9b8+4fFMnE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00tbEAAAA3AAAAA8AAAAAAAAAAAAAAAAAmAIAAGRycy9k&#10;b3ducmV2LnhtbFBLBQYAAAAABAAEAPUAAACJAwAAAAA=&#10;" fillcolor="white [3212]" strokecolor="#4579b8 [3044]"/>
                <v:shape id="Zone de texte 24" o:spid="_x0000_s1191" type="#_x0000_t202" style="position:absolute;left:25562;top:8823;width:2756;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FeEsMA&#10;AADcAAAADwAAAGRycy9kb3ducmV2LnhtbERPTWsCMRC9C/6HMIIXqdkKSl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FeEsMAAADcAAAADwAAAAAAAAAAAAAAAACYAgAAZHJzL2Rv&#10;d25yZXYueG1sUEsFBgAAAAAEAAQA9QAAAIgDAAAAAA==&#10;" filled="f" stroked="f" strokeweight=".5pt">
                  <v:textbox>
                    <w:txbxContent>
                      <w:p w14:paraId="734CB89A" w14:textId="77777777" w:rsidR="00D55FA4" w:rsidRPr="00E05AEA" w:rsidRDefault="00D55FA4" w:rsidP="00A55A55">
                        <w:pPr>
                          <w:pStyle w:val="NormalWeb"/>
                          <w:spacing w:before="0" w:beforeAutospacing="0" w:after="120" w:afterAutospacing="0"/>
                          <w:rPr>
                            <w:rFonts w:asciiTheme="minorHAnsi" w:hAnsiTheme="minorHAnsi"/>
                          </w:rPr>
                        </w:pPr>
                      </w:p>
                    </w:txbxContent>
                  </v:textbox>
                </v:shape>
                <v:shape id="Zone de texte 24" o:spid="_x0000_s1192" type="#_x0000_t202" style="position:absolute;left:24982;top:11356;width:17018;height:10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Y8cIA&#10;AADcAAAADwAAAGRycy9kb3ducmV2LnhtbERPy6rCMBDdC/5DmAvuNL2CItUoUhBFdOFj425uM7bl&#10;NpPaRK1+vREEd3M4z5nMGlOKG9WusKzgtxeBIE6tLjhTcDwsuiMQziNrLC2Tggc5mE3brQnG2t55&#10;R7e9z0QIYRejgtz7KpbSpTkZdD1bEQfubGuDPsA6k7rGewg3pexH0VAaLDg05FhRklP6v78aBetk&#10;scXdX9+MnmWy3Jzn1eV4GijV+WnmYxCeGv8Vf9wrHeYP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ghjxwgAAANwAAAAPAAAAAAAAAAAAAAAAAJgCAABkcnMvZG93&#10;bnJldi54bWxQSwUGAAAAAAQABAD1AAAAhwMAAAAA&#10;" filled="f" stroked="f" strokeweight=".5pt">
                  <v:textbox>
                    <w:txbxContent>
                      <w:p w14:paraId="43BED09F" w14:textId="77777777" w:rsidR="00D55FA4" w:rsidRPr="00023C61"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sidRPr="00023C61">
                          <w:rPr>
                            <w:rFonts w:asciiTheme="minorHAnsi" w:eastAsia="Times New Roman" w:hAnsiTheme="minorHAnsi"/>
                            <w:sz w:val="16"/>
                            <w:szCs w:val="20"/>
                            <w:lang w:val="fr-FR"/>
                          </w:rPr>
                          <w:t xml:space="preserve">Si le « geste » </w:t>
                        </w:r>
                        <w:r w:rsidRPr="00023C61">
                          <w:rPr>
                            <w:rFonts w:asciiTheme="minorHAnsi" w:eastAsia="Times New Roman" w:hAnsiTheme="minorHAnsi"/>
                            <w:i/>
                            <w:sz w:val="16"/>
                            <w:szCs w:val="20"/>
                            <w:lang w:val="fr-FR"/>
                          </w:rPr>
                          <w:t xml:space="preserve">main au-dessus de la tête </w:t>
                        </w:r>
                        <w:r w:rsidRPr="00023C61">
                          <w:rPr>
                            <w:rFonts w:asciiTheme="minorHAnsi" w:eastAsia="Times New Roman" w:hAnsiTheme="minorHAnsi"/>
                            <w:sz w:val="16"/>
                            <w:szCs w:val="20"/>
                            <w:lang w:val="fr-FR"/>
                          </w:rPr>
                          <w:t>est détecté</w:t>
                        </w:r>
                      </w:p>
                      <w:p w14:paraId="0A564B04" w14:textId="77777777" w:rsidR="00D55FA4" w:rsidRPr="00007FF2" w:rsidRDefault="00D55FA4" w:rsidP="00E70EAF">
                        <w:pPr>
                          <w:pStyle w:val="NormalWeb"/>
                          <w:numPr>
                            <w:ilvl w:val="1"/>
                            <w:numId w:val="10"/>
                          </w:numPr>
                          <w:spacing w:before="0" w:beforeAutospacing="0" w:after="120" w:afterAutospacing="0"/>
                          <w:ind w:left="284" w:hanging="218"/>
                          <w:rPr>
                            <w:rFonts w:asciiTheme="minorHAnsi" w:hAnsiTheme="minorHAnsi"/>
                            <w:sz w:val="20"/>
                          </w:rPr>
                        </w:pPr>
                        <w:r>
                          <w:rPr>
                            <w:rFonts w:asciiTheme="minorHAnsi" w:hAnsiTheme="minorHAnsi"/>
                            <w:sz w:val="16"/>
                          </w:rPr>
                          <w:t>On ajoute un point au joueur</w:t>
                        </w:r>
                      </w:p>
                      <w:p w14:paraId="2B889778" w14:textId="77777777" w:rsidR="00D55FA4" w:rsidRPr="00023C61" w:rsidRDefault="00D55FA4" w:rsidP="00E70EAF">
                        <w:pPr>
                          <w:pStyle w:val="NormalWeb"/>
                          <w:numPr>
                            <w:ilvl w:val="0"/>
                            <w:numId w:val="10"/>
                          </w:numPr>
                          <w:spacing w:before="0" w:beforeAutospacing="0" w:after="120" w:afterAutospacing="0"/>
                          <w:ind w:left="142" w:hanging="283"/>
                          <w:rPr>
                            <w:rFonts w:asciiTheme="minorHAnsi" w:hAnsiTheme="minorHAnsi"/>
                            <w:sz w:val="20"/>
                          </w:rPr>
                        </w:pPr>
                        <w:r>
                          <w:rPr>
                            <w:rFonts w:asciiTheme="minorHAnsi" w:eastAsia="Times New Roman" w:hAnsiTheme="minorHAnsi"/>
                            <w:sz w:val="16"/>
                            <w:szCs w:val="20"/>
                            <w:lang w:val="fr-FR"/>
                          </w:rPr>
                          <w:t>…</w:t>
                        </w:r>
                      </w:p>
                      <w:p w14:paraId="3227A738" w14:textId="77777777" w:rsidR="00D55FA4" w:rsidRPr="00816D87" w:rsidRDefault="00D55FA4" w:rsidP="00A55A55">
                        <w:pPr>
                          <w:pStyle w:val="NormalWeb"/>
                          <w:spacing w:before="0" w:beforeAutospacing="0" w:after="120" w:afterAutospacing="0"/>
                          <w:rPr>
                            <w:rFonts w:asciiTheme="minorHAnsi" w:hAnsiTheme="minorHAnsi"/>
                            <w:sz w:val="20"/>
                          </w:rPr>
                        </w:pPr>
                      </w:p>
                      <w:p w14:paraId="3646D3E7" w14:textId="77777777" w:rsidR="00D55FA4" w:rsidRPr="00E05AEA" w:rsidRDefault="00D55FA4" w:rsidP="00A55A55">
                        <w:pPr>
                          <w:pStyle w:val="NormalWeb"/>
                          <w:spacing w:before="0" w:beforeAutospacing="0" w:after="120" w:afterAutospacing="0"/>
                          <w:ind w:left="284"/>
                          <w:rPr>
                            <w:rFonts w:asciiTheme="minorHAnsi" w:hAnsiTheme="minorHAnsi"/>
                            <w:sz w:val="20"/>
                          </w:rPr>
                        </w:pPr>
                      </w:p>
                    </w:txbxContent>
                  </v:textbox>
                </v:shape>
                <v:shape id="Zone de texte 24" o:spid="_x0000_s1193" type="#_x0000_t202" style="position:absolute;left:4215;top:7750;width:8810;height:6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sxMYA&#10;AADcAAAADwAAAGRycy9kb3ducmV2LnhtbESPT2vCQBDF74V+h2UK3uqmSkWim9AWKuJB6r/7mB2T&#10;YHY2za6a+uk7h0JvM7w37/1mnveuUVfqQu3ZwMswAUVceFtzaWC/+3yeggoR2WLjmQz8UIA8e3yY&#10;Y2r9jTd03cZSSQiHFA1UMbap1qGoyGEY+pZYtJPvHEZZu1LbDm8S7ho9SpKJdlizNFTY0kdFxXl7&#10;cQZG53fXJqu4WOD96/R9OC4n47U3ZvDUv81ARerjv/nvemkF/1Vo5RmZQ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sxMYAAADcAAAADwAAAAAAAAAAAAAAAACYAgAAZHJz&#10;L2Rvd25yZXYueG1sUEsFBgAAAAAEAAQA9QAAAIsDAAAAAA==&#10;" fillcolor="#9bbb59 [3206]" strokecolor="#4e6128 [1606]" strokeweight="2pt">
                  <v:textbox>
                    <w:txbxContent>
                      <w:p w14:paraId="5C9CDCD4" w14:textId="77777777" w:rsidR="00D55FA4" w:rsidRPr="00EB0CF4" w:rsidRDefault="00D55FA4" w:rsidP="00EB0CF4">
                        <w:pPr>
                          <w:pStyle w:val="NormalWeb"/>
                          <w:spacing w:before="0" w:beforeAutospacing="0" w:after="120" w:afterAutospacing="0"/>
                          <w:jc w:val="center"/>
                          <w:rPr>
                            <w:rFonts w:asciiTheme="minorHAnsi" w:eastAsia="Times New Roman" w:hAnsiTheme="minorHAnsi"/>
                            <w:sz w:val="22"/>
                            <w:lang w:val="fr-FR"/>
                          </w:rPr>
                        </w:pPr>
                        <w:r>
                          <w:rPr>
                            <w:rFonts w:asciiTheme="minorHAnsi" w:eastAsia="Times New Roman" w:hAnsiTheme="minorHAnsi"/>
                            <w:sz w:val="22"/>
                            <w:lang w:val="fr-FR"/>
                          </w:rPr>
                          <w:t>30 fois par seconde</w:t>
                        </w:r>
                      </w:p>
                      <w:p w14:paraId="08D087F0" w14:textId="77777777" w:rsidR="00D55FA4" w:rsidRDefault="00D55FA4" w:rsidP="00E43DA4">
                        <w:pPr>
                          <w:pStyle w:val="NormalWeb"/>
                          <w:spacing w:before="0" w:beforeAutospacing="0" w:after="120" w:afterAutospacing="0"/>
                          <w:jc w:val="center"/>
                        </w:pPr>
                      </w:p>
                    </w:txbxContent>
                  </v:textbox>
                </v:shape>
                <w10:anchorlock/>
              </v:group>
            </w:pict>
          </mc:Fallback>
        </mc:AlternateContent>
      </w:r>
    </w:p>
    <w:p w14:paraId="2B647140" w14:textId="77777777" w:rsidR="004F7D0B" w:rsidRDefault="00646E02" w:rsidP="00646E02">
      <w:pPr>
        <w:pStyle w:val="Lgende"/>
        <w:jc w:val="center"/>
      </w:pPr>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7</w:t>
      </w:r>
      <w:r w:rsidR="00046799">
        <w:rPr>
          <w:noProof/>
        </w:rPr>
        <w:fldChar w:fldCharType="end"/>
      </w:r>
      <w:r>
        <w:t xml:space="preserve"> : </w:t>
      </w:r>
      <w:r w:rsidR="00A13AF2">
        <w:t xml:space="preserve">Exemple d’utilisation </w:t>
      </w:r>
      <w:r>
        <w:t>de VisualGestureBuilderFrame</w:t>
      </w:r>
    </w:p>
    <w:p w14:paraId="4759692F" w14:textId="0034191F" w:rsidR="00143DD9" w:rsidRDefault="00CD0BBC" w:rsidP="006814D6">
      <w:r>
        <w:t>Cet événement contient u</w:t>
      </w:r>
      <w:r w:rsidR="00D03054" w:rsidRPr="00D03054">
        <w:t>ne</w:t>
      </w:r>
      <w:r w:rsidR="00D03054">
        <w:t xml:space="preserve"> </w:t>
      </w:r>
      <w:r w:rsidR="00D03054">
        <w:rPr>
          <w:i/>
        </w:rPr>
        <w:t>VisualGestureBuilderFrame</w:t>
      </w:r>
      <w:r w:rsidR="005A2214">
        <w:t xml:space="preserve"> en paramètre</w:t>
      </w:r>
      <w:r w:rsidR="00D03054">
        <w:t xml:space="preserve"> </w:t>
      </w:r>
      <w:r w:rsidR="003B488A">
        <w:t>comportant</w:t>
      </w:r>
      <w:r w:rsidR="00E36F4B">
        <w:t xml:space="preserve"> un</w:t>
      </w:r>
      <w:r w:rsidR="00D03054">
        <w:t xml:space="preserve"> </w:t>
      </w:r>
      <w:r w:rsidR="00D03054" w:rsidRPr="00207B64">
        <w:rPr>
          <w:i/>
        </w:rPr>
        <w:t>tableau</w:t>
      </w:r>
      <w:r w:rsidR="00D03054">
        <w:t xml:space="preserve"> de </w:t>
      </w:r>
      <w:r w:rsidR="00D03054" w:rsidRPr="00D03054">
        <w:rPr>
          <w:i/>
        </w:rPr>
        <w:t>gesture</w:t>
      </w:r>
      <w:r w:rsidR="003C5109">
        <w:t>, qui</w:t>
      </w:r>
      <w:r w:rsidR="00207B64">
        <w:t xml:space="preserve"> dresse la liste de tous les gestes détectés</w:t>
      </w:r>
      <w:r w:rsidR="003C5109">
        <w:t>.</w:t>
      </w:r>
      <w:r w:rsidR="009B27CF">
        <w:t xml:space="preserve"> </w:t>
      </w:r>
    </w:p>
    <w:p w14:paraId="4C250E1C" w14:textId="77777777" w:rsidR="00100278" w:rsidRDefault="009B27CF" w:rsidP="006814D6">
      <w:r>
        <w:t xml:space="preserve">Deux tableaux sont disponibles </w:t>
      </w:r>
      <w:r w:rsidR="00100278">
        <w:t>lors de la réception de l’événement :</w:t>
      </w:r>
    </w:p>
    <w:p w14:paraId="449B2070" w14:textId="77777777" w:rsidR="006814D6" w:rsidRDefault="00100278" w:rsidP="00E70EAF">
      <w:pPr>
        <w:pStyle w:val="Paragraphedeliste"/>
        <w:numPr>
          <w:ilvl w:val="0"/>
          <w:numId w:val="24"/>
        </w:numPr>
      </w:pPr>
      <w:r>
        <w:t>Le table</w:t>
      </w:r>
      <w:r w:rsidR="00244B67">
        <w:t xml:space="preserve">au </w:t>
      </w:r>
      <w:r w:rsidR="001611E6" w:rsidRPr="001611E6">
        <w:rPr>
          <w:i/>
        </w:rPr>
        <w:t>DiscreteGestureResults</w:t>
      </w:r>
      <w:r w:rsidR="001611E6">
        <w:rPr>
          <w:i/>
        </w:rPr>
        <w:t> </w:t>
      </w:r>
      <w:r w:rsidR="001611E6">
        <w:t xml:space="preserve">: comme son nom l’indique, il contient la liste des gestes de type discret, détecté à l’aide de la technologie </w:t>
      </w:r>
      <w:r w:rsidR="001611E6">
        <w:rPr>
          <w:i/>
        </w:rPr>
        <w:t>AdaBoostTech</w:t>
      </w:r>
      <w:r w:rsidR="001611E6">
        <w:t xml:space="preserve">, tel que vu en page </w:t>
      </w:r>
      <w:r w:rsidR="001611E6">
        <w:fldChar w:fldCharType="begin"/>
      </w:r>
      <w:r w:rsidR="001611E6">
        <w:instrText xml:space="preserve"> PAGEREF GestureType \h </w:instrText>
      </w:r>
      <w:r w:rsidR="001611E6">
        <w:fldChar w:fldCharType="separate"/>
      </w:r>
      <w:r w:rsidR="00DB4135">
        <w:rPr>
          <w:noProof/>
        </w:rPr>
        <w:t>37</w:t>
      </w:r>
      <w:r w:rsidR="001611E6">
        <w:fldChar w:fldCharType="end"/>
      </w:r>
      <w:r w:rsidR="001611E6">
        <w:t>.</w:t>
      </w:r>
    </w:p>
    <w:p w14:paraId="0E38417B" w14:textId="69B475D4" w:rsidR="00143DD9" w:rsidRDefault="00143DD9" w:rsidP="00E70EAF">
      <w:pPr>
        <w:pStyle w:val="Paragraphedeliste"/>
        <w:numPr>
          <w:ilvl w:val="0"/>
          <w:numId w:val="24"/>
        </w:numPr>
      </w:pPr>
      <w:r>
        <w:t xml:space="preserve">Le tableau </w:t>
      </w:r>
      <w:r w:rsidR="00523854" w:rsidRPr="00523854">
        <w:rPr>
          <w:i/>
        </w:rPr>
        <w:t>ContinuousGestureResults</w:t>
      </w:r>
      <w:r w:rsidR="00523854">
        <w:rPr>
          <w:i/>
        </w:rPr>
        <w:t> </w:t>
      </w:r>
      <w:r w:rsidR="00523854">
        <w:t xml:space="preserve">: il contient la liste des gestes avec une progression, détecté à l’aide de la technologie </w:t>
      </w:r>
      <w:r w:rsidR="00523854">
        <w:rPr>
          <w:i/>
        </w:rPr>
        <w:t>RFRProgessTech</w:t>
      </w:r>
      <w:r w:rsidR="00523854">
        <w:t>,</w:t>
      </w:r>
      <w:r w:rsidR="00DB4135">
        <w:t xml:space="preserve"> </w:t>
      </w:r>
      <w:r w:rsidR="00523854">
        <w:t>comme vu</w:t>
      </w:r>
      <w:r w:rsidR="00E445A9">
        <w:t>e</w:t>
      </w:r>
      <w:r w:rsidR="00523854">
        <w:t xml:space="preserve"> en page </w:t>
      </w:r>
      <w:r w:rsidR="00523854">
        <w:fldChar w:fldCharType="begin"/>
      </w:r>
      <w:r w:rsidR="00523854">
        <w:instrText xml:space="preserve"> PAGEREF GestureType \h </w:instrText>
      </w:r>
      <w:r w:rsidR="00523854">
        <w:fldChar w:fldCharType="separate"/>
      </w:r>
      <w:r w:rsidR="00523854">
        <w:rPr>
          <w:noProof/>
        </w:rPr>
        <w:t>37</w:t>
      </w:r>
      <w:r w:rsidR="00523854">
        <w:fldChar w:fldCharType="end"/>
      </w:r>
    </w:p>
    <w:p w14:paraId="1F34C887" w14:textId="77777777" w:rsidR="00160578" w:rsidRPr="008D0B9C" w:rsidRDefault="00B36B36" w:rsidP="00B36B36">
      <w:pPr>
        <w:rPr>
          <w:i/>
          <w:iCs/>
          <w:color w:val="404040" w:themeColor="text1" w:themeTint="BF"/>
        </w:rPr>
      </w:pPr>
      <w:r w:rsidRPr="00233773">
        <w:rPr>
          <w:rStyle w:val="Emphaseple"/>
        </w:rPr>
        <w:t xml:space="preserve">Dans ce projet, uniquement la technologie </w:t>
      </w:r>
      <w:r w:rsidR="00385CA2">
        <w:rPr>
          <w:rStyle w:val="Emphaseple"/>
        </w:rPr>
        <w:t>DiscreteGesture sera utilisée.</w:t>
      </w:r>
    </w:p>
    <w:p w14:paraId="46FDA967" w14:textId="77777777" w:rsidR="008D0B9C" w:rsidRDefault="006814D6" w:rsidP="008D0B9C">
      <w:pPr>
        <w:keepNext/>
      </w:pPr>
      <w:r>
        <w:rPr>
          <w:noProof/>
          <w:lang w:eastAsia="fr-CH"/>
        </w:rPr>
        <w:drawing>
          <wp:inline distT="0" distB="0" distL="0" distR="0" wp14:anchorId="3A71EC03" wp14:editId="3F77FBF7">
            <wp:extent cx="5760720" cy="852170"/>
            <wp:effectExtent l="19050" t="0" r="30480" b="0"/>
            <wp:docPr id="159" name="Diagramme 1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0C589D67" w14:textId="77777777" w:rsidR="006814D6" w:rsidRDefault="008D0B9C" w:rsidP="008D0B9C">
      <w:pPr>
        <w:pStyle w:val="Lgende"/>
      </w:pPr>
      <w:bookmarkStart w:id="126" w:name="_Ref420914261"/>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8</w:t>
      </w:r>
      <w:r w:rsidR="00046799">
        <w:rPr>
          <w:noProof/>
        </w:rPr>
        <w:fldChar w:fldCharType="end"/>
      </w:r>
      <w:r>
        <w:t> : Le contenu d’une VisualGestureBuilderFrame</w:t>
      </w:r>
      <w:bookmarkEnd w:id="126"/>
    </w:p>
    <w:p w14:paraId="3E9B28BF" w14:textId="4E69A2A4" w:rsidR="000827D2" w:rsidRPr="00230BB0" w:rsidRDefault="00023144" w:rsidP="00BC14F7">
      <w:pPr>
        <w:keepNext/>
      </w:pPr>
      <w:r>
        <w:t xml:space="preserve">On voit </w:t>
      </w:r>
      <w:r w:rsidR="00CA3FAA">
        <w:fldChar w:fldCharType="begin"/>
      </w:r>
      <w:r w:rsidR="00CA3FAA">
        <w:instrText xml:space="preserve"> REF _Ref420914261 \p \h </w:instrText>
      </w:r>
      <w:r w:rsidR="00CA3FAA">
        <w:fldChar w:fldCharType="separate"/>
      </w:r>
      <w:r w:rsidR="00CA3FAA">
        <w:t>ci-dessus</w:t>
      </w:r>
      <w:r w:rsidR="00CA3FAA">
        <w:fldChar w:fldCharType="end"/>
      </w:r>
      <w:r w:rsidR="00CA3FAA">
        <w:t xml:space="preserve"> le contenu d’un de ces </w:t>
      </w:r>
      <w:r w:rsidR="00CA3FAA">
        <w:rPr>
          <w:i/>
        </w:rPr>
        <w:t>frame</w:t>
      </w:r>
      <w:r w:rsidR="00E445A9">
        <w:rPr>
          <w:i/>
        </w:rPr>
        <w:t>s</w:t>
      </w:r>
      <w:r w:rsidR="00CA3FAA">
        <w:t>.</w:t>
      </w:r>
      <w:r w:rsidR="00952F75">
        <w:t xml:space="preserve"> Elle contient un tableau de gestes, par exemple </w:t>
      </w:r>
      <w:r w:rsidR="00952F75">
        <w:rPr>
          <w:i/>
        </w:rPr>
        <w:t>DiscreteGestureResults</w:t>
      </w:r>
      <w:r w:rsidR="00952F75">
        <w:t xml:space="preserve">. </w:t>
      </w:r>
      <w:r w:rsidR="00575DB0">
        <w:t>Ce</w:t>
      </w:r>
      <w:r w:rsidR="00952F75">
        <w:t xml:space="preserve"> tableau </w:t>
      </w:r>
      <w:r w:rsidR="00575DB0">
        <w:t>peut contenir</w:t>
      </w:r>
      <w:r w:rsidR="00952F75">
        <w:t xml:space="preserve"> le </w:t>
      </w:r>
      <w:r w:rsidR="00952F75">
        <w:lastRenderedPageBreak/>
        <w:t>geste « Balayement de la main droite vers la gauche », ou appelé</w:t>
      </w:r>
      <w:r w:rsidR="00E445A9">
        <w:t>e</w:t>
      </w:r>
      <w:r w:rsidR="00CA3FAA">
        <w:t xml:space="preserve"> </w:t>
      </w:r>
      <w:r w:rsidR="00952F75" w:rsidRPr="007800EE">
        <w:rPr>
          <w:i/>
        </w:rPr>
        <w:t>OutIn_Right</w:t>
      </w:r>
      <w:r w:rsidR="00952F75">
        <w:rPr>
          <w:i/>
        </w:rPr>
        <w:t xml:space="preserve"> </w:t>
      </w:r>
      <w:r w:rsidR="00952F75">
        <w:t xml:space="preserve">dans le code, tel que vu </w:t>
      </w:r>
      <w:r w:rsidR="003A0890">
        <w:t xml:space="preserve">au chapitre </w:t>
      </w:r>
      <w:r w:rsidR="003A0890">
        <w:fldChar w:fldCharType="begin"/>
      </w:r>
      <w:r w:rsidR="003A0890">
        <w:instrText xml:space="preserve"> REF _Ref420667021 \r \h </w:instrText>
      </w:r>
      <w:r w:rsidR="003A0890">
        <w:fldChar w:fldCharType="separate"/>
      </w:r>
      <w:r w:rsidR="003A0890">
        <w:t>5.3</w:t>
      </w:r>
      <w:r w:rsidR="003A0890">
        <w:fldChar w:fldCharType="end"/>
      </w:r>
      <w:r w:rsidR="003A0890">
        <w:t xml:space="preserve">. </w:t>
      </w:r>
      <w:r w:rsidR="00804D81">
        <w:t xml:space="preserve">Il peut aussi ne rien contenir </w:t>
      </w:r>
      <w:r w:rsidR="006F06A7">
        <w:t>dans le cas où aucun geste n’est actuellement détecté.</w:t>
      </w:r>
      <w:r w:rsidR="00A90317">
        <w:t xml:space="preserve"> </w:t>
      </w:r>
      <w:r w:rsidR="00D13E0D">
        <w:br/>
      </w:r>
      <w:r w:rsidR="00A90317">
        <w:t>Pour chaque geste, on trouve aussi plus d’infor</w:t>
      </w:r>
      <w:r w:rsidR="00E629D2">
        <w:t>ma</w:t>
      </w:r>
      <w:r w:rsidR="004D399D">
        <w:t>tion, tel qu</w:t>
      </w:r>
      <w:r w:rsidR="00E445A9">
        <w:t>’</w:t>
      </w:r>
      <w:r w:rsidR="004D399D">
        <w:t>un booléen indiquant si c’</w:t>
      </w:r>
      <w:r w:rsidR="00BD00C1">
        <w:t>est la première fois qu’</w:t>
      </w:r>
      <w:r w:rsidR="00D13E0D">
        <w:t xml:space="preserve">on détecte ce geste. </w:t>
      </w:r>
      <w:r w:rsidR="006819C5">
        <w:t>En effet, un mou</w:t>
      </w:r>
      <w:r w:rsidR="00381604">
        <w:t xml:space="preserve">vement </w:t>
      </w:r>
      <w:r w:rsidR="001F7E18">
        <w:t>prend</w:t>
      </w:r>
      <w:r w:rsidR="00381604">
        <w:t xml:space="preserve"> un certain temps, et peut s’étendre sur plusieurs </w:t>
      </w:r>
      <w:r w:rsidR="00381604">
        <w:rPr>
          <w:i/>
        </w:rPr>
        <w:t>frame</w:t>
      </w:r>
      <w:r w:rsidR="00E445A9">
        <w:rPr>
          <w:i/>
        </w:rPr>
        <w:t>s</w:t>
      </w:r>
      <w:r w:rsidR="00230BB0">
        <w:t xml:space="preserve">, comme on le voit dans la figure </w:t>
      </w:r>
      <w:r w:rsidR="00A14632">
        <w:fldChar w:fldCharType="begin"/>
      </w:r>
      <w:r w:rsidR="00A14632">
        <w:instrText xml:space="preserve"> REF _Ref420917308 \p \h </w:instrText>
      </w:r>
      <w:r w:rsidR="00A14632">
        <w:fldChar w:fldCharType="separate"/>
      </w:r>
      <w:r w:rsidR="00A14632">
        <w:t>ci-dessous</w:t>
      </w:r>
      <w:r w:rsidR="00A14632">
        <w:fldChar w:fldCharType="end"/>
      </w:r>
      <w:r w:rsidR="00A14632">
        <w:t> :</w:t>
      </w:r>
    </w:p>
    <w:p w14:paraId="6177074B" w14:textId="77777777" w:rsidR="007F12B6" w:rsidRDefault="00895FDC" w:rsidP="00BC14F7">
      <w:pPr>
        <w:keepNext/>
        <w:jc w:val="center"/>
      </w:pPr>
      <w:r>
        <w:rPr>
          <w:noProof/>
          <w:lang w:eastAsia="fr-CH"/>
        </w:rPr>
        <mc:AlternateContent>
          <mc:Choice Requires="wpc">
            <w:drawing>
              <wp:inline distT="0" distB="0" distL="0" distR="0" wp14:anchorId="790A1A81" wp14:editId="13A7B6A9">
                <wp:extent cx="3931920" cy="1894841"/>
                <wp:effectExtent l="0" t="0" r="0" b="0"/>
                <wp:docPr id="272" name="Zone de dessin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9" name="Connecteur droit 289"/>
                        <wps:cNvCnPr/>
                        <wps:spPr>
                          <a:xfrm flipV="1">
                            <a:off x="1632346" y="1263137"/>
                            <a:ext cx="0" cy="357733"/>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Rectangle 274"/>
                        <wps:cNvSpPr/>
                        <wps:spPr>
                          <a:xfrm>
                            <a:off x="876636" y="1361562"/>
                            <a:ext cx="2190466" cy="259307"/>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Connecteur droit avec flèche 273"/>
                        <wps:cNvCnPr/>
                        <wps:spPr>
                          <a:xfrm>
                            <a:off x="200662" y="1635752"/>
                            <a:ext cx="3532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7" name="Zone de texte 148"/>
                        <wps:cNvSpPr txBox="1"/>
                        <wps:spPr>
                          <a:xfrm>
                            <a:off x="876510" y="1368206"/>
                            <a:ext cx="1717675"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C02016" w14:textId="77777777" w:rsidR="00D55FA4" w:rsidRPr="0025630F" w:rsidRDefault="00D55FA4" w:rsidP="0025630F">
                              <w:pPr>
                                <w:pStyle w:val="NormalWeb"/>
                                <w:spacing w:before="0" w:beforeAutospacing="0" w:after="120" w:afterAutospacing="0"/>
                                <w:jc w:val="center"/>
                                <w:rPr>
                                  <w:rFonts w:asciiTheme="minorHAnsi" w:hAnsiTheme="minorHAnsi"/>
                                  <w:i/>
                                </w:rPr>
                              </w:pPr>
                              <w:r>
                                <w:rPr>
                                  <w:rFonts w:asciiTheme="minorHAnsi" w:eastAsia="Times New Roman" w:hAnsiTheme="minorHAnsi"/>
                                  <w:color w:val="FFFFFF"/>
                                  <w:sz w:val="20"/>
                                  <w:szCs w:val="20"/>
                                </w:rPr>
                                <w:t xml:space="preserve">Mouvement </w:t>
                              </w:r>
                              <w:r>
                                <w:rPr>
                                  <w:rFonts w:asciiTheme="minorHAnsi" w:eastAsia="Times New Roman" w:hAnsiTheme="minorHAnsi"/>
                                  <w:i/>
                                  <w:color w:val="FFFFFF"/>
                                  <w:sz w:val="20"/>
                                  <w:szCs w:val="20"/>
                                </w:rPr>
                                <w:t>OutIn_Right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8" name="Connecteur droit 278"/>
                        <wps:cNvCnPr/>
                        <wps:spPr>
                          <a:xfrm flipV="1">
                            <a:off x="876382" y="1263137"/>
                            <a:ext cx="0" cy="357733"/>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Zone de texte 148"/>
                        <wps:cNvSpPr txBox="1"/>
                        <wps:spPr>
                          <a:xfrm rot="18000000">
                            <a:off x="370174" y="442994"/>
                            <a:ext cx="1325880" cy="524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2F91B" w14:textId="77777777" w:rsidR="00D55FA4" w:rsidRPr="007812B5" w:rsidRDefault="00D55FA4" w:rsidP="00C877FE">
                              <w:pPr>
                                <w:pStyle w:val="NormalWeb"/>
                                <w:spacing w:before="0" w:beforeAutospacing="0" w:after="120" w:afterAutospacing="0"/>
                                <w:jc w:val="center"/>
                                <w:rPr>
                                  <w:rFonts w:asciiTheme="minorHAnsi" w:eastAsia="Times New Roman" w:hAnsiTheme="minorHAnsi"/>
                                  <w:sz w:val="14"/>
                                  <w:szCs w:val="20"/>
                                </w:rPr>
                              </w:pPr>
                              <w:r w:rsidRPr="007812B5">
                                <w:rPr>
                                  <w:rFonts w:asciiTheme="minorHAnsi" w:eastAsia="Times New Roman" w:hAnsiTheme="minorHAnsi"/>
                                  <w:b/>
                                  <w:sz w:val="14"/>
                                  <w:szCs w:val="20"/>
                                </w:rPr>
                                <w:t>Début</w:t>
                              </w:r>
                              <w:r w:rsidRPr="007812B5">
                                <w:rPr>
                                  <w:rFonts w:asciiTheme="minorHAnsi" w:eastAsia="Times New Roman" w:hAnsiTheme="minorHAnsi"/>
                                  <w:sz w:val="14"/>
                                  <w:szCs w:val="20"/>
                                </w:rPr>
                                <w:t xml:space="preserve"> de la détection</w:t>
                              </w:r>
                            </w:p>
                            <w:p w14:paraId="20AB2467" w14:textId="77777777" w:rsidR="00D55FA4" w:rsidRPr="007812B5" w:rsidRDefault="00D55FA4" w:rsidP="00C877FE">
                              <w:pPr>
                                <w:pStyle w:val="NormalWeb"/>
                                <w:spacing w:before="0" w:beforeAutospacing="0" w:after="120" w:afterAutospacing="0"/>
                                <w:jc w:val="center"/>
                                <w:rPr>
                                  <w:rFonts w:asciiTheme="minorHAnsi" w:eastAsia="Times New Roman" w:hAnsiTheme="minorHAnsi"/>
                                  <w:i/>
                                  <w:sz w:val="14"/>
                                  <w:szCs w:val="20"/>
                                </w:rPr>
                              </w:pPr>
                              <w:r w:rsidRPr="007812B5">
                                <w:rPr>
                                  <w:rFonts w:asciiTheme="minorHAnsi" w:eastAsia="Times New Roman" w:hAnsiTheme="minorHAnsi"/>
                                  <w:i/>
                                  <w:sz w:val="14"/>
                                  <w:szCs w:val="20"/>
                                </w:rPr>
                                <w:t>FirstFrameDetected = true</w:t>
                              </w:r>
                            </w:p>
                            <w:p w14:paraId="60A0419B" w14:textId="77777777" w:rsidR="00D55FA4" w:rsidRPr="007812B5" w:rsidRDefault="00D55FA4" w:rsidP="00C877FE">
                              <w:pPr>
                                <w:pStyle w:val="NormalWeb"/>
                                <w:spacing w:before="0" w:beforeAutospacing="0" w:after="120" w:afterAutospacing="0"/>
                                <w:jc w:val="center"/>
                                <w:rPr>
                                  <w:rFonts w:asciiTheme="minorHAnsi" w:hAnsiTheme="minorHAnsi"/>
                                  <w:sz w:val="18"/>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6" name="Connecteur droit 286"/>
                        <wps:cNvCnPr/>
                        <wps:spPr>
                          <a:xfrm flipV="1">
                            <a:off x="3067102" y="1263137"/>
                            <a:ext cx="0" cy="357733"/>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Zone de texte 148"/>
                        <wps:cNvSpPr txBox="1"/>
                        <wps:spPr>
                          <a:xfrm rot="18000000">
                            <a:off x="2568935" y="646538"/>
                            <a:ext cx="100266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56DE0B" w14:textId="77777777" w:rsidR="00D55FA4" w:rsidRPr="007812B5" w:rsidRDefault="00D55FA4" w:rsidP="007E6F41">
                              <w:pPr>
                                <w:pStyle w:val="NormalWeb"/>
                                <w:spacing w:before="0" w:beforeAutospacing="0" w:after="120" w:afterAutospacing="0"/>
                                <w:jc w:val="center"/>
                                <w:rPr>
                                  <w:rFonts w:asciiTheme="minorHAnsi" w:eastAsia="Times New Roman" w:hAnsiTheme="minorHAnsi"/>
                                  <w:i/>
                                  <w:sz w:val="14"/>
                                  <w:szCs w:val="20"/>
                                </w:rPr>
                              </w:pPr>
                              <w:r w:rsidRPr="007812B5">
                                <w:rPr>
                                  <w:rFonts w:asciiTheme="minorHAnsi" w:eastAsia="Times New Roman" w:hAnsiTheme="minorHAnsi"/>
                                  <w:b/>
                                  <w:sz w:val="14"/>
                                  <w:szCs w:val="20"/>
                                </w:rPr>
                                <w:t>Fin</w:t>
                              </w:r>
                              <w:r w:rsidRPr="007812B5">
                                <w:rPr>
                                  <w:rFonts w:asciiTheme="minorHAnsi" w:eastAsia="Times New Roman" w:hAnsiTheme="minorHAnsi"/>
                                  <w:sz w:val="14"/>
                                  <w:szCs w:val="20"/>
                                </w:rPr>
                                <w:t xml:space="preserve"> de la détection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Zone de texte 148"/>
                        <wps:cNvSpPr txBox="1"/>
                        <wps:spPr>
                          <a:xfrm rot="18000000">
                            <a:off x="1107313" y="469518"/>
                            <a:ext cx="1355725" cy="524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2F906B" w14:textId="77777777" w:rsidR="00D55FA4" w:rsidRPr="007812B5" w:rsidRDefault="00D55FA4" w:rsidP="00C877FE">
                              <w:pPr>
                                <w:pStyle w:val="NormalWeb"/>
                                <w:spacing w:before="0" w:beforeAutospacing="0" w:after="120" w:afterAutospacing="0"/>
                                <w:jc w:val="center"/>
                                <w:rPr>
                                  <w:rFonts w:asciiTheme="minorHAnsi" w:eastAsia="Times New Roman" w:hAnsiTheme="minorHAnsi"/>
                                  <w:sz w:val="14"/>
                                  <w:szCs w:val="20"/>
                                </w:rPr>
                              </w:pPr>
                              <w:r w:rsidRPr="007812B5">
                                <w:rPr>
                                  <w:rFonts w:asciiTheme="minorHAnsi" w:eastAsia="Times New Roman" w:hAnsiTheme="minorHAnsi"/>
                                  <w:sz w:val="14"/>
                                  <w:szCs w:val="20"/>
                                </w:rPr>
                                <w:t xml:space="preserve">Détection </w:t>
                              </w:r>
                              <w:r w:rsidRPr="007812B5">
                                <w:rPr>
                                  <w:rFonts w:asciiTheme="minorHAnsi" w:eastAsia="Times New Roman" w:hAnsiTheme="minorHAnsi"/>
                                  <w:b/>
                                  <w:sz w:val="14"/>
                                  <w:szCs w:val="20"/>
                                </w:rPr>
                                <w:t>en cours</w:t>
                              </w:r>
                            </w:p>
                            <w:p w14:paraId="5FC452A1" w14:textId="77777777" w:rsidR="00D55FA4" w:rsidRPr="007812B5" w:rsidRDefault="00D55FA4" w:rsidP="00C877FE">
                              <w:pPr>
                                <w:pStyle w:val="NormalWeb"/>
                                <w:spacing w:before="0" w:beforeAutospacing="0" w:after="120" w:afterAutospacing="0"/>
                                <w:jc w:val="center"/>
                                <w:rPr>
                                  <w:rFonts w:asciiTheme="minorHAnsi" w:eastAsia="Times New Roman" w:hAnsiTheme="minorHAnsi"/>
                                  <w:i/>
                                  <w:sz w:val="14"/>
                                  <w:szCs w:val="20"/>
                                </w:rPr>
                              </w:pPr>
                              <w:r w:rsidRPr="007812B5">
                                <w:rPr>
                                  <w:rFonts w:asciiTheme="minorHAnsi" w:eastAsia="Times New Roman" w:hAnsiTheme="minorHAnsi"/>
                                  <w:i/>
                                  <w:sz w:val="14"/>
                                  <w:szCs w:val="20"/>
                                </w:rPr>
                                <w:t>FirstFrameDetected = false</w:t>
                              </w:r>
                            </w:p>
                            <w:p w14:paraId="09A2CAC6" w14:textId="77777777" w:rsidR="00D55FA4" w:rsidRPr="007812B5" w:rsidRDefault="00D55FA4" w:rsidP="00C877FE">
                              <w:pPr>
                                <w:pStyle w:val="NormalWeb"/>
                                <w:spacing w:before="0" w:beforeAutospacing="0" w:after="120" w:afterAutospacing="0"/>
                                <w:jc w:val="center"/>
                                <w:rPr>
                                  <w:rFonts w:asciiTheme="minorHAnsi" w:hAnsiTheme="minorHAnsi"/>
                                  <w:sz w:val="18"/>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2" name="Zone de texte 148"/>
                        <wps:cNvSpPr txBox="1"/>
                        <wps:spPr>
                          <a:xfrm>
                            <a:off x="3310981" y="1659251"/>
                            <a:ext cx="548005"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6496D" w14:textId="77777777" w:rsidR="00D55FA4" w:rsidRPr="00E54563" w:rsidRDefault="00D55FA4" w:rsidP="0025630F">
                              <w:pPr>
                                <w:pStyle w:val="NormalWeb"/>
                                <w:spacing w:before="0" w:beforeAutospacing="0" w:after="120" w:afterAutospacing="0"/>
                                <w:jc w:val="center"/>
                                <w:rPr>
                                  <w:rFonts w:asciiTheme="minorHAnsi" w:hAnsiTheme="minorHAnsi"/>
                                  <w:i/>
                                  <w:sz w:val="22"/>
                                </w:rPr>
                              </w:pPr>
                              <w:r w:rsidRPr="00E54563">
                                <w:rPr>
                                  <w:rFonts w:asciiTheme="minorHAnsi" w:eastAsia="Times New Roman" w:hAnsiTheme="minorHAnsi"/>
                                  <w:i/>
                                  <w:sz w:val="18"/>
                                  <w:szCs w:val="20"/>
                                </w:rPr>
                                <w:t>frame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0A1A81" id="Zone de dessin 272" o:spid="_x0000_s1194" editas="canvas" style="width:309.6pt;height:149.2pt;mso-position-horizontal-relative:char;mso-position-vertical-relative:line" coordsize="39319,18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">
                <v:shape id="_x0000_s1195" type="#_x0000_t75" style="position:absolute;width:39319;height:18948;visibility:visible;mso-wrap-style:square">
                  <v:fill o:detectmouseclick="t"/>
                  <v:path o:connecttype="none"/>
                </v:shape>
                <v:line id="Connecteur droit 289" o:spid="_x0000_s1196" style="position:absolute;flip:y;visibility:visible;mso-wrap-style:square" from="16323,12631" to="16323,16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hS4cQAAADcAAAADwAAAGRycy9kb3ducmV2LnhtbESPS4vCQBCE74L/YWjBm0704CPrKCII&#10;y4riY/ewtybTeWCmJ2RGE/+9Iwgei6r6ilqsWlOKO9WusKxgNIxAECdWF5wp+L1sBzMQziNrLC2T&#10;ggc5WC27nQXG2jZ8ovvZZyJA2MWoIPe+iqV0SU4G3dBWxMFLbW3QB1lnUtfYBLgp5TiKJtJgwWEh&#10;x4o2OSXX880oSN2t2vz/aZ9Of/anfbrLDtgcler32vUXCE+t/4Tf7W+tYDybw+tMO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WFLhxAAAANwAAAAPAAAAAAAAAAAA&#10;AAAAAKECAABkcnMvZG93bnJldi54bWxQSwUGAAAAAAQABAD5AAAAkgMAAAAA&#10;" strokecolor="black [3040]"/>
                <v:rect id="Rectangle 274" o:spid="_x0000_s1197" style="position:absolute;left:8766;top:13615;width:21905;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uUYsUA&#10;AADcAAAADwAAAGRycy9kb3ducmV2LnhtbESPQWvCQBSE7wX/w/IEL6VuGqUtqauUiujVtIf29pp9&#10;ZoPZt2F3m8R/7xYKHoeZ+YZZbUbbip58aBwreJxnIIgrpxuuFXx+7B5eQISIrLF1TAouFGCzntyt&#10;sNBu4CP1ZaxFgnAoUIGJsSukDJUhi2HuOuLknZy3GJP0tdQehwS3rcyz7ElabDgtGOzo3VB1Ln+t&#10;gp/6K/P3Os/7RdwvhnIYv7dbo9RsOr69gog0xlv4v33QCvLnJfydSU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5RixQAAANw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rect>
                <v:shape id="Connecteur droit avec flèche 273" o:spid="_x0000_s1198" type="#_x0000_t32" style="position:absolute;left:2006;top:16357;width:35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5NsMMAAADcAAAADwAAAGRycy9kb3ducmV2LnhtbESP3YrCMBSE7xd8h3AE79ZUBZVqFN1F&#10;UFkQ/+6PzbGtNieliba+/UZY2MthZr5hpvPGFOJJlcstK+h1IxDEidU5pwpOx9XnGITzyBoLy6Tg&#10;RQ7ms9bHFGNta97T8+BTESDsYlSQeV/GUrokI4Oua0vi4F1tZdAHWaVSV1gHuClkP4qG0mDOYSHD&#10;kr4ySu6Hh1EgeUHbov4e8ebSY30+7m4/y51SnXazmIDw1Pj/8F97rRX0RwN4nw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OTbDDAAAA3AAAAA8AAAAAAAAAAAAA&#10;AAAAoQIAAGRycy9kb3ducmV2LnhtbFBLBQYAAAAABAAEAPkAAACRAwAAAAA=&#10;" strokecolor="black [3200]" strokeweight="3pt">
                  <v:stroke endarrow="block"/>
                  <v:shadow on="t" color="black" opacity="22937f" origin=",.5" offset="0,.63889mm"/>
                </v:shape>
                <v:shape id="Zone de texte 148" o:spid="_x0000_s1199" type="#_x0000_t202" style="position:absolute;left:8765;top:13682;width:17176;height:2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9Y4sYA&#10;AADcAAAADwAAAGRycy9kb3ducmV2LnhtbESPQWsCMRSE74L/IbxCL1Kz9aBlNUottEiplqqIx8fm&#10;uVncvCxJ1PXfN4LgcZiZb5jJrLW1OJMPlWMFr/0MBHHhdMWlgu3m8+UNRIjIGmvHpOBKAWbTbmeC&#10;uXYX/qPzOpYiQTjkqMDE2ORShsKQxdB3DXHyDs5bjEn6UmqPlwS3tRxk2VBarDgtGGzow1BxXJ+s&#10;gqP57v1mX8v5bri4+tXm5Pb+Z6/U81P7PgYRqY2P8L290AoGoxHczqQj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9Y4sYAAADcAAAADwAAAAAAAAAAAAAAAACYAgAAZHJz&#10;L2Rvd25yZXYueG1sUEsFBgAAAAAEAAQA9QAAAIsDAAAAAA==&#10;" filled="f" stroked="f" strokeweight=".5pt">
                  <v:textbox>
                    <w:txbxContent>
                      <w:p w14:paraId="4BC02016" w14:textId="77777777" w:rsidR="00D55FA4" w:rsidRPr="0025630F" w:rsidRDefault="00D55FA4" w:rsidP="0025630F">
                        <w:pPr>
                          <w:pStyle w:val="NormalWeb"/>
                          <w:spacing w:before="0" w:beforeAutospacing="0" w:after="120" w:afterAutospacing="0"/>
                          <w:jc w:val="center"/>
                          <w:rPr>
                            <w:rFonts w:asciiTheme="minorHAnsi" w:hAnsiTheme="minorHAnsi"/>
                            <w:i/>
                          </w:rPr>
                        </w:pPr>
                        <w:r>
                          <w:rPr>
                            <w:rFonts w:asciiTheme="minorHAnsi" w:eastAsia="Times New Roman" w:hAnsiTheme="minorHAnsi"/>
                            <w:color w:val="FFFFFF"/>
                            <w:sz w:val="20"/>
                            <w:szCs w:val="20"/>
                          </w:rPr>
                          <w:t xml:space="preserve">Mouvement </w:t>
                        </w:r>
                        <w:r>
                          <w:rPr>
                            <w:rFonts w:asciiTheme="minorHAnsi" w:eastAsia="Times New Roman" w:hAnsiTheme="minorHAnsi"/>
                            <w:i/>
                            <w:color w:val="FFFFFF"/>
                            <w:sz w:val="20"/>
                            <w:szCs w:val="20"/>
                          </w:rPr>
                          <w:t>OutIn_Right</w:t>
                        </w:r>
                      </w:p>
                    </w:txbxContent>
                  </v:textbox>
                </v:shape>
                <v:line id="Connecteur droit 278" o:spid="_x0000_s1200" style="position:absolute;flip:y;visibility:visible;mso-wrap-style:square" from="8763,12631" to="8763,16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GHXcEAAADcAAAADwAAAGRycy9kb3ducmV2LnhtbERPy2rCQBTdF/yH4QrumokutMSMIoJQ&#10;Kpb6Wri7ZG4emLkTMpOHf99ZFLo8nHe6HU0tempdZVnBPIpBEGdWV1wouF0P7x8gnEfWWFsmBS9y&#10;sN1M3lJMtB34TP3FFyKEsEtQQel9k0jpspIMusg2xIHLbWvQB9gWUrc4hHBTy0UcL6XBikNDiQ3t&#10;S8qel84oyF3X7B937fPV1+l8yo/FNw4/Ss2m424NwtPo/8V/7k+tYLEKa8OZc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wYddwQAAANwAAAAPAAAAAAAAAAAAAAAA&#10;AKECAABkcnMvZG93bnJldi54bWxQSwUGAAAAAAQABAD5AAAAjwMAAAAA&#10;" strokecolor="black [3040]"/>
                <v:shape id="Zone de texte 148" o:spid="_x0000_s1201" type="#_x0000_t202" style="position:absolute;left:3702;top:4429;width:13258;height:5245;rotation:-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XeUcQA&#10;AADcAAAADwAAAGRycy9kb3ducmV2LnhtbESPQWvCQBSE74L/YXmCl1A3BpGQukopFArVQ1V6fmRf&#10;k9Ds27C7xvXfu4LQ4zAz3zCbXTS9GMn5zrKC5SIHQVxb3XGj4Hz6eClB+ICssbdMCm7kYbedTjZY&#10;aXvlbxqPoREJwr5CBW0IQyWlr1sy6Bd2IE7er3UGQ5KukdrhNcFNL4s8X0uDHaeFFgd6b6n+O16M&#10;guywp5PMl+5wG8vs5yuLRX2JSs1n8e0VRKAY/sPP9qdWUJQreJxJR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13lHEAAAA3AAAAA8AAAAAAAAAAAAAAAAAmAIAAGRycy9k&#10;b3ducmV2LnhtbFBLBQYAAAAABAAEAPUAAACJAwAAAAA=&#10;" filled="f" stroked="f" strokeweight=".5pt">
                  <v:textbox>
                    <w:txbxContent>
                      <w:p w14:paraId="08D2F91B" w14:textId="77777777" w:rsidR="00D55FA4" w:rsidRPr="007812B5" w:rsidRDefault="00D55FA4" w:rsidP="00C877FE">
                        <w:pPr>
                          <w:pStyle w:val="NormalWeb"/>
                          <w:spacing w:before="0" w:beforeAutospacing="0" w:after="120" w:afterAutospacing="0"/>
                          <w:jc w:val="center"/>
                          <w:rPr>
                            <w:rFonts w:asciiTheme="minorHAnsi" w:eastAsia="Times New Roman" w:hAnsiTheme="minorHAnsi"/>
                            <w:sz w:val="14"/>
                            <w:szCs w:val="20"/>
                          </w:rPr>
                        </w:pPr>
                        <w:r w:rsidRPr="007812B5">
                          <w:rPr>
                            <w:rFonts w:asciiTheme="minorHAnsi" w:eastAsia="Times New Roman" w:hAnsiTheme="minorHAnsi"/>
                            <w:b/>
                            <w:sz w:val="14"/>
                            <w:szCs w:val="20"/>
                          </w:rPr>
                          <w:t>Début</w:t>
                        </w:r>
                        <w:r w:rsidRPr="007812B5">
                          <w:rPr>
                            <w:rFonts w:asciiTheme="minorHAnsi" w:eastAsia="Times New Roman" w:hAnsiTheme="minorHAnsi"/>
                            <w:sz w:val="14"/>
                            <w:szCs w:val="20"/>
                          </w:rPr>
                          <w:t xml:space="preserve"> de la détection</w:t>
                        </w:r>
                      </w:p>
                      <w:p w14:paraId="20AB2467" w14:textId="77777777" w:rsidR="00D55FA4" w:rsidRPr="007812B5" w:rsidRDefault="00D55FA4" w:rsidP="00C877FE">
                        <w:pPr>
                          <w:pStyle w:val="NormalWeb"/>
                          <w:spacing w:before="0" w:beforeAutospacing="0" w:after="120" w:afterAutospacing="0"/>
                          <w:jc w:val="center"/>
                          <w:rPr>
                            <w:rFonts w:asciiTheme="minorHAnsi" w:eastAsia="Times New Roman" w:hAnsiTheme="minorHAnsi"/>
                            <w:i/>
                            <w:sz w:val="14"/>
                            <w:szCs w:val="20"/>
                          </w:rPr>
                        </w:pPr>
                        <w:r w:rsidRPr="007812B5">
                          <w:rPr>
                            <w:rFonts w:asciiTheme="minorHAnsi" w:eastAsia="Times New Roman" w:hAnsiTheme="minorHAnsi"/>
                            <w:i/>
                            <w:sz w:val="14"/>
                            <w:szCs w:val="20"/>
                          </w:rPr>
                          <w:t>FirstFrameDetected = true</w:t>
                        </w:r>
                      </w:p>
                      <w:p w14:paraId="60A0419B" w14:textId="77777777" w:rsidR="00D55FA4" w:rsidRPr="007812B5" w:rsidRDefault="00D55FA4" w:rsidP="00C877FE">
                        <w:pPr>
                          <w:pStyle w:val="NormalWeb"/>
                          <w:spacing w:before="0" w:beforeAutospacing="0" w:after="120" w:afterAutospacing="0"/>
                          <w:jc w:val="center"/>
                          <w:rPr>
                            <w:rFonts w:asciiTheme="minorHAnsi" w:hAnsiTheme="minorHAnsi"/>
                            <w:sz w:val="18"/>
                          </w:rPr>
                        </w:pPr>
                      </w:p>
                    </w:txbxContent>
                  </v:textbox>
                </v:shape>
                <v:line id="Connecteur droit 286" o:spid="_x0000_s1202" style="position:absolute;flip:y;visibility:visible;mso-wrap-style:square" from="30671,12631" to="30671,16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fGk8MAAADcAAAADwAAAGRycy9kb3ducmV2LnhtbESPS6vCMBSE94L/IRzBnaa6UOk1ykUQ&#10;RFF8Lu7u0Jw+uM1JaaKt/94IgsthZr5h5svWlOJBtSssKxgNIxDEidUFZwqul/VgBsJ5ZI2lZVLw&#10;JAfLRbczx1jbhk/0OPtMBAi7GBXk3lexlC7JyaAb2oo4eKmtDfog60zqGpsAN6UcR9FEGiw4LORY&#10;0Sqn5P98NwpSd69Wfzft0+l2f9qnu+yAzVGpfq/9/QHhqfXf8Ke90QrGswm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HxpPDAAAA3AAAAA8AAAAAAAAAAAAA&#10;AAAAoQIAAGRycy9kb3ducmV2LnhtbFBLBQYAAAAABAAEAPkAAACRAwAAAAA=&#10;" strokecolor="black [3040]"/>
                <v:shape id="Zone de texte 148" o:spid="_x0000_s1203" type="#_x0000_t202" style="position:absolute;left:25688;top:6465;width:10027;height:2096;rotation:-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jUVMAA&#10;AADcAAAADwAAAGRycy9kb3ducmV2LnhtbERPy4rCMBTdD/gP4Q64KWNqF0OpRpEBQVAXPnB9ae60&#10;xeamJLHGv58sBlweznu5jqYXIznfWVYwn+UgiGurO24UXC/brxKED8gae8uk4EUe1qvJxxIrbZ98&#10;ovEcGpFC2FeooA1hqKT0dUsG/cwOxIn7tc5gSNA1Ujt8pnDTyyLPv6XBjlNDiwP9tFTfzw+jIDse&#10;6CLzuTu+xjK77bNY1I+o1PQzbhYgAsXwFv+7d1pBUaa16Uw6An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7jUVMAAAADcAAAADwAAAAAAAAAAAAAAAACYAgAAZHJzL2Rvd25y&#10;ZXYueG1sUEsFBgAAAAAEAAQA9QAAAIUDAAAAAA==&#10;" filled="f" stroked="f" strokeweight=".5pt">
                  <v:textbox>
                    <w:txbxContent>
                      <w:p w14:paraId="0356DE0B" w14:textId="77777777" w:rsidR="00D55FA4" w:rsidRPr="007812B5" w:rsidRDefault="00D55FA4" w:rsidP="007E6F41">
                        <w:pPr>
                          <w:pStyle w:val="NormalWeb"/>
                          <w:spacing w:before="0" w:beforeAutospacing="0" w:after="120" w:afterAutospacing="0"/>
                          <w:jc w:val="center"/>
                          <w:rPr>
                            <w:rFonts w:asciiTheme="minorHAnsi" w:eastAsia="Times New Roman" w:hAnsiTheme="minorHAnsi"/>
                            <w:i/>
                            <w:sz w:val="14"/>
                            <w:szCs w:val="20"/>
                          </w:rPr>
                        </w:pPr>
                        <w:r w:rsidRPr="007812B5">
                          <w:rPr>
                            <w:rFonts w:asciiTheme="minorHAnsi" w:eastAsia="Times New Roman" w:hAnsiTheme="minorHAnsi"/>
                            <w:b/>
                            <w:sz w:val="14"/>
                            <w:szCs w:val="20"/>
                          </w:rPr>
                          <w:t>Fin</w:t>
                        </w:r>
                        <w:r w:rsidRPr="007812B5">
                          <w:rPr>
                            <w:rFonts w:asciiTheme="minorHAnsi" w:eastAsia="Times New Roman" w:hAnsiTheme="minorHAnsi"/>
                            <w:sz w:val="14"/>
                            <w:szCs w:val="20"/>
                          </w:rPr>
                          <w:t xml:space="preserve"> de la détection</w:t>
                        </w:r>
                      </w:p>
                    </w:txbxContent>
                  </v:textbox>
                </v:shape>
                <v:shape id="Zone de texte 148" o:spid="_x0000_s1204" type="#_x0000_t202" style="position:absolute;left:11073;top:4695;width:13557;height:5245;rotation:-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vrFMQA&#10;AADcAAAADwAAAGRycy9kb3ducmV2LnhtbESPQWvCQBSE74X+h+UJvQTdJAex0VWkIAith6r0/Mg+&#10;k2D2bdhd4/rvu0Khx2FmvmFWm2h6MZLznWUFxSwHQVxb3XGj4HzaTRcgfEDW2FsmBQ/ysFm/vqyw&#10;0vbO3zQeQyMShH2FCtoQhkpKX7dk0M/sQJy8i3UGQ5KukdrhPcFNL8s8n0uDHaeFFgf6aKm+Hm9G&#10;QXb4opPMC3d4jIvs5zOLZX2LSr1N4nYJIlAM/+G/9l4rKN8LeJ5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b6xTEAAAA3AAAAA8AAAAAAAAAAAAAAAAAmAIAAGRycy9k&#10;b3ducmV2LnhtbFBLBQYAAAAABAAEAPUAAACJAwAAAAA=&#10;" filled="f" stroked="f" strokeweight=".5pt">
                  <v:textbox>
                    <w:txbxContent>
                      <w:p w14:paraId="742F906B" w14:textId="77777777" w:rsidR="00D55FA4" w:rsidRPr="007812B5" w:rsidRDefault="00D55FA4" w:rsidP="00C877FE">
                        <w:pPr>
                          <w:pStyle w:val="NormalWeb"/>
                          <w:spacing w:before="0" w:beforeAutospacing="0" w:after="120" w:afterAutospacing="0"/>
                          <w:jc w:val="center"/>
                          <w:rPr>
                            <w:rFonts w:asciiTheme="minorHAnsi" w:eastAsia="Times New Roman" w:hAnsiTheme="minorHAnsi"/>
                            <w:sz w:val="14"/>
                            <w:szCs w:val="20"/>
                          </w:rPr>
                        </w:pPr>
                        <w:r w:rsidRPr="007812B5">
                          <w:rPr>
                            <w:rFonts w:asciiTheme="minorHAnsi" w:eastAsia="Times New Roman" w:hAnsiTheme="minorHAnsi"/>
                            <w:sz w:val="14"/>
                            <w:szCs w:val="20"/>
                          </w:rPr>
                          <w:t xml:space="preserve">Détection </w:t>
                        </w:r>
                        <w:r w:rsidRPr="007812B5">
                          <w:rPr>
                            <w:rFonts w:asciiTheme="minorHAnsi" w:eastAsia="Times New Roman" w:hAnsiTheme="minorHAnsi"/>
                            <w:b/>
                            <w:sz w:val="14"/>
                            <w:szCs w:val="20"/>
                          </w:rPr>
                          <w:t>en cours</w:t>
                        </w:r>
                      </w:p>
                      <w:p w14:paraId="5FC452A1" w14:textId="77777777" w:rsidR="00D55FA4" w:rsidRPr="007812B5" w:rsidRDefault="00D55FA4" w:rsidP="00C877FE">
                        <w:pPr>
                          <w:pStyle w:val="NormalWeb"/>
                          <w:spacing w:before="0" w:beforeAutospacing="0" w:after="120" w:afterAutospacing="0"/>
                          <w:jc w:val="center"/>
                          <w:rPr>
                            <w:rFonts w:asciiTheme="minorHAnsi" w:eastAsia="Times New Roman" w:hAnsiTheme="minorHAnsi"/>
                            <w:i/>
                            <w:sz w:val="14"/>
                            <w:szCs w:val="20"/>
                          </w:rPr>
                        </w:pPr>
                        <w:r w:rsidRPr="007812B5">
                          <w:rPr>
                            <w:rFonts w:asciiTheme="minorHAnsi" w:eastAsia="Times New Roman" w:hAnsiTheme="minorHAnsi"/>
                            <w:i/>
                            <w:sz w:val="14"/>
                            <w:szCs w:val="20"/>
                          </w:rPr>
                          <w:t>FirstFrameDetected = false</w:t>
                        </w:r>
                      </w:p>
                      <w:p w14:paraId="09A2CAC6" w14:textId="77777777" w:rsidR="00D55FA4" w:rsidRPr="007812B5" w:rsidRDefault="00D55FA4" w:rsidP="00C877FE">
                        <w:pPr>
                          <w:pStyle w:val="NormalWeb"/>
                          <w:spacing w:before="0" w:beforeAutospacing="0" w:after="120" w:afterAutospacing="0"/>
                          <w:jc w:val="center"/>
                          <w:rPr>
                            <w:rFonts w:asciiTheme="minorHAnsi" w:hAnsiTheme="minorHAnsi"/>
                            <w:sz w:val="18"/>
                          </w:rPr>
                        </w:pPr>
                      </w:p>
                    </w:txbxContent>
                  </v:textbox>
                </v:shape>
                <v:shape id="Zone de texte 148" o:spid="_x0000_s1205" type="#_x0000_t202" style="position:absolute;left:33109;top:16592;width:5480;height:2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QdgMYA&#10;AADcAAAADwAAAGRycy9kb3ducmV2LnhtbESPQWsCMRSE7wX/Q3hCL6Vm3YPYrVGqYBGxSrUUj4/N&#10;62Zx87IkUdd/3wiFHoeZ+YaZzDrbiAv5UDtWMBxkIIhLp2uuFHwdls9jECEia2wck4IbBZhNew8T&#10;LLS78idd9rESCcKhQAUmxraQMpSGLIaBa4mT9+O8xZikr6T2eE1w28g8y0bSYs1pwWBLC0PlaX+2&#10;Ck5m/bTL3j/m36PVzW8PZ3f0m6NSj/3u7RVEpC7+h//aK60gf8nhfiYd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QdgMYAAADcAAAADwAAAAAAAAAAAAAAAACYAgAAZHJz&#10;L2Rvd25yZXYueG1sUEsFBgAAAAAEAAQA9QAAAIsDAAAAAA==&#10;" filled="f" stroked="f" strokeweight=".5pt">
                  <v:textbox>
                    <w:txbxContent>
                      <w:p w14:paraId="3BE6496D" w14:textId="77777777" w:rsidR="00D55FA4" w:rsidRPr="00E54563" w:rsidRDefault="00D55FA4" w:rsidP="0025630F">
                        <w:pPr>
                          <w:pStyle w:val="NormalWeb"/>
                          <w:spacing w:before="0" w:beforeAutospacing="0" w:after="120" w:afterAutospacing="0"/>
                          <w:jc w:val="center"/>
                          <w:rPr>
                            <w:rFonts w:asciiTheme="minorHAnsi" w:hAnsiTheme="minorHAnsi"/>
                            <w:i/>
                            <w:sz w:val="22"/>
                          </w:rPr>
                        </w:pPr>
                        <w:r w:rsidRPr="00E54563">
                          <w:rPr>
                            <w:rFonts w:asciiTheme="minorHAnsi" w:eastAsia="Times New Roman" w:hAnsiTheme="minorHAnsi"/>
                            <w:i/>
                            <w:sz w:val="18"/>
                            <w:szCs w:val="20"/>
                          </w:rPr>
                          <w:t>frame</w:t>
                        </w:r>
                      </w:p>
                    </w:txbxContent>
                  </v:textbox>
                </v:shape>
                <w10:anchorlock/>
              </v:group>
            </w:pict>
          </mc:Fallback>
        </mc:AlternateContent>
      </w:r>
    </w:p>
    <w:p w14:paraId="2E5FB545" w14:textId="4591501C" w:rsidR="000827D2" w:rsidRDefault="007F12B6" w:rsidP="007F12B6">
      <w:pPr>
        <w:pStyle w:val="Lgende"/>
        <w:jc w:val="center"/>
      </w:pPr>
      <w:bookmarkStart w:id="127" w:name="_Ref420933017"/>
      <w:bookmarkStart w:id="128" w:name="_Ref420917308"/>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9</w:t>
      </w:r>
      <w:r w:rsidR="00046799">
        <w:rPr>
          <w:noProof/>
        </w:rPr>
        <w:fldChar w:fldCharType="end"/>
      </w:r>
      <w:bookmarkEnd w:id="127"/>
      <w:r>
        <w:t> : La détection d’un mouvement est en cours sur plusieurs frame</w:t>
      </w:r>
      <w:bookmarkEnd w:id="128"/>
      <w:r w:rsidR="00E445A9">
        <w:t>s</w:t>
      </w:r>
    </w:p>
    <w:p w14:paraId="28B9D68F" w14:textId="67A46219" w:rsidR="001454ED" w:rsidRDefault="001802F0" w:rsidP="00023144">
      <w:r>
        <w:t xml:space="preserve">Ainsi, lorsqu’un mouvement est pour la première fois détecté, </w:t>
      </w:r>
      <w:r>
        <w:rPr>
          <w:i/>
        </w:rPr>
        <w:t xml:space="preserve">FirstFrameDetected </w:t>
      </w:r>
      <w:r>
        <w:t xml:space="preserve">est vrai. </w:t>
      </w:r>
      <w:r w:rsidR="001C10BF">
        <w:t>Mais 33 ms plus tard, soit</w:t>
      </w:r>
      <w:r w:rsidR="00980096">
        <w:t xml:space="preserve"> </w:t>
      </w:r>
      <w:r w:rsidR="00E445A9">
        <w:t>au</w:t>
      </w:r>
      <w:r w:rsidR="001C10BF">
        <w:t xml:space="preserve"> </w:t>
      </w:r>
      <w:r w:rsidR="001C10BF">
        <w:rPr>
          <w:i/>
        </w:rPr>
        <w:t xml:space="preserve">frame </w:t>
      </w:r>
      <w:r w:rsidR="001C10BF">
        <w:t>suivant, le m</w:t>
      </w:r>
      <w:r w:rsidR="008B02BE">
        <w:t>ouvement est toujours détecté : on reçoi</w:t>
      </w:r>
      <w:r w:rsidR="00E445A9">
        <w:t>t</w:t>
      </w:r>
      <w:r w:rsidR="008B02BE">
        <w:t xml:space="preserve"> donc dans le tableau </w:t>
      </w:r>
      <w:r w:rsidR="008B5E16">
        <w:rPr>
          <w:i/>
        </w:rPr>
        <w:t>DiscreteGestureResults</w:t>
      </w:r>
      <w:r w:rsidR="008B5E16">
        <w:t xml:space="preserve"> le mouvement </w:t>
      </w:r>
      <w:r w:rsidR="008B5E16">
        <w:rPr>
          <w:i/>
        </w:rPr>
        <w:t>OutIn_Right</w:t>
      </w:r>
      <w:r w:rsidR="008B5E16">
        <w:t>,</w:t>
      </w:r>
      <w:r w:rsidR="001C10BF">
        <w:t xml:space="preserve"> mais </w:t>
      </w:r>
      <w:r w:rsidR="001C10BF">
        <w:rPr>
          <w:i/>
        </w:rPr>
        <w:t>FirstFrameDetected</w:t>
      </w:r>
      <w:r w:rsidR="001C10BF">
        <w:t xml:space="preserve"> est faux.</w:t>
      </w:r>
      <w:r w:rsidR="008506EC">
        <w:t xml:space="preserve"> Lorsque le mouvement est terminé, ce tableau </w:t>
      </w:r>
      <w:r w:rsidR="00D70CA5">
        <w:t xml:space="preserve">ne contient plus le geste </w:t>
      </w:r>
      <w:r w:rsidR="00D70CA5">
        <w:rPr>
          <w:i/>
        </w:rPr>
        <w:t>OutInt_Right</w:t>
      </w:r>
      <w:r w:rsidR="00B17719">
        <w:t>.</w:t>
      </w:r>
    </w:p>
    <w:p w14:paraId="7C68F227" w14:textId="77777777" w:rsidR="00B17719" w:rsidRPr="00D70CA5" w:rsidRDefault="00B17719" w:rsidP="00023144">
      <w:r>
        <w:t xml:space="preserve">Dans ce projet, il </w:t>
      </w:r>
      <w:r w:rsidR="00C9481B">
        <w:t>sera nécessaire de</w:t>
      </w:r>
      <w:r w:rsidR="00222A6F">
        <w:t xml:space="preserve"> vérifier </w:t>
      </w:r>
      <w:r w:rsidR="00C9481B">
        <w:t xml:space="preserve">que </w:t>
      </w:r>
      <w:r w:rsidR="00C9481B">
        <w:rPr>
          <w:i/>
        </w:rPr>
        <w:t>FirstFrameDetected</w:t>
      </w:r>
      <w:r w:rsidR="00C9481B">
        <w:t xml:space="preserve"> est vrai pour lancer la commande de changement de slide. </w:t>
      </w:r>
      <w:r w:rsidR="00E80E48">
        <w:t xml:space="preserve">En effet, si </w:t>
      </w:r>
      <w:r w:rsidR="00A40F75">
        <w:t xml:space="preserve">on ne suit pas cette condition, l’instruction pour passer à la slide suivante s’exécutera toute les 33 ms pendant </w:t>
      </w:r>
      <w:r w:rsidR="008249EB">
        <w:t>l’entier</w:t>
      </w:r>
      <w:r w:rsidR="00A40F75">
        <w:t xml:space="preserve"> </w:t>
      </w:r>
      <w:r w:rsidR="008249EB">
        <w:t>du</w:t>
      </w:r>
      <w:r w:rsidR="00A40F75">
        <w:t xml:space="preserve"> </w:t>
      </w:r>
      <w:r w:rsidR="009E31A0">
        <w:t>temps que durera le</w:t>
      </w:r>
      <w:r w:rsidR="00A40F75">
        <w:t xml:space="preserve"> geste.</w:t>
      </w:r>
    </w:p>
    <w:p w14:paraId="611EC9F0" w14:textId="462040A2" w:rsidR="00C811D8" w:rsidRDefault="00BC5BD4" w:rsidP="002435D5">
      <w:pPr>
        <w:keepNext/>
        <w:keepLines/>
      </w:pPr>
      <w:r>
        <w:lastRenderedPageBreak/>
        <w:t>Il est à</w:t>
      </w:r>
      <w:r w:rsidR="009639A4">
        <w:t xml:space="preserve"> noter qu’il est </w:t>
      </w:r>
      <w:r w:rsidR="006814D6">
        <w:t>essentiel</w:t>
      </w:r>
      <w:r w:rsidR="009639A4">
        <w:t xml:space="preserve"> d’implémenter plusieurs </w:t>
      </w:r>
      <w:r w:rsidR="009639A4">
        <w:rPr>
          <w:i/>
        </w:rPr>
        <w:t>VisualGestureBuilderFrameSource</w:t>
      </w:r>
      <w:r w:rsidR="009639A4">
        <w:t xml:space="preserve"> dans le code : en effet</w:t>
      </w:r>
      <w:r w:rsidR="0069253F">
        <w:t>, on doit en</w:t>
      </w:r>
      <w:r w:rsidR="009639A4">
        <w:t xml:space="preserve"> instancier 6, soit le nombre de </w:t>
      </w:r>
      <w:r w:rsidR="009639A4" w:rsidRPr="007A0BD3">
        <w:rPr>
          <w:i/>
        </w:rPr>
        <w:t>bod</w:t>
      </w:r>
      <w:r w:rsidR="00E445A9">
        <w:rPr>
          <w:i/>
        </w:rPr>
        <w:t>ies</w:t>
      </w:r>
      <w:r w:rsidR="009639A4">
        <w:t xml:space="preserve"> détectable par Kinect. </w:t>
      </w:r>
      <w:r w:rsidR="007A0BD3">
        <w:t xml:space="preserve">Ainsi, chaque événement déclenché sera lié à un </w:t>
      </w:r>
      <w:r w:rsidR="007A0BD3" w:rsidRPr="007A0BD3">
        <w:rPr>
          <w:i/>
        </w:rPr>
        <w:t>body</w:t>
      </w:r>
      <w:r w:rsidR="007A0BD3">
        <w:rPr>
          <w:i/>
        </w:rPr>
        <w:t xml:space="preserve"> </w:t>
      </w:r>
      <w:r w:rsidR="00CB3708">
        <w:t xml:space="preserve">particulier, comme on le voit dans la </w:t>
      </w:r>
      <w:r w:rsidR="008652D7">
        <w:fldChar w:fldCharType="begin"/>
      </w:r>
      <w:r w:rsidR="008652D7">
        <w:instrText xml:space="preserve"> REF _Ref420912013 \h </w:instrText>
      </w:r>
      <w:r w:rsidR="008652D7">
        <w:fldChar w:fldCharType="separate"/>
      </w:r>
      <w:r w:rsidR="009756A0">
        <w:t xml:space="preserve">Figure </w:t>
      </w:r>
      <w:r w:rsidR="009756A0">
        <w:rPr>
          <w:noProof/>
        </w:rPr>
        <w:t>5</w:t>
      </w:r>
      <w:r w:rsidR="009756A0">
        <w:t>.</w:t>
      </w:r>
      <w:r w:rsidR="009756A0">
        <w:rPr>
          <w:noProof/>
        </w:rPr>
        <w:t>10</w:t>
      </w:r>
      <w:r w:rsidR="008652D7">
        <w:fldChar w:fldCharType="end"/>
      </w:r>
      <w:r w:rsidR="008652D7">
        <w:t xml:space="preserve"> </w:t>
      </w:r>
      <w:r w:rsidR="008652D7">
        <w:fldChar w:fldCharType="begin"/>
      </w:r>
      <w:r w:rsidR="008652D7">
        <w:instrText xml:space="preserve"> REF _Ref420912021 \p \h </w:instrText>
      </w:r>
      <w:r w:rsidR="008652D7">
        <w:fldChar w:fldCharType="separate"/>
      </w:r>
      <w:r w:rsidR="008652D7">
        <w:t>ci-dessous</w:t>
      </w:r>
      <w:r w:rsidR="008652D7">
        <w:fldChar w:fldCharType="end"/>
      </w:r>
      <w:r w:rsidR="008652D7">
        <w:t> :</w:t>
      </w:r>
    </w:p>
    <w:p w14:paraId="7535DB1E" w14:textId="77777777" w:rsidR="00CB3708" w:rsidRDefault="0049685E" w:rsidP="002435D5">
      <w:pPr>
        <w:keepNext/>
        <w:keepLines/>
        <w:jc w:val="center"/>
      </w:pPr>
      <w:r w:rsidRPr="00035DD7">
        <w:rPr>
          <w:rFonts w:asciiTheme="minorHAnsi" w:hAnsiTheme="minorHAnsi"/>
          <w:noProof/>
          <w:lang w:eastAsia="fr-CH"/>
        </w:rPr>
        <mc:AlternateContent>
          <mc:Choice Requires="wpc">
            <w:drawing>
              <wp:inline distT="0" distB="0" distL="0" distR="0" wp14:anchorId="2417252C" wp14:editId="26F9D02B">
                <wp:extent cx="5321300" cy="3092450"/>
                <wp:effectExtent l="0" t="0" r="0" b="0"/>
                <wp:docPr id="210" name="Zone de dessin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9" name="Image 219"/>
                          <pic:cNvPicPr>
                            <a:picLocks noChangeAspect="1"/>
                          </pic:cNvPicPr>
                        </pic:nvPicPr>
                        <pic:blipFill>
                          <a:blip r:embed="rId65" cstate="print">
                            <a:lum bright="70000" contrast="-70000"/>
                            <a:extLst>
                              <a:ext uri="{28A0092B-C50C-407E-A947-70E740481C1C}">
                                <a14:useLocalDpi xmlns:a14="http://schemas.microsoft.com/office/drawing/2010/main" val="0"/>
                              </a:ext>
                            </a:extLst>
                          </a:blip>
                          <a:stretch>
                            <a:fillRect/>
                          </a:stretch>
                        </pic:blipFill>
                        <pic:spPr>
                          <a:xfrm>
                            <a:off x="0" y="16850"/>
                            <a:ext cx="691476" cy="831850"/>
                          </a:xfrm>
                          <a:prstGeom prst="rect">
                            <a:avLst/>
                          </a:prstGeom>
                        </pic:spPr>
                      </pic:pic>
                      <wps:wsp>
                        <wps:cNvPr id="211" name="Virage 211"/>
                        <wps:cNvSpPr/>
                        <wps:spPr>
                          <a:xfrm rot="10800000" flipH="1">
                            <a:off x="780377" y="996987"/>
                            <a:ext cx="296596" cy="282215"/>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Virage 212"/>
                        <wps:cNvSpPr/>
                        <wps:spPr>
                          <a:xfrm rot="10800000" flipH="1">
                            <a:off x="734022" y="1033182"/>
                            <a:ext cx="296596" cy="282215"/>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Virage 213"/>
                        <wps:cNvSpPr/>
                        <wps:spPr>
                          <a:xfrm rot="10800000" flipH="1">
                            <a:off x="691477" y="1079537"/>
                            <a:ext cx="296596" cy="282215"/>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Virage 214"/>
                        <wps:cNvSpPr/>
                        <wps:spPr>
                          <a:xfrm rot="10800000" flipH="1">
                            <a:off x="640677" y="1123987"/>
                            <a:ext cx="296596" cy="282215"/>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Rectangle à coins arrondis 215"/>
                        <wps:cNvSpPr/>
                        <wps:spPr>
                          <a:xfrm>
                            <a:off x="185494" y="761356"/>
                            <a:ext cx="915356" cy="349931"/>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 name="Rectangle à coins arrondis 216"/>
                        <wps:cNvSpPr/>
                        <wps:spPr>
                          <a:xfrm>
                            <a:off x="1097876" y="1083347"/>
                            <a:ext cx="533247" cy="417627"/>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 name="Zone de texte 148"/>
                        <wps:cNvSpPr txBox="1"/>
                        <wps:spPr>
                          <a:xfrm>
                            <a:off x="82560" y="761357"/>
                            <a:ext cx="1127077" cy="451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BCBD02" w14:textId="77777777" w:rsidR="00D55FA4" w:rsidRPr="0049685E" w:rsidRDefault="00D55FA4" w:rsidP="0049685E">
                              <w:pPr>
                                <w:pStyle w:val="NormalWeb"/>
                                <w:spacing w:before="0" w:beforeAutospacing="0" w:after="120" w:afterAutospacing="0"/>
                                <w:jc w:val="center"/>
                                <w:rPr>
                                  <w:rFonts w:asciiTheme="minorHAnsi" w:hAnsiTheme="minorHAnsi"/>
                                  <w:color w:val="FFFFFF" w:themeColor="background1"/>
                                  <w:sz w:val="18"/>
                                </w:rPr>
                              </w:pPr>
                              <w:r w:rsidRPr="0049685E">
                                <w:rPr>
                                  <w:rFonts w:asciiTheme="minorHAnsi" w:eastAsia="Times New Roman" w:hAnsiTheme="minorHAnsi"/>
                                  <w:color w:val="FFFFFF" w:themeColor="background1"/>
                                  <w:sz w:val="14"/>
                                  <w:szCs w:val="20"/>
                                </w:rPr>
                                <w:t>VisualGesture</w:t>
                              </w:r>
                              <w:r w:rsidRPr="0049685E">
                                <w:rPr>
                                  <w:rFonts w:asciiTheme="minorHAnsi" w:eastAsia="Times New Roman" w:hAnsiTheme="minorHAnsi"/>
                                  <w:color w:val="FFFFFF" w:themeColor="background1"/>
                                  <w:sz w:val="14"/>
                                  <w:szCs w:val="20"/>
                                </w:rPr>
                                <w:br/>
                                <w:t>BuilderFrameSource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Éclair 218"/>
                        <wps:cNvSpPr/>
                        <wps:spPr>
                          <a:xfrm>
                            <a:off x="1236400" y="1181440"/>
                            <a:ext cx="230505" cy="230505"/>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0" name="Image 220"/>
                          <pic:cNvPicPr/>
                        </pic:nvPicPr>
                        <pic:blipFill>
                          <a:blip r:embed="rId66" cstate="print">
                            <a:lum bright="70000" contrast="-70000"/>
                            <a:extLst>
                              <a:ext uri="{28A0092B-C50C-407E-A947-70E740481C1C}">
                                <a14:useLocalDpi xmlns:a14="http://schemas.microsoft.com/office/drawing/2010/main" val="0"/>
                              </a:ext>
                            </a:extLst>
                          </a:blip>
                          <a:stretch>
                            <a:fillRect/>
                          </a:stretch>
                        </pic:blipFill>
                        <pic:spPr>
                          <a:xfrm>
                            <a:off x="1734923" y="0"/>
                            <a:ext cx="690880" cy="831850"/>
                          </a:xfrm>
                          <a:prstGeom prst="rect">
                            <a:avLst/>
                          </a:prstGeom>
                        </pic:spPr>
                      </pic:pic>
                      <wps:wsp>
                        <wps:cNvPr id="221" name="Virage 221"/>
                        <wps:cNvSpPr/>
                        <wps:spPr>
                          <a:xfrm rot="10800000" flipH="1">
                            <a:off x="2515338" y="97980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 name="Virage 222"/>
                        <wps:cNvSpPr/>
                        <wps:spPr>
                          <a:xfrm rot="10800000" flipH="1">
                            <a:off x="2468983" y="1016000"/>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Virage 223"/>
                        <wps:cNvSpPr/>
                        <wps:spPr>
                          <a:xfrm rot="10800000" flipH="1">
                            <a:off x="2426438" y="106235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Virage 224"/>
                        <wps:cNvSpPr/>
                        <wps:spPr>
                          <a:xfrm rot="10800000" flipH="1">
                            <a:off x="2375638" y="110680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 name="Rectangle à coins arrondis 225"/>
                        <wps:cNvSpPr/>
                        <wps:spPr>
                          <a:xfrm>
                            <a:off x="1920343" y="744220"/>
                            <a:ext cx="915035" cy="349885"/>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 name="Rectangle à coins arrondis 226"/>
                        <wps:cNvSpPr/>
                        <wps:spPr>
                          <a:xfrm>
                            <a:off x="2832838" y="1066165"/>
                            <a:ext cx="532765" cy="417195"/>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 name="Zone de texte 148"/>
                        <wps:cNvSpPr txBox="1"/>
                        <wps:spPr>
                          <a:xfrm>
                            <a:off x="1817473" y="744220"/>
                            <a:ext cx="1126490"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D901BC" w14:textId="77777777" w:rsidR="00D55FA4" w:rsidRPr="00356531" w:rsidRDefault="00D55FA4" w:rsidP="00356531">
                              <w:pPr>
                                <w:pStyle w:val="NormalWeb"/>
                                <w:spacing w:before="0" w:beforeAutospacing="0" w:after="120" w:afterAutospacing="0"/>
                                <w:jc w:val="center"/>
                                <w:rPr>
                                  <w:rFonts w:asciiTheme="minorHAnsi" w:hAnsiTheme="minorHAnsi"/>
                                </w:rPr>
                              </w:pPr>
                              <w:r w:rsidRPr="00356531">
                                <w:rPr>
                                  <w:rFonts w:asciiTheme="minorHAnsi" w:eastAsia="Times New Roman" w:hAnsiTheme="minorHAnsi"/>
                                  <w:color w:val="FFFFFF"/>
                                  <w:sz w:val="14"/>
                                  <w:szCs w:val="14"/>
                                </w:rPr>
                                <w:t>VisualGesture</w:t>
                              </w:r>
                              <w:r w:rsidRPr="00356531">
                                <w:rPr>
                                  <w:rFonts w:asciiTheme="minorHAnsi" w:eastAsia="Times New Roman" w:hAnsiTheme="minorHAnsi"/>
                                  <w:color w:val="FFFFFF"/>
                                  <w:sz w:val="14"/>
                                  <w:szCs w:val="14"/>
                                </w:rPr>
                                <w:br/>
                                <w:t>BuilderFrameSource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 name="Éclair 228"/>
                        <wps:cNvSpPr/>
                        <wps:spPr>
                          <a:xfrm>
                            <a:off x="2971268" y="1164590"/>
                            <a:ext cx="230505" cy="230505"/>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9" name="Image 229"/>
                          <pic:cNvPicPr/>
                        </pic:nvPicPr>
                        <pic:blipFill>
                          <a:blip r:embed="rId66" cstate="print">
                            <a:extLst>
                              <a:ext uri="{28A0092B-C50C-407E-A947-70E740481C1C}">
                                <a14:useLocalDpi xmlns:a14="http://schemas.microsoft.com/office/drawing/2010/main" val="0"/>
                              </a:ext>
                            </a:extLst>
                          </a:blip>
                          <a:stretch>
                            <a:fillRect/>
                          </a:stretch>
                        </pic:blipFill>
                        <pic:spPr>
                          <a:xfrm>
                            <a:off x="3519273" y="12700"/>
                            <a:ext cx="690880" cy="831850"/>
                          </a:xfrm>
                          <a:prstGeom prst="rect">
                            <a:avLst/>
                          </a:prstGeom>
                        </pic:spPr>
                      </pic:pic>
                      <wps:wsp>
                        <wps:cNvPr id="230" name="Virage 230"/>
                        <wps:cNvSpPr/>
                        <wps:spPr>
                          <a:xfrm rot="10800000" flipH="1">
                            <a:off x="4299688" y="99250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 name="Virage 231"/>
                        <wps:cNvSpPr/>
                        <wps:spPr>
                          <a:xfrm rot="10800000" flipH="1">
                            <a:off x="4253333" y="1028700"/>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Virage 232"/>
                        <wps:cNvSpPr/>
                        <wps:spPr>
                          <a:xfrm rot="10800000" flipH="1">
                            <a:off x="4210788" y="107505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Virage 233"/>
                        <wps:cNvSpPr/>
                        <wps:spPr>
                          <a:xfrm rot="10800000" flipH="1">
                            <a:off x="4159988" y="111950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Rectangle à coins arrondis 234"/>
                        <wps:cNvSpPr/>
                        <wps:spPr>
                          <a:xfrm>
                            <a:off x="3704693" y="756920"/>
                            <a:ext cx="915035" cy="349885"/>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Rectangle à coins arrondis 235"/>
                        <wps:cNvSpPr/>
                        <wps:spPr>
                          <a:xfrm>
                            <a:off x="4617188" y="1078865"/>
                            <a:ext cx="532765" cy="417195"/>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 name="Zone de texte 148"/>
                        <wps:cNvSpPr txBox="1"/>
                        <wps:spPr>
                          <a:xfrm>
                            <a:off x="3601823" y="756920"/>
                            <a:ext cx="1126490"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784FDD" w14:textId="77777777" w:rsidR="00D55FA4" w:rsidRPr="00356531" w:rsidRDefault="00D55FA4" w:rsidP="00356531">
                              <w:pPr>
                                <w:pStyle w:val="NormalWeb"/>
                                <w:spacing w:before="0" w:beforeAutospacing="0" w:after="120" w:afterAutospacing="0"/>
                                <w:jc w:val="center"/>
                                <w:rPr>
                                  <w:rFonts w:asciiTheme="minorHAnsi" w:hAnsiTheme="minorHAnsi"/>
                                </w:rPr>
                              </w:pPr>
                              <w:r w:rsidRPr="00356531">
                                <w:rPr>
                                  <w:rFonts w:asciiTheme="minorHAnsi" w:eastAsia="Times New Roman" w:hAnsiTheme="minorHAnsi"/>
                                  <w:color w:val="FFFFFF"/>
                                  <w:sz w:val="14"/>
                                  <w:szCs w:val="14"/>
                                </w:rPr>
                                <w:t>VisualGesture</w:t>
                              </w:r>
                              <w:r w:rsidRPr="00356531">
                                <w:rPr>
                                  <w:rFonts w:asciiTheme="minorHAnsi" w:eastAsia="Times New Roman" w:hAnsiTheme="minorHAnsi"/>
                                  <w:color w:val="FFFFFF"/>
                                  <w:sz w:val="14"/>
                                  <w:szCs w:val="14"/>
                                </w:rPr>
                                <w:br/>
                                <w:t>BuilderFrameSource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 name="Éclair 237"/>
                        <wps:cNvSpPr/>
                        <wps:spPr>
                          <a:xfrm>
                            <a:off x="4755618" y="1177290"/>
                            <a:ext cx="230505" cy="230505"/>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8" name="Image 238"/>
                          <pic:cNvPicPr/>
                        </pic:nvPicPr>
                        <pic:blipFill>
                          <a:blip r:embed="rId66" cstate="print">
                            <a:extLst>
                              <a:ext uri="{28A0092B-C50C-407E-A947-70E740481C1C}">
                                <a14:useLocalDpi xmlns:a14="http://schemas.microsoft.com/office/drawing/2010/main" val="0"/>
                              </a:ext>
                            </a:extLst>
                          </a:blip>
                          <a:stretch>
                            <a:fillRect/>
                          </a:stretch>
                        </pic:blipFill>
                        <pic:spPr>
                          <a:xfrm>
                            <a:off x="72493" y="1500974"/>
                            <a:ext cx="690880" cy="831850"/>
                          </a:xfrm>
                          <a:prstGeom prst="rect">
                            <a:avLst/>
                          </a:prstGeom>
                        </pic:spPr>
                      </pic:pic>
                      <wps:wsp>
                        <wps:cNvPr id="239" name="Virage 239"/>
                        <wps:cNvSpPr/>
                        <wps:spPr>
                          <a:xfrm rot="10800000" flipH="1">
                            <a:off x="852908" y="2480779"/>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Virage 240"/>
                        <wps:cNvSpPr/>
                        <wps:spPr>
                          <a:xfrm rot="10800000" flipH="1">
                            <a:off x="806553" y="2516974"/>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Virage 241"/>
                        <wps:cNvSpPr/>
                        <wps:spPr>
                          <a:xfrm rot="10800000" flipH="1">
                            <a:off x="764008" y="2563329"/>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 name="Virage 242"/>
                        <wps:cNvSpPr/>
                        <wps:spPr>
                          <a:xfrm rot="10800000" flipH="1">
                            <a:off x="713208" y="2607779"/>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à coins arrondis 243"/>
                        <wps:cNvSpPr/>
                        <wps:spPr>
                          <a:xfrm>
                            <a:off x="257913" y="2245194"/>
                            <a:ext cx="915035" cy="349885"/>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à coins arrondis 244"/>
                        <wps:cNvSpPr/>
                        <wps:spPr>
                          <a:xfrm>
                            <a:off x="1170408" y="2567139"/>
                            <a:ext cx="532765" cy="417195"/>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Zone de texte 148"/>
                        <wps:cNvSpPr txBox="1"/>
                        <wps:spPr>
                          <a:xfrm>
                            <a:off x="155043" y="2245194"/>
                            <a:ext cx="1126490"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173D2" w14:textId="77777777" w:rsidR="00D55FA4" w:rsidRPr="00035DD7" w:rsidRDefault="00D55FA4" w:rsidP="00035DD7">
                              <w:pPr>
                                <w:pStyle w:val="NormalWeb"/>
                                <w:spacing w:before="0" w:beforeAutospacing="0" w:after="120" w:afterAutospacing="0"/>
                                <w:jc w:val="center"/>
                                <w:rPr>
                                  <w:rFonts w:asciiTheme="minorHAnsi" w:hAnsiTheme="minorHAnsi"/>
                                </w:rPr>
                              </w:pPr>
                              <w:r w:rsidRPr="00035DD7">
                                <w:rPr>
                                  <w:rFonts w:asciiTheme="minorHAnsi" w:eastAsia="Times New Roman" w:hAnsiTheme="minorHAnsi"/>
                                  <w:color w:val="FFFFFF"/>
                                  <w:sz w:val="14"/>
                                  <w:szCs w:val="14"/>
                                </w:rPr>
                                <w:t>VisualGesture</w:t>
                              </w:r>
                              <w:r w:rsidRPr="00035DD7">
                                <w:rPr>
                                  <w:rFonts w:asciiTheme="minorHAnsi" w:eastAsia="Times New Roman" w:hAnsiTheme="minorHAnsi"/>
                                  <w:color w:val="FFFFFF"/>
                                  <w:sz w:val="14"/>
                                  <w:szCs w:val="14"/>
                                </w:rPr>
                                <w:br/>
                                <w:t>BuilderFrameSource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Éclair 246"/>
                        <wps:cNvSpPr/>
                        <wps:spPr>
                          <a:xfrm>
                            <a:off x="1308838" y="2665564"/>
                            <a:ext cx="230505" cy="230505"/>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7" name="Image 247"/>
                          <pic:cNvPicPr/>
                        </pic:nvPicPr>
                        <pic:blipFill>
                          <a:blip r:embed="rId66" cstate="print">
                            <a:lum bright="70000" contrast="-70000"/>
                            <a:extLst>
                              <a:ext uri="{28A0092B-C50C-407E-A947-70E740481C1C}">
                                <a14:useLocalDpi xmlns:a14="http://schemas.microsoft.com/office/drawing/2010/main" val="0"/>
                              </a:ext>
                            </a:extLst>
                          </a:blip>
                          <a:stretch>
                            <a:fillRect/>
                          </a:stretch>
                        </pic:blipFill>
                        <pic:spPr>
                          <a:xfrm>
                            <a:off x="1824458" y="1483360"/>
                            <a:ext cx="690880" cy="831850"/>
                          </a:xfrm>
                          <a:prstGeom prst="rect">
                            <a:avLst/>
                          </a:prstGeom>
                        </pic:spPr>
                      </pic:pic>
                      <wps:wsp>
                        <wps:cNvPr id="248" name="Virage 248"/>
                        <wps:cNvSpPr/>
                        <wps:spPr>
                          <a:xfrm rot="10800000" flipH="1">
                            <a:off x="2604873" y="246316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9" name="Virage 249"/>
                        <wps:cNvSpPr/>
                        <wps:spPr>
                          <a:xfrm rot="10800000" flipH="1">
                            <a:off x="2558518" y="2499360"/>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0" name="Virage 250"/>
                        <wps:cNvSpPr/>
                        <wps:spPr>
                          <a:xfrm rot="10800000" flipH="1">
                            <a:off x="2515973" y="254571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Virage 251"/>
                        <wps:cNvSpPr/>
                        <wps:spPr>
                          <a:xfrm rot="10800000" flipH="1">
                            <a:off x="2465173" y="259016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2" name="Rectangle à coins arrondis 252"/>
                        <wps:cNvSpPr/>
                        <wps:spPr>
                          <a:xfrm>
                            <a:off x="2009878" y="2227580"/>
                            <a:ext cx="915035" cy="349885"/>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3" name="Rectangle à coins arrondis 253"/>
                        <wps:cNvSpPr/>
                        <wps:spPr>
                          <a:xfrm>
                            <a:off x="2922373" y="2549525"/>
                            <a:ext cx="532765" cy="417195"/>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4" name="Zone de texte 148"/>
                        <wps:cNvSpPr txBox="1"/>
                        <wps:spPr>
                          <a:xfrm>
                            <a:off x="1907008" y="2227580"/>
                            <a:ext cx="1126490"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E8290" w14:textId="77777777" w:rsidR="00D55FA4" w:rsidRPr="00035DD7" w:rsidRDefault="00D55FA4" w:rsidP="00035DD7">
                              <w:pPr>
                                <w:pStyle w:val="NormalWeb"/>
                                <w:spacing w:before="0" w:beforeAutospacing="0" w:after="120" w:afterAutospacing="0"/>
                                <w:jc w:val="center"/>
                                <w:rPr>
                                  <w:rFonts w:asciiTheme="minorHAnsi" w:hAnsiTheme="minorHAnsi"/>
                                </w:rPr>
                              </w:pPr>
                              <w:r w:rsidRPr="00035DD7">
                                <w:rPr>
                                  <w:rFonts w:asciiTheme="minorHAnsi" w:eastAsia="Times New Roman" w:hAnsiTheme="minorHAnsi"/>
                                  <w:color w:val="FFFFFF"/>
                                  <w:sz w:val="14"/>
                                  <w:szCs w:val="14"/>
                                </w:rPr>
                                <w:t>VisualGesture</w:t>
                              </w:r>
                              <w:r w:rsidRPr="00035DD7">
                                <w:rPr>
                                  <w:rFonts w:asciiTheme="minorHAnsi" w:eastAsia="Times New Roman" w:hAnsiTheme="minorHAnsi"/>
                                  <w:color w:val="FFFFFF"/>
                                  <w:sz w:val="14"/>
                                  <w:szCs w:val="14"/>
                                </w:rPr>
                                <w:br/>
                                <w:t>BuilderFrameSource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Éclair 255"/>
                        <wps:cNvSpPr/>
                        <wps:spPr>
                          <a:xfrm>
                            <a:off x="3060803" y="2647950"/>
                            <a:ext cx="230505" cy="230505"/>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Image 256"/>
                          <pic:cNvPicPr/>
                        </pic:nvPicPr>
                        <pic:blipFill>
                          <a:blip r:embed="rId66" cstate="print">
                            <a:extLst>
                              <a:ext uri="{28A0092B-C50C-407E-A947-70E740481C1C}">
                                <a14:useLocalDpi xmlns:a14="http://schemas.microsoft.com/office/drawing/2010/main" val="0"/>
                              </a:ext>
                            </a:extLst>
                          </a:blip>
                          <a:stretch>
                            <a:fillRect/>
                          </a:stretch>
                        </pic:blipFill>
                        <pic:spPr>
                          <a:xfrm>
                            <a:off x="3538958" y="1473200"/>
                            <a:ext cx="690880" cy="831850"/>
                          </a:xfrm>
                          <a:prstGeom prst="rect">
                            <a:avLst/>
                          </a:prstGeom>
                        </pic:spPr>
                      </pic:pic>
                      <wps:wsp>
                        <wps:cNvPr id="257" name="Virage 257"/>
                        <wps:cNvSpPr/>
                        <wps:spPr>
                          <a:xfrm rot="10800000" flipH="1">
                            <a:off x="4319373" y="245300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8" name="Virage 258"/>
                        <wps:cNvSpPr/>
                        <wps:spPr>
                          <a:xfrm rot="10800000" flipH="1">
                            <a:off x="4273018" y="2489200"/>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Virage 259"/>
                        <wps:cNvSpPr/>
                        <wps:spPr>
                          <a:xfrm rot="10800000" flipH="1">
                            <a:off x="4230473" y="253555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0" name="Virage 260"/>
                        <wps:cNvSpPr/>
                        <wps:spPr>
                          <a:xfrm rot="10800000" flipH="1">
                            <a:off x="4179673" y="2580005"/>
                            <a:ext cx="296545" cy="281940"/>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Rectangle à coins arrondis 261"/>
                        <wps:cNvSpPr/>
                        <wps:spPr>
                          <a:xfrm>
                            <a:off x="3724378" y="2217420"/>
                            <a:ext cx="915035" cy="349885"/>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 name="Rectangle à coins arrondis 262"/>
                        <wps:cNvSpPr/>
                        <wps:spPr>
                          <a:xfrm>
                            <a:off x="4636873" y="2539365"/>
                            <a:ext cx="532765" cy="417195"/>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Zone de texte 148"/>
                        <wps:cNvSpPr txBox="1"/>
                        <wps:spPr>
                          <a:xfrm>
                            <a:off x="3621508" y="2217420"/>
                            <a:ext cx="1126490"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BBF4A" w14:textId="77777777" w:rsidR="00D55FA4" w:rsidRPr="00035DD7" w:rsidRDefault="00D55FA4" w:rsidP="00035DD7">
                              <w:pPr>
                                <w:pStyle w:val="NormalWeb"/>
                                <w:spacing w:before="0" w:beforeAutospacing="0" w:after="120" w:afterAutospacing="0"/>
                                <w:jc w:val="center"/>
                                <w:rPr>
                                  <w:rFonts w:asciiTheme="minorHAnsi" w:hAnsiTheme="minorHAnsi"/>
                                </w:rPr>
                              </w:pPr>
                              <w:r w:rsidRPr="00035DD7">
                                <w:rPr>
                                  <w:rFonts w:asciiTheme="minorHAnsi" w:eastAsia="Times New Roman" w:hAnsiTheme="minorHAnsi"/>
                                  <w:color w:val="FFFFFF"/>
                                  <w:sz w:val="14"/>
                                  <w:szCs w:val="14"/>
                                </w:rPr>
                                <w:t>VisualGesture</w:t>
                              </w:r>
                              <w:r w:rsidRPr="00035DD7">
                                <w:rPr>
                                  <w:rFonts w:asciiTheme="minorHAnsi" w:eastAsia="Times New Roman" w:hAnsiTheme="minorHAnsi"/>
                                  <w:color w:val="FFFFFF"/>
                                  <w:sz w:val="14"/>
                                  <w:szCs w:val="14"/>
                                </w:rPr>
                                <w:br/>
                                <w:t>BuilderFrameSource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Éclair 264"/>
                        <wps:cNvSpPr/>
                        <wps:spPr>
                          <a:xfrm>
                            <a:off x="4775303" y="2637790"/>
                            <a:ext cx="230505" cy="230505"/>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Zone de texte 148"/>
                        <wps:cNvSpPr txBox="1"/>
                        <wps:spPr>
                          <a:xfrm>
                            <a:off x="100092" y="190500"/>
                            <a:ext cx="449921"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26747" w14:textId="77777777" w:rsidR="00D55FA4" w:rsidRPr="00C24E78" w:rsidRDefault="00D55FA4" w:rsidP="00C24E78">
                              <w:pPr>
                                <w:pStyle w:val="NormalWeb"/>
                                <w:spacing w:before="0" w:beforeAutospacing="0" w:after="120" w:afterAutospacing="0"/>
                                <w:jc w:val="center"/>
                                <w:rPr>
                                  <w:rFonts w:asciiTheme="minorHAnsi" w:hAnsiTheme="minorHAnsi"/>
                                  <w:b/>
                                  <w:sz w:val="32"/>
                                </w:rPr>
                              </w:pPr>
                              <w:r w:rsidRPr="00C24E78">
                                <w:rPr>
                                  <w:rFonts w:asciiTheme="minorHAnsi" w:eastAsia="Times New Roman" w:hAnsiTheme="minorHAnsi"/>
                                  <w:b/>
                                  <w:sz w:val="18"/>
                                  <w:szCs w:val="14"/>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Zone de texte 148"/>
                        <wps:cNvSpPr txBox="1"/>
                        <wps:spPr>
                          <a:xfrm>
                            <a:off x="1836523" y="165100"/>
                            <a:ext cx="44958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3216D8" w14:textId="77777777" w:rsidR="00D55FA4" w:rsidRPr="00C24E78" w:rsidRDefault="00D55FA4" w:rsidP="00C24E78">
                              <w:pPr>
                                <w:pStyle w:val="NormalWeb"/>
                                <w:spacing w:before="0" w:beforeAutospacing="0" w:after="120" w:afterAutospacing="0"/>
                                <w:jc w:val="center"/>
                                <w:rPr>
                                  <w:rFonts w:asciiTheme="minorHAnsi" w:hAnsiTheme="minorHAnsi"/>
                                </w:rPr>
                              </w:pPr>
                              <w:r>
                                <w:rPr>
                                  <w:rFonts w:asciiTheme="minorHAnsi" w:eastAsia="Times New Roman" w:hAnsiTheme="minorHAnsi"/>
                                  <w:b/>
                                  <w:bCs/>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7" name="Zone de texte 148"/>
                        <wps:cNvSpPr txBox="1"/>
                        <wps:spPr>
                          <a:xfrm>
                            <a:off x="3718663" y="177800"/>
                            <a:ext cx="44958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2C19A" w14:textId="77777777" w:rsidR="00D55FA4" w:rsidRPr="00C24E78" w:rsidRDefault="00D55FA4" w:rsidP="00C24E78">
                              <w:pPr>
                                <w:pStyle w:val="NormalWeb"/>
                                <w:spacing w:before="0" w:beforeAutospacing="0" w:after="120" w:afterAutospacing="0"/>
                                <w:rPr>
                                  <w:rFonts w:asciiTheme="minorHAnsi" w:hAnsiTheme="minorHAnsi"/>
                                  <w:color w:val="FFFFFF" w:themeColor="background1"/>
                                </w:rPr>
                              </w:pPr>
                              <w:r w:rsidRPr="00C24E78">
                                <w:rPr>
                                  <w:rFonts w:asciiTheme="minorHAnsi" w:eastAsia="Times New Roman" w:hAnsiTheme="minorHAnsi"/>
                                  <w:b/>
                                  <w:bCs/>
                                  <w:color w:val="FFFFFF" w:themeColor="background1"/>
                                  <w:sz w:val="18"/>
                                  <w:szCs w:val="1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Zone de texte 148"/>
                        <wps:cNvSpPr txBox="1"/>
                        <wps:spPr>
                          <a:xfrm>
                            <a:off x="271741" y="1676400"/>
                            <a:ext cx="44958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608647" w14:textId="77777777" w:rsidR="00D55FA4" w:rsidRPr="00C24E78" w:rsidRDefault="00D55FA4" w:rsidP="00C24E78">
                              <w:pPr>
                                <w:pStyle w:val="NormalWeb"/>
                                <w:spacing w:before="0" w:beforeAutospacing="0" w:after="120" w:afterAutospacing="0"/>
                                <w:rPr>
                                  <w:rFonts w:asciiTheme="minorHAnsi" w:hAnsiTheme="minorHAnsi"/>
                                </w:rPr>
                              </w:pPr>
                              <w:r w:rsidRPr="00C24E78">
                                <w:rPr>
                                  <w:rFonts w:asciiTheme="minorHAnsi" w:eastAsia="Times New Roman" w:hAnsiTheme="minorHAnsi"/>
                                  <w:b/>
                                  <w:bCs/>
                                  <w:color w:val="FFFFFF"/>
                                  <w:sz w:val="18"/>
                                  <w:szCs w:val="1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Zone de texte 148"/>
                        <wps:cNvSpPr txBox="1"/>
                        <wps:spPr>
                          <a:xfrm>
                            <a:off x="2009242" y="1663700"/>
                            <a:ext cx="44958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58CFD" w14:textId="77777777" w:rsidR="00D55FA4" w:rsidRPr="00A25B16" w:rsidRDefault="00D55FA4" w:rsidP="00C24E78">
                              <w:pPr>
                                <w:pStyle w:val="NormalWeb"/>
                                <w:spacing w:before="0" w:beforeAutospacing="0" w:after="120" w:afterAutospacing="0"/>
                                <w:rPr>
                                  <w:rFonts w:asciiTheme="minorHAnsi" w:hAnsiTheme="minorHAnsi"/>
                                </w:rPr>
                              </w:pPr>
                              <w:r w:rsidRPr="00A25B16">
                                <w:rPr>
                                  <w:rFonts w:asciiTheme="minorHAnsi" w:eastAsia="Times New Roman" w:hAnsiTheme="minorHAnsi"/>
                                  <w:b/>
                                  <w:bCs/>
                                  <w:sz w:val="18"/>
                                  <w:szCs w:val="1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Zone de texte 148"/>
                        <wps:cNvSpPr txBox="1"/>
                        <wps:spPr>
                          <a:xfrm>
                            <a:off x="3641193" y="1644650"/>
                            <a:ext cx="44958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AA42F" w14:textId="77777777" w:rsidR="00D55FA4" w:rsidRPr="00A25B16" w:rsidRDefault="00D55FA4" w:rsidP="00C24E78">
                              <w:pPr>
                                <w:pStyle w:val="NormalWeb"/>
                                <w:spacing w:before="0" w:beforeAutospacing="0" w:after="120" w:afterAutospacing="0"/>
                                <w:jc w:val="center"/>
                                <w:rPr>
                                  <w:rFonts w:asciiTheme="minorHAnsi" w:hAnsiTheme="minorHAnsi"/>
                                  <w:color w:val="FFFFFF" w:themeColor="background1"/>
                                </w:rPr>
                              </w:pPr>
                              <w:r w:rsidRPr="00A25B16">
                                <w:rPr>
                                  <w:rFonts w:asciiTheme="minorHAnsi" w:eastAsia="Times New Roman" w:hAnsiTheme="minorHAnsi"/>
                                  <w:b/>
                                  <w:bCs/>
                                  <w:color w:val="FFFFFF" w:themeColor="background1"/>
                                  <w:sz w:val="18"/>
                                  <w:szCs w:val="1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17252C" id="Zone de dessin 210" o:spid="_x0000_s1206" editas="canvas" style="width:419pt;height:243.5pt;mso-position-horizontal-relative:char;mso-position-vertical-relative:line" coordsize="53213,309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">
                <v:shape id="_x0000_s1207" type="#_x0000_t75" style="position:absolute;width:53213;height:30924;visibility:visible;mso-wrap-style:square">
                  <v:fill o:detectmouseclick="t"/>
                  <v:path o:connecttype="none"/>
                </v:shape>
                <v:shape id="Image 219" o:spid="_x0000_s1208" type="#_x0000_t75" style="position:absolute;top:168;width:6914;height:8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UXOnGAAAA3AAAAA8AAABkcnMvZG93bnJldi54bWxEj0trwzAQhO+F/AexgVxKI8cpebiRTQgE&#10;cjHN69LbYm1sU2tlLCV2/n1VKPQ4zMw3zCYbTCMe1LnasoLZNAJBXFhdc6ngetm/rUA4j6yxsUwK&#10;nuQgS0cvG0y07flEj7MvRYCwS1BB5X2bSOmKigy6qW2Jg3eznUEfZFdK3WEf4KaRcRQtpMGaw0KF&#10;Le0qKr7Pd6PAbD+vORbL5+tpf5wvb4f8633IlZqMh+0HCE+D/w//tQ9aQTxbw++ZcARk+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ZRc6cYAAADcAAAADwAAAAAAAAAAAAAA&#10;AACfAgAAZHJzL2Rvd25yZXYueG1sUEsFBgAAAAAEAAQA9wAAAJIDAAAAAA==&#10;">
                  <v:imagedata r:id="rId67" o:title="" gain="19661f" blacklevel="22938f"/>
                  <v:path arrowok="t"/>
                </v:shape>
                <v:shape id="Virage 211" o:spid="_x0000_s1209" style="position:absolute;left:7803;top:9969;width:2966;height:2823;rotation:180;flip:x;visibility:visible;mso-wrap-style:square;v-text-anchor:middle" coordsize="296596,282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05MIA&#10;AADcAAAADwAAAGRycy9kb3ducmV2LnhtbESPwWrDMBBE74H+g9hCb4lsU0pwogRTCKTHuCHnxdpY&#10;rq2VkRTH/fuqEMhxmJk3zHY/20FM5EPnWEG+ykAQN0533Co4fx+WaxAhImscHJOCXwqw370stlhq&#10;d+cTTXVsRYJwKFGBiXEspQyNIYth5Ubi5F2dtxiT9K3UHu8JbgdZZNmHtNhxWjA40qehpq9vVsHN&#10;HC5fRX2axva989X6p6/ssVfq7XWuNiAizfEZfrSPWkGR5/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jTkwgAAANwAAAAPAAAAAAAAAAAAAAAAAJgCAABkcnMvZG93&#10;bnJldi54bWxQSwUGAAAAAAQABAD1AAAAhwMAAAAA&#10;" path="m,282215l,158746c,90556,55279,35277,123469,35277r102573,l226042,r70554,70554l226042,141108r,-35277l123469,105831v-29224,,-52915,23691,-52915,52915l70554,282215,,282215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2215;0,158746;123469,35277;226042,35277;226042,0;296596,70554;226042,141108;226042,105831;123469,105831;70554,158746;70554,282215;0,282215" o:connectangles="0,0,0,0,0,0,0,0,0,0,0,0"/>
                </v:shape>
                <v:shape id="Virage 212" o:spid="_x0000_s1210" style="position:absolute;left:7340;top:10331;width:2966;height:2822;rotation:180;flip:x;visibility:visible;mso-wrap-style:square;v-text-anchor:middle" coordsize="296596,282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iqk8IA&#10;AADcAAAADwAAAGRycy9kb3ducmV2LnhtbESPQYvCMBSE7wv7H8Jb2JumlkWkGqUIgnu0iudH82xq&#10;m5eSxNr995sFYY/DzHzDbHaT7cVIPrSOFSzmGQji2umWGwWX82G2AhEissbeMSn4oQC77fvbBgvt&#10;nnyisYqNSBAOBSowMQ6FlKE2ZDHM3UCcvJvzFmOSvpHa4zPBbS/zLFtKiy2nBYMD7Q3VXfWwCh7m&#10;cP3Oq9M4NF+tL1f3rrTHTqnPj6lcg4g0xf/wq33UCvJFDn9n0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KqTwgAAANwAAAAPAAAAAAAAAAAAAAAAAJgCAABkcnMvZG93&#10;bnJldi54bWxQSwUGAAAAAAQABAD1AAAAhwMAAAAA&#10;" path="m,282215l,158746c,90556,55279,35277,123469,35277r102573,l226042,r70554,70554l226042,141108r,-35277l123469,105831v-29224,,-52915,23691,-52915,52915l70554,282215,,282215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2215;0,158746;123469,35277;226042,35277;226042,0;296596,70554;226042,141108;226042,105831;123469,105831;70554,158746;70554,282215;0,282215" o:connectangles="0,0,0,0,0,0,0,0,0,0,0,0"/>
                </v:shape>
                <v:shape id="Virage 213" o:spid="_x0000_s1211" style="position:absolute;left:6914;top:10795;width:2966;height:2822;rotation:180;flip:x;visibility:visible;mso-wrap-style:square;v-text-anchor:middle" coordsize="296596,282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PCMIA&#10;AADcAAAADwAAAGRycy9kb3ducmV2LnhtbESPQWvCQBSE74X+h+UJ3nRjFJHUVUJBsEfT4vmRfc3G&#10;ZN+G3TWm/75bEHocZuYbZn+cbC9G8qF1rGC1zEAQ10633Cj4+jwtdiBCRNbYOyYFPxTgeHh92WOh&#10;3YMvNFaxEQnCoUAFJsahkDLUhiyGpRuIk/ftvMWYpG+k9vhIcNvLPMu20mLLacHgQO+G6q66WwV3&#10;c7p+5NVlHJpN68vdrSvtuVNqPpvKNxCRpvgffrbPWkG+WsPfmXQ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tA8IwgAAANwAAAAPAAAAAAAAAAAAAAAAAJgCAABkcnMvZG93&#10;bnJldi54bWxQSwUGAAAAAAQABAD1AAAAhwMAAAAA&#10;" path="m,282215l,158746c,90556,55279,35277,123469,35277r102573,l226042,r70554,70554l226042,141108r,-35277l123469,105831v-29224,,-52915,23691,-52915,52915l70554,282215,,282215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2215;0,158746;123469,35277;226042,35277;226042,0;296596,70554;226042,141108;226042,105831;123469,105831;70554,158746;70554,282215;0,282215" o:connectangles="0,0,0,0,0,0,0,0,0,0,0,0"/>
                </v:shape>
                <v:shape id="Virage 214" o:spid="_x0000_s1212" style="position:absolute;left:6406;top:11239;width:2966;height:2823;rotation:180;flip:x;visibility:visible;mso-wrap-style:square;v-text-anchor:middle" coordsize="296596,282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XfMIA&#10;AADcAAAADwAAAGRycy9kb3ducmV2LnhtbESPQYvCMBSE78L+h/CEva2pRRapRimC4B7tiudH82xq&#10;m5eSxNr995uFBY/DzHzDbPeT7cVIPrSOFSwXGQji2umWGwWX7+PHGkSIyBp7x6TghwLsd2+zLRba&#10;PflMYxUbkSAcClRgYhwKKUNtyGJYuIE4eTfnLcYkfSO1x2eC217mWfYpLbacFgwOdDBUd9XDKniY&#10;4/Urr87j0KxaX67vXWlPnVLv86ncgIg0xVf4v33SCvLlCv7Op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Zd8wgAAANwAAAAPAAAAAAAAAAAAAAAAAJgCAABkcnMvZG93&#10;bnJldi54bWxQSwUGAAAAAAQABAD1AAAAhwMAAAAA&#10;" path="m,282215l,158746c,90556,55279,35277,123469,35277r102573,l226042,r70554,70554l226042,141108r,-35277l123469,105831v-29224,,-52915,23691,-52915,52915l70554,282215,,282215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2215;0,158746;123469,35277;226042,35277;226042,0;296596,70554;226042,141108;226042,105831;123469,105831;70554,158746;70554,282215;0,282215" o:connectangles="0,0,0,0,0,0,0,0,0,0,0,0"/>
                </v:shape>
                <v:roundrect id="Rectangle à coins arrondis 215" o:spid="_x0000_s1213" style="position:absolute;left:1854;top:7613;width:9154;height:3499;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1/FcUA&#10;AADcAAAADwAAAGRycy9kb3ducmV2LnhtbESPQWsCMRSE7wX/Q3hCbzWrpSKrUUSQeuih1Rb19kie&#10;m8XNy7JJNfXXm0Khx2FmvmFmi+QacaEu1J4VDAcFCGLtTc2Vgs/d+mkCIkRkg41nUvBDARbz3sMM&#10;S+Ov/EGXbaxEhnAoUYGNsS2lDNqSwzDwLXH2Tr5zGLPsKmk6vGa4a+SoKMbSYc15wWJLK0v6vP12&#10;mXLb61UaH9vntzD5erebg06vXqnHflpOQURK8T/8194YBaPhC/yey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X8VxQAAANw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roundrect>
                <v:roundrect id="Rectangle à coins arrondis 216" o:spid="_x0000_s1214" style="position:absolute;left:10978;top:10833;width:5333;height:4176;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PFL4A&#10;AADcAAAADwAAAGRycy9kb3ducmV2LnhtbESPywrCMBBF94L/EEZwp6kuRKpRRBTUjfjYuBubsS02&#10;k9pEW//eCILLy30c7nTemEK8qHK5ZQWDfgSCOLE651TB+bTujUE4j6yxsEwK3uRgPmu3phhrW/OB&#10;XkefijDCLkYFmfdlLKVLMjLo+rYkDt7NVgZ9kFUqdYV1GDeFHEbRSBrMORAyLGmZUXI/Po0C7ZrL&#10;g+vz9ctdmd1uPy62Uqlup1lMQHhq/D/8a2+0guFgBN8z4QjI2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lEzxS+AAAA3AAAAA8AAAAAAAAAAAAAAAAAmAIAAGRycy9kb3ducmV2&#10;LnhtbFBLBQYAAAAABAAEAPUAAACDAwAAAAA=&#10;" fillcolor="#f2f2f2 [3052]" strokecolor="#4579b8 [3044]">
                  <v:shadow on="t" color="black" opacity="22937f" origin=",.5" offset="0,.63889mm"/>
                </v:roundrect>
                <v:shape id="Zone de texte 148" o:spid="_x0000_s1215" type="#_x0000_t202" style="position:absolute;left:825;top:7613;width:11271;height:4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14:paraId="49BCBD02" w14:textId="77777777" w:rsidR="00D55FA4" w:rsidRPr="0049685E" w:rsidRDefault="00D55FA4" w:rsidP="0049685E">
                        <w:pPr>
                          <w:pStyle w:val="NormalWeb"/>
                          <w:spacing w:before="0" w:beforeAutospacing="0" w:after="120" w:afterAutospacing="0"/>
                          <w:jc w:val="center"/>
                          <w:rPr>
                            <w:rFonts w:asciiTheme="minorHAnsi" w:hAnsiTheme="minorHAnsi"/>
                            <w:color w:val="FFFFFF" w:themeColor="background1"/>
                            <w:sz w:val="18"/>
                          </w:rPr>
                        </w:pPr>
                        <w:r w:rsidRPr="0049685E">
                          <w:rPr>
                            <w:rFonts w:asciiTheme="minorHAnsi" w:eastAsia="Times New Roman" w:hAnsiTheme="minorHAnsi"/>
                            <w:color w:val="FFFFFF" w:themeColor="background1"/>
                            <w:sz w:val="14"/>
                            <w:szCs w:val="20"/>
                          </w:rPr>
                          <w:t>VisualGesture</w:t>
                        </w:r>
                        <w:r w:rsidRPr="0049685E">
                          <w:rPr>
                            <w:rFonts w:asciiTheme="minorHAnsi" w:eastAsia="Times New Roman" w:hAnsiTheme="minorHAnsi"/>
                            <w:color w:val="FFFFFF" w:themeColor="background1"/>
                            <w:sz w:val="14"/>
                            <w:szCs w:val="20"/>
                          </w:rPr>
                          <w:br/>
                          <w:t>BuilderFrameSource</w:t>
                        </w:r>
                      </w:p>
                    </w:txbxContent>
                  </v:textbox>
                </v:shape>
                <v:shape id="Éclair 218" o:spid="_x0000_s1216" type="#_x0000_t73" style="position:absolute;left:12364;top:11814;width:2305;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Ru78A&#10;AADcAAAADwAAAGRycy9kb3ducmV2LnhtbERPTY+CMBC9b+J/aMbE21rwYHbRQoyR6N4W9OBxQkcg&#10;0imhVfDf28Mme3x539tsMp140uBaywriZQSCuLK65VrB5Zx/foFwHlljZ5kUvMhBls4+tphoO3JB&#10;z9LXIoSwS1BB432fSOmqhgy6pe2JA3ezg0Ef4FBLPeAYwk0nV1G0lgZbDg0N9rRvqLqXD6OgiGvm&#10;I/7m38XVV2PZxT/ykCu1mE+7DQhPk/8X/7lPWsEqDmvDmXAEZP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FZG7vwAAANwAAAAPAAAAAAAAAAAAAAAAAJgCAABkcnMvZG93bnJl&#10;di54bWxQSwUGAAAAAAQABAD1AAAAhAMAAAAA&#10;" fillcolor="#fc0" stroked="f" strokeweight="2pt"/>
                <v:shape id="Image 220" o:spid="_x0000_s1217" type="#_x0000_t75" style="position:absolute;left:17349;width:6909;height:8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UJQXCAAAA3AAAAA8AAABkcnMvZG93bnJldi54bWxET81qwkAQvgu+wzKCl1I3hlLb1FVEsfSg&#10;Um0fYMhOs8HsbMiOmr5991Dw+PH9z5e9b9SVulgHNjCdZKCIy2Brrgx8f20fX0BFQbbYBCYDvxRh&#10;uRgO5ljYcOMjXU9SqRTCsUADTqQttI6lI49xElrixP2EzqMk2FXadnhL4b7ReZY9a481pwaHLa0d&#10;lefTxRtYbze7z6O8zmSnH9hZ/bQ/vAdjxqN+9QZKqJe7+N/9YQ3keZqfzqQjoB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FCUFwgAAANwAAAAPAAAAAAAAAAAAAAAAAJ8C&#10;AABkcnMvZG93bnJldi54bWxQSwUGAAAAAAQABAD3AAAAjgMAAAAA&#10;">
                  <v:imagedata r:id="rId68" o:title="" gain="19661f" blacklevel="22938f"/>
                </v:shape>
                <v:shape id="Virage 221" o:spid="_x0000_s1218" style="position:absolute;left:25153;top:9798;width:2965;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ecQA&#10;AADcAAAADwAAAGRycy9kb3ducmV2LnhtbESPQYvCMBSE7wv+h/AEL4um7UHWahQRFhXZw6oHj8/m&#10;2Rabl24Ta/33G0HwOMzMN8xs0ZlKtNS40rKCeBSBIM6sLjlXcDx8D79AOI+ssbJMCh7kYDHvfcww&#10;1fbOv9TufS4ChF2KCgrv61RKlxVk0I1sTRy8i20M+iCbXOoG7wFuKplE0VgaLDksFFjTqqDsur8Z&#10;BeZxPrXZYfvj1xNtlnHy92l3Y6UG/W45BeGp8+/wq73RCpIkhueZc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lSnnEAAAA3AAAAA8AAAAAAAAAAAAAAAAAmAIAAGRycy9k&#10;b3ducmV2LnhtbFBLBQYAAAAABAAEAPUAAACJAw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22" o:spid="_x0000_s1219" style="position:absolute;left:24689;top:10160;width:2966;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fUDsUA&#10;AADcAAAADwAAAGRycy9kb3ducmV2LnhtbESPQWvCQBSE70L/w/IKvYhu3INodBUpSFuKB40Hj8/s&#10;MwnNvo3ZbYz/3i0UPA4z8w2zXPe2Fh21vnKsYTJOQBDnzlRcaDhm29EMhA/IBmvHpOFOHtarl8ES&#10;U+NuvKfuEAoRIexT1FCG0KRS+rwki37sGuLoXVxrMUTZFtK0eItwW0uVJFNpseK4UGJD7yXlP4df&#10;q8Hez6cuz7524WNu7GairkP3PdX67bXfLEAE6sMz/N/+NBqUUvB3Jh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9QOxQAAANwAAAAPAAAAAAAAAAAAAAAAAJgCAABkcnMv&#10;ZG93bnJldi54bWxQSwUGAAAAAAQABAD1AAAAig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23" o:spid="_x0000_s1220" style="position:absolute;left:24264;top:10623;width:2965;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lcUA&#10;AADcAAAADwAAAGRycy9kb3ducmV2LnhtbESPT4vCMBTE74LfITzBi2hqF0S7RhFh0UU8+Oewx7fN&#10;27bYvHSbWOu3N4LgcZiZ3zDzZWtK0VDtCssKxqMIBHFqdcGZgvPpazgF4TyyxtIyKbiTg+Wi25lj&#10;ou2ND9QcfSYChF2CCnLvq0RKl+Zk0I1sRRy8P1sb9EHWmdQ13gLclDKOook0WHBYyLGidU7p5Xg1&#10;Csz996dJT997v5lpsxrH/wO7myjV77WrTxCeWv8Ov9pbrSCOP+B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3GVxQAAANwAAAAPAAAAAAAAAAAAAAAAAJgCAABkcnMv&#10;ZG93bnJldi54bWxQSwUGAAAAAAQABAD1AAAAig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24" o:spid="_x0000_s1221" style="position:absolute;left:23756;top:11068;width:2965;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p4cUA&#10;AADcAAAADwAAAGRycy9kb3ducmV2LnhtbESPT4vCMBTE74LfITzBi2hqWUS7RhFh0UU8+Oewx7fN&#10;27bYvHSbWOu3N4LgcZiZ3zDzZWtK0VDtCssKxqMIBHFqdcGZgvPpazgF4TyyxtIyKbiTg+Wi25lj&#10;ou2ND9QcfSYChF2CCnLvq0RKl+Zk0I1sRRy8P1sb9EHWmdQ13gLclDKOook0WHBYyLGidU7p5Xg1&#10;Csz996dJT997v5lpsxrH/wO7myjV77WrTxCeWv8Ov9pbrSCOP+B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kunhxQAAANwAAAAPAAAAAAAAAAAAAAAAAJgCAABkcnMv&#10;ZG93bnJldi54bWxQSwUGAAAAAAQABAD1AAAAig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roundrect id="Rectangle à coins arrondis 225" o:spid="_x0000_s1222" style="position:absolute;left:19203;top:7442;width:9150;height:3499;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G1qMYA&#10;AADcAAAADwAAAGRycy9kb3ducmV2LnhtbESPT2sCMRTE70K/Q3hCbzXrlopsjVKEUg8e6p/S9vZI&#10;XjdLNy/LJtXopzdCweMwM79hZovkWnGgPjSeFYxHBQhi7U3DtYL97vVhCiJEZIOtZ1JwogCL+d1g&#10;hpXxR97QYRtrkSEcKlRgY+wqKYO25DCMfEecvR/fO4xZ9rU0PR4z3LWyLIqJdNhwXrDY0dKS/t3+&#10;uUw5f+plmnx3j+sw/Xi3qy+d3rxS98P08gwiUoq38H97ZRSU5RNcz+Qj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1G1qMYAAADc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roundrect>
                <v:roundrect id="Rectangle à coins arrondis 226" o:spid="_x0000_s1223" style="position:absolute;left:28328;top:10661;width:5328;height:4172;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gFqcIA&#10;AADcAAAADwAAAGRycy9kb3ducmV2LnhtbESPzWrCQBSF90LfYbgFdzppFiGkjiKlhZpNUbPp7pq5&#10;JsHMnTQzJvHtO4Lg8nB+Ps5qM5lWDNS7xrKCt2UEgri0uuFKQXH8WqQgnEfW2FomBTdysFm/zFaY&#10;aTvynoaDr0QYYZehgtr7LpPSlTUZdEvbEQfvbHuDPsi+krrHMYybVsZRlEiDDQdCjR191FReDlej&#10;QLvp94/H4nTnfpo8/0nbnVRq/jpt30F4mvwz/Gh/awVxnMD9TDg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AWpwgAAANwAAAAPAAAAAAAAAAAAAAAAAJgCAABkcnMvZG93&#10;bnJldi54bWxQSwUGAAAAAAQABAD1AAAAhwMAAAAA&#10;" fillcolor="#f2f2f2 [3052]" strokecolor="#4579b8 [3044]">
                  <v:shadow on="t" color="black" opacity="22937f" origin=",.5" offset="0,.63889mm"/>
                </v:roundrect>
                <v:shape id="Zone de texte 148" o:spid="_x0000_s1224" type="#_x0000_t202" style="position:absolute;left:18174;top:7442;width:11265;height:4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va8YA&#10;AADcAAAADwAAAGRycy9kb3ducmV2LnhtbESPS4vCQBCE7wv7H4Ze8LZODPgg6ygSkBXRg4+Lt95M&#10;mwQzPdnMqNFf7wiCx6KqvqLG09ZU4kKNKy0r6HUjEMSZ1SXnCva7+fcIhPPIGivLpOBGDqaTz48x&#10;JtpeeUOXrc9FgLBLUEHhfZ1I6bKCDLqurYmDd7SNQR9kk0vd4DXATSXjKBpIgyWHhQJrSgvKTtuz&#10;UbBM52vc/MVmdK/S39VxVv/vD32lOl/t7AeEp9a/w6/2QiuI4y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2va8YAAADcAAAADwAAAAAAAAAAAAAAAACYAgAAZHJz&#10;L2Rvd25yZXYueG1sUEsFBgAAAAAEAAQA9QAAAIsDAAAAAA==&#10;" filled="f" stroked="f" strokeweight=".5pt">
                  <v:textbox>
                    <w:txbxContent>
                      <w:p w14:paraId="24D901BC" w14:textId="77777777" w:rsidR="00D55FA4" w:rsidRPr="00356531" w:rsidRDefault="00D55FA4" w:rsidP="00356531">
                        <w:pPr>
                          <w:pStyle w:val="NormalWeb"/>
                          <w:spacing w:before="0" w:beforeAutospacing="0" w:after="120" w:afterAutospacing="0"/>
                          <w:jc w:val="center"/>
                          <w:rPr>
                            <w:rFonts w:asciiTheme="minorHAnsi" w:hAnsiTheme="minorHAnsi"/>
                          </w:rPr>
                        </w:pPr>
                        <w:r w:rsidRPr="00356531">
                          <w:rPr>
                            <w:rFonts w:asciiTheme="minorHAnsi" w:eastAsia="Times New Roman" w:hAnsiTheme="minorHAnsi"/>
                            <w:color w:val="FFFFFF"/>
                            <w:sz w:val="14"/>
                            <w:szCs w:val="14"/>
                          </w:rPr>
                          <w:t>VisualGesture</w:t>
                        </w:r>
                        <w:r w:rsidRPr="00356531">
                          <w:rPr>
                            <w:rFonts w:asciiTheme="minorHAnsi" w:eastAsia="Times New Roman" w:hAnsiTheme="minorHAnsi"/>
                            <w:color w:val="FFFFFF"/>
                            <w:sz w:val="14"/>
                            <w:szCs w:val="14"/>
                          </w:rPr>
                          <w:br/>
                          <w:t>BuilderFrameSource</w:t>
                        </w:r>
                      </w:p>
                    </w:txbxContent>
                  </v:textbox>
                </v:shape>
                <v:shape id="Éclair 228" o:spid="_x0000_s1225" type="#_x0000_t73" style="position:absolute;left:29712;top:11645;width:2305;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bBr8A&#10;AADcAAAADwAAAGRycy9kb3ducmV2LnhtbERPTY+CMBC9m/gfmjHxpgUOxkWrMUaiexN2Dx4ndAQi&#10;nRJaBf+9PWyyx5f3vd2PphUv6l1jWUG8jEAQl1Y3XCn4/ckWaxDOI2tsLZOCNznY76aTLabaDpzT&#10;q/CVCCHsUlRQe9+lUrqyJoNuaTviwN1tb9AH2FdS9ziEcNPKJIpW0mDDoaHGjo41lY/iaRTkccV8&#10;xmv2ld98ORRt/C1PmVLz2XjYgPA0+n/xn/uiFSRJWBvOhCMgd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eVsGvwAAANwAAAAPAAAAAAAAAAAAAAAAAJgCAABkcnMvZG93bnJl&#10;di54bWxQSwUGAAAAAAQABAD1AAAAhAMAAAAA&#10;" fillcolor="#fc0" stroked="f" strokeweight="2pt"/>
                <v:shape id="Image 229" o:spid="_x0000_s1226" type="#_x0000_t75" style="position:absolute;left:35192;top:127;width:6909;height:8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V9I3GAAAA3AAAAA8AAABkcnMvZG93bnJldi54bWxEj1FLwzAUhd8H/odwhb0Mm9qhaF02xphM&#10;EATrYK/X5rYpa25KErfu3xtB2OPhnPMdzmI12l6cyIfOsYL7LAdBXDvdcatg//V69wQiRGSNvWNS&#10;cKEAq+XNZIGldmf+pFMVW5EgHEpUYGIcSilDbchiyNxAnLzGeYsxSd9K7fGc4LaXRZ4/SosdpwWD&#10;A20M1cfqxyqY77b+8FCZ71lz3HLzsa7eZ/ai1PR2XL+AiDTGa/i//aYVFMUz/J1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X0jcYAAADcAAAADwAAAAAAAAAAAAAA&#10;AACfAgAAZHJzL2Rvd25yZXYueG1sUEsFBgAAAAAEAAQA9wAAAJIDAAAAAA==&#10;">
                  <v:imagedata r:id="rId68" o:title=""/>
                </v:shape>
                <v:shape id="Virage 230" o:spid="_x0000_s1227" style="position:absolute;left:42996;top:9925;width:2966;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P8MA&#10;AADcAAAADwAAAGRycy9kb3ducmV2LnhtbERPz2vCMBS+C/sfwht4EU3bgczOKDIY2xAPqx48vjVv&#10;bVnz0iWxrf/9chA8fny/19vRtKIn5xvLCtJFAoK4tLrhSsHp+DZ/BuEDssbWMim4koft5mGyxlzb&#10;gb+oL0IlYgj7HBXUIXS5lL6syaBf2I44cj/WGQwRukpqh0MMN63MkmQpDTYcG2rs6LWm8re4GAXm&#10;+n3uy+PnIbyvtNml2d/M7pdKTR/H3QuIQGO4i2/uD60ge4rz4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B5P8MAAADcAAAADwAAAAAAAAAAAAAAAACYAgAAZHJzL2Rv&#10;d25yZXYueG1sUEsFBgAAAAAEAAQA9QAAAIgDA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31" o:spid="_x0000_s1228" style="position:absolute;left:42533;top:10287;width:2965;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pMYA&#10;AADcAAAADwAAAGRycy9kb3ducmV2LnhtbESPT2vCQBTE7wW/w/IEL1I3SUFsmo2IUGwpHvxz8PjM&#10;vibB7Ns0u43x23cFocdhZn7DZMvBNKKnztWWFcSzCARxYXXNpYLj4f15AcJ5ZI2NZVJwIwfLfPSU&#10;YartlXfU730pAoRdigoq79tUSldUZNDNbEscvG/bGfRBdqXUHV4D3DQyiaK5NFhzWKiwpXVFxWX/&#10;axSY2/nUF4fPrd+8arOKk5+p/ZorNRkPqzcQngb/H360P7SC5CWG+5lwBG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zcpMYAAADcAAAADwAAAAAAAAAAAAAAAACYAgAAZHJz&#10;L2Rvd25yZXYueG1sUEsFBgAAAAAEAAQA9QAAAIsDA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32" o:spid="_x0000_s1229" style="position:absolute;left:42107;top:10750;width:2966;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08UA&#10;AADcAAAADwAAAGRycy9kb3ducmV2LnhtbESPT4vCMBTE74LfITzBi2hqF0S7RhFh0UU8+Oewx7fN&#10;27bYvHSbWOu3N4LgcZiZ3zDzZWtK0VDtCssKxqMIBHFqdcGZgvPpazgF4TyyxtIyKbiTg+Wi25lj&#10;ou2ND9QcfSYChF2CCnLvq0RKl+Zk0I1sRRy8P1sb9EHWmdQ13gLclDKOook0WHBYyLGidU7p5Xg1&#10;Csz996dJT997v5lpsxrH/wO7myjV77WrTxCeWv8Ov9pbrSD+iOF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7kLTxQAAANwAAAAPAAAAAAAAAAAAAAAAAJgCAABkcnMv&#10;ZG93bnJldi54bWxQSwUGAAAAAAQABAD1AAAAig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33" o:spid="_x0000_s1230" style="position:absolute;left:41599;top:11195;width:2966;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SMUA&#10;AADcAAAADwAAAGRycy9kb3ducmV2LnhtbESPT4vCMBTE7wt+h/AEL7KmVhDtGkUEUVk8+Oewx7fN&#10;sy02L7WJtX77jSDscZiZ3zCzRWtK0VDtCssKhoMIBHFqdcGZgvNp/TkB4TyyxtIyKXiSg8W88zHD&#10;RNsHH6g5+kwECLsEFeTeV4mULs3JoBvYijh4F1sb9EHWmdQ1PgLclDKOorE0WHBYyLGiVU7p9Xg3&#10;Cszz96dJT7u930y1WQ7jW99+j5XqddvlFwhPrf8Pv9tbrSAejeB1Jh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udIxQAAANwAAAAPAAAAAAAAAAAAAAAAAJgCAABkcnMv&#10;ZG93bnJldi54bWxQSwUGAAAAAAQABAD1AAAAig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roundrect id="Rectangle à coins arrondis 234" o:spid="_x0000_s1231" style="position:absolute;left:37046;top:7569;width:9151;height:3499;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G7sUA&#10;AADcAAAADwAAAGRycy9kb3ducmV2LnhtbESPT2sCMRTE74LfITyht5pVi8jWKCKIHnpo/UPb2yN5&#10;3SzdvCybVFM/vSkUPA4z8xtmvkyuEWfqQu1ZwWhYgCDW3tRcKTgeNo8zECEiG2w8k4JfCrBc9Htz&#10;LI2/8Bud97ESGcKhRAU2xraUMmhLDsPQt8TZ+/Kdw5hlV0nT4SXDXSPHRTGVDmvOCxZbWlvS3/sf&#10;lynXd71O08928hJmp1e7+9Bp65V6GKTVM4hIKd7D/+2dUTCePMHfmXw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IbuxQAAANw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roundrect>
                <v:roundrect id="Rectangle à coins arrondis 235" o:spid="_x0000_s1232" style="position:absolute;left:46171;top:10788;width:5328;height:4172;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NA8EA&#10;AADcAAAADwAAAGRycy9kb3ducmV2LnhtbESPS4vCMBSF94L/IVzBnaYqI1KNIqKgbgYfG3fX5toW&#10;m5vaRFv//UQYcHk4j48zWzSmEC+qXG5ZwaAfgSBOrM45VXA+bXoTEM4jaywsk4I3OVjM260ZxtrW&#10;fKDX0acijLCLUUHmfRlL6ZKMDLq+LYmDd7OVQR9klUpdYR3GTSGHUTSWBnMOhAxLWmWU3I9Po0C7&#10;5vLg+nz9cNdmv/+dFDupVLfTLKcgPDX+G/5vb7WC4egHPmfCEZ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jDQPBAAAA3AAAAA8AAAAAAAAAAAAAAAAAmAIAAGRycy9kb3du&#10;cmV2LnhtbFBLBQYAAAAABAAEAPUAAACGAwAAAAA=&#10;" fillcolor="#f2f2f2 [3052]" strokecolor="#4579b8 [3044]">
                  <v:shadow on="t" color="black" opacity="22937f" origin=",.5" offset="0,.63889mm"/>
                </v:roundrect>
                <v:shape id="Zone de texte 148" o:spid="_x0000_s1233" type="#_x0000_t202" style="position:absolute;left:36018;top:7569;width:11265;height:4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cLccA&#10;AADcAAAADwAAAGRycy9kb3ducmV2LnhtbESPzWrDMBCE74G+g9hCbolcl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4nC3HAAAA3AAAAA8AAAAAAAAAAAAAAAAAmAIAAGRy&#10;cy9kb3ducmV2LnhtbFBLBQYAAAAABAAEAPUAAACMAwAAAAA=&#10;" filled="f" stroked="f" strokeweight=".5pt">
                  <v:textbox>
                    <w:txbxContent>
                      <w:p w14:paraId="6F784FDD" w14:textId="77777777" w:rsidR="00D55FA4" w:rsidRPr="00356531" w:rsidRDefault="00D55FA4" w:rsidP="00356531">
                        <w:pPr>
                          <w:pStyle w:val="NormalWeb"/>
                          <w:spacing w:before="0" w:beforeAutospacing="0" w:after="120" w:afterAutospacing="0"/>
                          <w:jc w:val="center"/>
                          <w:rPr>
                            <w:rFonts w:asciiTheme="minorHAnsi" w:hAnsiTheme="minorHAnsi"/>
                          </w:rPr>
                        </w:pPr>
                        <w:r w:rsidRPr="00356531">
                          <w:rPr>
                            <w:rFonts w:asciiTheme="minorHAnsi" w:eastAsia="Times New Roman" w:hAnsiTheme="minorHAnsi"/>
                            <w:color w:val="FFFFFF"/>
                            <w:sz w:val="14"/>
                            <w:szCs w:val="14"/>
                          </w:rPr>
                          <w:t>VisualGesture</w:t>
                        </w:r>
                        <w:r w:rsidRPr="00356531">
                          <w:rPr>
                            <w:rFonts w:asciiTheme="minorHAnsi" w:eastAsia="Times New Roman" w:hAnsiTheme="minorHAnsi"/>
                            <w:color w:val="FFFFFF"/>
                            <w:sz w:val="14"/>
                            <w:szCs w:val="14"/>
                          </w:rPr>
                          <w:br/>
                          <w:t>BuilderFrameSource</w:t>
                        </w:r>
                      </w:p>
                    </w:txbxContent>
                  </v:textbox>
                </v:shape>
                <v:shape id="Éclair 237" o:spid="_x0000_s1234" type="#_x0000_t73" style="position:absolute;left:47556;top:11772;width:2305;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9ZqcMA&#10;AADcAAAADwAAAGRycy9kb3ducmV2LnhtbESPQWvCQBSE7wX/w/KE3uomCq1GVxExtN6a6MHjI/tM&#10;gtm3Ibua9N93BcHjMDPfMKvNYBpxp87VlhXEkwgEcWF1zaWC0zH9mINwHlljY5kU/JGDzXr0tsJE&#10;254zuue+FAHCLkEFlfdtIqUrKjLoJrYlDt7FdgZ9kF0pdYd9gJtGTqPoUxqsOSxU2NKuouKa34yC&#10;LC6Zv/E3XWRnX/R5Ex/kPlXqfTxslyA8Df4VfrZ/tILp7AseZ8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9ZqcMAAADcAAAADwAAAAAAAAAAAAAAAACYAgAAZHJzL2Rv&#10;d25yZXYueG1sUEsFBgAAAAAEAAQA9QAAAIgDAAAAAA==&#10;" fillcolor="#fc0" stroked="f" strokeweight="2pt"/>
                <v:shape id="Image 238" o:spid="_x0000_s1235" type="#_x0000_t75" style="position:absolute;left:724;top:15009;width:6909;height:8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Ax8vCAAAA3AAAAA8AAABkcnMvZG93bnJldi54bWxET11rwjAUfRf8D+EKexFNpyijGkWGY4OB&#10;YB34em1um2JzU5JM679fHgY+Hs73etvbVtzIh8axgtdpBoK4dLrhWsHP6WPyBiJEZI2tY1LwoADb&#10;zXCwxly7Ox/pVsRapBAOOSowMXa5lKE0ZDFMXUecuMp5izFBX0vt8Z7CbStnWbaUFhtODQY7ejdU&#10;Xotfq2D+uffnRWEu4+q65+qwK77H9qHUy6jfrUBE6uNT/O/+0gpm87Q2nUlH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QMfLwgAAANwAAAAPAAAAAAAAAAAAAAAAAJ8C&#10;AABkcnMvZG93bnJldi54bWxQSwUGAAAAAAQABAD3AAAAjgMAAAAA&#10;">
                  <v:imagedata r:id="rId68" o:title=""/>
                </v:shape>
                <v:shape id="Virage 239" o:spid="_x0000_s1236" style="position:absolute;left:8529;top:24807;width:2965;height:2820;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rQosUA&#10;AADcAAAADwAAAGRycy9kb3ducmV2LnhtbESPQYvCMBSE7wv+h/AEL6KpFWTtGkUEUREPqx72+LZ5&#10;2xabl9rEWv+9EYQ9DjPzDTNbtKYUDdWusKxgNIxAEKdWF5wpOJ/Wg08QziNrLC2Tggc5WMw7HzNM&#10;tL3zNzVHn4kAYZeggtz7KpHSpTkZdENbEQfvz9YGfZB1JnWN9wA3pYyjaCINFhwWcqxolVN6Od6M&#10;AvP4/WnS0+7gN1NtlqP42rf7iVK9brv8AuGp9f/hd3urFcTjK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StCixQAAANwAAAAPAAAAAAAAAAAAAAAAAJgCAABkcnMv&#10;ZG93bnJldi54bWxQSwUGAAAAAAQABAD1AAAAig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40" o:spid="_x0000_s1237" style="position:absolute;left:8065;top:25169;width:2965;height:2820;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KQsMA&#10;AADcAAAADwAAAGRycy9kb3ducmV2LnhtbERPz2vCMBS+C/sfwht4EU1bhszOKDIY2xAPqx48vjVv&#10;bVnz0iWxrf/9chA8fny/19vRtKIn5xvLCtJFAoK4tLrhSsHp+DZ/BuEDssbWMim4koft5mGyxlzb&#10;gb+oL0IlYgj7HBXUIXS5lL6syaBf2I44cj/WGQwRukpqh0MMN63MkmQpDTYcG2rs6LWm8re4GAXm&#10;+n3uy+PnIbyvtNml2d/M7pdKTR/H3QuIQGO4i2/uD60ge4rz4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YKQsMAAADcAAAADwAAAAAAAAAAAAAAAACYAgAAZHJzL2Rv&#10;d25yZXYueG1sUEsFBgAAAAAEAAQA9QAAAIgDA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41" o:spid="_x0000_s1238" style="position:absolute;left:7640;top:25633;width:2965;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2cYA&#10;AADcAAAADwAAAGRycy9kb3ducmV2LnhtbESPT2vCQBTE7wW/w/IEL1I3CUVsmo2IUGwpHvxz8PjM&#10;vibB7Ns0u43x23cFocdhZn7DZMvBNKKnztWWFcSzCARxYXXNpYLj4f15AcJ5ZI2NZVJwIwfLfPSU&#10;YartlXfU730pAoRdigoq79tUSldUZNDNbEscvG/bGfRBdqXUHV4D3DQyiaK5NFhzWKiwpXVFxWX/&#10;axSY2/nUF4fPrd+8arOKk5+p/ZorNRkPqzcQngb/H360P7SC5CWG+5lwBG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v2cYAAADcAAAADwAAAAAAAAAAAAAAAACYAgAAZHJz&#10;L2Rvd25yZXYueG1sUEsFBgAAAAAEAAQA9QAAAIsDA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42" o:spid="_x0000_s1239" style="position:absolute;left:7132;top:26077;width:2965;height:2820;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xrsUA&#10;AADcAAAADwAAAGRycy9kb3ducmV2LnhtbESPT4vCMBTE74LfITzBi2hqWUS7RhFh0UU8+Oewx7fN&#10;27bYvHSbWOu3N4LgcZiZ3zDzZWtK0VDtCssKxqMIBHFqdcGZgvPpazgF4TyyxtIyKbiTg+Wi25lj&#10;ou2ND9QcfSYChF2CCnLvq0RKl+Zk0I1sRRy8P1sb9EHWmdQ13gLclDKOook0WHBYyLGidU7p5Xg1&#10;Csz996dJT997v5lpsxrH/wO7myjV77WrTxCeWv8Ov9pbrSD+iOF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DGuxQAAANwAAAAPAAAAAAAAAAAAAAAAAJgCAABkcnMv&#10;ZG93bnJldi54bWxQSwUGAAAAAAQABAD1AAAAig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roundrect id="Rectangle à coins arrondis 243" o:spid="_x0000_s1240" style="position:absolute;left:2579;top:22451;width:9150;height:3499;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tt58UA&#10;AADcAAAADwAAAGRycy9kb3ducmV2LnhtbESPT2sCMRTE74LfITyht5pVi8jWKCKIHnpo/UPb2yN5&#10;3SzdvCybVFM/vSkUPA4z8xtmvkyuEWfqQu1ZwWhYgCDW3tRcKTgeNo8zECEiG2w8k4JfCrBc9Htz&#10;LI2/8Bud97ESGcKhRAU2xraUMmhLDsPQt8TZ+/Kdw5hlV0nT4SXDXSPHRTGVDmvOCxZbWlvS3/sf&#10;lynXd71O08928hJmp1e7+9Bp65V6GKTVM4hIKd7D/+2dUTB+msDfmXw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23nxQAAANw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roundrect>
                <v:roundrect id="Rectangle à coins arrondis 244" o:spid="_x0000_s1241" style="position:absolute;left:11704;top:25671;width:5327;height:4172;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b5cIA&#10;AADcAAAADwAAAGRycy9kb3ducmV2LnhtbESPzYrCMBSF98K8Q7gD7jQdEZGOaZFBQd0MajezuzbX&#10;ttjc1Cba+vYTQXB5OD8fZ5H2phZ3al1lWcHXOAJBnFtdcaEgO65HcxDOI2usLZOCBzlIk4/BAmNt&#10;O97T/eALEUbYxaig9L6JpXR5SQbd2DbEwTvb1qAPsi2kbrEL46aWkyiaSYMVB0KJDf2UlF8ON6NA&#10;u/7vyl12enJXZrf7nddbqdTws19+g/DU+3f41d5oBZPpFJ5nwh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advlwgAAANwAAAAPAAAAAAAAAAAAAAAAAJgCAABkcnMvZG93&#10;bnJldi54bWxQSwUGAAAAAAQABAD1AAAAhwMAAAAA&#10;" fillcolor="#f2f2f2 [3052]" strokecolor="#4579b8 [3044]">
                  <v:shadow on="t" color="black" opacity="22937f" origin=",.5" offset="0,.63889mm"/>
                </v:roundrect>
                <v:shape id="Zone de texte 148" o:spid="_x0000_s1242" type="#_x0000_t202" style="position:absolute;left:1550;top:22451;width:11265;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14:paraId="19E173D2" w14:textId="77777777" w:rsidR="00D55FA4" w:rsidRPr="00035DD7" w:rsidRDefault="00D55FA4" w:rsidP="00035DD7">
                        <w:pPr>
                          <w:pStyle w:val="NormalWeb"/>
                          <w:spacing w:before="0" w:beforeAutospacing="0" w:after="120" w:afterAutospacing="0"/>
                          <w:jc w:val="center"/>
                          <w:rPr>
                            <w:rFonts w:asciiTheme="minorHAnsi" w:hAnsiTheme="minorHAnsi"/>
                          </w:rPr>
                        </w:pPr>
                        <w:r w:rsidRPr="00035DD7">
                          <w:rPr>
                            <w:rFonts w:asciiTheme="minorHAnsi" w:eastAsia="Times New Roman" w:hAnsiTheme="minorHAnsi"/>
                            <w:color w:val="FFFFFF"/>
                            <w:sz w:val="14"/>
                            <w:szCs w:val="14"/>
                          </w:rPr>
                          <w:t>VisualGesture</w:t>
                        </w:r>
                        <w:r w:rsidRPr="00035DD7">
                          <w:rPr>
                            <w:rFonts w:asciiTheme="minorHAnsi" w:eastAsia="Times New Roman" w:hAnsiTheme="minorHAnsi"/>
                            <w:color w:val="FFFFFF"/>
                            <w:sz w:val="14"/>
                            <w:szCs w:val="14"/>
                          </w:rPr>
                          <w:br/>
                          <w:t>BuilderFrameSource</w:t>
                        </w:r>
                      </w:p>
                    </w:txbxContent>
                  </v:textbox>
                </v:shape>
                <v:shape id="Éclair 246" o:spid="_x0000_s1243" type="#_x0000_t73" style="position:absolute;left:13088;top:26655;width:2305;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WPT8IA&#10;AADcAAAADwAAAGRycy9kb3ducmV2LnhtbESPQYvCMBSE74L/ITxhb5pWRNZqFJEt6m1bPXh8NM+2&#10;2LyUJmu7/94IC3scZuYbZrMbTCOe1LnasoJ4FoEgLqyuuVRwvaTTTxDOI2tsLJOCX3Kw245HG0y0&#10;7TmjZ+5LESDsElRQed8mUrqiIoNuZlvi4N1tZ9AH2ZVSd9gHuGnkPIqW0mDNYaHClg4VFY/8xyjI&#10;4pL5iN/pKrv5os+b+Cy/UqU+JsN+DcLT4P/Df+2TVjBfLOF9Jh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dY9PwgAAANwAAAAPAAAAAAAAAAAAAAAAAJgCAABkcnMvZG93&#10;bnJldi54bWxQSwUGAAAAAAQABAD1AAAAhwMAAAAA&#10;" fillcolor="#fc0" stroked="f" strokeweight="2pt"/>
                <v:shape id="Image 247" o:spid="_x0000_s1244" type="#_x0000_t75" style="position:absolute;left:18244;top:14833;width:6909;height:8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iWNHFAAAA3AAAAA8AAABkcnMvZG93bnJldi54bWxEj1FrAjEQhN8L/oewhb5IzSlS26tRRFF8&#10;UKm2P2C5bC9HL5vjstXz35uC0MdhZr5hpvPO1+pMbawCGxgOMlDERbAVlwa+PtfPr6CiIFusA5OB&#10;K0WYz3oPU8xtuPCRzicpVYJwzNGAE2lyrWPhyGMchIY4ed+h9ShJtqW2LV4S3Nd6lGUv2mPFacFh&#10;Q0tHxc/p1xtYrle7j6O8TWSn++ysHu8Pm2DM02O3eAcl1Ml/+N7eWgOj8QT+zqQjo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IljRxQAAANwAAAAPAAAAAAAAAAAAAAAA&#10;AJ8CAABkcnMvZG93bnJldi54bWxQSwUGAAAAAAQABAD3AAAAkQMAAAAA&#10;">
                  <v:imagedata r:id="rId68" o:title="" gain="19661f" blacklevel="22938f"/>
                </v:shape>
                <v:shape id="Virage 248" o:spid="_x0000_s1245" style="position:absolute;left:26048;top:24631;width:2966;height:2820;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GRMMA&#10;AADcAAAADwAAAGRycy9kb3ducmV2LnhtbERPz2vCMBS+C/sfwht4EU1bhszOKDIY2xAPqx48vjVv&#10;bVnz0iWxrf/9chA8fny/19vRtKIn5xvLCtJFAoK4tLrhSsHp+DZ/BuEDssbWMim4koft5mGyxlzb&#10;gb+oL0IlYgj7HBXUIXS5lL6syaBf2I44cj/WGQwRukpqh0MMN63MkmQpDTYcG2rs6LWm8re4GAXm&#10;+n3uy+PnIbyvtNml2d/M7pdKTR/H3QuIQGO4i2/uD60ge4pr4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AGRMMAAADcAAAADwAAAAAAAAAAAAAAAACYAgAAZHJzL2Rv&#10;d25yZXYueG1sUEsFBgAAAAAEAAQA9QAAAIgDA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49" o:spid="_x0000_s1246" style="position:absolute;left:25585;top:24993;width:2965;height:2820;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j38UA&#10;AADcAAAADwAAAGRycy9kb3ducmV2LnhtbESPQYvCMBSE7wv+h/AEL6KpRWTtGkUEUREPqx72+LZ5&#10;2xabl9rEWv+9EYQ9DjPzDTNbtKYUDdWusKxgNIxAEKdWF5wpOJ/Wg08QziNrLC2Tggc5WMw7HzNM&#10;tL3zNzVHn4kAYZeggtz7KpHSpTkZdENbEQfvz9YGfZB1JnWN9wA3pYyjaCINFhwWcqxolVN6Od6M&#10;AvP4/WnS0+7gN1NtlqP42rf7iVK9brv8AuGp9f/hd3urFcTjK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KPfxQAAANwAAAAPAAAAAAAAAAAAAAAAAJgCAABkcnMv&#10;ZG93bnJldi54bWxQSwUGAAAAAAQABAD1AAAAig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50" o:spid="_x0000_s1247" style="position:absolute;left:25159;top:25457;width:2966;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cn8MA&#10;AADcAAAADwAAAGRycy9kb3ducmV2LnhtbERPz2vCMBS+C/sfwht4EU1bmMzOKDIY2xAPqx48vjVv&#10;bVnz0iWxrf/9chA8fny/19vRtKIn5xvLCtJFAoK4tLrhSsHp+DZ/BuEDssbWMim4koft5mGyxlzb&#10;gb+oL0IlYgj7HBXUIXS5lL6syaBf2I44cj/WGQwRukpqh0MMN63MkmQpDTYcG2rs6LWm8re4GAXm&#10;+n3uy+PnIbyvtNml2d/M7pdKTR/H3QuIQGO4i2/uD60ge4rz4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cn8MAAADcAAAADwAAAAAAAAAAAAAAAACYAgAAZHJzL2Rv&#10;d25yZXYueG1sUEsFBgAAAAAEAAQA9QAAAIgDA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51" o:spid="_x0000_s1248" style="position:absolute;left:24651;top:25901;width:2966;height:2820;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5BMYA&#10;AADcAAAADwAAAGRycy9kb3ducmV2LnhtbESPT2vCQBTE7wW/w/IEL1I3CVRsmo2IUGwpHvxz8PjM&#10;vibB7Ns0u43x23cFocdhZn7DZMvBNKKnztWWFcSzCARxYXXNpYLj4f15AcJ5ZI2NZVJwIwfLfPSU&#10;YartlXfU730pAoRdigoq79tUSldUZNDNbEscvG/bGfRBdqXUHV4D3DQyiaK5NFhzWKiwpXVFxWX/&#10;axSY2/nUF4fPrd+8arOKk5+p/ZorNRkPqzcQngb/H360P7SC5CWG+5lwBG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5BMYAAADcAAAADwAAAAAAAAAAAAAAAACYAgAAZHJz&#10;L2Rvd25yZXYueG1sUEsFBgAAAAAEAAQA9QAAAIsDA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roundrect id="Rectangle à coins arrondis 252" o:spid="_x0000_s1249" style="position:absolute;left:20098;top:22275;width:9151;height:3499;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eocYA&#10;AADcAAAADwAAAGRycy9kb3ducmV2LnhtbESPT2sCMRTE70K/Q3hCbzXrlopsjVKEUg8e6p/S9vZI&#10;XjdLNy/LJtXopzdCweMwM79hZovkWnGgPjSeFYxHBQhi7U3DtYL97vVhCiJEZIOtZ1JwogCL+d1g&#10;hpXxR97QYRtrkSEcKlRgY+wqKYO25DCMfEecvR/fO4xZ9rU0PR4z3LWyLIqJdNhwXrDY0dKS/t3+&#10;uUw5f+plmnx3j+sw/Xi3qy+d3rxS98P08gwiUoq38H97ZRSUTyVcz+Qj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5eocYAAADc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roundrect>
                <v:roundrect id="Rectangle à coins arrondis 253" o:spid="_x0000_s1250" style="position:absolute;left:29223;top:25495;width:5328;height:4172;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nVTMEA&#10;AADcAAAADwAAAGRycy9kb3ducmV2LnhtbESPS4vCMBSF94L/IVzBnaYqI1KNIqKgbgYfG3fX5toW&#10;m5vaRFv//UQYcHk4j48zWzSmEC+qXG5ZwaAfgSBOrM45VXA+bXoTEM4jaywsk4I3OVjM260ZxtrW&#10;fKDX0acijLCLUUHmfRlL6ZKMDLq+LYmDd7OVQR9klUpdYR3GTSGHUTSWBnMOhAxLWmWU3I9Po0C7&#10;5vLg+nz9cNdmv/+dFDupVLfTLKcgPDX+G/5vb7WC4c8IPmfCEZ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Z1UzBAAAA3AAAAA8AAAAAAAAAAAAAAAAAmAIAAGRycy9kb3du&#10;cmV2LnhtbFBLBQYAAAAABAAEAPUAAACGAwAAAAA=&#10;" fillcolor="#f2f2f2 [3052]" strokecolor="#4579b8 [3044]">
                  <v:shadow on="t" color="black" opacity="22937f" origin=",.5" offset="0,.63889mm"/>
                </v:roundrect>
                <v:shape id="Zone de texte 148" o:spid="_x0000_s1251" type="#_x0000_t202" style="position:absolute;left:19070;top:22275;width:11264;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14:paraId="1B9E8290" w14:textId="77777777" w:rsidR="00D55FA4" w:rsidRPr="00035DD7" w:rsidRDefault="00D55FA4" w:rsidP="00035DD7">
                        <w:pPr>
                          <w:pStyle w:val="NormalWeb"/>
                          <w:spacing w:before="0" w:beforeAutospacing="0" w:after="120" w:afterAutospacing="0"/>
                          <w:jc w:val="center"/>
                          <w:rPr>
                            <w:rFonts w:asciiTheme="minorHAnsi" w:hAnsiTheme="minorHAnsi"/>
                          </w:rPr>
                        </w:pPr>
                        <w:r w:rsidRPr="00035DD7">
                          <w:rPr>
                            <w:rFonts w:asciiTheme="minorHAnsi" w:eastAsia="Times New Roman" w:hAnsiTheme="minorHAnsi"/>
                            <w:color w:val="FFFFFF"/>
                            <w:sz w:val="14"/>
                            <w:szCs w:val="14"/>
                          </w:rPr>
                          <w:t>VisualGesture</w:t>
                        </w:r>
                        <w:r w:rsidRPr="00035DD7">
                          <w:rPr>
                            <w:rFonts w:asciiTheme="minorHAnsi" w:eastAsia="Times New Roman" w:hAnsiTheme="minorHAnsi"/>
                            <w:color w:val="FFFFFF"/>
                            <w:sz w:val="14"/>
                            <w:szCs w:val="14"/>
                          </w:rPr>
                          <w:br/>
                          <w:t>BuilderFrameSource</w:t>
                        </w:r>
                      </w:p>
                    </w:txbxContent>
                  </v:textbox>
                </v:shape>
                <v:shape id="Éclair 255" o:spid="_x0000_s1252" type="#_x0000_t73" style="position:absolute;left:30608;top:26479;width:2305;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6H5cIA&#10;AADcAAAADwAAAGRycy9kb3ducmV2LnhtbESPQYvCMBSE74L/ITzBm6YVXNZqFJEtujdbPXh8NM+2&#10;2LyUJmvrv98sCHscZuYbZrMbTCOe1LnasoJ4HoEgLqyuuVRwvaSzTxDOI2tsLJOCFznYbcejDSba&#10;9pzRM/elCBB2CSqovG8TKV1RkUE3ty1x8O62M+iD7EqpO+wD3DRyEUUf0mDNYaHClg4VFY/8xyjI&#10;4pL5iOd0ld180edN/C2/UqWmk2G/BuFp8P/hd/ukFSyWS/g7E4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oflwgAAANwAAAAPAAAAAAAAAAAAAAAAAJgCAABkcnMvZG93&#10;bnJldi54bWxQSwUGAAAAAAQABAD1AAAAhwMAAAAA&#10;" fillcolor="#fc0" stroked="f" strokeweight="2pt"/>
                <v:shape id="Image 256" o:spid="_x0000_s1253" type="#_x0000_t75" style="position:absolute;left:35389;top:14732;width:6909;height:8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E4LFAAAA3AAAAA8AAABkcnMvZG93bnJldi54bWxEj0FrAjEUhO+F/ofwCl5Es1WUshpFikWh&#10;UOi24PW5ebtZ3LwsSarrv28EweMwM98wy3VvW3EmHxrHCl7HGQji0umGawW/Px+jNxAhImtsHZOC&#10;KwVYr56flphrd+FvOhexFgnCIUcFJsYulzKUhiyGseuIk1c5bzEm6WupPV4S3LZykmVzabHhtGCw&#10;o3dD5an4swqmu60/zApzHFanLVdfm+JzaK9KDV76zQJEpD4+wvf2XiuYzOZwO5OO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TBOCxQAAANwAAAAPAAAAAAAAAAAAAAAA&#10;AJ8CAABkcnMvZG93bnJldi54bWxQSwUGAAAAAAQABAD3AAAAkQMAAAAA&#10;">
                  <v:imagedata r:id="rId68" o:title=""/>
                </v:shape>
                <v:shape id="Virage 257" o:spid="_x0000_s1254" style="position:absolute;left:43193;top:24530;width:2966;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YE68cA&#10;AADcAAAADwAAAGRycy9kb3ducmV2LnhtbESPT2vCQBTE7wW/w/IEL6VuDPinMRsRQWopHtQeenxm&#10;n0kw+zZmtzF++26h0OMwM79h0lVvatFR6yrLCibjCARxbnXFhYLP0/ZlAcJ5ZI21ZVLwIAerbPCU&#10;YqLtnQ/UHX0hAoRdggpK75tESpeXZNCNbUMcvIttDfog20LqFu8BbmoZR9FMGqw4LJTY0Kak/Hr8&#10;NgrM4/zV5af3vX971WY9iW/P9mOm1GjYr5cgPPX+P/zX3mkF8XQOv2fCEZ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GBOvHAAAA3AAAAA8AAAAAAAAAAAAAAAAAmAIAAGRy&#10;cy9kb3ducmV2LnhtbFBLBQYAAAAABAAEAPUAAACMAw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58" o:spid="_x0000_s1255" style="position:absolute;left:42730;top:24892;width:2965;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mQmcMA&#10;AADcAAAADwAAAGRycy9kb3ducmV2LnhtbERPz2vCMBS+C/sfwht4EU1bmMzOKDIY2xAPqx48vjVv&#10;bVnz0iWxrf/9chA8fny/19vRtKIn5xvLCtJFAoK4tLrhSsHp+DZ/BuEDssbWMim4koft5mGyxlzb&#10;gb+oL0IlYgj7HBXUIXS5lL6syaBf2I44cj/WGQwRukpqh0MMN63MkmQpDTYcG2rs6LWm8re4GAXm&#10;+n3uy+PnIbyvtNml2d/M7pdKTR/H3QuIQGO4i2/uD60ge4pr4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mQmcMAAADcAAAADwAAAAAAAAAAAAAAAACYAgAAZHJzL2Rv&#10;d25yZXYueG1sUEsFBgAAAAAEAAQA9QAAAIgDA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59" o:spid="_x0000_s1256" style="position:absolute;left:42304;top:25355;width:2966;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1AsUA&#10;AADcAAAADwAAAGRycy9kb3ducmV2LnhtbESPQYvCMBSE7wv+h/AEL6KpBWXtGkUEUREPqx72+LZ5&#10;2xabl9rEWv+9EYQ9DjPzDTNbtKYUDdWusKxgNIxAEKdWF5wpOJ/Wg08QziNrLC2Tggc5WMw7HzNM&#10;tL3zNzVHn4kAYZeggtz7KpHSpTkZdENbEQfvz9YGfZB1JnWN9wA3pYyjaCINFhwWcqxolVN6Od6M&#10;AvP4/WnS0+7gN1NtlqP42rf7iVK9brv8AuGp9f/hd3urFcTjK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TUCxQAAANwAAAAPAAAAAAAAAAAAAAAAAJgCAABkcnMv&#10;ZG93bnJldi54bWxQSwUGAAAAAAQABAD1AAAAig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shape id="Virage 260" o:spid="_x0000_s1257" style="position:absolute;left:41796;top:25800;width:2966;height:2819;rotation:180;flip:x;visibility:visible;mso-wrap-style:square;v-text-anchor:middle" coordsize="29654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NWIsIA&#10;AADcAAAADwAAAGRycy9kb3ducmV2LnhtbERPTYvCMBC9C/sfwizsRTS1h6LVKLIguyIerB48js3Y&#10;lm0mtcnW+u/NQfD4eN+LVW9q0VHrKssKJuMIBHFudcWFgtNxM5qCcB5ZY22ZFDzIwWr5MVhgqu2d&#10;D9RlvhAhhF2KCkrvm1RKl5dk0I1tQxy4q20N+gDbQuoW7yHc1DKOokQarDg0lNjQd0n5X/ZvFJjH&#10;5dzlx+3e/8y0WU/i29DuEqW+Pvv1HISn3r/FL/evVhAnYX44E4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1YiwgAAANwAAAAPAAAAAAAAAAAAAAAAAJgCAABkcnMvZG93&#10;bnJldi54bWxQSwUGAAAAAAQABAD1AAAAhwMAAAAA&#10;" path="m,281940l,158591c,90467,55225,35242,123349,35242r102711,1l226060,r70485,70485l226060,140970r,-35242l123349,105728v-29196,,-52864,23668,-52864,52864l70485,281940,,281940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281940;0,158591;123349,35242;226060,35243;226060,0;296545,70485;226060,140970;226060,105728;123349,105728;70485,158592;70485,281940;0,281940" o:connectangles="0,0,0,0,0,0,0,0,0,0,0,0"/>
                </v:shape>
                <v:roundrect id="Rectangle à coins arrondis 261" o:spid="_x0000_s1258" style="position:absolute;left:37243;top:22174;width:9151;height:3499;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Ka8UA&#10;AADcAAAADwAAAGRycy9kb3ducmV2LnhtbESPQWsCMRSE7wX/Q3iCt5pVYZGtUUSQevCgtqXt7ZG8&#10;bpZuXpZNqml/vRGEHoeZ+YZZrJJrxZn60HhWMBkXIIi1Nw3XCl5fto9zECEiG2w9k4JfCrBaDh4W&#10;WBl/4SOdT7EWGcKhQgU2xq6SMmhLDsPYd8TZ+/K9w5hlX0vT4yXDXSunRVFKhw3nBYsdbSzp79OP&#10;y5S/d71J5Wc324f528HuPnR69kqNhmn9BCJSiv/he3tnFEzLCdzO5CM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AprxQAAANw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roundrect>
                <v:roundrect id="Rectangle à coins arrondis 262" o:spid="_x0000_s1259" style="position:absolute;left:46368;top:25393;width:5328;height:4172;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6asIA&#10;AADcAAAADwAAAGRycy9kb3ducmV2LnhtbESPzWrCQBSF90LfYbgFdzppFiGkjiKlhZpNUbPp7pq5&#10;JsHMnTQzJvHtO4Lg8nB+Ps5qM5lWDNS7xrKCt2UEgri0uuFKQXH8WqQgnEfW2FomBTdysFm/zFaY&#10;aTvynoaDr0QYYZehgtr7LpPSlTUZdEvbEQfvbHuDPsi+krrHMYybVsZRlEiDDQdCjR191FReDlej&#10;QLvp94/H4nTnfpo8/0nbnVRq/jpt30F4mvwz/Gh/awVxEsP9TDg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bpqwgAAANwAAAAPAAAAAAAAAAAAAAAAAJgCAABkcnMvZG93&#10;bnJldi54bWxQSwUGAAAAAAQABAD1AAAAhwMAAAAA&#10;" fillcolor="#f2f2f2 [3052]" strokecolor="#4579b8 [3044]">
                  <v:shadow on="t" color="black" opacity="22937f" origin=",.5" offset="0,.63889mm"/>
                </v:roundrect>
                <v:shape id="Zone de texte 148" o:spid="_x0000_s1260" type="#_x0000_t202" style="position:absolute;left:36215;top:22174;width:11264;height:4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14:paraId="452BBF4A" w14:textId="77777777" w:rsidR="00D55FA4" w:rsidRPr="00035DD7" w:rsidRDefault="00D55FA4" w:rsidP="00035DD7">
                        <w:pPr>
                          <w:pStyle w:val="NormalWeb"/>
                          <w:spacing w:before="0" w:beforeAutospacing="0" w:after="120" w:afterAutospacing="0"/>
                          <w:jc w:val="center"/>
                          <w:rPr>
                            <w:rFonts w:asciiTheme="minorHAnsi" w:hAnsiTheme="minorHAnsi"/>
                          </w:rPr>
                        </w:pPr>
                        <w:r w:rsidRPr="00035DD7">
                          <w:rPr>
                            <w:rFonts w:asciiTheme="minorHAnsi" w:eastAsia="Times New Roman" w:hAnsiTheme="minorHAnsi"/>
                            <w:color w:val="FFFFFF"/>
                            <w:sz w:val="14"/>
                            <w:szCs w:val="14"/>
                          </w:rPr>
                          <w:t>VisualGesture</w:t>
                        </w:r>
                        <w:r w:rsidRPr="00035DD7">
                          <w:rPr>
                            <w:rFonts w:asciiTheme="minorHAnsi" w:eastAsia="Times New Roman" w:hAnsiTheme="minorHAnsi"/>
                            <w:color w:val="FFFFFF"/>
                            <w:sz w:val="14"/>
                            <w:szCs w:val="14"/>
                          </w:rPr>
                          <w:br/>
                          <w:t>BuilderFrameSource</w:t>
                        </w:r>
                      </w:p>
                    </w:txbxContent>
                  </v:textbox>
                </v:shape>
                <v:shape id="Éclair 264" o:spid="_x0000_s1261" type="#_x0000_t73" style="position:absolute;left:47753;top:26377;width:2305;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7ow8IA&#10;AADcAAAADwAAAGRycy9kb3ducmV2LnhtbESPQYvCMBSE74L/ITxhb5pWRNZqFJEt6m1bPXh8NM+2&#10;2LyUJmu7/94IC3scZuYbZrMbTCOe1LnasoJ4FoEgLqyuuVRwvaTTTxDOI2tsLJOCX3Kw245HG0y0&#10;7TmjZ+5LESDsElRQed8mUrqiIoNuZlvi4N1tZ9AH2ZVSd9gHuGnkPIqW0mDNYaHClg4VFY/8xyjI&#10;4pL5iN/pKrv5os+b+Cy/UqU+JsN+DcLT4P/Df+2TVjBfLuB9Jh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XujDwgAAANwAAAAPAAAAAAAAAAAAAAAAAJgCAABkcnMvZG93&#10;bnJldi54bWxQSwUGAAAAAAQABAD1AAAAhwMAAAAA&#10;" fillcolor="#fc0" stroked="f" strokeweight="2pt"/>
                <v:shape id="Zone de texte 148" o:spid="_x0000_s1262" type="#_x0000_t202" style="position:absolute;left:1000;top:1905;width:4500;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tR8YA&#10;AADcAAAADwAAAGRycy9kb3ducmV2LnhtbESPQWvCQBSE70L/w/IKvZlNA4qkWUMISIu0BzWX3p7Z&#10;ZxLMvk2zq6b99d1CweMwM98wWT6ZXlxpdJ1lBc9RDIK4trrjRkF12MxXIJxH1thbJgXf5CBfP8wy&#10;TLW98Y6ue9+IAGGXooLW+yGV0tUtGXSRHYiDd7KjQR/k2Eg94i3ATS+TOF5Kgx2HhRYHKluqz/uL&#10;UbAtNx+4OyZm9dOXr++nYviqPhdKPT1OxQsIT5O/h//bb1pBslz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ktR8YAAADcAAAADwAAAAAAAAAAAAAAAACYAgAAZHJz&#10;L2Rvd25yZXYueG1sUEsFBgAAAAAEAAQA9QAAAIsDAAAAAA==&#10;" filled="f" stroked="f" strokeweight=".5pt">
                  <v:textbox>
                    <w:txbxContent>
                      <w:p w14:paraId="1DC26747" w14:textId="77777777" w:rsidR="00D55FA4" w:rsidRPr="00C24E78" w:rsidRDefault="00D55FA4" w:rsidP="00C24E78">
                        <w:pPr>
                          <w:pStyle w:val="NormalWeb"/>
                          <w:spacing w:before="0" w:beforeAutospacing="0" w:after="120" w:afterAutospacing="0"/>
                          <w:jc w:val="center"/>
                          <w:rPr>
                            <w:rFonts w:asciiTheme="minorHAnsi" w:hAnsiTheme="minorHAnsi"/>
                            <w:b/>
                            <w:sz w:val="32"/>
                          </w:rPr>
                        </w:pPr>
                        <w:r w:rsidRPr="00C24E78">
                          <w:rPr>
                            <w:rFonts w:asciiTheme="minorHAnsi" w:eastAsia="Times New Roman" w:hAnsiTheme="minorHAnsi"/>
                            <w:b/>
                            <w:sz w:val="18"/>
                            <w:szCs w:val="14"/>
                          </w:rPr>
                          <w:t>1</w:t>
                        </w:r>
                      </w:p>
                    </w:txbxContent>
                  </v:textbox>
                </v:shape>
                <v:shape id="Zone de texte 148" o:spid="_x0000_s1263" type="#_x0000_t202" style="position:absolute;left:18365;top:1651;width:449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zMMUA&#10;AADcAAAADwAAAGRycy9kb3ducmV2LnhtbESPT4vCMBTE74LfITzBm6ZbsEjXKFIQRdyDfy7e3jbP&#10;tmzzUpuo1U+/WVjwOMzMb5jZojO1uFPrKssKPsYRCOLc6ooLBafjajQF4TyyxtoyKXiSg8W835th&#10;qu2D93Q/+EIECLsUFZTeN6mULi/JoBvbhjh4F9sa9EG2hdQtPgLc1DKOokQarDgslNhQVlL+c7gZ&#10;Bdts9YX779hMX3W23l2WzfV0nig1HHTLTxCeOv8O/7c3WkGcJPB3Jhw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7MwxQAAANwAAAAPAAAAAAAAAAAAAAAAAJgCAABkcnMv&#10;ZG93bnJldi54bWxQSwUGAAAAAAQABAD1AAAAigMAAAAA&#10;" filled="f" stroked="f" strokeweight=".5pt">
                  <v:textbox>
                    <w:txbxContent>
                      <w:p w14:paraId="273216D8" w14:textId="77777777" w:rsidR="00D55FA4" w:rsidRPr="00C24E78" w:rsidRDefault="00D55FA4" w:rsidP="00C24E78">
                        <w:pPr>
                          <w:pStyle w:val="NormalWeb"/>
                          <w:spacing w:before="0" w:beforeAutospacing="0" w:after="120" w:afterAutospacing="0"/>
                          <w:jc w:val="center"/>
                          <w:rPr>
                            <w:rFonts w:asciiTheme="minorHAnsi" w:hAnsiTheme="minorHAnsi"/>
                          </w:rPr>
                        </w:pPr>
                        <w:r>
                          <w:rPr>
                            <w:rFonts w:asciiTheme="minorHAnsi" w:eastAsia="Times New Roman" w:hAnsiTheme="minorHAnsi"/>
                            <w:b/>
                            <w:bCs/>
                            <w:sz w:val="18"/>
                            <w:szCs w:val="18"/>
                          </w:rPr>
                          <w:t>2</w:t>
                        </w:r>
                      </w:p>
                    </w:txbxContent>
                  </v:textbox>
                </v:shape>
                <v:shape id="Zone de texte 148" o:spid="_x0000_s1264" type="#_x0000_t202" style="position:absolute;left:37186;top:1778;width:449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Wq8cA&#10;AADcAAAADwAAAGRycy9kb3ducmV2LnhtbESPQWvCQBSE7wX/w/IK3uqmAa2kriEEQkXsQevF2zP7&#10;TEKzb2N2G2N/fbdQ6HGYmW+YVTqaVgzUu8aygudZBIK4tLrhSsHxo3hagnAeWWNrmRTcyUG6njys&#10;MNH2xnsaDr4SAcIuQQW1910ipStrMuhmtiMO3sX2Bn2QfSV1j7cAN62Mo2ghDTYcFmrsKK+p/Dx8&#10;GQXbvHjH/Tk2y+82f9tdsu56PM2Vmj6O2SsIT6P/D/+1N1pBvHiB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FqvHAAAA3AAAAA8AAAAAAAAAAAAAAAAAmAIAAGRy&#10;cy9kb3ducmV2LnhtbFBLBQYAAAAABAAEAPUAAACMAwAAAAA=&#10;" filled="f" stroked="f" strokeweight=".5pt">
                  <v:textbox>
                    <w:txbxContent>
                      <w:p w14:paraId="5642C19A" w14:textId="77777777" w:rsidR="00D55FA4" w:rsidRPr="00C24E78" w:rsidRDefault="00D55FA4" w:rsidP="00C24E78">
                        <w:pPr>
                          <w:pStyle w:val="NormalWeb"/>
                          <w:spacing w:before="0" w:beforeAutospacing="0" w:after="120" w:afterAutospacing="0"/>
                          <w:rPr>
                            <w:rFonts w:asciiTheme="minorHAnsi" w:hAnsiTheme="minorHAnsi"/>
                            <w:color w:val="FFFFFF" w:themeColor="background1"/>
                          </w:rPr>
                        </w:pPr>
                        <w:r w:rsidRPr="00C24E78">
                          <w:rPr>
                            <w:rFonts w:asciiTheme="minorHAnsi" w:eastAsia="Times New Roman" w:hAnsiTheme="minorHAnsi"/>
                            <w:b/>
                            <w:bCs/>
                            <w:color w:val="FFFFFF" w:themeColor="background1"/>
                            <w:sz w:val="18"/>
                            <w:szCs w:val="18"/>
                          </w:rPr>
                          <w:t>3</w:t>
                        </w:r>
                      </w:p>
                    </w:txbxContent>
                  </v:textbox>
                </v:shape>
                <v:shape id="Zone de texte 148" o:spid="_x0000_s1265" type="#_x0000_t202" style="position:absolute;left:2717;top:16764;width:449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14:paraId="4F608647" w14:textId="77777777" w:rsidR="00D55FA4" w:rsidRPr="00C24E78" w:rsidRDefault="00D55FA4" w:rsidP="00C24E78">
                        <w:pPr>
                          <w:pStyle w:val="NormalWeb"/>
                          <w:spacing w:before="0" w:beforeAutospacing="0" w:after="120" w:afterAutospacing="0"/>
                          <w:rPr>
                            <w:rFonts w:asciiTheme="minorHAnsi" w:hAnsiTheme="minorHAnsi"/>
                          </w:rPr>
                        </w:pPr>
                        <w:r w:rsidRPr="00C24E78">
                          <w:rPr>
                            <w:rFonts w:asciiTheme="minorHAnsi" w:eastAsia="Times New Roman" w:hAnsiTheme="minorHAnsi"/>
                            <w:b/>
                            <w:bCs/>
                            <w:color w:val="FFFFFF"/>
                            <w:sz w:val="18"/>
                            <w:szCs w:val="18"/>
                          </w:rPr>
                          <w:t>4</w:t>
                        </w:r>
                      </w:p>
                    </w:txbxContent>
                  </v:textbox>
                </v:shape>
                <v:shape id="Zone de texte 148" o:spid="_x0000_s1266" type="#_x0000_t202" style="position:absolute;left:20092;top:16637;width:449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QscA&#10;AADcAAAADwAAAGRycy9kb3ducmV2LnhtbESPQWvCQBSE70L/w/IKvenGQINNXUUCoUXsweilt9fs&#10;Mwlm36bZrYn++m6h4HGYmW+Y5Xo0rbhQ7xrLCuazCARxaXXDlYLjIZ8uQDiPrLG1TAqu5GC9epgs&#10;MdV24D1dCl+JAGGXooLa+y6V0pU1GXQz2xEH72R7gz7IvpK6xyHATSvjKEqkwYbDQo0dZTWV5+LH&#10;KNhm+Qfuv2KzuLXZ2+606b6Pn89KPT2Om1cQnkZ/D/+337WCOHm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UJ0LHAAAA3AAAAA8AAAAAAAAAAAAAAAAAmAIAAGRy&#10;cy9kb3ducmV2LnhtbFBLBQYAAAAABAAEAPUAAACMAwAAAAA=&#10;" filled="f" stroked="f" strokeweight=".5pt">
                  <v:textbox>
                    <w:txbxContent>
                      <w:p w14:paraId="7D158CFD" w14:textId="77777777" w:rsidR="00D55FA4" w:rsidRPr="00A25B16" w:rsidRDefault="00D55FA4" w:rsidP="00C24E78">
                        <w:pPr>
                          <w:pStyle w:val="NormalWeb"/>
                          <w:spacing w:before="0" w:beforeAutospacing="0" w:after="120" w:afterAutospacing="0"/>
                          <w:rPr>
                            <w:rFonts w:asciiTheme="minorHAnsi" w:hAnsiTheme="minorHAnsi"/>
                          </w:rPr>
                        </w:pPr>
                        <w:r w:rsidRPr="00A25B16">
                          <w:rPr>
                            <w:rFonts w:asciiTheme="minorHAnsi" w:eastAsia="Times New Roman" w:hAnsiTheme="minorHAnsi"/>
                            <w:b/>
                            <w:bCs/>
                            <w:sz w:val="18"/>
                            <w:szCs w:val="18"/>
                          </w:rPr>
                          <w:t>5</w:t>
                        </w:r>
                      </w:p>
                    </w:txbxContent>
                  </v:textbox>
                </v:shape>
                <v:shape id="Zone de texte 148" o:spid="_x0000_s1267" type="#_x0000_t202" style="position:absolute;left:36411;top:16446;width:4496;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14:paraId="1C8AA42F" w14:textId="77777777" w:rsidR="00D55FA4" w:rsidRPr="00A25B16" w:rsidRDefault="00D55FA4" w:rsidP="00C24E78">
                        <w:pPr>
                          <w:pStyle w:val="NormalWeb"/>
                          <w:spacing w:before="0" w:beforeAutospacing="0" w:after="120" w:afterAutospacing="0"/>
                          <w:jc w:val="center"/>
                          <w:rPr>
                            <w:rFonts w:asciiTheme="minorHAnsi" w:hAnsiTheme="minorHAnsi"/>
                            <w:color w:val="FFFFFF" w:themeColor="background1"/>
                          </w:rPr>
                        </w:pPr>
                        <w:r w:rsidRPr="00A25B16">
                          <w:rPr>
                            <w:rFonts w:asciiTheme="minorHAnsi" w:eastAsia="Times New Roman" w:hAnsiTheme="minorHAnsi"/>
                            <w:b/>
                            <w:bCs/>
                            <w:color w:val="FFFFFF" w:themeColor="background1"/>
                            <w:sz w:val="18"/>
                            <w:szCs w:val="18"/>
                          </w:rPr>
                          <w:t>6</w:t>
                        </w:r>
                      </w:p>
                    </w:txbxContent>
                  </v:textbox>
                </v:shape>
                <w10:anchorlock/>
              </v:group>
            </w:pict>
          </mc:Fallback>
        </mc:AlternateContent>
      </w:r>
    </w:p>
    <w:p w14:paraId="2E24136C" w14:textId="5E5C5A2C" w:rsidR="0049685E" w:rsidRDefault="00CB3708" w:rsidP="00CB3708">
      <w:pPr>
        <w:pStyle w:val="Lgende"/>
        <w:jc w:val="center"/>
      </w:pPr>
      <w:bookmarkStart w:id="129" w:name="_Ref420912013"/>
      <w:bookmarkStart w:id="130" w:name="_Ref420912021"/>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10</w:t>
      </w:r>
      <w:r w:rsidR="00046799">
        <w:rPr>
          <w:noProof/>
        </w:rPr>
        <w:fldChar w:fldCharType="end"/>
      </w:r>
      <w:bookmarkEnd w:id="129"/>
      <w:r>
        <w:t xml:space="preserve"> : </w:t>
      </w:r>
      <w:r w:rsidR="006313E2">
        <w:t>Les VisualGestureBuilderFrameSource instanciée</w:t>
      </w:r>
      <w:bookmarkEnd w:id="130"/>
      <w:r w:rsidR="00E445A9">
        <w:t>s</w:t>
      </w:r>
    </w:p>
    <w:p w14:paraId="3909E416" w14:textId="77777777" w:rsidR="009639A4" w:rsidRDefault="00A25B16" w:rsidP="00C811D8">
      <w:r>
        <w:t xml:space="preserve">Pour chaque personne détectable, on crée une nouvelle instance de </w:t>
      </w:r>
      <w:r>
        <w:rPr>
          <w:i/>
        </w:rPr>
        <w:t>VisualGestureBuilderFrameSource</w:t>
      </w:r>
      <w:r w:rsidR="008F6BF5">
        <w:t>. I</w:t>
      </w:r>
      <w:r>
        <w:t>ci, seule</w:t>
      </w:r>
      <w:r w:rsidR="008F6BF5">
        <w:t>s</w:t>
      </w:r>
      <w:r>
        <w:t xml:space="preserve"> 3 personnes sont présentes devant le capteur :</w:t>
      </w:r>
      <w:r w:rsidR="008F6BF5">
        <w:t xml:space="preserve"> les joueurs 3, 4 et 6. Cependant, </w:t>
      </w:r>
      <w:r w:rsidR="00A536DE">
        <w:t xml:space="preserve">les 6 instances de </w:t>
      </w:r>
      <w:r w:rsidR="00A536DE" w:rsidRPr="00A536DE">
        <w:rPr>
          <w:i/>
        </w:rPr>
        <w:t>VisualGestureBuilderFrameSource</w:t>
      </w:r>
      <w:r w:rsidR="00A536DE">
        <w:t xml:space="preserve"> auront été créées.</w:t>
      </w:r>
    </w:p>
    <w:p w14:paraId="4B7FEF44" w14:textId="77777777" w:rsidR="00863492" w:rsidRDefault="00371B42" w:rsidP="00134E01">
      <w:pPr>
        <w:rPr>
          <w:rFonts w:ascii="Consolas" w:hAnsi="Consolas" w:cs="Consolas"/>
          <w:color w:val="000000"/>
          <w:sz w:val="19"/>
          <w:szCs w:val="19"/>
          <w:lang w:eastAsia="fr-CH"/>
        </w:rPr>
      </w:pPr>
      <w:r>
        <w:t xml:space="preserve">Lorsqu’on instancie une </w:t>
      </w:r>
      <w:r w:rsidRPr="00A536DE">
        <w:rPr>
          <w:i/>
        </w:rPr>
        <w:t>VisualGestureBuilderFrameSource</w:t>
      </w:r>
      <w:r w:rsidR="00423F8A">
        <w:t xml:space="preserve">, on indique l’ID </w:t>
      </w:r>
      <w:r w:rsidR="0071118B">
        <w:t>du</w:t>
      </w:r>
      <w:r w:rsidR="00863492">
        <w:t xml:space="preserve"> joueur associé, comme on le voit ci-dessous :</w:t>
      </w:r>
    </w:p>
    <w:p w14:paraId="060AE44A" w14:textId="77777777" w:rsidR="00134E01" w:rsidRPr="0058626D" w:rsidRDefault="0058626D" w:rsidP="00134E01">
      <w:pPr>
        <w:pStyle w:val="Code"/>
        <w:rPr>
          <w:color w:val="000000"/>
        </w:rPr>
      </w:pPr>
      <w:r w:rsidRPr="0058626D">
        <w:t>gestureSource</w:t>
      </w:r>
      <w:r>
        <w:rPr>
          <w:color w:val="0000FF"/>
          <w:highlight w:val="white"/>
        </w:rPr>
        <w:t xml:space="preserve"> </w:t>
      </w:r>
      <w:r w:rsidRPr="00CC6B8B">
        <w:rPr>
          <w:highlight w:val="white"/>
        </w:rPr>
        <w:t>=</w:t>
      </w:r>
      <w:r w:rsidRPr="0058626D">
        <w:rPr>
          <w:color w:val="0000FF"/>
          <w:highlight w:val="white"/>
        </w:rPr>
        <w:t xml:space="preserve"> </w:t>
      </w:r>
      <w:r w:rsidR="00134E01" w:rsidRPr="0058626D">
        <w:rPr>
          <w:color w:val="0000FF"/>
          <w:highlight w:val="white"/>
        </w:rPr>
        <w:t>new</w:t>
      </w:r>
      <w:r w:rsidR="00134E01" w:rsidRPr="0058626D">
        <w:rPr>
          <w:color w:val="000000"/>
          <w:highlight w:val="white"/>
        </w:rPr>
        <w:t xml:space="preserve"> </w:t>
      </w:r>
      <w:r w:rsidR="00134E01" w:rsidRPr="0058626D">
        <w:rPr>
          <w:noProof w:val="0"/>
          <w:color w:val="2B91AF"/>
          <w:szCs w:val="16"/>
          <w:highlight w:val="white"/>
        </w:rPr>
        <w:t>VisualGestureBuilderFrameSource</w:t>
      </w:r>
      <w:r w:rsidR="00134E01" w:rsidRPr="0058626D">
        <w:rPr>
          <w:color w:val="000000"/>
          <w:highlight w:val="white"/>
        </w:rPr>
        <w:t>(</w:t>
      </w:r>
      <w:r w:rsidR="00134E01" w:rsidRPr="0058626D">
        <w:rPr>
          <w:noProof w:val="0"/>
          <w:color w:val="2B91AF"/>
          <w:szCs w:val="16"/>
          <w:highlight w:val="white"/>
        </w:rPr>
        <w:t>KinectSensor</w:t>
      </w:r>
      <w:r w:rsidR="00134E01" w:rsidRPr="0058626D">
        <w:rPr>
          <w:color w:val="000000"/>
          <w:highlight w:val="white"/>
        </w:rPr>
        <w:t xml:space="preserve">.GetDefault(), </w:t>
      </w:r>
      <w:r w:rsidR="00134E01" w:rsidRPr="00BA5E72">
        <w:rPr>
          <w:color w:val="000000"/>
          <w:highlight w:val="yellow"/>
        </w:rPr>
        <w:t>0</w:t>
      </w:r>
      <w:r w:rsidR="00134E01" w:rsidRPr="0058626D">
        <w:rPr>
          <w:color w:val="000000"/>
          <w:highlight w:val="white"/>
        </w:rPr>
        <w:t>);</w:t>
      </w:r>
    </w:p>
    <w:p w14:paraId="6AE4A387" w14:textId="17FC233A" w:rsidR="00217852" w:rsidRPr="00217852" w:rsidRDefault="00217852" w:rsidP="00217852">
      <w:pPr>
        <w:rPr>
          <w:lang w:eastAsia="fr-CH"/>
        </w:rPr>
      </w:pPr>
      <w:r w:rsidRPr="00217852">
        <w:rPr>
          <w:lang w:eastAsia="fr-CH"/>
        </w:rPr>
        <w:t xml:space="preserve">Ici, l’ID du </w:t>
      </w:r>
      <w:r>
        <w:rPr>
          <w:lang w:eastAsia="fr-CH"/>
        </w:rPr>
        <w:t>joueur est le 0, c’est-à-dire qu’aucun joueur n’</w:t>
      </w:r>
      <w:r w:rsidR="0058626D">
        <w:rPr>
          <w:lang w:eastAsia="fr-CH"/>
        </w:rPr>
        <w:t xml:space="preserve">est associé à cette source à son instanciation. </w:t>
      </w:r>
      <w:r w:rsidR="00A84654">
        <w:rPr>
          <w:lang w:eastAsia="fr-CH"/>
        </w:rPr>
        <w:t>Mais si une</w:t>
      </w:r>
      <w:r w:rsidR="007D5D29">
        <w:rPr>
          <w:lang w:eastAsia="fr-CH"/>
        </w:rPr>
        <w:t xml:space="preserve"> nouvelle</w:t>
      </w:r>
      <w:r w:rsidR="00A84654">
        <w:rPr>
          <w:lang w:eastAsia="fr-CH"/>
        </w:rPr>
        <w:t xml:space="preserve"> personne apparaît devant Kinect, il est possible de modifier l’ID</w:t>
      </w:r>
      <w:r w:rsidR="00D61F77">
        <w:rPr>
          <w:lang w:eastAsia="fr-CH"/>
        </w:rPr>
        <w:t xml:space="preserve"> du joueur</w:t>
      </w:r>
      <w:r w:rsidR="007A7452">
        <w:rPr>
          <w:lang w:eastAsia="fr-CH"/>
        </w:rPr>
        <w:t xml:space="preserve"> </w:t>
      </w:r>
      <w:r w:rsidR="007A7452" w:rsidRPr="00D54A28">
        <w:rPr>
          <w:i/>
          <w:lang w:eastAsia="fr-CH"/>
        </w:rPr>
        <w:t>tracé</w:t>
      </w:r>
      <w:r w:rsidR="00B06428">
        <w:t xml:space="preserve"> de la source</w:t>
      </w:r>
      <w:r w:rsidR="00A84654">
        <w:rPr>
          <w:lang w:eastAsia="fr-CH"/>
        </w:rPr>
        <w:t xml:space="preserve"> comme ceci :</w:t>
      </w:r>
    </w:p>
    <w:p w14:paraId="6062582B" w14:textId="77777777" w:rsidR="00CB3708" w:rsidRPr="004828B0" w:rsidRDefault="00462D2A" w:rsidP="00462D2A">
      <w:pPr>
        <w:pStyle w:val="Code"/>
        <w:rPr>
          <w:lang w:val="fr-CH"/>
        </w:rPr>
      </w:pPr>
      <w:r w:rsidRPr="004828B0">
        <w:rPr>
          <w:highlight w:val="white"/>
          <w:lang w:val="fr-CH"/>
        </w:rPr>
        <w:t xml:space="preserve">gestureSource.TrackingId = </w:t>
      </w:r>
      <w:r w:rsidR="00BA5E72" w:rsidRPr="004828B0">
        <w:rPr>
          <w:highlight w:val="white"/>
          <w:lang w:val="fr-CH"/>
        </w:rPr>
        <w:t>4566221</w:t>
      </w:r>
      <w:r w:rsidRPr="004828B0">
        <w:rPr>
          <w:highlight w:val="white"/>
          <w:lang w:val="fr-CH"/>
        </w:rPr>
        <w:t>;</w:t>
      </w:r>
    </w:p>
    <w:p w14:paraId="37DD59A4" w14:textId="77777777" w:rsidR="00462D2A" w:rsidRDefault="00905729" w:rsidP="00462D2A">
      <w:pPr>
        <w:rPr>
          <w:rStyle w:val="Emphaseple"/>
        </w:rPr>
      </w:pPr>
      <w:r>
        <w:rPr>
          <w:rStyle w:val="Emphaseple"/>
        </w:rPr>
        <w:t xml:space="preserve">Information : </w:t>
      </w:r>
      <w:r w:rsidR="00A646B4">
        <w:rPr>
          <w:rStyle w:val="Emphaseple"/>
        </w:rPr>
        <w:t>chaque body contient un ID, comme on le verra un peu plus loin dans ce chapitre. C’est cet ID qu’il faut indiquer dans la VisualGestureBuilderFrameSource instanciée.</w:t>
      </w:r>
    </w:p>
    <w:p w14:paraId="41C4B142" w14:textId="3879256B" w:rsidR="00915AB5" w:rsidRPr="00505066" w:rsidRDefault="00F74CBB" w:rsidP="00462D2A">
      <w:r>
        <w:t xml:space="preserve">Pour aider au développement </w:t>
      </w:r>
      <w:r w:rsidR="005C66E5">
        <w:t xml:space="preserve">de la détection de mouvement dans ce projet, </w:t>
      </w:r>
      <w:r w:rsidR="00B23505">
        <w:t>la</w:t>
      </w:r>
      <w:r w:rsidR="005C66E5">
        <w:t xml:space="preserve"> cla</w:t>
      </w:r>
      <w:r w:rsidR="00B23505">
        <w:t xml:space="preserve">sse </w:t>
      </w:r>
      <w:r w:rsidR="00B23505">
        <w:rPr>
          <w:i/>
        </w:rPr>
        <w:t>GestureDetector</w:t>
      </w:r>
      <w:r w:rsidR="00B23505">
        <w:t xml:space="preserve">, fournie, a été </w:t>
      </w:r>
      <w:r w:rsidR="009756A0">
        <w:t>codée</w:t>
      </w:r>
      <w:r w:rsidR="00B23505">
        <w:t>.</w:t>
      </w:r>
      <w:r w:rsidR="00E1417C">
        <w:t xml:space="preserve"> Elle correspond à un détecte</w:t>
      </w:r>
      <w:r w:rsidR="002D4838">
        <w:t>ur de mouvement</w:t>
      </w:r>
      <w:r w:rsidR="000F1E58">
        <w:t xml:space="preserve"> pour </w:t>
      </w:r>
      <w:r w:rsidR="00C205AD">
        <w:t>un certain</w:t>
      </w:r>
      <w:r w:rsidR="0083647E">
        <w:t xml:space="preserve"> </w:t>
      </w:r>
      <w:r w:rsidR="00D342FD">
        <w:t>joueur</w:t>
      </w:r>
      <w:r w:rsidR="00B3438B">
        <w:t xml:space="preserve">. Elle contient les événements </w:t>
      </w:r>
      <w:r w:rsidR="00BD3071">
        <w:rPr>
          <w:i/>
        </w:rPr>
        <w:t>Gesture</w:t>
      </w:r>
      <w:r w:rsidR="00505066" w:rsidRPr="00505066">
        <w:rPr>
          <w:i/>
        </w:rPr>
        <w:t>Detected</w:t>
      </w:r>
      <w:r w:rsidR="00505066">
        <w:t xml:space="preserve"> et </w:t>
      </w:r>
      <w:r w:rsidR="00505066">
        <w:rPr>
          <w:i/>
        </w:rPr>
        <w:t>Gesture</w:t>
      </w:r>
      <w:r w:rsidR="00BD3071">
        <w:rPr>
          <w:i/>
        </w:rPr>
        <w:t>First</w:t>
      </w:r>
      <w:r w:rsidR="00505066">
        <w:rPr>
          <w:i/>
        </w:rPr>
        <w:t>Detected</w:t>
      </w:r>
      <w:r w:rsidR="00BD3071">
        <w:t xml:space="preserve"> qui sont déclenché</w:t>
      </w:r>
      <w:r w:rsidR="00AD5156">
        <w:t>s</w:t>
      </w:r>
      <w:r w:rsidR="00125365">
        <w:t xml:space="preserve"> </w:t>
      </w:r>
      <w:r w:rsidR="00125365">
        <w:lastRenderedPageBreak/>
        <w:t>lorsqu</w:t>
      </w:r>
      <w:r w:rsidR="00E445A9">
        <w:t>’</w:t>
      </w:r>
      <w:r w:rsidR="00125365">
        <w:t xml:space="preserve">un mouvement a été détecté, pour la première fois ou non. </w:t>
      </w:r>
      <w:r w:rsidR="00AC5F26">
        <w:t>Cette classe est utilisable de suite</w:t>
      </w:r>
      <w:r w:rsidR="00F834E4">
        <w:t xml:space="preserve"> et son utilisation sera vue plus loin (p. </w:t>
      </w:r>
      <w:r w:rsidR="00F834E4">
        <w:fldChar w:fldCharType="begin"/>
      </w:r>
      <w:r w:rsidR="00F834E4">
        <w:instrText xml:space="preserve"> PAGEREF _Ref420936266 \h </w:instrText>
      </w:r>
      <w:r w:rsidR="00F834E4">
        <w:fldChar w:fldCharType="separate"/>
      </w:r>
      <w:r w:rsidR="00F834E4">
        <w:rPr>
          <w:noProof/>
        </w:rPr>
        <w:t>42</w:t>
      </w:r>
      <w:r w:rsidR="00F834E4">
        <w:fldChar w:fldCharType="end"/>
      </w:r>
      <w:r w:rsidR="00F834E4">
        <w:t>)</w:t>
      </w:r>
      <w:r w:rsidR="00387B7E">
        <w:t>.</w:t>
      </w:r>
    </w:p>
    <w:p w14:paraId="31D11229" w14:textId="77777777" w:rsidR="00B17F61" w:rsidRDefault="00B17F61" w:rsidP="007B1C1C">
      <w:pPr>
        <w:pStyle w:val="Titre2"/>
      </w:pPr>
      <w:bookmarkStart w:id="131" w:name="_Ref421003623"/>
      <w:bookmarkStart w:id="132" w:name="_Toc421258522"/>
      <w:r>
        <w:t>Principe de la détection de mouvement dans le projet</w:t>
      </w:r>
      <w:bookmarkEnd w:id="131"/>
      <w:bookmarkEnd w:id="132"/>
    </w:p>
    <w:p w14:paraId="3CB278ED" w14:textId="1E70B803" w:rsidR="00385DD8" w:rsidRPr="00385DD8" w:rsidRDefault="00385DD8" w:rsidP="00385DD8">
      <w:pPr>
        <w:pStyle w:val="Titre3"/>
      </w:pPr>
      <w:bookmarkStart w:id="133" w:name="_Ref421019499"/>
      <w:bookmarkStart w:id="134" w:name="_Toc421258523"/>
      <w:r>
        <w:t xml:space="preserve">Récupérer la liste des </w:t>
      </w:r>
      <w:r>
        <w:rPr>
          <w:i/>
        </w:rPr>
        <w:t>bod</w:t>
      </w:r>
      <w:r w:rsidR="00E445A9">
        <w:rPr>
          <w:i/>
        </w:rPr>
        <w:t>ies</w:t>
      </w:r>
      <w:r>
        <w:t xml:space="preserve"> présents</w:t>
      </w:r>
      <w:bookmarkEnd w:id="133"/>
      <w:bookmarkEnd w:id="134"/>
    </w:p>
    <w:p w14:paraId="25D5E142" w14:textId="4886F69D" w:rsidR="007B1C1C" w:rsidRDefault="007B1C1C" w:rsidP="007B1C1C">
      <w:r w:rsidRPr="000E630A">
        <w:t>Pour ce projet, la classe</w:t>
      </w:r>
      <w:r w:rsidRPr="000E630A">
        <w:rPr>
          <w:i/>
        </w:rPr>
        <w:t xml:space="preserve"> </w:t>
      </w:r>
      <w:r w:rsidRPr="000E630A">
        <w:rPr>
          <w:i/>
        </w:rPr>
        <w:fldChar w:fldCharType="begin"/>
      </w:r>
      <w:r w:rsidRPr="000E630A">
        <w:rPr>
          <w:i/>
        </w:rPr>
        <w:instrText xml:space="preserve"> REF _Ref419807620 \h  \* MERGEFORMAT </w:instrText>
      </w:r>
      <w:r w:rsidRPr="000E630A">
        <w:rPr>
          <w:i/>
        </w:rPr>
      </w:r>
      <w:r w:rsidRPr="000E630A">
        <w:rPr>
          <w:i/>
        </w:rPr>
        <w:fldChar w:fldCharType="separate"/>
      </w:r>
      <w:r w:rsidRPr="000E630A">
        <w:rPr>
          <w:i/>
        </w:rPr>
        <w:t>BodyFrameSource</w:t>
      </w:r>
      <w:r w:rsidRPr="000E630A">
        <w:rPr>
          <w:i/>
        </w:rPr>
        <w:fldChar w:fldCharType="end"/>
      </w:r>
      <w:r w:rsidRPr="000E630A">
        <w:t xml:space="preserve">, telle que vue au chapitre </w:t>
      </w:r>
      <w:r w:rsidRPr="000E630A">
        <w:fldChar w:fldCharType="begin"/>
      </w:r>
      <w:r w:rsidRPr="000E630A">
        <w:instrText xml:space="preserve"> REF _Ref419726367 \r \h </w:instrText>
      </w:r>
      <w:r w:rsidRPr="000E630A">
        <w:fldChar w:fldCharType="separate"/>
      </w:r>
      <w:r w:rsidRPr="000E630A">
        <w:t>3.1</w:t>
      </w:r>
      <w:r w:rsidRPr="000E630A">
        <w:fldChar w:fldCharType="end"/>
      </w:r>
      <w:r w:rsidRPr="000E630A">
        <w:t xml:space="preserve">, sera utilisée, ainsi que la </w:t>
      </w:r>
      <w:r w:rsidRPr="000E630A">
        <w:rPr>
          <w:i/>
        </w:rPr>
        <w:t>BodyFrame</w:t>
      </w:r>
      <w:r w:rsidRPr="000E630A">
        <w:t xml:space="preserve"> correspondant</w:t>
      </w:r>
      <w:r>
        <w:t>e</w:t>
      </w:r>
      <w:r w:rsidRPr="000E630A">
        <w:t xml:space="preserve">. Pour rappel, la source </w:t>
      </w:r>
      <w:r w:rsidRPr="000E630A">
        <w:rPr>
          <w:i/>
        </w:rPr>
        <w:fldChar w:fldCharType="begin"/>
      </w:r>
      <w:r w:rsidRPr="000E630A">
        <w:rPr>
          <w:i/>
        </w:rPr>
        <w:instrText xml:space="preserve"> REF _Ref419807620 \h  \* MERGEFORMAT </w:instrText>
      </w:r>
      <w:r w:rsidRPr="000E630A">
        <w:rPr>
          <w:i/>
        </w:rPr>
      </w:r>
      <w:r w:rsidRPr="000E630A">
        <w:rPr>
          <w:i/>
        </w:rPr>
        <w:fldChar w:fldCharType="separate"/>
      </w:r>
      <w:r w:rsidRPr="000E630A">
        <w:rPr>
          <w:i/>
        </w:rPr>
        <w:t>BodyFrameSource</w:t>
      </w:r>
      <w:r w:rsidRPr="000E630A">
        <w:rPr>
          <w:i/>
        </w:rPr>
        <w:fldChar w:fldCharType="end"/>
      </w:r>
      <w:r w:rsidRPr="000E630A">
        <w:t xml:space="preserve"> permet de récupérer une liste de tous les </w:t>
      </w:r>
      <w:r w:rsidRPr="000E630A">
        <w:rPr>
          <w:i/>
        </w:rPr>
        <w:t>bod</w:t>
      </w:r>
      <w:r w:rsidR="00E445A9">
        <w:rPr>
          <w:i/>
        </w:rPr>
        <w:t>ies</w:t>
      </w:r>
      <w:r w:rsidRPr="000E630A">
        <w:rPr>
          <w:rStyle w:val="Appelnotedebasdep"/>
          <w:i/>
        </w:rPr>
        <w:footnoteReference w:id="11"/>
      </w:r>
      <w:r w:rsidRPr="000E630A">
        <w:rPr>
          <w:i/>
        </w:rPr>
        <w:t xml:space="preserve"> </w:t>
      </w:r>
      <w:r w:rsidRPr="000E630A">
        <w:t xml:space="preserve">visibles par Kinect. L’utilisation de celle-ci est donnée en exemple dans le chapitre </w:t>
      </w:r>
      <w:r w:rsidRPr="000E630A">
        <w:fldChar w:fldCharType="begin"/>
      </w:r>
      <w:r w:rsidRPr="000E630A">
        <w:instrText xml:space="preserve"> REF _Ref420651126 \r \h </w:instrText>
      </w:r>
      <w:r w:rsidRPr="000E630A">
        <w:fldChar w:fldCharType="separate"/>
      </w:r>
      <w:r w:rsidRPr="000E630A">
        <w:t>3.2</w:t>
      </w:r>
      <w:r w:rsidRPr="000E630A">
        <w:fldChar w:fldCharType="end"/>
      </w:r>
      <w:r w:rsidR="00EE75E5">
        <w:t xml:space="preserve">, en page </w:t>
      </w:r>
      <w:r w:rsidR="00EE75E5">
        <w:fldChar w:fldCharType="begin"/>
      </w:r>
      <w:r w:rsidR="00EE75E5">
        <w:instrText xml:space="preserve"> PAGEREF BodyFrame \h </w:instrText>
      </w:r>
      <w:r w:rsidR="00EE75E5">
        <w:fldChar w:fldCharType="separate"/>
      </w:r>
      <w:r w:rsidR="00EE75E5">
        <w:rPr>
          <w:noProof/>
        </w:rPr>
        <w:t>19</w:t>
      </w:r>
      <w:r w:rsidR="00EE75E5">
        <w:fldChar w:fldCharType="end"/>
      </w:r>
      <w:r w:rsidR="00D125A2">
        <w:t>.</w:t>
      </w:r>
      <w:r w:rsidR="006E613F">
        <w:t xml:space="preserve"> </w:t>
      </w:r>
      <w:r w:rsidR="002D6173">
        <w:t>La figure</w:t>
      </w:r>
      <w:r w:rsidR="006E613F">
        <w:t xml:space="preserve"> </w:t>
      </w:r>
      <w:r w:rsidR="002D6173">
        <w:fldChar w:fldCharType="begin"/>
      </w:r>
      <w:r w:rsidR="002D6173">
        <w:instrText xml:space="preserve"> REF _Ref420929567 \p \h </w:instrText>
      </w:r>
      <w:r w:rsidR="002D6173">
        <w:fldChar w:fldCharType="separate"/>
      </w:r>
      <w:r w:rsidR="002D6173">
        <w:t>ci-dessous</w:t>
      </w:r>
      <w:r w:rsidR="002D6173">
        <w:fldChar w:fldCharType="end"/>
      </w:r>
      <w:r w:rsidR="002D6173">
        <w:t xml:space="preserve"> </w:t>
      </w:r>
      <w:r w:rsidR="003650A6">
        <w:t>le reprend</w:t>
      </w:r>
      <w:r w:rsidR="002D6173">
        <w:t xml:space="preserve"> dans le cadre du projet </w:t>
      </w:r>
      <w:r w:rsidR="002D6173">
        <w:rPr>
          <w:i/>
        </w:rPr>
        <w:t>Kinect PowerPoint</w:t>
      </w:r>
      <w:r w:rsidR="007D31B8">
        <w:rPr>
          <w:i/>
        </w:rPr>
        <w:t> </w:t>
      </w:r>
      <w:r w:rsidR="007D31B8">
        <w:t xml:space="preserve">: </w:t>
      </w:r>
      <w:r w:rsidR="002D6173">
        <w:t xml:space="preserve"> </w:t>
      </w:r>
    </w:p>
    <w:p w14:paraId="192F6D8E" w14:textId="77777777" w:rsidR="00D125A2" w:rsidRDefault="00D125A2" w:rsidP="00D125A2">
      <w:pPr>
        <w:keepNext/>
        <w:jc w:val="center"/>
      </w:pPr>
      <w:r>
        <w:rPr>
          <w:noProof/>
          <w:lang w:eastAsia="fr-CH"/>
        </w:rPr>
        <mc:AlternateContent>
          <mc:Choice Requires="wpc">
            <w:drawing>
              <wp:inline distT="0" distB="0" distL="0" distR="0" wp14:anchorId="58B3CA86" wp14:editId="046D6CC5">
                <wp:extent cx="4637405" cy="2223821"/>
                <wp:effectExtent l="19050" t="0" r="0" b="5080"/>
                <wp:docPr id="411" name="Zone de dessin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6" name="Éclair 396"/>
                        <wps:cNvSpPr/>
                        <wps:spPr>
                          <a:xfrm>
                            <a:off x="2764977" y="112353"/>
                            <a:ext cx="230936" cy="230936"/>
                          </a:xfrm>
                          <a:prstGeom prst="lightningBolt">
                            <a:avLst/>
                          </a:prstGeom>
                          <a:solidFill>
                            <a:srgbClr val="FFCC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Virage 397"/>
                        <wps:cNvSpPr/>
                        <wps:spPr>
                          <a:xfrm rot="10800000" flipH="1">
                            <a:off x="614664" y="3053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8" name="Virage 398"/>
                        <wps:cNvSpPr/>
                        <wps:spPr>
                          <a:xfrm rot="10800000" flipH="1">
                            <a:off x="568014" y="3412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Virage 399"/>
                        <wps:cNvSpPr/>
                        <wps:spPr>
                          <a:xfrm rot="10800000" flipH="1">
                            <a:off x="525764" y="38785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0" name="Virage 400"/>
                        <wps:cNvSpPr/>
                        <wps:spPr>
                          <a:xfrm rot="10800000" flipH="1">
                            <a:off x="474964" y="432305"/>
                            <a:ext cx="1322880" cy="1258656"/>
                          </a:xfrm>
                          <a:prstGeom prst="bentArrow">
                            <a:avLst/>
                          </a:prstGeom>
                          <a:effectLst>
                            <a:outerShdw blurRad="50800" dist="38100" algn="l" rotWithShape="0">
                              <a:prstClr val="black">
                                <a:alpha val="40000"/>
                              </a:prstClr>
                            </a:outerShdw>
                          </a:effectLst>
                        </wps:spPr>
                        <wps:style>
                          <a:lnRef idx="1">
                            <a:schemeClr val="accent3"/>
                          </a:lnRef>
                          <a:fillRef idx="3">
                            <a:schemeClr val="accent3"/>
                          </a:fillRef>
                          <a:effectRef idx="2">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1" name="Rectangle à coins arrondis 401"/>
                        <wps:cNvSpPr/>
                        <wps:spPr>
                          <a:xfrm>
                            <a:off x="35999" y="35999"/>
                            <a:ext cx="1682750" cy="425450"/>
                          </a:xfrm>
                          <a:prstGeom prst="roundRect">
                            <a:avLst>
                              <a:gd name="adj" fmla="val 20667"/>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Zone de texte 402"/>
                        <wps:cNvSpPr txBox="1"/>
                        <wps:spPr>
                          <a:xfrm>
                            <a:off x="131249" y="86787"/>
                            <a:ext cx="154051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E5966" w14:textId="77777777" w:rsidR="00D55FA4" w:rsidRPr="00C42CAF" w:rsidRDefault="00D55FA4" w:rsidP="00D125A2">
                              <w:pPr>
                                <w:jc w:val="center"/>
                                <w:rPr>
                                  <w:color w:val="FFFFFF" w:themeColor="background1"/>
                                </w:rPr>
                              </w:pPr>
                              <w:r>
                                <w:rPr>
                                  <w:color w:val="FFFFFF" w:themeColor="background1"/>
                                </w:rPr>
                                <w:t>BodyFrameSource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03" name="Zone de texte 24"/>
                        <wps:cNvSpPr txBox="1"/>
                        <wps:spPr>
                          <a:xfrm>
                            <a:off x="891920" y="1229565"/>
                            <a:ext cx="569595"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D75D4" w14:textId="77777777" w:rsidR="00D55FA4" w:rsidRPr="009A7469" w:rsidRDefault="00D55FA4" w:rsidP="00D125A2">
                              <w:pPr>
                                <w:pStyle w:val="NormalWeb"/>
                                <w:spacing w:before="0" w:beforeAutospacing="0" w:after="120" w:afterAutospacing="0"/>
                                <w:jc w:val="center"/>
                                <w:rPr>
                                  <w:rFonts w:asciiTheme="minorHAnsi" w:hAnsiTheme="minorHAnsi"/>
                                </w:rPr>
                              </w:pPr>
                              <w:r w:rsidRPr="009A7469">
                                <w:rPr>
                                  <w:rFonts w:asciiTheme="minorHAnsi" w:eastAsia="Times New Roman" w:hAnsiTheme="minorHAnsi"/>
                                  <w:lang w:val="fr-FR"/>
                                </w:rPr>
                                <w:t>30fps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04" name="Rectangle à coins arrondis 404"/>
                        <wps:cNvSpPr/>
                        <wps:spPr>
                          <a:xfrm>
                            <a:off x="2144479" y="461449"/>
                            <a:ext cx="2378078" cy="1661499"/>
                          </a:xfrm>
                          <a:prstGeom prst="roundRect">
                            <a:avLst>
                              <a:gd name="adj" fmla="val 20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5" name="Zone de texte 24"/>
                        <wps:cNvSpPr txBox="1"/>
                        <wps:spPr>
                          <a:xfrm>
                            <a:off x="2266973" y="510661"/>
                            <a:ext cx="214503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FBFC05" w14:textId="77777777" w:rsidR="00D55FA4" w:rsidRPr="00F200E4" w:rsidRDefault="00D55FA4" w:rsidP="00D125A2">
                              <w:pPr>
                                <w:pStyle w:val="NormalWeb"/>
                                <w:spacing w:before="0" w:beforeAutospacing="0" w:after="120" w:afterAutospacing="0"/>
                                <w:jc w:val="center"/>
                                <w:rPr>
                                  <w:rFonts w:asciiTheme="minorHAnsi" w:hAnsiTheme="minorHAnsi"/>
                                  <w:sz w:val="22"/>
                                </w:rPr>
                              </w:pPr>
                              <w:r w:rsidRPr="00F200E4">
                                <w:rPr>
                                  <w:rFonts w:asciiTheme="minorHAnsi" w:eastAsia="Times New Roman" w:hAnsiTheme="minorHAnsi"/>
                                  <w:sz w:val="22"/>
                                  <w:lang w:val="fr-FR"/>
                                </w:rPr>
                                <w:t>R</w:t>
                              </w:r>
                              <w:r>
                                <w:rPr>
                                  <w:rFonts w:asciiTheme="minorHAnsi" w:eastAsia="Times New Roman" w:hAnsiTheme="minorHAnsi"/>
                                  <w:sz w:val="22"/>
                                  <w:lang w:val="fr-FR"/>
                                </w:rPr>
                                <w:t xml:space="preserve">éception d’une </w:t>
                              </w:r>
                              <w:r w:rsidRPr="00F200E4">
                                <w:rPr>
                                  <w:rFonts w:asciiTheme="minorHAnsi" w:eastAsia="Times New Roman" w:hAnsiTheme="minorHAnsi"/>
                                  <w:b/>
                                  <w:sz w:val="22"/>
                                  <w:lang w:val="fr-FR"/>
                                </w:rPr>
                                <w:t>BodyFrame</w:t>
                              </w:r>
                              <w:r w:rsidRPr="00F200E4">
                                <w:rPr>
                                  <w:rFonts w:asciiTheme="minorHAnsi" w:eastAsia="Times New Roman" w:hAnsiTheme="minorHAnsi"/>
                                  <w:sz w:val="22"/>
                                  <w:lang w:val="fr-FR"/>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06" name="Zone de texte 24"/>
                        <wps:cNvSpPr txBox="1"/>
                        <wps:spPr>
                          <a:xfrm>
                            <a:off x="2944977" y="99645"/>
                            <a:ext cx="89281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4B2E5" w14:textId="77777777" w:rsidR="00D55FA4" w:rsidRPr="002A06F6" w:rsidRDefault="00D55FA4" w:rsidP="00D125A2">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Evénement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07" name="Zone de texte 24"/>
                        <wps:cNvSpPr txBox="1"/>
                        <wps:spPr>
                          <a:xfrm>
                            <a:off x="2175257" y="1210525"/>
                            <a:ext cx="27559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6CEC5D" w14:textId="77777777" w:rsidR="00D55FA4" w:rsidRPr="00B16612" w:rsidRDefault="00D55FA4" w:rsidP="00D125A2">
                              <w:pPr>
                                <w:pStyle w:val="NormalWeb"/>
                                <w:spacing w:before="0" w:beforeAutospacing="0" w:after="120" w:afterAutospacing="0"/>
                                <w:rPr>
                                  <w:rFonts w:asciiTheme="minorHAnsi" w:hAnsiTheme="minorHAnsi"/>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08" name="Rectangle à coins arrondis 408"/>
                        <wps:cNvSpPr/>
                        <wps:spPr>
                          <a:xfrm>
                            <a:off x="2471497" y="831156"/>
                            <a:ext cx="1815384" cy="1143000"/>
                          </a:xfrm>
                          <a:prstGeom prst="roundRect">
                            <a:avLst>
                              <a:gd name="adj" fmla="val 6190"/>
                            </a:avLst>
                          </a:prstGeom>
                          <a:solidFill>
                            <a:schemeClr val="bg1"/>
                          </a:solidFill>
                          <a:effectLst/>
                          <a:scene3d>
                            <a:camera prst="orthographicFront"/>
                            <a:lightRig rig="balanced" dir="t"/>
                          </a:scene3d>
                          <a:sp3d extrusionH="31750" prstMaterial="matte">
                            <a:bevelT/>
                            <a:bevelB/>
                          </a:sp3d>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Zone de texte 24"/>
                        <wps:cNvSpPr txBox="1"/>
                        <wps:spPr>
                          <a:xfrm>
                            <a:off x="2556257" y="882295"/>
                            <a:ext cx="27559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F3BC4C" w14:textId="77777777" w:rsidR="00D55FA4" w:rsidRPr="00E05AEA" w:rsidRDefault="00D55FA4" w:rsidP="00D125A2">
                              <w:pPr>
                                <w:pStyle w:val="NormalWeb"/>
                                <w:spacing w:before="0" w:beforeAutospacing="0" w:after="120" w:afterAutospacing="0"/>
                                <w:rPr>
                                  <w:rFonts w:asciiTheme="minorHAnsi" w:hAnsiTheme="minorHAnsi"/>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0" name="Zone de texte 24"/>
                        <wps:cNvSpPr txBox="1"/>
                        <wps:spPr>
                          <a:xfrm>
                            <a:off x="2537572" y="798146"/>
                            <a:ext cx="1705244" cy="1133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9B042A" w14:textId="77777777" w:rsidR="00D55FA4" w:rsidRPr="00D125A2" w:rsidRDefault="00D55FA4" w:rsidP="00E70EAF">
                              <w:pPr>
                                <w:pStyle w:val="NormalWeb"/>
                                <w:numPr>
                                  <w:ilvl w:val="0"/>
                                  <w:numId w:val="10"/>
                                </w:numPr>
                                <w:spacing w:before="0" w:beforeAutospacing="0" w:after="120" w:afterAutospacing="0"/>
                                <w:ind w:left="142" w:hanging="142"/>
                                <w:rPr>
                                  <w:rFonts w:asciiTheme="minorHAnsi" w:hAnsiTheme="minorHAnsi"/>
                                  <w:sz w:val="16"/>
                                </w:rPr>
                              </w:pPr>
                              <w:r w:rsidRPr="00D125A2">
                                <w:rPr>
                                  <w:rFonts w:asciiTheme="minorHAnsi" w:hAnsiTheme="minorHAnsi"/>
                                  <w:sz w:val="16"/>
                                </w:rPr>
                                <w:t xml:space="preserve">Met à jour un tableau de </w:t>
                              </w:r>
                              <w:r w:rsidRPr="00D125A2">
                                <w:rPr>
                                  <w:rFonts w:asciiTheme="minorHAnsi" w:hAnsiTheme="minorHAnsi"/>
                                  <w:i/>
                                  <w:sz w:val="16"/>
                                </w:rPr>
                                <w:t>body</w:t>
                              </w:r>
                              <w:r w:rsidRPr="00D125A2">
                                <w:rPr>
                                  <w:rFonts w:asciiTheme="minorHAnsi" w:hAnsiTheme="minorHAnsi"/>
                                  <w:sz w:val="16"/>
                                </w:rPr>
                                <w:t xml:space="preserve"> déjà déclaré et initialisé à l’aide de la méthode </w:t>
                              </w:r>
                              <w:r w:rsidRPr="00D125A2">
                                <w:rPr>
                                  <w:rFonts w:asciiTheme="minorHAnsi" w:hAnsiTheme="minorHAnsi"/>
                                  <w:i/>
                                  <w:sz w:val="16"/>
                                </w:rPr>
                                <w:t>frame.</w:t>
                              </w:r>
                              <w:r w:rsidRPr="00D125A2">
                                <w:rPr>
                                  <w:sz w:val="20"/>
                                </w:rPr>
                                <w:t xml:space="preserve"> </w:t>
                              </w:r>
                              <w:r w:rsidRPr="00D125A2">
                                <w:rPr>
                                  <w:rFonts w:asciiTheme="minorHAnsi" w:hAnsiTheme="minorHAnsi"/>
                                  <w:i/>
                                  <w:sz w:val="16"/>
                                </w:rPr>
                                <w:t>GetAndRefreshBodyData</w:t>
                              </w:r>
                              <w:r>
                                <w:rPr>
                                  <w:rFonts w:asciiTheme="minorHAnsi" w:hAnsiTheme="minorHAnsi"/>
                                  <w:i/>
                                  <w:sz w:val="16"/>
                                </w:rPr>
                                <w:t>()</w:t>
                              </w:r>
                            </w:p>
                            <w:p w14:paraId="10FBB439" w14:textId="77777777" w:rsidR="00D55FA4" w:rsidRDefault="00D55FA4" w:rsidP="00E70EAF">
                              <w:pPr>
                                <w:pStyle w:val="NormalWeb"/>
                                <w:numPr>
                                  <w:ilvl w:val="0"/>
                                  <w:numId w:val="10"/>
                                </w:numPr>
                                <w:spacing w:before="0" w:beforeAutospacing="0" w:after="120" w:afterAutospacing="0"/>
                                <w:ind w:left="142" w:hanging="142"/>
                                <w:rPr>
                                  <w:rFonts w:asciiTheme="minorHAnsi" w:hAnsiTheme="minorHAnsi"/>
                                  <w:sz w:val="16"/>
                                </w:rPr>
                              </w:pPr>
                              <w:r>
                                <w:rPr>
                                  <w:rFonts w:asciiTheme="minorHAnsi" w:hAnsiTheme="minorHAnsi"/>
                                  <w:sz w:val="16"/>
                                </w:rPr>
                                <w:t>Utilise ce tableau mis à jour</w:t>
                              </w:r>
                            </w:p>
                            <w:p w14:paraId="233DB704" w14:textId="77777777" w:rsidR="00D55FA4" w:rsidRPr="005E7FFC" w:rsidRDefault="00D55FA4" w:rsidP="00E70EAF">
                              <w:pPr>
                                <w:pStyle w:val="NormalWeb"/>
                                <w:numPr>
                                  <w:ilvl w:val="0"/>
                                  <w:numId w:val="10"/>
                                </w:numPr>
                                <w:spacing w:before="0" w:beforeAutospacing="0" w:after="120" w:afterAutospacing="0"/>
                                <w:ind w:left="142" w:hanging="142"/>
                                <w:rPr>
                                  <w:rFonts w:asciiTheme="minorHAnsi" w:hAnsiTheme="minorHAnsi"/>
                                  <w:sz w:val="16"/>
                                </w:rPr>
                              </w:pPr>
                              <w:r>
                                <w:rPr>
                                  <w:rFonts w:asciiTheme="minorHAnsi" w:hAnsiTheme="minorHAnsi"/>
                                  <w:sz w:val="16"/>
                                </w:rPr>
                                <w:t>…</w:t>
                              </w:r>
                            </w:p>
                            <w:p w14:paraId="11A2D2CC" w14:textId="77777777" w:rsidR="00D55FA4" w:rsidRPr="00D125A2" w:rsidRDefault="00D55FA4" w:rsidP="005E7FFC">
                              <w:pPr>
                                <w:pStyle w:val="NormalWeb"/>
                                <w:spacing w:before="0" w:beforeAutospacing="0" w:after="120" w:afterAutospacing="0"/>
                                <w:ind w:left="142" w:hanging="142"/>
                                <w:rPr>
                                  <w:rFonts w:asciiTheme="minorHAnsi" w:hAnsiTheme="minorHAnsi"/>
                                  <w:sz w:val="16"/>
                                </w:rPr>
                              </w:pPr>
                            </w:p>
                            <w:p w14:paraId="2E7D9462" w14:textId="77777777" w:rsidR="00D55FA4" w:rsidRPr="00D125A2" w:rsidRDefault="00D55FA4" w:rsidP="005E7FFC">
                              <w:pPr>
                                <w:pStyle w:val="NormalWeb"/>
                                <w:spacing w:before="0" w:beforeAutospacing="0" w:after="120" w:afterAutospacing="0"/>
                                <w:ind w:left="142" w:hanging="142"/>
                                <w:rPr>
                                  <w:rFonts w:asciiTheme="minorHAnsi" w:hAnsiTheme="minorHAnsi"/>
                                  <w:sz w:val="16"/>
                                </w:rPr>
                              </w:pPr>
                            </w:p>
                            <w:p w14:paraId="22B236E4" w14:textId="77777777" w:rsidR="00D55FA4" w:rsidRPr="00D125A2" w:rsidRDefault="00D55FA4" w:rsidP="005E7FFC">
                              <w:pPr>
                                <w:pStyle w:val="NormalWeb"/>
                                <w:spacing w:before="0" w:beforeAutospacing="0" w:after="120" w:afterAutospacing="0"/>
                                <w:ind w:left="142" w:hanging="142"/>
                                <w:rPr>
                                  <w:rFonts w:asciiTheme="minorHAnsi" w:hAnsiTheme="minorHAnsi"/>
                                  <w:sz w:val="16"/>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8B3CA86" id="Zone de dessin 411" o:spid="_x0000_s1268" editas="canvas" style="width:365.15pt;height:175.1pt;mso-position-horizontal-relative:char;mso-position-vertical-relative:line" coordsize="46374,22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">
                <v:shape id="_x0000_s1269" type="#_x0000_t75" style="position:absolute;width:46374;height:22237;visibility:visible;mso-wrap-style:square">
                  <v:fill o:detectmouseclick="t"/>
                  <v:path o:connecttype="none"/>
                </v:shape>
                <v:shape id="Éclair 396" o:spid="_x0000_s1270" type="#_x0000_t73" style="position:absolute;left:27649;top:1123;width:2310;height:2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lcIA&#10;AADcAAAADwAAAGRycy9kb3ducmV2LnhtbESPQYvCMBSE7wv+h/AEb2taBVmrUUQs7t5s9eDx0Tzb&#10;YvNSmmjrv98sCHscZuYbZr0dTCOe1LnasoJ4GoEgLqyuuVRwOaefXyCcR9bYWCYFL3Kw3Yw+1pho&#10;23NGz9yXIkDYJaig8r5NpHRFRQbd1LbEwbvZzqAPsiul7rAPcNPIWRQtpMGaw0KFLe0rKu75wyjI&#10;4pL5iKd0mV190edN/CMPqVKT8bBbgfA0+P/wu/2tFcyXC/g7E4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9KyVwgAAANwAAAAPAAAAAAAAAAAAAAAAAJgCAABkcnMvZG93&#10;bnJldi54bWxQSwUGAAAAAAQABAD1AAAAhwMAAAAA&#10;" fillcolor="#fc0" stroked="f" strokeweight="2pt"/>
                <v:shape id="Virage 397" o:spid="_x0000_s1271" style="position:absolute;left:6146;top:3053;width:13229;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y+MQA&#10;AADcAAAADwAAAGRycy9kb3ducmV2LnhtbESPQYvCMBSE78L+h/AW9qapLqxajSKKsuBlrR709mie&#10;bbV5KU209d+bBcHjMDPfMNN5a0pxp9oVlhX0exEI4tTqgjMFh/26OwLhPLLG0jIpeJCD+eyjM8VY&#10;24Z3dE98JgKEXYwKcu+rWEqX5mTQ9WxFHLyzrQ36IOtM6hqbADelHETRjzRYcFjIsaJlTuk1uRkF&#10;/rgaDWVzWpTtZfO3Ox+03T60Ul+f7WICwlPr3+FX+1cr+B4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YsvjEAAAA3AAAAA8AAAAAAAAAAAAAAAAAmAIAAGRycy9k&#10;b3ducmV2LnhtbFBLBQYAAAAABAAEAPUAAACJAw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398" o:spid="_x0000_s1272" style="position:absolute;left:5680;top:3412;width:13228;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cmisMA&#10;AADcAAAADwAAAGRycy9kb3ducmV2LnhtbERPy2rCQBTdC/2H4Ra600kV1KaZBKlYCt0YddHuLpmb&#10;R5u5EzJTk/y9syi4PJx3ko2mFVfqXWNZwfMiAkFcWN1wpeByPsy3IJxH1thaJgUTOcjSh1mCsbYD&#10;53Q9+UqEEHYxKqi972IpXVGTQbewHXHgStsb9AH2ldQ9DiHctHIZRWtpsOHQUGNHbzUVv6c/o8B/&#10;7bcbOXzv2vHn/ZiXF20/J63U0+O4ewXhafR38b/7QytYvYS14Uw4Aj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cmisMAAADcAAAADwAAAAAAAAAAAAAAAACYAgAAZHJzL2Rv&#10;d25yZXYueG1sUEsFBgAAAAAEAAQA9QAAAIgDA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399" o:spid="_x0000_s1273" style="position:absolute;left:5257;top:3878;width:13229;height:12587;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DEcQA&#10;AADcAAAADwAAAGRycy9kb3ducmV2LnhtbESPQYvCMBSE74L/ITxhb5q6wq5Wo4iLInhZqwe9PZpn&#10;W21eSpO19d9vBMHjMDPfMLNFa0pxp9oVlhUMBxEI4tTqgjMFx8O6PwbhPLLG0jIpeJCDxbzbmWGs&#10;bcN7uic+EwHCLkYFufdVLKVLczLoBrYiDt7F1gZ9kHUmdY1NgJtSfkbRlzRYcFjIsaJVTukt+TMK&#10;/Oln/C2b87Jsr5vf/eWo7e6hlfrotcspCE+tf4df7a1WMJpM4Hk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LgxHEAAAA3AAAAA8AAAAAAAAAAAAAAAAAmAIAAGRycy9k&#10;b3ducmV2LnhtbFBLBQYAAAAABAAEAPUAAACJAw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shape id="Virage 400" o:spid="_x0000_s1274" style="position:absolute;left:4749;top:4323;width:13229;height:12586;rotation:180;flip:x;visibility:visible;mso-wrap-style:square;v-text-anchor:middle" coordsize="1322880,125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ybsMA&#10;AADcAAAADwAAAGRycy9kb3ducmV2LnhtbERPyWrDMBC9F/oPYgq9NXJKSY0TOYSWlkAuieNDexus&#10;8ZJYI2OpXv4+OgR6fLx9s51MKwbqXWNZwXIRgSAurG64UpCfv15iEM4ja2wtk4KZHGzTx4cNJtqO&#10;fKIh85UIIewSVFB73yVSuqImg25hO+LAlbY36APsK6l7HEO4aeVrFK2kwYZDQ40dfdRUXLM/o8D/&#10;fMbvcvzdtdPl+3gqc20Ps1bq+WnarUF4mvy/+O7eawVvUZgfzoQj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FybsMAAADcAAAADwAAAAAAAAAAAAAAAACYAgAAZHJzL2Rv&#10;d25yZXYueG1sUEsFBgAAAAAEAAQA9QAAAIgDAAAAAA==&#10;" path="m,1258656l,707994c,403872,246540,157332,550662,157332r457554,l1008216,r314664,314664l1008216,629328r,-157332l550662,471996v-130338,,-235998,105660,-235998,235998l314664,1258656,,1258656xe" fillcolor="#506329 [1638]" strokecolor="#94b64e [3046]">
                  <v:fill color2="#93b64c [3014]" rotate="t" angle="180" colors="0 #769535;52429f #9bc348;1 #9cc746" focus="100%" type="gradient">
                    <o:fill v:ext="view" type="gradientUnscaled"/>
                  </v:fill>
                  <v:shadow on="t" color="black" opacity="26214f" origin="-.5" offset="3pt,0"/>
                  <v:path arrowok="t" o:connecttype="custom" o:connectlocs="0,1258656;0,707994;550662,157332;1008216,157332;1008216,0;1322880,314664;1008216,629328;1008216,471996;550662,471996;314664,707994;314664,1258656;0,1258656" o:connectangles="0,0,0,0,0,0,0,0,0,0,0,0"/>
                </v:shape>
                <v:roundrect id="Rectangle à coins arrondis 401" o:spid="_x0000_s1275" style="position:absolute;left:359;top:359;width:16828;height:4255;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tM8UA&#10;AADcAAAADwAAAGRycy9kb3ducmV2LnhtbESPT2sCMRTE7wW/Q3hCb5q1LSJboxSh6KGH+g/19khe&#10;N0s3L8smatpP3whCj8PM/IaZzpNrxIW6UHtWMBoWIIi1NzVXCnbb98EERIjIBhvPpOCHAsxnvYcp&#10;lsZfeU2XTaxEhnAoUYGNsS2lDNqSwzD0LXH2vnznMGbZVdJ0eM1w18inohhLhzXnBYstLSzp783Z&#10;ZcrvQS/S+NQ+f4TJ/tOujjotvVKP/fT2CiJSiv/he3tlFLwUI7idy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C0zxQAAANw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roundrect>
                <v:shape id="Zone de texte 402" o:spid="_x0000_s1276" type="#_x0000_t202" style="position:absolute;left:1312;top:867;width:15405;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K/8YA&#10;AADcAAAADwAAAGRycy9kb3ducmV2LnhtbESPQWsCMRSE74X+h/AKvUhNKkXKapS20CJFW7oW8fjY&#10;vG4WNy9LEnX990YQehxm5htmOu9dKw4UYuNZw+NQgSCuvGm41vC7fn94BhETssHWM2k4UYT57PZm&#10;ioXxR/6hQ5lqkSEcC9RgU+oKKWNlyWEc+o44e38+OExZhlqagMcMd60cKTWWDhvOCxY7erNU7cq9&#10;07Czn4Nv9bF63YwXp/C13vttWG61vr/rXyYgEvXpP3xtL4yGJzWCy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VK/8YAAADcAAAADwAAAAAAAAAAAAAAAACYAgAAZHJz&#10;L2Rvd25yZXYueG1sUEsFBgAAAAAEAAQA9QAAAIsDAAAAAA==&#10;" filled="f" stroked="f" strokeweight=".5pt">
                  <v:textbox>
                    <w:txbxContent>
                      <w:p w14:paraId="7FBE5966" w14:textId="77777777" w:rsidR="00D55FA4" w:rsidRPr="00C42CAF" w:rsidRDefault="00D55FA4" w:rsidP="00D125A2">
                        <w:pPr>
                          <w:jc w:val="center"/>
                          <w:rPr>
                            <w:color w:val="FFFFFF" w:themeColor="background1"/>
                          </w:rPr>
                        </w:pPr>
                        <w:r>
                          <w:rPr>
                            <w:color w:val="FFFFFF" w:themeColor="background1"/>
                          </w:rPr>
                          <w:t>BodyFrameSource</w:t>
                        </w:r>
                      </w:p>
                    </w:txbxContent>
                  </v:textbox>
                </v:shape>
                <v:shape id="Zone de texte 24" o:spid="_x0000_s1277" type="#_x0000_t202" style="position:absolute;left:8919;top:12295;width:5696;height:4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nvZMcA&#10;AADcAAAADwAAAGRycy9kb3ducmV2LnhtbESP3WoCMRSE7wt9h3AKvSma2BaR1Si10CLFtviDeHnY&#10;nG4WNydLEnV9+0Yo9HKYmW+YyaxzjThRiLVnDYO+AkFcelNzpWG7eeuNQMSEbLDxTBouFGE2vb2Z&#10;YGH8mVd0WqdKZAjHAjXYlNpCylhachj7viXO3o8PDlOWoZIm4DnDXSMflRpKhzXnBYstvVoqD+uj&#10;03CwHw/f6v1zvhsuLuFrc/T7sNxrfX/XvYxBJOrSf/ivvTAantUTXM/k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p72THAAAA3AAAAA8AAAAAAAAAAAAAAAAAmAIAAGRy&#10;cy9kb3ducmV2LnhtbFBLBQYAAAAABAAEAPUAAACMAwAAAAA=&#10;" filled="f" stroked="f" strokeweight=".5pt">
                  <v:textbox>
                    <w:txbxContent>
                      <w:p w14:paraId="62DD75D4" w14:textId="77777777" w:rsidR="00D55FA4" w:rsidRPr="009A7469" w:rsidRDefault="00D55FA4" w:rsidP="00D125A2">
                        <w:pPr>
                          <w:pStyle w:val="NormalWeb"/>
                          <w:spacing w:before="0" w:beforeAutospacing="0" w:after="120" w:afterAutospacing="0"/>
                          <w:jc w:val="center"/>
                          <w:rPr>
                            <w:rFonts w:asciiTheme="minorHAnsi" w:hAnsiTheme="minorHAnsi"/>
                          </w:rPr>
                        </w:pPr>
                        <w:r w:rsidRPr="009A7469">
                          <w:rPr>
                            <w:rFonts w:asciiTheme="minorHAnsi" w:eastAsia="Times New Roman" w:hAnsiTheme="minorHAnsi"/>
                            <w:lang w:val="fr-FR"/>
                          </w:rPr>
                          <w:t>30fps</w:t>
                        </w:r>
                      </w:p>
                    </w:txbxContent>
                  </v:textbox>
                </v:shape>
                <v:roundrect id="Rectangle à coins arrondis 404" o:spid="_x0000_s1278" style="position:absolute;left:21444;top:4614;width:23781;height:16615;visibility:visible;mso-wrap-style:square;v-text-anchor:middle" arcsize="1354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g3cIA&#10;AADcAAAADwAAAGRycy9kb3ducmV2LnhtbESPzWrCQBSF94LvMNxCd2bSIiIxo4gotNmI1k1318w1&#10;CWbuxMzUpG/vBASXh/PzcdJVb2pxp9ZVlhV8RDEI4tzqigsFp5/dZA7CeWSNtWVS8E8OVsvxKMVE&#10;244PdD/6QoQRdgkqKL1vEildXpJBF9mGOHgX2xr0QbaF1C12YdzU8jOOZ9JgxYFQYkObkvLr8c8o&#10;0K7/vXF3Og/crcmy/bz+lkq9v/XrBQhPvX+Fn+0vrWAaT2E4E4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KDdwgAAANwAAAAPAAAAAAAAAAAAAAAAAJgCAABkcnMvZG93&#10;bnJldi54bWxQSwUGAAAAAAQABAD1AAAAhwMAAAAA&#10;" fillcolor="#f2f2f2 [3052]" strokecolor="#4579b8 [3044]">
                  <v:shadow on="t" color="black" opacity="22937f" origin=",.5" offset="0,.63889mm"/>
                </v:roundrect>
                <v:shape id="Zone de texte 24" o:spid="_x0000_s1279" type="#_x0000_t202" style="position:absolute;left:22669;top:5106;width:21451;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Si8cA&#10;AADcAAAADwAAAGRycy9kb3ducmV2LnhtbESP3WoCMRSE7wt9h3AKvSmaWFqR1Si10CLFtviDeHnY&#10;nG4WNydLEnV9+0Yo9HKYmW+YyaxzjThRiLVnDYO+AkFcelNzpWG7eeuNQMSEbLDxTBouFGE2vb2Z&#10;YGH8mVd0WqdKZAjHAjXYlNpCylhachj7viXO3o8PDlOWoZIm4DnDXSMflRpKhzXnBYstvVoqD+uj&#10;03CwHw/f6v1zvhsuLuFrc/T7sNxrfX/XvYxBJOrSf/ivvTAantQzXM/k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M0ovHAAAA3AAAAA8AAAAAAAAAAAAAAAAAmAIAAGRy&#10;cy9kb3ducmV2LnhtbFBLBQYAAAAABAAEAPUAAACMAwAAAAA=&#10;" filled="f" stroked="f" strokeweight=".5pt">
                  <v:textbox>
                    <w:txbxContent>
                      <w:p w14:paraId="04FBFC05" w14:textId="77777777" w:rsidR="00D55FA4" w:rsidRPr="00F200E4" w:rsidRDefault="00D55FA4" w:rsidP="00D125A2">
                        <w:pPr>
                          <w:pStyle w:val="NormalWeb"/>
                          <w:spacing w:before="0" w:beforeAutospacing="0" w:after="120" w:afterAutospacing="0"/>
                          <w:jc w:val="center"/>
                          <w:rPr>
                            <w:rFonts w:asciiTheme="minorHAnsi" w:hAnsiTheme="minorHAnsi"/>
                            <w:sz w:val="22"/>
                          </w:rPr>
                        </w:pPr>
                        <w:r w:rsidRPr="00F200E4">
                          <w:rPr>
                            <w:rFonts w:asciiTheme="minorHAnsi" w:eastAsia="Times New Roman" w:hAnsiTheme="minorHAnsi"/>
                            <w:sz w:val="22"/>
                            <w:lang w:val="fr-FR"/>
                          </w:rPr>
                          <w:t>R</w:t>
                        </w:r>
                        <w:r>
                          <w:rPr>
                            <w:rFonts w:asciiTheme="minorHAnsi" w:eastAsia="Times New Roman" w:hAnsiTheme="minorHAnsi"/>
                            <w:sz w:val="22"/>
                            <w:lang w:val="fr-FR"/>
                          </w:rPr>
                          <w:t xml:space="preserve">éception d’une </w:t>
                        </w:r>
                        <w:r w:rsidRPr="00F200E4">
                          <w:rPr>
                            <w:rFonts w:asciiTheme="minorHAnsi" w:eastAsia="Times New Roman" w:hAnsiTheme="minorHAnsi"/>
                            <w:b/>
                            <w:sz w:val="22"/>
                            <w:lang w:val="fr-FR"/>
                          </w:rPr>
                          <w:t>BodyFrame</w:t>
                        </w:r>
                        <w:r w:rsidRPr="00F200E4">
                          <w:rPr>
                            <w:rFonts w:asciiTheme="minorHAnsi" w:eastAsia="Times New Roman" w:hAnsiTheme="minorHAnsi"/>
                            <w:sz w:val="22"/>
                            <w:lang w:val="fr-FR"/>
                          </w:rPr>
                          <w:t xml:space="preserve"> </w:t>
                        </w:r>
                      </w:p>
                    </w:txbxContent>
                  </v:textbox>
                </v:shape>
                <v:shape id="Zone de texte 24" o:spid="_x0000_s1280" type="#_x0000_t202" style="position:absolute;left:29449;top:996;width:8928;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M/MYA&#10;AADcAAAADwAAAGRycy9kb3ducmV2LnhtbESPQWsCMRSE70L/Q3gFL6UmSlnK1iitoEhpLdVSPD42&#10;r5vFzcuSRF3/fVMoeBxm5htmOu9dK04UYuNZw3ikQBBX3jRca/jaLe8fQcSEbLD1TBouFGE+uxlM&#10;sTT+zJ902qZaZAjHEjXYlLpSylhZchhHviPO3o8PDlOWoZYm4DnDXSsnShXSYcN5wWJHC0vVYXt0&#10;Gg729e5Drd5fvov1JWx2R78Pb3uth7f98xOIRH26hv/ba6PhQRXwdyYf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5M/MYAAADcAAAADwAAAAAAAAAAAAAAAACYAgAAZHJz&#10;L2Rvd25yZXYueG1sUEsFBgAAAAAEAAQA9QAAAIsDAAAAAA==&#10;" filled="f" stroked="f" strokeweight=".5pt">
                  <v:textbox>
                    <w:txbxContent>
                      <w:p w14:paraId="6214B2E5" w14:textId="77777777" w:rsidR="00D55FA4" w:rsidRPr="002A06F6" w:rsidRDefault="00D55FA4" w:rsidP="00D125A2">
                        <w:pPr>
                          <w:pStyle w:val="NormalWeb"/>
                          <w:spacing w:before="0" w:beforeAutospacing="0" w:after="120" w:afterAutospacing="0"/>
                          <w:jc w:val="center"/>
                          <w:rPr>
                            <w:rFonts w:asciiTheme="minorHAnsi" w:hAnsiTheme="minorHAnsi"/>
                            <w:sz w:val="20"/>
                          </w:rPr>
                        </w:pPr>
                        <w:r>
                          <w:rPr>
                            <w:rFonts w:asciiTheme="minorHAnsi" w:eastAsia="Times New Roman" w:hAnsiTheme="minorHAnsi"/>
                            <w:sz w:val="20"/>
                            <w:lang w:val="fr-FR"/>
                          </w:rPr>
                          <w:t>Evénement</w:t>
                        </w:r>
                      </w:p>
                    </w:txbxContent>
                  </v:textbox>
                </v:shape>
                <v:shape id="Zone de texte 24" o:spid="_x0000_s1281" type="#_x0000_t202" style="position:absolute;left:21752;top:12105;width:2756;height:3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pZ8cA&#10;AADcAAAADwAAAGRycy9kb3ducmV2LnhtbESP3WoCMRSE7wt9h3AKvSmaWIqV1Si10CLFtviDeHnY&#10;nG4WNydLEnV9+0Yo9HKYmW+YyaxzjThRiLVnDYO+AkFcelNzpWG7eeuNQMSEbLDxTBouFGE2vb2Z&#10;YGH8mVd0WqdKZAjHAjXYlNpCylhachj7viXO3o8PDlOWoZIm4DnDXSMflRpKhzXnBYstvVoqD+uj&#10;03CwHw/f6v1zvhsuLuFrc/T7sNxrfX/XvYxBJOrSf/ivvTAantQzXM/k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S6WfHAAAA3AAAAA8AAAAAAAAAAAAAAAAAmAIAAGRy&#10;cy9kb3ducmV2LnhtbFBLBQYAAAAABAAEAPUAAACMAwAAAAA=&#10;" filled="f" stroked="f" strokeweight=".5pt">
                  <v:textbox>
                    <w:txbxContent>
                      <w:p w14:paraId="156CEC5D" w14:textId="77777777" w:rsidR="00D55FA4" w:rsidRPr="00B16612" w:rsidRDefault="00D55FA4" w:rsidP="00D125A2">
                        <w:pPr>
                          <w:pStyle w:val="NormalWeb"/>
                          <w:spacing w:before="0" w:beforeAutospacing="0" w:after="120" w:afterAutospacing="0"/>
                          <w:rPr>
                            <w:rFonts w:asciiTheme="minorHAnsi" w:hAnsiTheme="minorHAnsi"/>
                          </w:rPr>
                        </w:pPr>
                      </w:p>
                    </w:txbxContent>
                  </v:textbox>
                </v:shape>
                <v:roundrect id="Rectangle à coins arrondis 408" o:spid="_x0000_s1282" style="position:absolute;left:24714;top:8311;width:18154;height:11430;visibility:visible;mso-wrap-style:square;v-text-anchor:middle" arcsize="405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USsAA&#10;AADcAAAADwAAAGRycy9kb3ducmV2LnhtbERPS2vCQBC+F/wPywi9FN30gUh0FSkI4q229Dxmx2xi&#10;djZmNyb9951DoceP773ejr5Rd+piFdjA8zwDRVwEW3Fp4OtzP1uCignZYhOYDPxQhO1m8rDG3IaB&#10;P+h+SqWSEI45GnAptbnWsXDkMc5DSyzcJXQek8Cu1LbDQcJ9o1+ybKE9ViwNDlt6d1RcT703cOzb&#10;cD1Kn3savvn1hnV97mtjHqfjbgUq0Zj+xX/ugzXwlslaOSNHQG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RUSsAAAADcAAAADwAAAAAAAAAAAAAAAACYAgAAZHJzL2Rvd25y&#10;ZXYueG1sUEsFBgAAAAAEAAQA9QAAAIUDAAAAAA==&#10;" fillcolor="white [3212]" strokecolor="#4579b8 [3044]"/>
                <v:shape id="Zone de texte 24" o:spid="_x0000_s1283" type="#_x0000_t202" style="position:absolute;left:25562;top:8822;width:2756;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HYjscA&#10;AADcAAAADwAAAGRycy9kb3ducmV2LnhtbESP3WoCMRSE7wt9h3AKvSmaWIrU1Si10CLFtviDeHnY&#10;nG4WNydLEnV9+0Yo9HKYmW+YyaxzjThRiLVnDYO+AkFcelNzpWG7ees9g4gJ2WDjmTRcKMJsensz&#10;wcL4M6/otE6VyBCOBWqwKbWFlLG05DD2fUucvR8fHKYsQyVNwHOGu0Y+KjWUDmvOCxZberVUHtZH&#10;p+FgPx6+1fvnfDdcXMLX5uj3YbnX+v6uexmDSNSl//Bfe2E0PKkRXM/k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2I7HAAAA3AAAAA8AAAAAAAAAAAAAAAAAmAIAAGRy&#10;cy9kb3ducmV2LnhtbFBLBQYAAAAABAAEAPUAAACMAwAAAAA=&#10;" filled="f" stroked="f" strokeweight=".5pt">
                  <v:textbox>
                    <w:txbxContent>
                      <w:p w14:paraId="38F3BC4C" w14:textId="77777777" w:rsidR="00D55FA4" w:rsidRPr="00E05AEA" w:rsidRDefault="00D55FA4" w:rsidP="00D125A2">
                        <w:pPr>
                          <w:pStyle w:val="NormalWeb"/>
                          <w:spacing w:before="0" w:beforeAutospacing="0" w:after="120" w:afterAutospacing="0"/>
                          <w:rPr>
                            <w:rFonts w:asciiTheme="minorHAnsi" w:hAnsiTheme="minorHAnsi"/>
                          </w:rPr>
                        </w:pPr>
                      </w:p>
                    </w:txbxContent>
                  </v:textbox>
                </v:shape>
                <v:shape id="Zone de texte 24" o:spid="_x0000_s1284" type="#_x0000_t202" style="position:absolute;left:25375;top:7981;width:17053;height:11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WsMA&#10;AADcAAAADwAAAGRycy9kb3ducmV2LnhtbERPTWvCQBC9F/wPywje6ibS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WsMAAADcAAAADwAAAAAAAAAAAAAAAACYAgAAZHJzL2Rv&#10;d25yZXYueG1sUEsFBgAAAAAEAAQA9QAAAIgDAAAAAA==&#10;" filled="f" stroked="f" strokeweight=".5pt">
                  <v:textbox>
                    <w:txbxContent>
                      <w:p w14:paraId="779B042A" w14:textId="77777777" w:rsidR="00D55FA4" w:rsidRPr="00D125A2" w:rsidRDefault="00D55FA4" w:rsidP="00E70EAF">
                        <w:pPr>
                          <w:pStyle w:val="NormalWeb"/>
                          <w:numPr>
                            <w:ilvl w:val="0"/>
                            <w:numId w:val="10"/>
                          </w:numPr>
                          <w:spacing w:before="0" w:beforeAutospacing="0" w:after="120" w:afterAutospacing="0"/>
                          <w:ind w:left="142" w:hanging="142"/>
                          <w:rPr>
                            <w:rFonts w:asciiTheme="minorHAnsi" w:hAnsiTheme="minorHAnsi"/>
                            <w:sz w:val="16"/>
                          </w:rPr>
                        </w:pPr>
                        <w:r w:rsidRPr="00D125A2">
                          <w:rPr>
                            <w:rFonts w:asciiTheme="minorHAnsi" w:hAnsiTheme="minorHAnsi"/>
                            <w:sz w:val="16"/>
                          </w:rPr>
                          <w:t xml:space="preserve">Met à jour un tableau de </w:t>
                        </w:r>
                        <w:r w:rsidRPr="00D125A2">
                          <w:rPr>
                            <w:rFonts w:asciiTheme="minorHAnsi" w:hAnsiTheme="minorHAnsi"/>
                            <w:i/>
                            <w:sz w:val="16"/>
                          </w:rPr>
                          <w:t>body</w:t>
                        </w:r>
                        <w:r w:rsidRPr="00D125A2">
                          <w:rPr>
                            <w:rFonts w:asciiTheme="minorHAnsi" w:hAnsiTheme="minorHAnsi"/>
                            <w:sz w:val="16"/>
                          </w:rPr>
                          <w:t xml:space="preserve"> déjà déclaré et initialisé à l’aide de la méthode </w:t>
                        </w:r>
                        <w:r w:rsidRPr="00D125A2">
                          <w:rPr>
                            <w:rFonts w:asciiTheme="minorHAnsi" w:hAnsiTheme="minorHAnsi"/>
                            <w:i/>
                            <w:sz w:val="16"/>
                          </w:rPr>
                          <w:t>frame.</w:t>
                        </w:r>
                        <w:r w:rsidRPr="00D125A2">
                          <w:rPr>
                            <w:sz w:val="20"/>
                          </w:rPr>
                          <w:t xml:space="preserve"> </w:t>
                        </w:r>
                        <w:r w:rsidRPr="00D125A2">
                          <w:rPr>
                            <w:rFonts w:asciiTheme="minorHAnsi" w:hAnsiTheme="minorHAnsi"/>
                            <w:i/>
                            <w:sz w:val="16"/>
                          </w:rPr>
                          <w:t>GetAndRefreshBodyData</w:t>
                        </w:r>
                        <w:r>
                          <w:rPr>
                            <w:rFonts w:asciiTheme="minorHAnsi" w:hAnsiTheme="minorHAnsi"/>
                            <w:i/>
                            <w:sz w:val="16"/>
                          </w:rPr>
                          <w:t>()</w:t>
                        </w:r>
                      </w:p>
                      <w:p w14:paraId="10FBB439" w14:textId="77777777" w:rsidR="00D55FA4" w:rsidRDefault="00D55FA4" w:rsidP="00E70EAF">
                        <w:pPr>
                          <w:pStyle w:val="NormalWeb"/>
                          <w:numPr>
                            <w:ilvl w:val="0"/>
                            <w:numId w:val="10"/>
                          </w:numPr>
                          <w:spacing w:before="0" w:beforeAutospacing="0" w:after="120" w:afterAutospacing="0"/>
                          <w:ind w:left="142" w:hanging="142"/>
                          <w:rPr>
                            <w:rFonts w:asciiTheme="minorHAnsi" w:hAnsiTheme="minorHAnsi"/>
                            <w:sz w:val="16"/>
                          </w:rPr>
                        </w:pPr>
                        <w:r>
                          <w:rPr>
                            <w:rFonts w:asciiTheme="minorHAnsi" w:hAnsiTheme="minorHAnsi"/>
                            <w:sz w:val="16"/>
                          </w:rPr>
                          <w:t>Utilise ce tableau mis à jour</w:t>
                        </w:r>
                      </w:p>
                      <w:p w14:paraId="233DB704" w14:textId="77777777" w:rsidR="00D55FA4" w:rsidRPr="005E7FFC" w:rsidRDefault="00D55FA4" w:rsidP="00E70EAF">
                        <w:pPr>
                          <w:pStyle w:val="NormalWeb"/>
                          <w:numPr>
                            <w:ilvl w:val="0"/>
                            <w:numId w:val="10"/>
                          </w:numPr>
                          <w:spacing w:before="0" w:beforeAutospacing="0" w:after="120" w:afterAutospacing="0"/>
                          <w:ind w:left="142" w:hanging="142"/>
                          <w:rPr>
                            <w:rFonts w:asciiTheme="minorHAnsi" w:hAnsiTheme="minorHAnsi"/>
                            <w:sz w:val="16"/>
                          </w:rPr>
                        </w:pPr>
                        <w:r>
                          <w:rPr>
                            <w:rFonts w:asciiTheme="minorHAnsi" w:hAnsiTheme="minorHAnsi"/>
                            <w:sz w:val="16"/>
                          </w:rPr>
                          <w:t>…</w:t>
                        </w:r>
                      </w:p>
                      <w:p w14:paraId="11A2D2CC" w14:textId="77777777" w:rsidR="00D55FA4" w:rsidRPr="00D125A2" w:rsidRDefault="00D55FA4" w:rsidP="005E7FFC">
                        <w:pPr>
                          <w:pStyle w:val="NormalWeb"/>
                          <w:spacing w:before="0" w:beforeAutospacing="0" w:after="120" w:afterAutospacing="0"/>
                          <w:ind w:left="142" w:hanging="142"/>
                          <w:rPr>
                            <w:rFonts w:asciiTheme="minorHAnsi" w:hAnsiTheme="minorHAnsi"/>
                            <w:sz w:val="16"/>
                          </w:rPr>
                        </w:pPr>
                      </w:p>
                      <w:p w14:paraId="2E7D9462" w14:textId="77777777" w:rsidR="00D55FA4" w:rsidRPr="00D125A2" w:rsidRDefault="00D55FA4" w:rsidP="005E7FFC">
                        <w:pPr>
                          <w:pStyle w:val="NormalWeb"/>
                          <w:spacing w:before="0" w:beforeAutospacing="0" w:after="120" w:afterAutospacing="0"/>
                          <w:ind w:left="142" w:hanging="142"/>
                          <w:rPr>
                            <w:rFonts w:asciiTheme="minorHAnsi" w:hAnsiTheme="minorHAnsi"/>
                            <w:sz w:val="16"/>
                          </w:rPr>
                        </w:pPr>
                      </w:p>
                      <w:p w14:paraId="22B236E4" w14:textId="77777777" w:rsidR="00D55FA4" w:rsidRPr="00D125A2" w:rsidRDefault="00D55FA4" w:rsidP="005E7FFC">
                        <w:pPr>
                          <w:pStyle w:val="NormalWeb"/>
                          <w:spacing w:before="0" w:beforeAutospacing="0" w:after="120" w:afterAutospacing="0"/>
                          <w:ind w:left="142" w:hanging="142"/>
                          <w:rPr>
                            <w:rFonts w:asciiTheme="minorHAnsi" w:hAnsiTheme="minorHAnsi"/>
                            <w:sz w:val="16"/>
                          </w:rPr>
                        </w:pPr>
                      </w:p>
                    </w:txbxContent>
                  </v:textbox>
                </v:shape>
                <w10:anchorlock/>
              </v:group>
            </w:pict>
          </mc:Fallback>
        </mc:AlternateContent>
      </w:r>
    </w:p>
    <w:p w14:paraId="4B8AAC7D" w14:textId="77777777" w:rsidR="00D125A2" w:rsidRDefault="00D125A2" w:rsidP="00D125A2">
      <w:pPr>
        <w:pStyle w:val="Lgende"/>
        <w:jc w:val="center"/>
      </w:pPr>
      <w:bookmarkStart w:id="135" w:name="_Ref420929567"/>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11</w:t>
      </w:r>
      <w:r w:rsidR="00046799">
        <w:rPr>
          <w:noProof/>
        </w:rPr>
        <w:fldChar w:fldCharType="end"/>
      </w:r>
      <w:r>
        <w:t> : Une BodyFrame et son tableau de joueur</w:t>
      </w:r>
      <w:bookmarkEnd w:id="135"/>
    </w:p>
    <w:p w14:paraId="22081154" w14:textId="77777777" w:rsidR="00EE75E5" w:rsidRDefault="00EB41D7" w:rsidP="007B1C1C">
      <w:r>
        <w:t xml:space="preserve">La </w:t>
      </w:r>
      <w:r>
        <w:rPr>
          <w:i/>
        </w:rPr>
        <w:t>BodyFrame</w:t>
      </w:r>
      <w:r>
        <w:t xml:space="preserve"> contient la méthode </w:t>
      </w:r>
      <w:r w:rsidRPr="00EB41D7">
        <w:rPr>
          <w:i/>
        </w:rPr>
        <w:t>GetAndRefreshBodyData</w:t>
      </w:r>
      <w:r>
        <w:t xml:space="preserve">. </w:t>
      </w:r>
      <w:r w:rsidR="0040279C">
        <w:t xml:space="preserve">Elle prend en paramètre </w:t>
      </w:r>
      <w:r w:rsidR="00E32279">
        <w:t xml:space="preserve">une liste de </w:t>
      </w:r>
      <w:r w:rsidR="00DB79A7">
        <w:rPr>
          <w:i/>
        </w:rPr>
        <w:t>body</w:t>
      </w:r>
      <w:r w:rsidR="000A5FF6">
        <w:t xml:space="preserve"> et</w:t>
      </w:r>
      <w:r w:rsidR="00455E0F">
        <w:t xml:space="preserve"> se chargera d</w:t>
      </w:r>
      <w:r w:rsidR="00E618C2">
        <w:t>’</w:t>
      </w:r>
      <w:r w:rsidR="00455E0F">
        <w:t>e</w:t>
      </w:r>
      <w:r w:rsidR="00E618C2">
        <w:t>n</w:t>
      </w:r>
      <w:r w:rsidR="00455E0F">
        <w:t xml:space="preserve"> mettre à jour chaque élém</w:t>
      </w:r>
      <w:r w:rsidR="00E618C2">
        <w:t>ent.</w:t>
      </w:r>
      <w:r w:rsidR="002848B0">
        <w:t xml:space="preserve"> </w:t>
      </w:r>
    </w:p>
    <w:p w14:paraId="2A8D75CB" w14:textId="77777777" w:rsidR="005C1635" w:rsidRPr="005C1635" w:rsidRDefault="005C1635" w:rsidP="007B1C1C">
      <w:pPr>
        <w:rPr>
          <w:rStyle w:val="Emphaseple"/>
        </w:rPr>
      </w:pPr>
      <w:r w:rsidRPr="005C1635">
        <w:rPr>
          <w:rStyle w:val="Emphaseple"/>
        </w:rPr>
        <w:t>Information</w:t>
      </w:r>
      <w:r>
        <w:rPr>
          <w:rStyle w:val="Emphaseple"/>
        </w:rPr>
        <w:t> : il sera nécessaire de créer cette liste avant de l’utiliser dans la méthode GetAndRefreshBodyData.</w:t>
      </w:r>
    </w:p>
    <w:p w14:paraId="0FECC205" w14:textId="77777777" w:rsidR="00163BE3" w:rsidRDefault="00E551DB" w:rsidP="00163BE3">
      <w:pPr>
        <w:keepNext/>
        <w:jc w:val="center"/>
      </w:pPr>
      <w:r>
        <w:rPr>
          <w:noProof/>
          <w:lang w:eastAsia="fr-CH"/>
        </w:rPr>
        <w:lastRenderedPageBreak/>
        <mc:AlternateContent>
          <mc:Choice Requires="wpc">
            <w:drawing>
              <wp:inline distT="0" distB="0" distL="0" distR="0" wp14:anchorId="74F27F3B" wp14:editId="1607E715">
                <wp:extent cx="4928870" cy="2852317"/>
                <wp:effectExtent l="0" t="0" r="5080" b="5715"/>
                <wp:docPr id="467" name="Zone de dessin 4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3" name="Rectangle 423"/>
                        <wps:cNvSpPr/>
                        <wps:spPr>
                          <a:xfrm>
                            <a:off x="604317" y="861675"/>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4317" y="1193418"/>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04317" y="1523142"/>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604317" y="1854946"/>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04317" y="2190282"/>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272549" y="530051"/>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72549" y="861856"/>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72549" y="1193661"/>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272549" y="1523448"/>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72549" y="1855314"/>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272549" y="2190712"/>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Zone de texte 438"/>
                        <wps:cNvSpPr txBox="1"/>
                        <wps:spPr>
                          <a:xfrm>
                            <a:off x="197677" y="36000"/>
                            <a:ext cx="581869" cy="281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844683" w14:textId="77777777" w:rsidR="00D55FA4" w:rsidRPr="00D963FC" w:rsidRDefault="00D55FA4" w:rsidP="00E551DB">
                              <w:pPr>
                                <w:rPr>
                                  <w:b/>
                                  <w:i/>
                                </w:rPr>
                              </w:pPr>
                              <w:r w:rsidRPr="00D963FC">
                                <w:rPr>
                                  <w:b/>
                                </w:rPr>
                                <w:t>Avant</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39" name="Zone de texte 439"/>
                        <wps:cNvSpPr txBox="1"/>
                        <wps:spPr>
                          <a:xfrm>
                            <a:off x="1" y="556677"/>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0C4E2" w14:textId="77777777" w:rsidR="00D55FA4" w:rsidRPr="005D268D" w:rsidRDefault="00D55FA4" w:rsidP="00E551DB">
                              <w:pPr>
                                <w:rPr>
                                  <w:i/>
                                </w:rPr>
                              </w:pPr>
                              <w:r>
                                <w:t>0</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40" name="Zone de texte 440"/>
                        <wps:cNvSpPr txBox="1"/>
                        <wps:spPr>
                          <a:xfrm>
                            <a:off x="1" y="889575"/>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779C9" w14:textId="77777777" w:rsidR="00D55FA4" w:rsidRPr="005D268D" w:rsidRDefault="00D55FA4" w:rsidP="00E551DB">
                              <w:pPr>
                                <w:rPr>
                                  <w:i/>
                                </w:rPr>
                              </w:pPr>
                              <w:r>
                                <w:t>1</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41" name="Zone de texte 441"/>
                        <wps:cNvSpPr txBox="1"/>
                        <wps:spPr>
                          <a:xfrm>
                            <a:off x="1" y="1227779"/>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939F6C" w14:textId="77777777" w:rsidR="00D55FA4" w:rsidRPr="005D268D" w:rsidRDefault="00D55FA4" w:rsidP="00E551DB">
                              <w:pPr>
                                <w:rPr>
                                  <w:i/>
                                </w:rPr>
                              </w:pPr>
                              <w:r>
                                <w:t>2</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42" name="Zone de texte 442"/>
                        <wps:cNvSpPr txBox="1"/>
                        <wps:spPr>
                          <a:xfrm>
                            <a:off x="1" y="1552359"/>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461439" w14:textId="77777777" w:rsidR="00D55FA4" w:rsidRPr="005D268D" w:rsidRDefault="00D55FA4" w:rsidP="00E551DB">
                              <w:pPr>
                                <w:rPr>
                                  <w:i/>
                                </w:rPr>
                              </w:pPr>
                              <w:r>
                                <w:t>3</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43" name="Zone de texte 443"/>
                        <wps:cNvSpPr txBox="1"/>
                        <wps:spPr>
                          <a:xfrm>
                            <a:off x="1" y="1885349"/>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17864" w14:textId="77777777" w:rsidR="00D55FA4" w:rsidRPr="005D268D" w:rsidRDefault="00D55FA4" w:rsidP="00E551DB">
                              <w:pPr>
                                <w:rPr>
                                  <w:i/>
                                </w:rPr>
                              </w:pPr>
                              <w:r>
                                <w:t>4</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44" name="Zone de texte 444"/>
                        <wps:cNvSpPr txBox="1"/>
                        <wps:spPr>
                          <a:xfrm>
                            <a:off x="1" y="2240152"/>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994C5" w14:textId="77777777" w:rsidR="00D55FA4" w:rsidRPr="005D268D" w:rsidRDefault="00D55FA4" w:rsidP="00E551DB">
                              <w:pPr>
                                <w:rPr>
                                  <w:i/>
                                </w:rPr>
                              </w:pPr>
                              <w:r>
                                <w:t>5</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59" name="Zone de texte 319"/>
                        <wps:cNvSpPr txBox="1"/>
                        <wps:spPr>
                          <a:xfrm>
                            <a:off x="550990" y="240825"/>
                            <a:ext cx="880954" cy="281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D29E4" w14:textId="77777777" w:rsidR="00D55FA4" w:rsidRPr="00974D82" w:rsidRDefault="00D55FA4" w:rsidP="00E551DB">
                              <w:pPr>
                                <w:pStyle w:val="NormalWeb"/>
                                <w:spacing w:before="0" w:beforeAutospacing="0" w:after="120" w:afterAutospacing="0"/>
                                <w:jc w:val="both"/>
                                <w:rPr>
                                  <w:rFonts w:asciiTheme="minorHAnsi" w:hAnsiTheme="minorHAnsi"/>
                                  <w:i/>
                                  <w:sz w:val="22"/>
                                </w:rPr>
                              </w:pPr>
                              <w:r w:rsidRPr="00974D82">
                                <w:rPr>
                                  <w:rFonts w:asciiTheme="minorHAnsi" w:eastAsia="Times New Roman" w:hAnsiTheme="minorHAnsi"/>
                                  <w:i/>
                                  <w:sz w:val="22"/>
                                </w:rPr>
                                <w:t>TrackingID</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60" name="Rectangle 460"/>
                        <wps:cNvSpPr/>
                        <wps:spPr>
                          <a:xfrm>
                            <a:off x="604317" y="529870"/>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Zone de texte 319"/>
                        <wps:cNvSpPr txBox="1"/>
                        <wps:spPr>
                          <a:xfrm>
                            <a:off x="585940" y="926626"/>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5FCDE"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62" name="Zone de texte 319"/>
                        <wps:cNvSpPr txBox="1"/>
                        <wps:spPr>
                          <a:xfrm>
                            <a:off x="585794" y="1250224"/>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6C8A5C"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63" name="Zone de texte 319"/>
                        <wps:cNvSpPr txBox="1"/>
                        <wps:spPr>
                          <a:xfrm>
                            <a:off x="585794" y="1903545"/>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704DCE"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64" name="Zone de texte 319"/>
                        <wps:cNvSpPr txBox="1"/>
                        <wps:spPr>
                          <a:xfrm>
                            <a:off x="585648" y="2223409"/>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417852"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65" name="Zone de texte 319"/>
                        <wps:cNvSpPr txBox="1"/>
                        <wps:spPr>
                          <a:xfrm>
                            <a:off x="585648" y="1563556"/>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0CD80E"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66" name="Zone de texte 319"/>
                        <wps:cNvSpPr txBox="1"/>
                        <wps:spPr>
                          <a:xfrm>
                            <a:off x="585648" y="584009"/>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37234"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68" name="Rectangle 468"/>
                        <wps:cNvSpPr/>
                        <wps:spPr>
                          <a:xfrm>
                            <a:off x="3578857" y="861675"/>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3578857" y="1193418"/>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3578857" y="1523142"/>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3578857" y="1854946"/>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3578857" y="2190282"/>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247089" y="530051"/>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3247089" y="861856"/>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3247089" y="1193661"/>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3247089" y="1523448"/>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3247089" y="1855314"/>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3247089" y="2190712"/>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9" name="Image 479"/>
                          <pic:cNvPicPr/>
                        </pic:nvPicPr>
                        <pic:blipFill>
                          <a:blip r:embed="rId69" cstate="print">
                            <a:extLst>
                              <a:ext uri="{28A0092B-C50C-407E-A947-70E740481C1C}">
                                <a14:useLocalDpi xmlns:a14="http://schemas.microsoft.com/office/drawing/2010/main" val="0"/>
                              </a:ext>
                            </a:extLst>
                          </a:blip>
                          <a:stretch>
                            <a:fillRect/>
                          </a:stretch>
                        </pic:blipFill>
                        <pic:spPr>
                          <a:xfrm>
                            <a:off x="3302610" y="1227842"/>
                            <a:ext cx="232453" cy="279821"/>
                          </a:xfrm>
                          <a:prstGeom prst="rect">
                            <a:avLst/>
                          </a:prstGeom>
                        </pic:spPr>
                      </pic:pic>
                      <wps:wsp>
                        <wps:cNvPr id="480" name="Zone de texte 480"/>
                        <wps:cNvSpPr txBox="1"/>
                        <wps:spPr>
                          <a:xfrm>
                            <a:off x="3142956" y="36000"/>
                            <a:ext cx="572344" cy="281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CDF2F4" w14:textId="77777777" w:rsidR="00D55FA4" w:rsidRPr="00D963FC" w:rsidRDefault="00D55FA4" w:rsidP="00E551DB">
                              <w:pPr>
                                <w:rPr>
                                  <w:b/>
                                  <w:i/>
                                </w:rPr>
                              </w:pPr>
                              <w:r w:rsidRPr="00D963FC">
                                <w:rPr>
                                  <w:b/>
                                </w:rPr>
                                <w:t>Après</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81" name="Zone de texte 481"/>
                        <wps:cNvSpPr txBox="1"/>
                        <wps:spPr>
                          <a:xfrm>
                            <a:off x="2974541" y="556677"/>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9D3B65" w14:textId="77777777" w:rsidR="00D55FA4" w:rsidRPr="005D268D" w:rsidRDefault="00D55FA4" w:rsidP="00E551DB">
                              <w:pPr>
                                <w:rPr>
                                  <w:i/>
                                </w:rPr>
                              </w:pPr>
                              <w:r>
                                <w:t>0</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82" name="Zone de texte 482"/>
                        <wps:cNvSpPr txBox="1"/>
                        <wps:spPr>
                          <a:xfrm>
                            <a:off x="2974541" y="889575"/>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9A016A" w14:textId="77777777" w:rsidR="00D55FA4" w:rsidRPr="005D268D" w:rsidRDefault="00D55FA4" w:rsidP="00E551DB">
                              <w:pPr>
                                <w:rPr>
                                  <w:i/>
                                </w:rPr>
                              </w:pPr>
                              <w:r>
                                <w:t>1</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83" name="Zone de texte 483"/>
                        <wps:cNvSpPr txBox="1"/>
                        <wps:spPr>
                          <a:xfrm>
                            <a:off x="2974541" y="1227779"/>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AEB0B" w14:textId="77777777" w:rsidR="00D55FA4" w:rsidRPr="005D268D" w:rsidRDefault="00D55FA4" w:rsidP="00E551DB">
                              <w:pPr>
                                <w:rPr>
                                  <w:i/>
                                </w:rPr>
                              </w:pPr>
                              <w:r>
                                <w:t>2</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84" name="Zone de texte 484"/>
                        <wps:cNvSpPr txBox="1"/>
                        <wps:spPr>
                          <a:xfrm>
                            <a:off x="2974541" y="1552359"/>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79E6" w14:textId="77777777" w:rsidR="00D55FA4" w:rsidRPr="005D268D" w:rsidRDefault="00D55FA4" w:rsidP="00E551DB">
                              <w:pPr>
                                <w:rPr>
                                  <w:i/>
                                </w:rPr>
                              </w:pPr>
                              <w:r>
                                <w:t>3</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85" name="Zone de texte 485"/>
                        <wps:cNvSpPr txBox="1"/>
                        <wps:spPr>
                          <a:xfrm>
                            <a:off x="2974541" y="1885349"/>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035E1D" w14:textId="77777777" w:rsidR="00D55FA4" w:rsidRPr="005D268D" w:rsidRDefault="00D55FA4" w:rsidP="00E551DB">
                              <w:pPr>
                                <w:rPr>
                                  <w:i/>
                                </w:rPr>
                              </w:pPr>
                              <w:r>
                                <w:t>4</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86" name="Zone de texte 486"/>
                        <wps:cNvSpPr txBox="1"/>
                        <wps:spPr>
                          <a:xfrm>
                            <a:off x="2974541" y="2240152"/>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9DC5E5" w14:textId="77777777" w:rsidR="00D55FA4" w:rsidRPr="005D268D" w:rsidRDefault="00D55FA4" w:rsidP="00E551DB">
                              <w:pPr>
                                <w:rPr>
                                  <w:i/>
                                </w:rPr>
                              </w:pPr>
                              <w:r>
                                <w:t>5</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487" name="Zone de texte 319"/>
                        <wps:cNvSpPr txBox="1"/>
                        <wps:spPr>
                          <a:xfrm>
                            <a:off x="3525530" y="240825"/>
                            <a:ext cx="880954" cy="281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28DBC" w14:textId="77777777" w:rsidR="00D55FA4" w:rsidRPr="00974D82" w:rsidRDefault="00D55FA4" w:rsidP="00E551DB">
                              <w:pPr>
                                <w:pStyle w:val="NormalWeb"/>
                                <w:spacing w:before="0" w:beforeAutospacing="0" w:after="120" w:afterAutospacing="0"/>
                                <w:jc w:val="both"/>
                                <w:rPr>
                                  <w:rFonts w:asciiTheme="minorHAnsi" w:hAnsiTheme="minorHAnsi"/>
                                  <w:i/>
                                  <w:sz w:val="22"/>
                                </w:rPr>
                              </w:pPr>
                              <w:r w:rsidRPr="00974D82">
                                <w:rPr>
                                  <w:rFonts w:asciiTheme="minorHAnsi" w:eastAsia="Times New Roman" w:hAnsiTheme="minorHAnsi"/>
                                  <w:i/>
                                  <w:sz w:val="22"/>
                                </w:rPr>
                                <w:t>TrackingID</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88" name="Rectangle 488"/>
                        <wps:cNvSpPr/>
                        <wps:spPr>
                          <a:xfrm>
                            <a:off x="3578857" y="529870"/>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Zone de texte 319"/>
                        <wps:cNvSpPr txBox="1"/>
                        <wps:spPr>
                          <a:xfrm>
                            <a:off x="3560480" y="926626"/>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F0C37"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90" name="Zone de texte 319"/>
                        <wps:cNvSpPr txBox="1"/>
                        <wps:spPr>
                          <a:xfrm>
                            <a:off x="3560334" y="1250248"/>
                            <a:ext cx="13330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2A86E" w14:textId="77777777" w:rsidR="00D55FA4" w:rsidRPr="00F7051A" w:rsidRDefault="00D55FA4" w:rsidP="00E551DB">
                              <w:pPr>
                                <w:pStyle w:val="NormalWeb"/>
                                <w:spacing w:before="0" w:beforeAutospacing="0" w:after="120" w:afterAutospacing="0"/>
                                <w:jc w:val="both"/>
                                <w:rPr>
                                  <w:rFonts w:ascii="Consolas" w:hAnsi="Consolas" w:cs="Consolas"/>
                                  <w:sz w:val="22"/>
                                </w:rPr>
                              </w:pPr>
                              <w:r w:rsidRPr="004C46C2">
                                <w:rPr>
                                  <w:rFonts w:ascii="Consolas" w:eastAsia="Times New Roman" w:hAnsi="Consolas" w:cs="Consolas"/>
                                  <w:iCs/>
                                  <w:sz w:val="20"/>
                                  <w:szCs w:val="22"/>
                                </w:rPr>
                                <w:t>72057594037928977</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91" name="Zone de texte 319"/>
                        <wps:cNvSpPr txBox="1"/>
                        <wps:spPr>
                          <a:xfrm>
                            <a:off x="3560334" y="1903545"/>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265843"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92" name="Zone de texte 319"/>
                        <wps:cNvSpPr txBox="1"/>
                        <wps:spPr>
                          <a:xfrm>
                            <a:off x="3560188" y="2223409"/>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472E48"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93" name="Zone de texte 319"/>
                        <wps:cNvSpPr txBox="1"/>
                        <wps:spPr>
                          <a:xfrm>
                            <a:off x="3560188" y="1563556"/>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A5D8"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94" name="Zone de texte 319"/>
                        <wps:cNvSpPr txBox="1"/>
                        <wps:spPr>
                          <a:xfrm>
                            <a:off x="3560188" y="584009"/>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18834"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495" name="Flèche droite 495"/>
                        <wps:cNvSpPr/>
                        <wps:spPr>
                          <a:xfrm>
                            <a:off x="2042292" y="626983"/>
                            <a:ext cx="903703" cy="1602029"/>
                          </a:xfrm>
                          <a:prstGeom prst="rightArrow">
                            <a:avLst>
                              <a:gd name="adj1" fmla="val 50000"/>
                              <a:gd name="adj2" fmla="val 5440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Zone de texte 319"/>
                        <wps:cNvSpPr txBox="1"/>
                        <wps:spPr>
                          <a:xfrm>
                            <a:off x="1646290" y="2571226"/>
                            <a:ext cx="1905844" cy="281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64A41" w14:textId="77777777" w:rsidR="00D55FA4" w:rsidRPr="00732B75" w:rsidRDefault="00D55FA4" w:rsidP="00163BE3">
                              <w:pPr>
                                <w:pStyle w:val="NormalWeb"/>
                                <w:spacing w:before="0" w:beforeAutospacing="0" w:after="120" w:afterAutospacing="0"/>
                                <w:jc w:val="both"/>
                                <w:rPr>
                                  <w:rFonts w:ascii="Consolas" w:hAnsi="Consolas" w:cs="Consolas"/>
                                </w:rPr>
                              </w:pPr>
                              <w:r w:rsidRPr="00732B75">
                                <w:rPr>
                                  <w:rFonts w:ascii="Consolas" w:hAnsi="Consolas" w:cs="Consolas"/>
                                </w:rPr>
                                <w:t>GetAndRefreshBodyData</w:t>
                              </w:r>
                            </w:p>
                          </w:txbxContent>
                        </wps:txbx>
                        <wps:bodyPr rot="0" spcFirstLastPara="0" vert="horz" wrap="none" lIns="69637" tIns="34818" rIns="69637" bIns="34818" numCol="1" spcCol="0" rtlCol="0" fromWordArt="0" anchor="t" anchorCtr="0" forceAA="0" compatLnSpc="1">
                          <a:prstTxWarp prst="textNoShape">
                            <a:avLst/>
                          </a:prstTxWarp>
                          <a:noAutofit/>
                        </wps:bodyPr>
                      </wps:wsp>
                      <pic:pic xmlns:pic="http://schemas.openxmlformats.org/drawingml/2006/picture">
                        <pic:nvPicPr>
                          <pic:cNvPr id="394" name="Image 394"/>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02610" y="889584"/>
                            <a:ext cx="232453" cy="279821"/>
                          </a:xfrm>
                          <a:prstGeom prst="rect">
                            <a:avLst/>
                          </a:prstGeom>
                        </pic:spPr>
                      </pic:pic>
                      <pic:pic xmlns:pic="http://schemas.openxmlformats.org/drawingml/2006/picture">
                        <pic:nvPicPr>
                          <pic:cNvPr id="395" name="Image 395"/>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02610" y="552593"/>
                            <a:ext cx="232453" cy="279821"/>
                          </a:xfrm>
                          <a:prstGeom prst="rect">
                            <a:avLst/>
                          </a:prstGeom>
                        </pic:spPr>
                      </pic:pic>
                      <pic:pic xmlns:pic="http://schemas.openxmlformats.org/drawingml/2006/picture">
                        <pic:nvPicPr>
                          <pic:cNvPr id="412" name="Image 412"/>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02610" y="1552333"/>
                            <a:ext cx="232453" cy="279821"/>
                          </a:xfrm>
                          <a:prstGeom prst="rect">
                            <a:avLst/>
                          </a:prstGeom>
                        </pic:spPr>
                      </pic:pic>
                      <pic:pic xmlns:pic="http://schemas.openxmlformats.org/drawingml/2006/picture">
                        <pic:nvPicPr>
                          <pic:cNvPr id="413" name="Image 413"/>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02610" y="1874202"/>
                            <a:ext cx="232453" cy="279821"/>
                          </a:xfrm>
                          <a:prstGeom prst="rect">
                            <a:avLst/>
                          </a:prstGeom>
                        </pic:spPr>
                      </pic:pic>
                      <pic:pic xmlns:pic="http://schemas.openxmlformats.org/drawingml/2006/picture">
                        <pic:nvPicPr>
                          <pic:cNvPr id="414" name="Image 414"/>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02610" y="2203386"/>
                            <a:ext cx="232453" cy="279821"/>
                          </a:xfrm>
                          <a:prstGeom prst="rect">
                            <a:avLst/>
                          </a:prstGeom>
                        </pic:spPr>
                      </pic:pic>
                      <pic:pic xmlns:pic="http://schemas.openxmlformats.org/drawingml/2006/picture">
                        <pic:nvPicPr>
                          <pic:cNvPr id="416" name="Image 416"/>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2639" y="1227842"/>
                            <a:ext cx="232453" cy="279821"/>
                          </a:xfrm>
                          <a:prstGeom prst="rect">
                            <a:avLst/>
                          </a:prstGeom>
                        </pic:spPr>
                      </pic:pic>
                      <pic:pic xmlns:pic="http://schemas.openxmlformats.org/drawingml/2006/picture">
                        <pic:nvPicPr>
                          <pic:cNvPr id="417" name="Image 417"/>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2639" y="889584"/>
                            <a:ext cx="232453" cy="279821"/>
                          </a:xfrm>
                          <a:prstGeom prst="rect">
                            <a:avLst/>
                          </a:prstGeom>
                        </pic:spPr>
                      </pic:pic>
                      <pic:pic xmlns:pic="http://schemas.openxmlformats.org/drawingml/2006/picture">
                        <pic:nvPicPr>
                          <pic:cNvPr id="418" name="Image 418"/>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2639" y="552593"/>
                            <a:ext cx="232453" cy="279821"/>
                          </a:xfrm>
                          <a:prstGeom prst="rect">
                            <a:avLst/>
                          </a:prstGeom>
                        </pic:spPr>
                      </pic:pic>
                      <pic:pic xmlns:pic="http://schemas.openxmlformats.org/drawingml/2006/picture">
                        <pic:nvPicPr>
                          <pic:cNvPr id="419" name="Image 419"/>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2639" y="1552333"/>
                            <a:ext cx="232453" cy="279821"/>
                          </a:xfrm>
                          <a:prstGeom prst="rect">
                            <a:avLst/>
                          </a:prstGeom>
                        </pic:spPr>
                      </pic:pic>
                      <pic:pic xmlns:pic="http://schemas.openxmlformats.org/drawingml/2006/picture">
                        <pic:nvPicPr>
                          <pic:cNvPr id="420" name="Image 420"/>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2639" y="1874202"/>
                            <a:ext cx="232453" cy="279821"/>
                          </a:xfrm>
                          <a:prstGeom prst="rect">
                            <a:avLst/>
                          </a:prstGeom>
                        </pic:spPr>
                      </pic:pic>
                      <pic:pic xmlns:pic="http://schemas.openxmlformats.org/drawingml/2006/picture">
                        <pic:nvPicPr>
                          <pic:cNvPr id="421" name="Image 421"/>
                          <pic:cNvPicPr/>
                        </pic:nvPicPr>
                        <pic:blipFill>
                          <a:blip r:embed="rId69" cstate="print">
                            <a:lum bright="70000" contrast="-70000"/>
                            <a:extLst>
                              <a:ext uri="{28A0092B-C50C-407E-A947-70E740481C1C}">
                                <a14:useLocalDpi xmlns:a14="http://schemas.microsoft.com/office/drawing/2010/main" val="0"/>
                              </a:ext>
                            </a:extLst>
                          </a:blip>
                          <a:stretch>
                            <a:fillRect/>
                          </a:stretch>
                        </pic:blipFill>
                        <pic:spPr>
                          <a:xfrm>
                            <a:off x="332639" y="2203386"/>
                            <a:ext cx="232453" cy="279821"/>
                          </a:xfrm>
                          <a:prstGeom prst="rect">
                            <a:avLst/>
                          </a:prstGeom>
                        </pic:spPr>
                      </pic:pic>
                    </wpc:wpc>
                  </a:graphicData>
                </a:graphic>
              </wp:inline>
            </w:drawing>
          </mc:Choice>
          <mc:Fallback>
            <w:pict>
              <v:group w14:anchorId="74F27F3B" id="Zone de dessin 467" o:spid="_x0000_s1285" editas="canvas" style="width:388.1pt;height:224.6pt;mso-position-horizontal-relative:char;mso-position-vertical-relative:line" coordsize="4928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">
                <v:shape id="_x0000_s1286" type="#_x0000_t75" style="position:absolute;width:49288;height:28517;visibility:visible;mso-wrap-style:square">
                  <v:fill o:detectmouseclick="t"/>
                  <v:path o:connecttype="none"/>
                </v:shape>
                <v:rect id="Rectangle 423" o:spid="_x0000_s1287" style="position:absolute;left:6043;top:8616;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yGcMA&#10;AADcAAAADwAAAGRycy9kb3ducmV2LnhtbESP0YrCMBRE3xf8h3AF39bUKotUo4goCLLCqh9waa5t&#10;bXNTkqjVr98IC/s4zMwZZr7sTCPu5HxlWcFomIAgzq2uuFBwPm0/pyB8QNbYWCYFT/KwXPQ+5php&#10;++Afuh9DISKEfYYKyhDaTEqfl2TQD21LHL2LdQZDlK6Q2uEjwk0j0yT5kgYrjgsltrQuKa+PN6Pg&#10;dZq2tb667+Ywedb2svebW+qVGvS71QxEoC78h//aO61gko7hfSYe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pyGcMAAADcAAAADwAAAAAAAAAAAAAAAACYAgAAZHJzL2Rv&#10;d25yZXYueG1sUEsFBgAAAAAEAAQA9QAAAIgDAAAAAA==&#10;" fillcolor="#c0504d [3205]" strokecolor="#622423 [1605]" strokeweight="2pt"/>
                <v:rect id="Rectangle 424" o:spid="_x0000_s1288" style="position:absolute;left:6043;top:11934;width:12948;height:3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PqbcUA&#10;AADcAAAADwAAAGRycy9kb3ducmV2LnhtbESPwWrDMBBE74X+g9hCbo0cY4pxo4QSWiiUFOr0AxZr&#10;Y7u2VkaSHSdfHwUCPQ4z84ZZb2fTi4mcby0rWC0TEMSV1S3XCn4PH885CB+QNfaWScGZPGw3jw9r&#10;LLQ98Q9NZahFhLAvUEETwlBI6auGDPqlHYijd7TOYIjS1VI7PEW46WWaJC/SYMtxocGBdg1VXTka&#10;BZdDPnT6z+377+zc2eOXfx9Tr9TiaX57BRFoDv/he/tTK8jSDG5n4hG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ptxQAAANwAAAAPAAAAAAAAAAAAAAAAAJgCAABkcnMv&#10;ZG93bnJldi54bWxQSwUGAAAAAAQABAD1AAAAigMAAAAA&#10;" fillcolor="#c0504d [3205]" strokecolor="#622423 [1605]" strokeweight="2pt"/>
                <v:rect id="Rectangle 425" o:spid="_x0000_s1289" style="position:absolute;left:6043;top:15231;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9P9sQA&#10;AADcAAAADwAAAGRycy9kb3ducmV2LnhtbESP3YrCMBSE7wXfIRzBO00tKtI1iiy7sCAK/jzAoTm2&#10;3TYnJYla9+k3guDlMDPfMMt1ZxpxI+crywom4wQEcW51xYWC8+l7tADhA7LGxjIpeJCH9arfW2Km&#10;7Z0PdDuGQkQI+wwVlCG0mZQ+L8mgH9uWOHoX6wyGKF0htcN7hJtGpkkylwYrjgsltvRZUl4fr0bB&#10;32nR1vrX7Zr99FHby9Z/XVOv1HDQbT5ABOrCO/xq/2gF03QG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T/bEAAAA3AAAAA8AAAAAAAAAAAAAAAAAmAIAAGRycy9k&#10;b3ducmV2LnhtbFBLBQYAAAAABAAEAPUAAACJAwAAAAA=&#10;" fillcolor="#c0504d [3205]" strokecolor="#622423 [1605]" strokeweight="2pt"/>
                <v:rect id="Rectangle 426" o:spid="_x0000_s1290" style="position:absolute;left:6043;top:18549;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3RgcMA&#10;AADcAAAADwAAAGRycy9kb3ducmV2LnhtbESP3YrCMBSE7wXfIZwF7zTdIiLVKMviwoIo+PMAh+bY&#10;1jYnJYlafXojCF4OM/MNM192phFXcr6yrOB7lIAgzq2uuFBwPPwNpyB8QNbYWCYFd/KwXPR7c8y0&#10;vfGOrvtQiAhhn6GCMoQ2k9LnJRn0I9sSR+9kncEQpSukdniLcNPINEkm0mDFcaHEln5Lyuv9xSh4&#10;HKZtrc9u02zH99qe1n51Sb1Sg6/uZwYiUBc+4Xf7XysYpx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3RgcMAAADcAAAADwAAAAAAAAAAAAAAAACYAgAAZHJzL2Rv&#10;d25yZXYueG1sUEsFBgAAAAAEAAQA9QAAAIgDAAAAAA==&#10;" fillcolor="#c0504d [3205]" strokecolor="#622423 [1605]" strokeweight="2pt"/>
                <v:rect id="Rectangle 427" o:spid="_x0000_s1291" style="position:absolute;left:6043;top:21902;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0GsQA&#10;AADcAAAADwAAAGRycy9kb3ducmV2LnhtbESP3YrCMBSE7wXfIRzBO00totI1iiy7sCAK/jzAoTm2&#10;3TYnJYla9+k3guDlMDPfMMt1ZxpxI+crywom4wQEcW51xYWC8+l7tADhA7LGxjIpeJCH9arfW2Km&#10;7Z0PdDuGQkQI+wwVlCG0mZQ+L8mgH9uWOHoX6wyGKF0htcN7hJtGpkkykwYrjgsltvRZUl4fr0bB&#10;32nR1vrX7Zr99FHby9Z/XVOv1HDQbT5ABOrCO/xq/2gF03QO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hdBrEAAAA3AAAAA8AAAAAAAAAAAAAAAAAmAIAAGRycy9k&#10;b3ducmV2LnhtbFBLBQYAAAAABAAEAPUAAACJAwAAAAA=&#10;" fillcolor="#c0504d [3205]" strokecolor="#622423 [1605]" strokeweight="2pt"/>
                <v:rect id="Rectangle 428" o:spid="_x0000_s1292" style="position:absolute;left:2725;top:5300;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Jy/MEA&#10;AADcAAAADwAAAGRycy9kb3ducmV2LnhtbERP3WrCMBS+H/gO4Qi7m6lStlKbigji8GZMfYBDc2yr&#10;zUlJYtvt6c3FYJcf33+xmUwnBnK+taxguUhAEFdWt1wruJz3bxkIH5A1dpZJwQ952JSzlwJzbUf+&#10;puEUahFD2OeooAmhz6X0VUMG/cL2xJG7WmcwROhqqR2OMdx0cpUk79Jgy7GhwZ52DVX308MosMuv&#10;cDyP6YNpdIesvVXd70em1Ot82q5BBJrCv/jP/akVpKu4Np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cvzBAAAA3AAAAA8AAAAAAAAAAAAAAAAAmAIAAGRycy9kb3du&#10;cmV2LnhtbFBLBQYAAAAABAAEAPUAAACGAwAAAAA=&#10;" fillcolor="#4f81bd [3204]" strokecolor="#243f60 [1604]" strokeweight="2pt"/>
                <v:rect id="Rectangle 429" o:spid="_x0000_s1293" style="position:absolute;left:2725;top:8618;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7XZ8QA&#10;AADcAAAADwAAAGRycy9kb3ducmV2LnhtbESPUWvCMBSF3wf+h3CFvc1Uka1Wo8hgbOxlrPUHXJJr&#10;W21uShJtt1+/DAQfD+ec73A2u9F24ko+tI4VzGcZCGLtTMu1gkP19pSDCBHZYOeYFPxQgN128rDB&#10;wriBv+laxlokCIcCFTQx9oWUQTdkMcxcT5y8o/MWY5K+lsbjkOC2k4sse5YWW04LDfb02pA+lxer&#10;wM2/4mc1LC9Mg3/P25Pufl9ypR6n434NItIY7+Fb+8MoWC5W8H8mHQ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12fEAAAA3AAAAA8AAAAAAAAAAAAAAAAAmAIAAGRycy9k&#10;b3ducmV2LnhtbFBLBQYAAAAABAAEAPUAAACJAwAAAAA=&#10;" fillcolor="#4f81bd [3204]" strokecolor="#243f60 [1604]" strokeweight="2pt"/>
                <v:rect id="Rectangle 430" o:spid="_x0000_s1294" style="position:absolute;left:2725;top:11936;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3oJ8AA&#10;AADcAAAADwAAAGRycy9kb3ducmV2LnhtbERPy4rCMBTdC/5DuAPuNPWBlo5RRBBlNmL1Ay7Nte1M&#10;c1OSaOt8/WQx4PJw3uttbxrxJOdrywqmkwQEcWF1zaWC2/UwTkH4gKyxsUwKXuRhuxkO1php2/GF&#10;nnkoRQxhn6GCKoQ2k9IXFRn0E9sSR+5uncEQoSuldtjFcNPIWZIspcGaY0OFLe0rKn7yh1Fgp+fw&#10;de0WD6bOHdP6u2h+V6lSo49+9wkiUB/e4n/3SStYzOP8eC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3oJ8AAAADcAAAADwAAAAAAAAAAAAAAAACYAgAAZHJzL2Rvd25y&#10;ZXYueG1sUEsFBgAAAAAEAAQA9QAAAIUDAAAAAA==&#10;" fillcolor="#4f81bd [3204]" strokecolor="#243f60 [1604]" strokeweight="2pt"/>
                <v:rect id="Rectangle 431" o:spid="_x0000_s1295" style="position:absolute;left:2725;top:15234;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vMQA&#10;AADcAAAADwAAAGRycy9kb3ducmV2LnhtbESPwWrDMBBE74X+g9hCbo3sNDTGsRxKITT0EurkAxZr&#10;Y7u1VkZSYidfXwUKPQ4z84YpNpPpxYWc7ywrSOcJCOLa6o4bBcfD9jkD4QOyxt4yKbiSh035+FBg&#10;ru3IX3SpQiMihH2OCtoQhlxKX7dk0M/tQBy9k3UGQ5SukdrhGOGml4skeZUGO44LLQ703lL9U52N&#10;Apvuw+dhXJ6ZRveRdd91f1tlSs2eprc1iEBT+A//tXdawfIlhfuZe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RTbzEAAAA3AAAAA8AAAAAAAAAAAAAAAAAmAIAAGRycy9k&#10;b3ducmV2LnhtbFBLBQYAAAAABAAEAPUAAACJAwAAAAA=&#10;" fillcolor="#4f81bd [3204]" strokecolor="#243f60 [1604]" strokeweight="2pt"/>
                <v:rect id="Rectangle 432" o:spid="_x0000_s1296" style="position:absolute;left:2725;top:18553;width:3319;height:3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PTy8QA&#10;AADcAAAADwAAAGRycy9kb3ducmV2LnhtbESPzWrDMBCE74W8g9hAb40cNzTGiWJCoTT0UprkARZr&#10;YzuxVkaSf5qnrwqFHoeZ+YbZFpNpxUDON5YVLBcJCOLS6oYrBefT21MGwgdkja1lUvBNHord7GGL&#10;ubYjf9FwDJWIEPY5KqhD6HIpfVmTQb+wHXH0LtYZDFG6SmqHY4SbVqZJ8iINNhwXauzotabyduyN&#10;Arv8DB+ncdUzje49a65le19nSj3Op/0GRKAp/If/2getYPWcwu+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D08vEAAAA3AAAAA8AAAAAAAAAAAAAAAAAmAIAAGRycy9k&#10;b3ducmV2LnhtbFBLBQYAAAAABAAEAPUAAACJAwAAAAA=&#10;" fillcolor="#4f81bd [3204]" strokecolor="#243f60 [1604]" strokeweight="2pt"/>
                <v:rect id="Rectangle 433" o:spid="_x0000_s1297" style="position:absolute;left:2725;top:21907;width:3319;height:3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2UMQA&#10;AADcAAAADwAAAGRycy9kb3ducmV2LnhtbESPzWrDMBCE74W8g9hAb42cOjTGiWJCoTT0UprkARZr&#10;YzuxVkaSf5qnrwqFHoeZ+YbZFpNpxUDON5YVLBcJCOLS6oYrBefT21MGwgdkja1lUvBNHord7GGL&#10;ubYjf9FwDJWIEPY5KqhD6HIpfVmTQb+wHXH0LtYZDFG6SmqHY4SbVj4nyYs02HBcqLGj15rK27E3&#10;CuzyM3ycxlXPNLr3rLmW7X2dKfU4n/YbEIGm8B/+ax+0glWawu+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dlDEAAAA3AAAAA8AAAAAAAAAAAAAAAAAmAIAAGRycy9k&#10;b3ducmV2LnhtbFBLBQYAAAAABAAEAPUAAACJAwAAAAA=&#10;" fillcolor="#4f81bd [3204]" strokecolor="#243f60 [1604]" strokeweight="2pt"/>
                <v:shape id="Zone de texte 438" o:spid="_x0000_s1298" type="#_x0000_t202" style="position:absolute;left:1976;top:360;width:5819;height:28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resEA&#10;AADcAAAADwAAAGRycy9kb3ducmV2LnhtbERPu27CMBTdkfoP1q3UDZzyEgQMAlQkGDKQMnS8ii9x&#10;1Pg6ig2Ev8cDEuPReS/Xna3FjVpfOVbwPUhAEBdOV1wqOP/u+zMQPiBrrB2Tggd5WK8+ektMtbvz&#10;iW55KEUMYZ+iAhNCk0rpC0MW/cA1xJG7uNZiiLAtpW7xHsNtLYdJMpUWK44NBhvaGSr+86tVwMfT&#10;LNlOhn86zx7B/JznmbzOlfr67DYLEIG68Ba/3AetYDyKa+OZe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Oa3rBAAAA3AAAAA8AAAAAAAAAAAAAAAAAmAIAAGRycy9kb3du&#10;cmV2LnhtbFBLBQYAAAAABAAEAPUAAACGAwAAAAA=&#10;" filled="f" stroked="f" strokeweight=".5pt">
                  <v:textbox inset="1.93436mm,.96717mm,1.93436mm,.96717mm">
                    <w:txbxContent>
                      <w:p w14:paraId="0A844683" w14:textId="77777777" w:rsidR="00D55FA4" w:rsidRPr="00D963FC" w:rsidRDefault="00D55FA4" w:rsidP="00E551DB">
                        <w:pPr>
                          <w:rPr>
                            <w:b/>
                            <w:i/>
                          </w:rPr>
                        </w:pPr>
                        <w:r w:rsidRPr="00D963FC">
                          <w:rPr>
                            <w:b/>
                          </w:rPr>
                          <w:t>Avant</w:t>
                        </w:r>
                      </w:p>
                    </w:txbxContent>
                  </v:textbox>
                </v:shape>
                <v:shape id="Zone de texte 439" o:spid="_x0000_s1299" type="#_x0000_t202" style="position:absolute;top:5566;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4cYA&#10;AADcAAAADwAAAGRycy9kb3ducmV2LnhtbESPQWvCQBSE74L/YXmCN93U2mLSrNIWhfbgIWkOPT6y&#10;r9nQ7NuQXTX++64g9DjMzDdMvhttJ840+NaxgodlAoK4drrlRkH1dVhsQPiArLFzTAqu5GG3nU5y&#10;zLS7cEHnMjQiQthnqMCE0GdS+tqQRb90PXH0ftxgMUQ5NFIPeIlw28lVkjxLiy3HBYM9vRuqf8uT&#10;VcCfxSZ5e1p96/J4DWZfpUd5SpWaz8bXFxCBxvAfvrc/tIL1Ywq3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LO4cYAAADcAAAADwAAAAAAAAAAAAAAAACYAgAAZHJz&#10;L2Rvd25yZXYueG1sUEsFBgAAAAAEAAQA9QAAAIsDAAAAAA==&#10;" filled="f" stroked="f" strokeweight=".5pt">
                  <v:textbox inset="1.93436mm,.96717mm,1.93436mm,.96717mm">
                    <w:txbxContent>
                      <w:p w14:paraId="6490C4E2" w14:textId="77777777" w:rsidR="00D55FA4" w:rsidRPr="005D268D" w:rsidRDefault="00D55FA4" w:rsidP="00E551DB">
                        <w:pPr>
                          <w:rPr>
                            <w:i/>
                          </w:rPr>
                        </w:pPr>
                        <w:r>
                          <w:t>0</w:t>
                        </w:r>
                      </w:p>
                    </w:txbxContent>
                  </v:textbox>
                </v:shape>
                <v:shape id="Zone de texte 440" o:spid="_x0000_s1300" type="#_x0000_t202" style="position:absolute;top:8895;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4UAcEA&#10;AADcAAAADwAAAGRycy9kb3ducmV2LnhtbERPTYvCMBC9C/6HMMLebKqoaLdRVHbBPXiwetjj0IxN&#10;sZmUJmr995vDgsfH+843vW3EgzpfO1YwSVIQxKXTNVcKLufv8RKED8gaG8ek4EUeNuvhIMdMuyef&#10;6FGESsQQ9hkqMCG0mZS+NGTRJ64ljtzVdRZDhF0ldYfPGG4bOU3ThbRYc2ww2NLeUHkr7lYB/5yW&#10;6W4+/dXF8RXM12V1lPeVUh+jfvsJIlAf3uJ/90ErmM3i/HgmHg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FAHBAAAA3AAAAA8AAAAAAAAAAAAAAAAAmAIAAGRycy9kb3du&#10;cmV2LnhtbFBLBQYAAAAABAAEAPUAAACGAwAAAAA=&#10;" filled="f" stroked="f" strokeweight=".5pt">
                  <v:textbox inset="1.93436mm,.96717mm,1.93436mm,.96717mm">
                    <w:txbxContent>
                      <w:p w14:paraId="7E7779C9" w14:textId="77777777" w:rsidR="00D55FA4" w:rsidRPr="005D268D" w:rsidRDefault="00D55FA4" w:rsidP="00E551DB">
                        <w:pPr>
                          <w:rPr>
                            <w:i/>
                          </w:rPr>
                        </w:pPr>
                        <w:r>
                          <w:t>1</w:t>
                        </w:r>
                      </w:p>
                    </w:txbxContent>
                  </v:textbox>
                </v:shape>
                <v:shape id="Zone de texte 441" o:spid="_x0000_s1301" type="#_x0000_t202" style="position:absolute;top:12277;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xmsMA&#10;AADcAAAADwAAAGRycy9kb3ducmV2LnhtbESPQYvCMBSE74L/ITzBm6aKLlqNossKevBg9eDx0bxt&#10;yjYvpYla/70RhD0OM/MNs1y3thJ3anzpWMFomIAgzp0uuVBwOe8GMxA+IGusHJOCJ3lYr7qdJaba&#10;PfhE9ywUIkLYp6jAhFCnUvrckEU/dDVx9H5dYzFE2RRSN/iIcFvJcZJ8SYslxwWDNX0byv+ym1XA&#10;h9Ms2U7HV50dn8H8XOZHeZsr1e+1mwWIQG34D3/ae61gMhnB+0w8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KxmsMAAADcAAAADwAAAAAAAAAAAAAAAACYAgAAZHJzL2Rv&#10;d25yZXYueG1sUEsFBgAAAAAEAAQA9QAAAIgDAAAAAA==&#10;" filled="f" stroked="f" strokeweight=".5pt">
                  <v:textbox inset="1.93436mm,.96717mm,1.93436mm,.96717mm">
                    <w:txbxContent>
                      <w:p w14:paraId="27939F6C" w14:textId="77777777" w:rsidR="00D55FA4" w:rsidRPr="005D268D" w:rsidRDefault="00D55FA4" w:rsidP="00E551DB">
                        <w:pPr>
                          <w:rPr>
                            <w:i/>
                          </w:rPr>
                        </w:pPr>
                        <w:r>
                          <w:t>2</w:t>
                        </w:r>
                      </w:p>
                    </w:txbxContent>
                  </v:textbox>
                </v:shape>
                <v:shape id="Zone de texte 442" o:spid="_x0000_s1302" type="#_x0000_t202" style="position:absolute;top:15523;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v7cUA&#10;AADcAAAADwAAAGRycy9kb3ducmV2LnhtbESPQWvCQBSE70L/w/IKvemmIYqmrtKWFtpDDkYPHh/Z&#10;12xo9m3Irib5912h4HGYmW+Y7X60rbhS7xvHCp4XCQjiyumGawWn4+d8DcIHZI2tY1IwkYf97mG2&#10;xVy7gQ90LUMtIoR9jgpMCF0upa8MWfQL1xFH78f1FkOUfS11j0OE21amSbKSFhuOCwY7ejdU/ZYX&#10;q4C/D+vkbZmedVlMwXycNoW8bJR6ehxfX0AEGsM9/N/+0gqyLIXbmXgE5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4C/txQAAANwAAAAPAAAAAAAAAAAAAAAAAJgCAABkcnMv&#10;ZG93bnJldi54bWxQSwUGAAAAAAQABAD1AAAAigMAAAAA&#10;" filled="f" stroked="f" strokeweight=".5pt">
                  <v:textbox inset="1.93436mm,.96717mm,1.93436mm,.96717mm">
                    <w:txbxContent>
                      <w:p w14:paraId="70461439" w14:textId="77777777" w:rsidR="00D55FA4" w:rsidRPr="005D268D" w:rsidRDefault="00D55FA4" w:rsidP="00E551DB">
                        <w:pPr>
                          <w:rPr>
                            <w:i/>
                          </w:rPr>
                        </w:pPr>
                        <w:r>
                          <w:t>3</w:t>
                        </w:r>
                      </w:p>
                    </w:txbxContent>
                  </v:textbox>
                </v:shape>
                <v:shape id="Zone de texte 443" o:spid="_x0000_s1303" type="#_x0000_t202" style="position:absolute;top:18853;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yKdsQA&#10;AADcAAAADwAAAGRycy9kb3ducmV2LnhtbESPT4vCMBTE7wt+h/AEb2vqX7RrFBWF9eDB6mGPj+Zt&#10;U7Z5KU3U+u03guBxmJnfMItVaytxo8aXjhUM+gkI4tzpkgsFl/P+cwbCB2SNlWNS8CAPq2XnY4Gp&#10;dnc+0S0LhYgQ9ikqMCHUqZQ+N2TR911NHL1f11gMUTaF1A3eI9xWcpgkU2mx5LhgsKatofwvu1oF&#10;fDjNks1k+KOz4yOY3WV+lNe5Ur1uu/4CEagN7/Cr/a0VjMcjeJ6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sinbEAAAA3AAAAA8AAAAAAAAAAAAAAAAAmAIAAGRycy9k&#10;b3ducmV2LnhtbFBLBQYAAAAABAAEAPUAAACJAwAAAAA=&#10;" filled="f" stroked="f" strokeweight=".5pt">
                  <v:textbox inset="1.93436mm,.96717mm,1.93436mm,.96717mm">
                    <w:txbxContent>
                      <w:p w14:paraId="73C17864" w14:textId="77777777" w:rsidR="00D55FA4" w:rsidRPr="005D268D" w:rsidRDefault="00D55FA4" w:rsidP="00E551DB">
                        <w:pPr>
                          <w:rPr>
                            <w:i/>
                          </w:rPr>
                        </w:pPr>
                        <w:r>
                          <w:t>4</w:t>
                        </w:r>
                      </w:p>
                    </w:txbxContent>
                  </v:textbox>
                </v:shape>
                <v:shape id="Zone de texte 444" o:spid="_x0000_s1304" type="#_x0000_t202" style="position:absolute;top:22401;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SAsQA&#10;AADcAAAADwAAAGRycy9kb3ducmV2LnhtbESPQYvCMBSE78L+h/AW9qapUkWrUXbFBffgwerB46N5&#10;NsXmpTRR6783woLHYWa+YRarztbiRq2vHCsYDhIQxIXTFZcKjoff/hSED8gaa8ek4EEeVsuP3gIz&#10;7e68p1seShEh7DNUYEJoMil9YciiH7iGOHpn11oMUbal1C3eI9zWcpQkE2mx4rhgsKG1oeKSX60C&#10;/ttPk5/x6KTz3SOYzXG2k9eZUl+f3fccRKAuvMP/7a1WkKYpvM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FEgLEAAAA3AAAAA8AAAAAAAAAAAAAAAAAmAIAAGRycy9k&#10;b3ducmV2LnhtbFBLBQYAAAAABAAEAPUAAACJAwAAAAA=&#10;" filled="f" stroked="f" strokeweight=".5pt">
                  <v:textbox inset="1.93436mm,.96717mm,1.93436mm,.96717mm">
                    <w:txbxContent>
                      <w:p w14:paraId="5C6994C5" w14:textId="77777777" w:rsidR="00D55FA4" w:rsidRPr="005D268D" w:rsidRDefault="00D55FA4" w:rsidP="00E551DB">
                        <w:pPr>
                          <w:rPr>
                            <w:i/>
                          </w:rPr>
                        </w:pPr>
                        <w:r>
                          <w:t>5</w:t>
                        </w:r>
                      </w:p>
                    </w:txbxContent>
                  </v:textbox>
                </v:shape>
                <v:shape id="Zone de texte 319" o:spid="_x0000_s1305" type="#_x0000_t202" style="position:absolute;left:5509;top:2408;width:8810;height:28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0rQcQA&#10;AADcAAAADwAAAGRycy9kb3ducmV2LnhtbESPQYvCMBSE74L/ITzBm6aKLrYaRZcV1oMHux72+Gie&#10;TbF5KU3U+u/NgrDHYWa+YVabztbiTq2vHCuYjBMQxIXTFZcKzj/70QKED8gaa8ek4EkeNut+b4WZ&#10;dg8+0T0PpYgQ9hkqMCE0mZS+MGTRj11DHL2Lay2GKNtS6hYfEW5rOU2SD2mx4rhgsKFPQ8U1v1kF&#10;fDgtkt18+qvz4zOYr3N6lLdUqeGg2y5BBOrCf/jd/tYKZvMU/s7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K0HEAAAA3AAAAA8AAAAAAAAAAAAAAAAAmAIAAGRycy9k&#10;b3ducmV2LnhtbFBLBQYAAAAABAAEAPUAAACJAwAAAAA=&#10;" filled="f" stroked="f" strokeweight=".5pt">
                  <v:textbox inset="1.93436mm,.96717mm,1.93436mm,.96717mm">
                    <w:txbxContent>
                      <w:p w14:paraId="328D29E4" w14:textId="77777777" w:rsidR="00D55FA4" w:rsidRPr="00974D82" w:rsidRDefault="00D55FA4" w:rsidP="00E551DB">
                        <w:pPr>
                          <w:pStyle w:val="NormalWeb"/>
                          <w:spacing w:before="0" w:beforeAutospacing="0" w:after="120" w:afterAutospacing="0"/>
                          <w:jc w:val="both"/>
                          <w:rPr>
                            <w:rFonts w:asciiTheme="minorHAnsi" w:hAnsiTheme="minorHAnsi"/>
                            <w:i/>
                            <w:sz w:val="22"/>
                          </w:rPr>
                        </w:pPr>
                        <w:r w:rsidRPr="00974D82">
                          <w:rPr>
                            <w:rFonts w:asciiTheme="minorHAnsi" w:eastAsia="Times New Roman" w:hAnsiTheme="minorHAnsi"/>
                            <w:i/>
                            <w:sz w:val="22"/>
                          </w:rPr>
                          <w:t>TrackingID</w:t>
                        </w:r>
                      </w:p>
                    </w:txbxContent>
                  </v:textbox>
                </v:shape>
                <v:rect id="Rectangle 460" o:spid="_x0000_s1306" style="position:absolute;left:6043;top:5298;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VrsEA&#10;AADcAAAADwAAAGRycy9kb3ducmV2LnhtbERP3WrCMBS+H/gO4QjezXRFinRGGUNBEAfqHuDQHNuu&#10;zUlJYm19enMx8PLj+19tBtOKnpyvLSv4mCcgiAuray4V/F5270sQPiBrbC2TgpE8bNaTtxXm2t75&#10;RP05lCKGsM9RQRVCl0vpi4oM+rntiCN3tc5giNCVUju8x3DTyjRJMmmw5thQYUffFRXN+WYUPC7L&#10;rtF/7tj+LMbGXg9+e0u9UrPp8PUJItAQXuJ/914rWGRxfjwTj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iVa7BAAAA3AAAAA8AAAAAAAAAAAAAAAAAmAIAAGRycy9kb3du&#10;cmV2LnhtbFBLBQYAAAAABAAEAPUAAACGAwAAAAA=&#10;" fillcolor="#c0504d [3205]" strokecolor="#622423 [1605]" strokeweight="2pt"/>
                <v:shape id="Zone de texte 319" o:spid="_x0000_s1307" type="#_x0000_t202" style="position:absolute;left:5859;top:9266;width:2155;height:28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t+sMA&#10;AADcAAAADwAAAGRycy9kb3ducmV2LnhtbESPQYvCMBSE7wv+h/AEb2uquKLVKCoKuwcPVg8eH82z&#10;KTYvpYla/71ZEDwOM/MNM1+2thJ3anzpWMGgn4Agzp0uuVBwOu6+JyB8QNZYOSYFT/KwXHS+5phq&#10;9+AD3bNQiAhhn6ICE0KdSulzQxZ939XE0bu4xmKIsimkbvAR4baSwyQZS4slxwWDNW0M5dfsZhXw&#10;32GSrH+GZ53tn8FsT9O9vE2V6nXb1QxEoDZ8wu/2r1YwGg/g/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ft+sMAAADcAAAADwAAAAAAAAAAAAAAAACYAgAAZHJzL2Rv&#10;d25yZXYueG1sUEsFBgAAAAAEAAQA9QAAAIgDAAAAAA==&#10;" filled="f" stroked="f" strokeweight=".5pt">
                  <v:textbox inset="1.93436mm,.96717mm,1.93436mm,.96717mm">
                    <w:txbxContent>
                      <w:p w14:paraId="7465FCDE"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308" type="#_x0000_t202" style="position:absolute;left:5857;top:12502;width:2155;height:28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zjcQA&#10;AADcAAAADwAAAGRycy9kb3ducmV2LnhtbESPQYvCMBSE78L+h/AW9qapZRWtRtkVF/TgwerB46N5&#10;NsXmpTRR67/fCILHYWa+YebLztbiRq2vHCsYDhIQxIXTFZcKjoe//gSED8gaa8ek4EEelouP3hwz&#10;7e68p1seShEh7DNUYEJoMil9YciiH7iGOHpn11oMUbal1C3eI9zWMk2SsbRYcVww2NDKUHHJr1YB&#10;b/eT5HeUnnS+ewSzPk538jpV6uuz+5mBCNSFd/jV3mgF3+MU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Vc43EAAAA3AAAAA8AAAAAAAAAAAAAAAAAmAIAAGRycy9k&#10;b3ducmV2LnhtbFBLBQYAAAAABAAEAPUAAACJAwAAAAA=&#10;" filled="f" stroked="f" strokeweight=".5pt">
                  <v:textbox inset="1.93436mm,.96717mm,1.93436mm,.96717mm">
                    <w:txbxContent>
                      <w:p w14:paraId="0C6C8A5C"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309" type="#_x0000_t202" style="position:absolute;left:5857;top:19035;width:2155;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WFsUA&#10;AADcAAAADwAAAGRycy9kb3ducmV2LnhtbESPT2sCMRTE70K/Q3iF3jRbraJbo7TSgh48uPXQ42Pz&#10;ulm6eVk22X/f3hQKHoeZ+Q2z3Q+2Eh01vnSs4HmWgCDOnS65UHD9+pyuQfiArLFyTApG8rDfPUy2&#10;mGrX84W6LBQiQtinqMCEUKdS+tyQRT9zNXH0flxjMUTZFFI32Ee4reQ8SVbSYslxwWBNB0P5b9Za&#10;BXy6rJP35fxbZ+cxmI/r5izbjVJPj8PbK4hAQ7iH/9tHreBltYC/M/EIyN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dYWxQAAANwAAAAPAAAAAAAAAAAAAAAAAJgCAABkcnMv&#10;ZG93bnJldi54bWxQSwUGAAAAAAQABAD1AAAAigMAAAAA&#10;" filled="f" stroked="f" strokeweight=".5pt">
                  <v:textbox inset="1.93436mm,.96717mm,1.93436mm,.96717mm">
                    <w:txbxContent>
                      <w:p w14:paraId="3B704DCE"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310" type="#_x0000_t202" style="position:absolute;left:5856;top:22234;width:2155;height:28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YsUA&#10;AADcAAAADwAAAGRycy9kb3ducmV2LnhtbESPQWvCQBSE7wX/w/KE3pqNkopGV7GlQnvwYMzB4yP7&#10;mg3Nvg3Z1cR/7xYKPQ4z8w2z2Y22FTfqfeNYwSxJQRBXTjdcKyjPh5clCB+QNbaOScGdPOy2k6cN&#10;5toNfKJbEWoRIexzVGBC6HIpfWXIok9cRxy9b9dbDFH2tdQ9DhFuWzlP04W02HBcMNjRu6Hqp7ha&#10;Bfx1WqZvr/OLLo73YD7K1VFeV0o9T8f9GkSgMfyH/9qfWkG2yOD3TDwCcv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8E5ixQAAANwAAAAPAAAAAAAAAAAAAAAAAJgCAABkcnMv&#10;ZG93bnJldi54bWxQSwUGAAAAAAQABAD1AAAAigMAAAAA&#10;" filled="f" stroked="f" strokeweight=".5pt">
                  <v:textbox inset="1.93436mm,.96717mm,1.93436mm,.96717mm">
                    <w:txbxContent>
                      <w:p w14:paraId="7D417852"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311" type="#_x0000_t202" style="position:absolute;left:5856;top:15635;width:2155;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r+cMA&#10;AADcAAAADwAAAGRycy9kb3ducmV2LnhtbESPQYvCMBSE74L/ITxhb5oqKlqN4i4u6MGD1YPHR/O2&#10;Kdu8lCZq/fdGEDwOM/MNs1y3thI3anzpWMFwkIAgzp0uuVBwPv32ZyB8QNZYOSYFD/KwXnU7S0y1&#10;u/ORblkoRISwT1GBCaFOpfS5IYt+4Gri6P25xmKIsimkbvAe4baSoySZSoslxwWDNf0Yyv+zq1XA&#10;++Ms+Z6MLjo7PILZnucHeZ0r9dVrNwsQgdrwCb/bO61gPJ3A60w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zr+cMAAADcAAAADwAAAAAAAAAAAAAAAACYAgAAZHJzL2Rv&#10;d25yZXYueG1sUEsFBgAAAAAEAAQA9QAAAIgDAAAAAA==&#10;" filled="f" stroked="f" strokeweight=".5pt">
                  <v:textbox inset="1.93436mm,.96717mm,1.93436mm,.96717mm">
                    <w:txbxContent>
                      <w:p w14:paraId="680CD80E"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312" type="#_x0000_t202" style="position:absolute;left:5856;top:5840;width:2155;height:28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1jsQA&#10;AADcAAAADwAAAGRycy9kb3ducmV2LnhtbESPQYvCMBSE78L+h/AW9qapshatRtkVF/TgwerB46N5&#10;NsXmpTRR67/fCILHYWa+YebLztbiRq2vHCsYDhIQxIXTFZcKjoe//gSED8gaa8ek4EEelouP3hwz&#10;7e68p1seShEh7DNUYEJoMil9YciiH7iGOHpn11oMUbal1C3eI9zWcpQkqbRYcVww2NDKUHHJr1YB&#10;b/eT5Hc8Oul89whmfZzu5HWq1Ndn9zMDEagL7/CrvdEKvtMU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udY7EAAAA3AAAAA8AAAAAAAAAAAAAAAAAmAIAAGRycy9k&#10;b3ducmV2LnhtbFBLBQYAAAAABAAEAPUAAACJAwAAAAA=&#10;" filled="f" stroked="f" strokeweight=".5pt">
                  <v:textbox inset="1.93436mm,.96717mm,1.93436mm,.96717mm">
                    <w:txbxContent>
                      <w:p w14:paraId="7D937234"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rect id="Rectangle 468" o:spid="_x0000_s1313" style="position:absolute;left:35788;top:8616;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ZqMEA&#10;AADcAAAADwAAAGRycy9kb3ducmV2LnhtbERP3WrCMBS+H/gO4QjezXRFinRGGUNBEAfqHuDQHNuu&#10;zUlJYm19enMx8PLj+19tBtOKnpyvLSv4mCcgiAuray4V/F5270sQPiBrbC2TgpE8bNaTtxXm2t75&#10;RP05lCKGsM9RQRVCl0vpi4oM+rntiCN3tc5giNCVUju8x3DTyjRJMmmw5thQYUffFRXN+WYUPC7L&#10;rtF/7tj+LMbGXg9+e0u9UrPp8PUJItAQXuJ/914rWGRxbTwTj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UWajBAAAA3AAAAA8AAAAAAAAAAAAAAAAAmAIAAGRycy9kb3du&#10;cmV2LnhtbFBLBQYAAAAABAAEAPUAAACGAwAAAAA=&#10;" fillcolor="#c0504d [3205]" strokecolor="#622423 [1605]" strokeweight="2pt"/>
                <v:rect id="Rectangle 469" o:spid="_x0000_s1314" style="position:absolute;left:35788;top:11934;width:12948;height:3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8M8UA&#10;AADcAAAADwAAAGRycy9kb3ducmV2LnhtbESP0WrCQBRE3wv+w3KFvjUbg4iNriJioVBaqOkHXLLX&#10;JCZ7N+xuNPr1bqHQx2FmzjDr7Wg6cSHnG8sKZkkKgri0uuFKwU/x9rIE4QOyxs4yKbiRh+1m8rTG&#10;XNsrf9PlGCoRIexzVFCH0OdS+rImgz6xPXH0TtYZDFG6SmqH1wg3nczSdCENNhwXauxpX1PZHgej&#10;4F4s+1af3Wf3Nb+19vThD0PmlXqejrsViEBj+A//td+1gvniFX7PxCM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PwzxQAAANwAAAAPAAAAAAAAAAAAAAAAAJgCAABkcnMv&#10;ZG93bnJldi54bWxQSwUGAAAAAAQABAD1AAAAigMAAAAA&#10;" fillcolor="#c0504d [3205]" strokecolor="#622423 [1605]" strokeweight="2pt"/>
                <v:rect id="Rectangle 470" o:spid="_x0000_s1315" style="position:absolute;left:35788;top:15231;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Dc8EA&#10;AADcAAAADwAAAGRycy9kb3ducmV2LnhtbERPzYrCMBC+C/sOYQRvmiriSjUty7ILgiis+gBDM7bd&#10;NpOSRK0+vTkIHj++/3Xem1ZcyfnasoLpJAFBXFhdc6ngdPwdL0H4gKyxtUwK7uQhzz4Ga0y1vfEf&#10;XQ+hFDGEfYoKqhC6VEpfVGTQT2xHHLmzdQZDhK6U2uEthptWzpJkIQ3WHBsq7Oi7oqI5XIyCx3HZ&#10;Nfrf7dr9/N7Y89b/XGZeqdGw/1qBCNSHt/jl3mgF8884P56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7w3PBAAAA3AAAAA8AAAAAAAAAAAAAAAAAmAIAAGRycy9kb3du&#10;cmV2LnhtbFBLBQYAAAAABAAEAPUAAACGAwAAAAA=&#10;" fillcolor="#c0504d [3205]" strokecolor="#622423 [1605]" strokeweight="2pt"/>
                <v:rect id="Rectangle 471" o:spid="_x0000_s1316" style="position:absolute;left:35788;top:18549;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dm6MMA&#10;AADcAAAADwAAAGRycy9kb3ducmV2LnhtbESP0YrCMBRE34X9h3AXfNNUEZVqlGXZhQVRsPoBl+ba&#10;dtvclCRq9euNIPg4zMwZZrnuTCMu5HxlWcFomIAgzq2uuFBwPPwO5iB8QNbYWCYFN/KwXn30lphq&#10;e+U9XbJQiAhhn6KCMoQ2ldLnJRn0Q9sSR+9kncEQpSukdniNcNPIcZJMpcGK40KJLX2XlNfZ2Si4&#10;H+Ztrf/dttlNbrU9bfzPeeyV6n92XwsQgbrwDr/af1rBZDaC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dm6MMAAADcAAAADwAAAAAAAAAAAAAAAACYAgAAZHJzL2Rv&#10;d25yZXYueG1sUEsFBgAAAAAEAAQA9QAAAIgDAAAAAA==&#10;" fillcolor="#c0504d [3205]" strokecolor="#622423 [1605]" strokeweight="2pt"/>
                <v:rect id="Rectangle 472" o:spid="_x0000_s1317" style="position:absolute;left:35788;top:21902;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X4n8QA&#10;AADcAAAADwAAAGRycy9kb3ducmV2LnhtbESP3YrCMBSE7wXfIRzBO00totI1iiy7sCAK/jzAoTm2&#10;3TYnJYla9+k3guDlMDPfMMt1ZxpxI+crywom4wQEcW51xYWC8+l7tADhA7LGxjIpeJCH9arfW2Km&#10;7Z0PdDuGQkQI+wwVlCG0mZQ+L8mgH9uWOHoX6wyGKF0htcN7hJtGpkkykwYrjgsltvRZUl4fr0bB&#10;32nR1vrX7Zr99FHby9Z/XVOv1HDQbT5ABOrCO/xq/2gF03kK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l+J/EAAAA3AAAAA8AAAAAAAAAAAAAAAAAmAIAAGRycy9k&#10;b3ducmV2LnhtbFBLBQYAAAAABAAEAPUAAACJAwAAAAA=&#10;" fillcolor="#c0504d [3205]" strokecolor="#622423 [1605]" strokeweight="2pt"/>
                <v:rect id="Rectangle 473" o:spid="_x0000_s1318" style="position:absolute;left:32470;top:5300;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XPkMQA&#10;AADcAAAADwAAAGRycy9kb3ducmV2LnhtbESPzWrDMBCE74G+g9hCb4nsNiTGjWJKoTT0UvLzAIu1&#10;tZ1YKyPJP83TV4VAjsPMfMNsism0YiDnG8sK0kUCgri0uuFKwen4Mc9A+ICssbVMCn7JQ7F9mG0w&#10;13bkPQ2HUIkIYZ+jgjqELpfSlzUZ9AvbEUfvxzqDIUpXSe1wjHDTyuckWUmDDceFGjt6r6m8HHqj&#10;wKbf4es4Lnum0X1mzblsr+tMqafH6e0VRKAp3MO39k4rWK5f4P9MP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lz5DEAAAA3AAAAA8AAAAAAAAAAAAAAAAAmAIAAGRycy9k&#10;b3ducmV2LnhtbFBLBQYAAAAABAAEAPUAAACJAwAAAAA=&#10;" fillcolor="#4f81bd [3204]" strokecolor="#243f60 [1604]" strokeweight="2pt"/>
                <v:rect id="Rectangle 474" o:spid="_x0000_s1319" style="position:absolute;left:32470;top:8618;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X5MQA&#10;AADcAAAADwAAAGRycy9kb3ducmV2LnhtbESPwWrDMBBE74X8g9hAb7WcYmrjRgmhUFp6KbX7AYu1&#10;sZ1YKyMpsZOvrwKBHoeZecOst7MZxJmc7y0rWCUpCOLG6p5bBb/1+1MBwgdkjYNlUnAhD9vN4mGN&#10;pbYT/9C5Cq2IEPYlKuhCGEspfdORQZ/YkTh6e+sMhihdK7XDKcLNIJ/T9EUa7DkudDjSW0fNsToZ&#10;BXb1Hb7qKTsxTe6j6A/NcM0LpR6X8+4VRKA5/Ifv7U+tIMszuJ2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MV+TEAAAA3AAAAA8AAAAAAAAAAAAAAAAAmAIAAGRycy9k&#10;b3ducmV2LnhtbFBLBQYAAAAABAAEAPUAAACJAwAAAAA=&#10;" fillcolor="#4f81bd [3204]" strokecolor="#243f60 [1604]" strokeweight="2pt"/>
                <v:rect id="Rectangle 475" o:spid="_x0000_s1320" style="position:absolute;left:32470;top:11936;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8MA&#10;AADcAAAADwAAAGRycy9kb3ducmV2LnhtbESP3YrCMBSE74V9h3AWvNNU8ad0jbIsiOKN+PMAh+Zs&#10;W21OShJt9emNsLCXw8x8wyxWnanFnZyvLCsYDRMQxLnVFRcKzqf1IAXhA7LG2jIpeJCH1fKjt8BM&#10;25YPdD+GQkQI+wwVlCE0mZQ+L8mgH9qGOHq/1hkMUbpCaodthJtajpNkJg1WHBdKbOinpPx6vBkF&#10;drQPu1M7uTG1bpNWl7x+zlOl+p/d9xeIQF34D/+1t1rBZD6F9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Dyf8MAAADcAAAADwAAAAAAAAAAAAAAAACYAgAAZHJzL2Rv&#10;d25yZXYueG1sUEsFBgAAAAAEAAQA9QAAAIgDAAAAAA==&#10;" fillcolor="#4f81bd [3204]" strokecolor="#243f60 [1604]" strokeweight="2pt"/>
                <v:rect id="Rectangle 476" o:spid="_x0000_s1321" style="position:absolute;left:32470;top:15234;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JsCMQA&#10;AADcAAAADwAAAGRycy9kb3ducmV2LnhtbESP0WrCQBRE3wv+w3ILvtVNisSQukoRSosvpdEPuGRv&#10;k2j2btjdmOjXdwWhj8PMnGHW28l04kLOt5YVpIsEBHFldcu1guPh4yUH4QOyxs4yKbiSh+1m9rTG&#10;QtuRf+hShlpECPsCFTQh9IWUvmrIoF/Ynjh6v9YZDFG6WmqHY4SbTr4mSSYNthwXGuxp11B1Lgej&#10;wKbfYX8YlwPT6D7z9lR1t1Wu1Px5en8DEWgK/+FH+0srWK4yuJ+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SbAjEAAAA3AAAAA8AAAAAAAAAAAAAAAAAmAIAAGRycy9k&#10;b3ducmV2LnhtbFBLBQYAAAAABAAEAPUAAACJAwAAAAA=&#10;" fillcolor="#4f81bd [3204]" strokecolor="#243f60 [1604]" strokeweight="2pt"/>
                <v:rect id="Rectangle 477" o:spid="_x0000_s1322" style="position:absolute;left:32470;top:18553;width:3319;height:3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Jk8QA&#10;AADcAAAADwAAAGRycy9kb3ducmV2LnhtbESPzWrDMBCE74W8g9hAb42cYGrjRgmhUFJ6KXX6AIu1&#10;sZ1YKyPJP+3TV4FAj8PMfMNs97PpxEjOt5YVrFcJCOLK6pZrBd+nt6cchA/IGjvLpOCHPOx3i4ct&#10;FtpO/EVjGWoRIewLVNCE0BdS+qohg35le+Lona0zGKJ0tdQOpwg3ndwkybM02HJcaLCn14aqazkY&#10;BXb9GT5OUzowTe6Yt5eq+81ypR6X8+EFRKA5/Ifv7XetIM0yuJ2JR0D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eyZPEAAAA3AAAAA8AAAAAAAAAAAAAAAAAmAIAAGRycy9k&#10;b3ducmV2LnhtbFBLBQYAAAAABAAEAPUAAACJAwAAAAA=&#10;" fillcolor="#4f81bd [3204]" strokecolor="#243f60 [1604]" strokeweight="2pt"/>
                <v:rect id="Rectangle 478" o:spid="_x0000_s1323" style="position:absolute;left:32470;top:21907;width:3319;height:3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d4cAA&#10;AADcAAAADwAAAGRycy9kb3ducmV2LnhtbERPy4rCMBTdC/MP4QruNK3IWKqxyIDM4EZ8fMClubad&#10;aW5KEm31681iwOXhvNfFYFpxJ+cbywrSWQKCuLS64UrB5bybZiB8QNbYWiYFD/JQbD5Ga8y17flI&#10;91OoRAxhn6OCOoQul9KXNRn0M9sRR+5qncEQoaukdtjHcNPKeZJ8SoMNx4YaO/qqqfw73YwCmx7C&#10;/twvbky9+86a37J9LjOlJuNhuwIRaAhv8b/7RytYLOPaeCYeAb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Fd4cAAAADcAAAADwAAAAAAAAAAAAAAAACYAgAAZHJzL2Rvd25y&#10;ZXYueG1sUEsFBgAAAAAEAAQA9QAAAIUDAAAAAA==&#10;" fillcolor="#4f81bd [3204]" strokecolor="#243f60 [1604]" strokeweight="2pt"/>
                <v:shape id="Image 479" o:spid="_x0000_s1324" type="#_x0000_t75" style="position:absolute;left:33026;top:12278;width:2324;height:2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D3A3FAAAA3AAAAA8AAABkcnMvZG93bnJldi54bWxEj09rAjEUxO8Fv0N4Qm81q239sxqlFAq9&#10;9OAqqLfH5pld3bwsSarrtzeFgsdhZn7DLFadbcSFfKgdKxgOMhDEpdM1GwXbzdfLFESIyBobx6Tg&#10;RgFWy97TAnPtrrymSxGNSBAOOSqoYmxzKUNZkcUwcC1x8o7OW4xJeiO1x2uC20aOsmwsLdacFips&#10;6bOi8lz8WgXvfltQ+MHD6dCMzXF9ft07s1Pqud99zEFE6uIj/N/+1greJjP4O5OO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w9wNxQAAANwAAAAPAAAAAAAAAAAAAAAA&#10;AJ8CAABkcnMvZG93bnJldi54bWxQSwUGAAAAAAQABAD3AAAAkQMAAAAA&#10;">
                  <v:imagedata r:id="rId70" o:title=""/>
                </v:shape>
                <v:shape id="Zone de texte 480" o:spid="_x0000_s1325" type="#_x0000_t202" style="position:absolute;left:31429;top:360;width:5724;height:28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um8IA&#10;AADcAAAADwAAAGRycy9kb3ducmV2LnhtbERPPW/CMBDdK/EfrENiKw6IVknAIKhaqR0YSDN0PMVH&#10;HBGfo9gk4d/XQ6WOT+97d5hsKwbqfeNYwWqZgCCunG64VlB+fzynIHxA1tg6JgUP8nDYz552mGs3&#10;8oWGItQihrDPUYEJocul9JUhi37pOuLIXV1vMUTY11L3OMZw28p1krxKiw3HBoMdvRmqbsXdKuCv&#10;S5qcXtY/ujg/gnkvs7O8Z0ot5tNxCyLQFP7Ff+5PrWCTxv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66bwgAAANwAAAAPAAAAAAAAAAAAAAAAAJgCAABkcnMvZG93&#10;bnJldi54bWxQSwUGAAAAAAQABAD1AAAAhwMAAAAA&#10;" filled="f" stroked="f" strokeweight=".5pt">
                  <v:textbox inset="1.93436mm,.96717mm,1.93436mm,.96717mm">
                    <w:txbxContent>
                      <w:p w14:paraId="0BCDF2F4" w14:textId="77777777" w:rsidR="00D55FA4" w:rsidRPr="00D963FC" w:rsidRDefault="00D55FA4" w:rsidP="00E551DB">
                        <w:pPr>
                          <w:rPr>
                            <w:b/>
                            <w:i/>
                          </w:rPr>
                        </w:pPr>
                        <w:r w:rsidRPr="00D963FC">
                          <w:rPr>
                            <w:b/>
                          </w:rPr>
                          <w:t>Après</w:t>
                        </w:r>
                      </w:p>
                    </w:txbxContent>
                  </v:textbox>
                </v:shape>
                <v:shape id="Zone de texte 481" o:spid="_x0000_s1326" type="#_x0000_t202" style="position:absolute;left:29745;top:5566;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LAMQA&#10;AADcAAAADwAAAGRycy9kb3ducmV2LnhtbESPQYvCMBSE78L+h/CEvWmqrFKrUVbZBffgwerB46N5&#10;NsXmpTRR6783woLHYWa+YRarztbiRq2vHCsYDRMQxIXTFZcKjoffQQrCB2SNtWNS8CAPq+VHb4GZ&#10;dnfe0y0PpYgQ9hkqMCE0mZS+MGTRD11DHL2zay2GKNtS6hbvEW5rOU6SqbRYcVww2NDGUHHJr1YB&#10;/+3TZD0Zn3S+ewTzc5zt5HWm1Ge/+56DCNSFd/i/vdUKvtIRvM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wDEAAAA3AAAAA8AAAAAAAAAAAAAAAAAmAIAAGRycy9k&#10;b3ducmV2LnhtbFBLBQYAAAAABAAEAPUAAACJAwAAAAA=&#10;" filled="f" stroked="f" strokeweight=".5pt">
                  <v:textbox inset="1.93436mm,.96717mm,1.93436mm,.96717mm">
                    <w:txbxContent>
                      <w:p w14:paraId="289D3B65" w14:textId="77777777" w:rsidR="00D55FA4" w:rsidRPr="005D268D" w:rsidRDefault="00D55FA4" w:rsidP="00E551DB">
                        <w:pPr>
                          <w:rPr>
                            <w:i/>
                          </w:rPr>
                        </w:pPr>
                        <w:r>
                          <w:t>0</w:t>
                        </w:r>
                      </w:p>
                    </w:txbxContent>
                  </v:textbox>
                </v:shape>
                <v:shape id="Zone de texte 482" o:spid="_x0000_s1327" type="#_x0000_t202" style="position:absolute;left:29745;top:8895;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mVd8QA&#10;AADcAAAADwAAAGRycy9kb3ducmV2LnhtbESPQWvCQBSE7wX/w/IEb3VjsCVGV7FFoR48GD14fGSf&#10;2WD2bciuGv99tyD0OMzMN8xi1dtG3KnztWMFk3ECgrh0uuZKwem4fc9A+ICssXFMCp7kYbUcvC0w&#10;1+7BB7oXoRIRwj5HBSaENpfSl4Ys+rFriaN3cZ3FEGVXSd3hI8JtI9Mk+ZQWa44LBlv6NlRei5tV&#10;wLtDlnx9pGdd7J/BbE6zvbzNlBoN+/UcRKA+/Idf7R+tYJql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ZlXfEAAAA3AAAAA8AAAAAAAAAAAAAAAAAmAIAAGRycy9k&#10;b3ducmV2LnhtbFBLBQYAAAAABAAEAPUAAACJAwAAAAA=&#10;" filled="f" stroked="f" strokeweight=".5pt">
                  <v:textbox inset="1.93436mm,.96717mm,1.93436mm,.96717mm">
                    <w:txbxContent>
                      <w:p w14:paraId="149A016A" w14:textId="77777777" w:rsidR="00D55FA4" w:rsidRPr="005D268D" w:rsidRDefault="00D55FA4" w:rsidP="00E551DB">
                        <w:pPr>
                          <w:rPr>
                            <w:i/>
                          </w:rPr>
                        </w:pPr>
                        <w:r>
                          <w:t>1</w:t>
                        </w:r>
                      </w:p>
                    </w:txbxContent>
                  </v:textbox>
                </v:shape>
                <v:shape id="Zone de texte 483" o:spid="_x0000_s1328" type="#_x0000_t202" style="position:absolute;left:29745;top:12277;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w7MQA&#10;AADcAAAADwAAAGRycy9kb3ducmV2LnhtbESPQWvCQBSE7wX/w/IEb3VTqyVGV2mLgh48GD14fGSf&#10;2dDs25BdNf57VxB6HGbmG2a+7GwtrtT6yrGCj2ECgrhwuuJSwfGwfk9B+ICssXZMCu7kYbnovc0x&#10;0+7Ge7rmoRQRwj5DBSaEJpPSF4Ys+qFriKN3dq3FEGVbSt3iLcJtLUdJ8iUtVhwXDDb0a6j4yy9W&#10;AW/3afIzGZ10vrsHszpOd/IyVWrQ775nIAJ14T/8am+0gnH6Cc8z8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VMOzEAAAA3AAAAA8AAAAAAAAAAAAAAAAAmAIAAGRycy9k&#10;b3ducmV2LnhtbFBLBQYAAAAABAAEAPUAAACJAwAAAAA=&#10;" filled="f" stroked="f" strokeweight=".5pt">
                  <v:textbox inset="1.93436mm,.96717mm,1.93436mm,.96717mm">
                    <w:txbxContent>
                      <w:p w14:paraId="531AEB0B" w14:textId="77777777" w:rsidR="00D55FA4" w:rsidRPr="005D268D" w:rsidRDefault="00D55FA4" w:rsidP="00E551DB">
                        <w:pPr>
                          <w:rPr>
                            <w:i/>
                          </w:rPr>
                        </w:pPr>
                        <w:r>
                          <w:t>2</w:t>
                        </w:r>
                      </w:p>
                    </w:txbxContent>
                  </v:textbox>
                </v:shape>
                <v:shape id="Zone de texte 484" o:spid="_x0000_s1329" type="#_x0000_t202" style="position:absolute;left:29745;top:15523;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omMQA&#10;AADcAAAADwAAAGRycy9kb3ducmV2LnhtbESPQYvCMBSE78L+h/AWvGmqqNRqlN1lBffgwerB46N5&#10;NsXmpTRR6783woLHYWa+YZbrztbiRq2vHCsYDRMQxIXTFZcKjofNIAXhA7LG2jEpeJCH9eqjt8RM&#10;uzvv6ZaHUkQI+wwVmBCaTEpfGLLoh64hjt7ZtRZDlG0pdYv3CLe1HCfJTFqsOC4YbOjHUHHJr1YB&#10;/+3T5Hs6Pul89wjm9zjfyetcqf5n97UAEagL7/B/e6sVTNIJvM7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qJjEAAAA3AAAAA8AAAAAAAAAAAAAAAAAmAIAAGRycy9k&#10;b3ducmV2LnhtbFBLBQYAAAAABAAEAPUAAACJAwAAAAA=&#10;" filled="f" stroked="f" strokeweight=".5pt">
                  <v:textbox inset="1.93436mm,.96717mm,1.93436mm,.96717mm">
                    <w:txbxContent>
                      <w:p w14:paraId="0C4579E6" w14:textId="77777777" w:rsidR="00D55FA4" w:rsidRPr="005D268D" w:rsidRDefault="00D55FA4" w:rsidP="00E551DB">
                        <w:pPr>
                          <w:rPr>
                            <w:i/>
                          </w:rPr>
                        </w:pPr>
                        <w:r>
                          <w:t>3</w:t>
                        </w:r>
                      </w:p>
                    </w:txbxContent>
                  </v:textbox>
                </v:shape>
                <v:shape id="Zone de texte 485" o:spid="_x0000_s1330" type="#_x0000_t202" style="position:absolute;left:29745;top:18853;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NA8UA&#10;AADcAAAADwAAAGRycy9kb3ducmV2LnhtbESPQWvCQBSE74X+h+UVequbSiMxdZVWLNhDDkYPHh/Z&#10;12xo9m3IbmL8912h4HGYmW+Y1WayrRip941jBa+zBARx5XTDtYLT8eslA+EDssbWMSm4kofN+vFh&#10;hbl2Fz7QWIZaRAj7HBWYELpcSl8ZsuhnriOO3o/rLYYo+1rqHi8Rbls5T5KFtNhwXDDY0dZQ9VsO&#10;VgF/H7LkM52fdVlcg9mdloUclko9P00f7yACTeEe/m/vtYK3LIXb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A0DxQAAANwAAAAPAAAAAAAAAAAAAAAAAJgCAABkcnMv&#10;ZG93bnJldi54bWxQSwUGAAAAAAQABAD1AAAAigMAAAAA&#10;" filled="f" stroked="f" strokeweight=".5pt">
                  <v:textbox inset="1.93436mm,.96717mm,1.93436mm,.96717mm">
                    <w:txbxContent>
                      <w:p w14:paraId="30035E1D" w14:textId="77777777" w:rsidR="00D55FA4" w:rsidRPr="005D268D" w:rsidRDefault="00D55FA4" w:rsidP="00E551DB">
                        <w:pPr>
                          <w:rPr>
                            <w:i/>
                          </w:rPr>
                        </w:pPr>
                        <w:r>
                          <w:t>4</w:t>
                        </w:r>
                      </w:p>
                    </w:txbxContent>
                  </v:textbox>
                </v:shape>
                <v:shape id="Zone de texte 486" o:spid="_x0000_s1331" type="#_x0000_t202" style="position:absolute;left:29745;top:22401;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TdMQA&#10;AADcAAAADwAAAGRycy9kb3ducmV2LnhtbESPQYvCMBSE78L+h/AW9qapskqtRtkVF/TgwerB46N5&#10;NsXmpTRR67/fCILHYWa+YebLztbiRq2vHCsYDhIQxIXTFZcKjoe/fgrCB2SNtWNS8CAPy8VHb46Z&#10;dnfe0y0PpYgQ9hkqMCE0mZS+MGTRD1xDHL2zay2GKNtS6hbvEW5rOUqSibRYcVww2NDKUHHJr1YB&#10;b/dp8jsenXS+ewSzPk538jpV6uuz+5mBCNSFd/jV3mgF3+k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ik3TEAAAA3AAAAA8AAAAAAAAAAAAAAAAAmAIAAGRycy9k&#10;b3ducmV2LnhtbFBLBQYAAAAABAAEAPUAAACJAwAAAAA=&#10;" filled="f" stroked="f" strokeweight=".5pt">
                  <v:textbox inset="1.93436mm,.96717mm,1.93436mm,.96717mm">
                    <w:txbxContent>
                      <w:p w14:paraId="4C9DC5E5" w14:textId="77777777" w:rsidR="00D55FA4" w:rsidRPr="005D268D" w:rsidRDefault="00D55FA4" w:rsidP="00E551DB">
                        <w:pPr>
                          <w:rPr>
                            <w:i/>
                          </w:rPr>
                        </w:pPr>
                        <w:r>
                          <w:t>5</w:t>
                        </w:r>
                      </w:p>
                    </w:txbxContent>
                  </v:textbox>
                </v:shape>
                <v:shape id="Zone de texte 319" o:spid="_x0000_s1332" type="#_x0000_t202" style="position:absolute;left:35255;top:2408;width:8809;height:28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278QA&#10;AADcAAAADwAAAGRycy9kb3ducmV2LnhtbESPQWvCQBSE7wX/w/IEb3VTqTZGV2mLgh48GD14fGSf&#10;2dDs25BdNf57VxB6HGbmG2a+7GwtrtT6yrGCj2ECgrhwuuJSwfGwfk9B+ICssXZMCu7kYbnovc0x&#10;0+7Ge7rmoRQRwj5DBSaEJpPSF4Ys+qFriKN3dq3FEGVbSt3iLcJtLUdJMpEWK44LBhv6NVT85Rer&#10;gLf7NPkZj046392DWR2nO3mZKjXod98zEIG68B9+tTdawWf6Bc8z8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uNu/EAAAA3AAAAA8AAAAAAAAAAAAAAAAAmAIAAGRycy9k&#10;b3ducmV2LnhtbFBLBQYAAAAABAAEAPUAAACJAwAAAAA=&#10;" filled="f" stroked="f" strokeweight=".5pt">
                  <v:textbox inset="1.93436mm,.96717mm,1.93436mm,.96717mm">
                    <w:txbxContent>
                      <w:p w14:paraId="19228DBC" w14:textId="77777777" w:rsidR="00D55FA4" w:rsidRPr="00974D82" w:rsidRDefault="00D55FA4" w:rsidP="00E551DB">
                        <w:pPr>
                          <w:pStyle w:val="NormalWeb"/>
                          <w:spacing w:before="0" w:beforeAutospacing="0" w:after="120" w:afterAutospacing="0"/>
                          <w:jc w:val="both"/>
                          <w:rPr>
                            <w:rFonts w:asciiTheme="minorHAnsi" w:hAnsiTheme="minorHAnsi"/>
                            <w:i/>
                            <w:sz w:val="22"/>
                          </w:rPr>
                        </w:pPr>
                        <w:r w:rsidRPr="00974D82">
                          <w:rPr>
                            <w:rFonts w:asciiTheme="minorHAnsi" w:eastAsia="Times New Roman" w:hAnsiTheme="minorHAnsi"/>
                            <w:i/>
                            <w:sz w:val="22"/>
                          </w:rPr>
                          <w:t>TrackingID</w:t>
                        </w:r>
                      </w:p>
                    </w:txbxContent>
                  </v:textbox>
                </v:shape>
                <v:rect id="Rectangle 488" o:spid="_x0000_s1333" style="position:absolute;left:35788;top:5298;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i/Ur8A&#10;AADcAAAADwAAAGRycy9kb3ducmV2LnhtbERPy4rCMBTdC/5DuII7TRUZSjWKiIIgI/j4gEtzbWub&#10;m5JErfP1ZjHg8nDei1VnGvEk5yvLCibjBARxbnXFhYLrZTdKQfiArLGxTAre5GG17PcWmGn74hM9&#10;z6EQMYR9hgrKENpMSp+XZNCPbUscuZt1BkOErpDa4SuGm0ZOk+RHGqw4NpTY0qakvD4/jIK/S9rW&#10;+u5+m+PsXdvbwW8fU6/UcNCt5yACdeEr/nfvtYJZGtfGM/EI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WL9SvwAAANwAAAAPAAAAAAAAAAAAAAAAAJgCAABkcnMvZG93bnJl&#10;di54bWxQSwUGAAAAAAQABAD1AAAAhAMAAAAA&#10;" fillcolor="#c0504d [3205]" strokecolor="#622423 [1605]" strokeweight="2pt"/>
                <v:shape id="Zone de texte 319" o:spid="_x0000_s1334" type="#_x0000_t202" style="position:absolute;left:35604;top:9266;width:2155;height:28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HBsQA&#10;AADcAAAADwAAAGRycy9kb3ducmV2LnhtbESPQWvCQBSE7wX/w/IEb3Wj2JJEV7FFoR48GD14fGSf&#10;2WD2bciuGv99tyD0OMzMN8xi1dtG3KnztWMFk3ECgrh0uuZKwem4fU9B+ICssXFMCp7kYbUcvC0w&#10;1+7BB7oXoRIRwj5HBSaENpfSl4Ys+rFriaN3cZ3FEGVXSd3hI8JtI6dJ8ikt1hwXDLb0bai8Fjer&#10;gHeHNPn6mJ51sX8Gszlle3nLlBoN+/UcRKA+/Idf7R+tYJZm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9BwbEAAAA3AAAAA8AAAAAAAAAAAAAAAAAmAIAAGRycy9k&#10;b3ducmV2LnhtbFBLBQYAAAAABAAEAPUAAACJAwAAAAA=&#10;" filled="f" stroked="f" strokeweight=".5pt">
                  <v:textbox inset="1.93436mm,.96717mm,1.93436mm,.96717mm">
                    <w:txbxContent>
                      <w:p w14:paraId="7EEF0C37"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335" type="#_x0000_t202" style="position:absolute;left:35603;top:12502;width:13331;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44RsIA&#10;AADcAAAADwAAAGRycy9kb3ducmV2LnhtbERPPW/CMBDdK/EfrENiKw6IVknAIKhaqR0YSDN0PMVH&#10;HBGfo9gk4d/XQ6WOT+97d5hsKwbqfeNYwWqZgCCunG64VlB+fzynIHxA1tg6JgUP8nDYz552mGs3&#10;8oWGItQihrDPUYEJocul9JUhi37pOuLIXV1vMUTY11L3OMZw28p1krxKiw3HBoMdvRmqbsXdKuCv&#10;S5qcXtY/ujg/gnkvs7O8Z0ot5tNxCyLQFP7Ff+5PrWCT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HjhGwgAAANwAAAAPAAAAAAAAAAAAAAAAAJgCAABkcnMvZG93&#10;bnJldi54bWxQSwUGAAAAAAQABAD1AAAAhwMAAAAA&#10;" filled="f" stroked="f" strokeweight=".5pt">
                  <v:textbox inset="1.93436mm,.96717mm,1.93436mm,.96717mm">
                    <w:txbxContent>
                      <w:p w14:paraId="3052A86E" w14:textId="77777777" w:rsidR="00D55FA4" w:rsidRPr="00F7051A" w:rsidRDefault="00D55FA4" w:rsidP="00E551DB">
                        <w:pPr>
                          <w:pStyle w:val="NormalWeb"/>
                          <w:spacing w:before="0" w:beforeAutospacing="0" w:after="120" w:afterAutospacing="0"/>
                          <w:jc w:val="both"/>
                          <w:rPr>
                            <w:rFonts w:ascii="Consolas" w:hAnsi="Consolas" w:cs="Consolas"/>
                            <w:sz w:val="22"/>
                          </w:rPr>
                        </w:pPr>
                        <w:r w:rsidRPr="004C46C2">
                          <w:rPr>
                            <w:rFonts w:ascii="Consolas" w:eastAsia="Times New Roman" w:hAnsi="Consolas" w:cs="Consolas"/>
                            <w:iCs/>
                            <w:sz w:val="20"/>
                            <w:szCs w:val="22"/>
                          </w:rPr>
                          <w:t>72057594037928977</w:t>
                        </w:r>
                      </w:p>
                    </w:txbxContent>
                  </v:textbox>
                </v:shape>
                <v:shape id="Zone de texte 319" o:spid="_x0000_s1336" type="#_x0000_t202" style="position:absolute;left:35603;top:19035;width:2155;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d3cQA&#10;AADcAAAADwAAAGRycy9kb3ducmV2LnhtbESPQYvCMBSE78L+h/CEvWmqrGKrUVbZBffgwerB46N5&#10;NsXmpTRR6783woLHYWa+YRarztbiRq2vHCsYDRMQxIXTFZcKjoffwQyED8gaa8ek4EEeVsuP3gIz&#10;7e68p1seShEh7DNUYEJoMil9YciiH7qGOHpn11oMUbal1C3eI9zWcpwkU2mx4rhgsKGNoeKSX60C&#10;/tvPkvVkfNL57hHMzzHdyWuq1Ge/+56DCNSFd/i/vdUKvtIRvM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Snd3EAAAA3AAAAA8AAAAAAAAAAAAAAAAAmAIAAGRycy9k&#10;b3ducmV2LnhtbFBLBQYAAAAABAAEAPUAAACJAwAAAAA=&#10;" filled="f" stroked="f" strokeweight=".5pt">
                  <v:textbox inset="1.93436mm,.96717mm,1.93436mm,.96717mm">
                    <w:txbxContent>
                      <w:p w14:paraId="1B265843"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337" type="#_x0000_t202" style="position:absolute;left:35601;top:22234;width:2155;height:28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DqsQA&#10;AADcAAAADwAAAGRycy9kb3ducmV2LnhtbESPQWvCQBSE7wX/w/IEb3VjsMVEV7FFoR48GD14fGSf&#10;2WD2bciuGv99tyD0OMzMN8xi1dtG3KnztWMFk3ECgrh0uuZKwem4fZ+B8AFZY+OYFDzJw2o5eFtg&#10;rt2DD3QvQiUihH2OCkwIbS6lLw1Z9GPXEkfv4jqLIcqukrrDR4TbRqZJ8ikt1hwXDLb0bai8Fjer&#10;gHeHWfL1kZ51sX8Gszlle3nLlBoN+/UcRKA+/Idf7R+tYJql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AA6rEAAAA3AAAAA8AAAAAAAAAAAAAAAAAmAIAAGRycy9k&#10;b3ducmV2LnhtbFBLBQYAAAAABAAEAPUAAACJAwAAAAA=&#10;" filled="f" stroked="f" strokeweight=".5pt">
                  <v:textbox inset="1.93436mm,.96717mm,1.93436mm,.96717mm">
                    <w:txbxContent>
                      <w:p w14:paraId="1F472E48"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338" type="#_x0000_t202" style="position:absolute;left:35601;top:15635;width:2155;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mMcYA&#10;AADcAAAADwAAAGRycy9kb3ducmV2LnhtbESPQWvCQBSE74L/YXmCN93U2mLSrNIWhfbgIWkOPT6y&#10;r9nQ7NuQXTX++64g9DjMzDdMvhttJ840+NaxgodlAoK4drrlRkH1dVhsQPiArLFzTAqu5GG3nU5y&#10;zLS7cEHnMjQiQthnqMCE0GdS+tqQRb90PXH0ftxgMUQ5NFIPeIlw28lVkjxLiy3HBYM9vRuqf8uT&#10;VcCfxSZ5e1p96/J4DWZfpUd5SpWaz8bXFxCBxvAfvrc/tIJ1+gi3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ymMcYAAADcAAAADwAAAAAAAAAAAAAAAACYAgAAZHJz&#10;L2Rvd25yZXYueG1sUEsFBgAAAAAEAAQA9QAAAIsDAAAAAA==&#10;" filled="f" stroked="f" strokeweight=".5pt">
                  <v:textbox inset="1.93436mm,.96717mm,1.93436mm,.96717mm">
                    <w:txbxContent>
                      <w:p w14:paraId="6216A5D8"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339" type="#_x0000_t202" style="position:absolute;left:35601;top:5840;width:2155;height:28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RcQA&#10;AADcAAAADwAAAGRycy9kb3ducmV2LnhtbESPQYvCMBSE78L+h/AWvGmqqNhqlN1lBffgwerB46N5&#10;NsXmpTRR6783woLHYWa+YZbrztbiRq2vHCsYDRMQxIXTFZcKjofNYA7CB2SNtWNS8CAP69VHb4mZ&#10;dnfe0y0PpYgQ9hkqMCE0mZS+MGTRD11DHL2zay2GKNtS6hbvEW5rOU6SmbRYcVww2NCPoeKSX60C&#10;/tvPk+/p+KTz3SOY32O6k9dUqf5n97UAEagL7/B/e6sVTNIJvM7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lPkXEAAAA3AAAAA8AAAAAAAAAAAAAAAAAmAIAAGRycy9k&#10;b3ducmV2LnhtbFBLBQYAAAAABAAEAPUAAACJAwAAAAA=&#10;" filled="f" stroked="f" strokeweight=".5pt">
                  <v:textbox inset="1.93436mm,.96717mm,1.93436mm,.96717mm">
                    <w:txbxContent>
                      <w:p w14:paraId="07E18834" w14:textId="77777777" w:rsidR="00D55FA4" w:rsidRPr="00F7051A" w:rsidRDefault="00D55FA4" w:rsidP="00E551DB">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Flèche droite 495" o:spid="_x0000_s1340" type="#_x0000_t13" style="position:absolute;left:20422;top:6269;width:9037;height:16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4ziMIA&#10;AADcAAAADwAAAGRycy9kb3ducmV2LnhtbESP3WoCMRSE7wt9h3AK3tWsv+jWKCIIvemFPw9w2Jzu&#10;LklO1iTq+vZNQfBymJlvmNWmd1bcKMTWs4LRsABBXHndcq3gfNp/LkDEhKzReiYFD4qwWb+/rbDU&#10;/s4Huh1TLTKEY4kKmpS6UspYNeQwDn1HnL1fHxymLEMtdcB7hjsrx0Uxlw5bzgsNdrRrqDLHq1MQ&#10;ugnb2cUYc9rb3RVHemn8j1KDj377BSJRn17hZ/tbK5guZ/B/Jh8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njOIwgAAANwAAAAPAAAAAAAAAAAAAAAAAJgCAABkcnMvZG93&#10;bnJldi54bWxQSwUGAAAAAAQABAD1AAAAhwMAAAAA&#10;" adj="9849" fillcolor="#4f81bd [3204]" strokecolor="#243f60 [1604]" strokeweight="2pt"/>
                <v:shape id="Zone de texte 319" o:spid="_x0000_s1341" type="#_x0000_t202" style="position:absolute;left:16462;top:25712;width:19059;height:28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FqcQA&#10;AADcAAAADwAAAGRycy9kb3ducmV2LnhtbESPQYvCMBSE78L+h/AW9qapsoqtRtkVF/TgwerB46N5&#10;NsXmpTRR67/fCILHYWa+YebLztbiRq2vHCsYDhIQxIXTFZcKjoe//hSED8gaa8ek4EEelouP3hwz&#10;7e68p1seShEh7DNUYEJoMil9YciiH7iGOHpn11oMUbal1C3eI9zWcpQkE2mx4rhgsKGVoeKSX60C&#10;3u6nye94dNL57hHM+pju5DVV6uuz+5mBCNSFd/jV3mgF3+k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7BanEAAAA3AAAAA8AAAAAAAAAAAAAAAAAmAIAAGRycy9k&#10;b3ducmV2LnhtbFBLBQYAAAAABAAEAPUAAACJAwAAAAA=&#10;" filled="f" stroked="f" strokeweight=".5pt">
                  <v:textbox inset="1.93436mm,.96717mm,1.93436mm,.96717mm">
                    <w:txbxContent>
                      <w:p w14:paraId="23F64A41" w14:textId="77777777" w:rsidR="00D55FA4" w:rsidRPr="00732B75" w:rsidRDefault="00D55FA4" w:rsidP="00163BE3">
                        <w:pPr>
                          <w:pStyle w:val="NormalWeb"/>
                          <w:spacing w:before="0" w:beforeAutospacing="0" w:after="120" w:afterAutospacing="0"/>
                          <w:jc w:val="both"/>
                          <w:rPr>
                            <w:rFonts w:ascii="Consolas" w:hAnsi="Consolas" w:cs="Consolas"/>
                          </w:rPr>
                        </w:pPr>
                        <w:r w:rsidRPr="00732B75">
                          <w:rPr>
                            <w:rFonts w:ascii="Consolas" w:hAnsi="Consolas" w:cs="Consolas"/>
                          </w:rPr>
                          <w:t>GetAndRefreshBodyData</w:t>
                        </w:r>
                      </w:p>
                    </w:txbxContent>
                  </v:textbox>
                </v:shape>
                <v:shape id="Image 394" o:spid="_x0000_s1342" type="#_x0000_t75" style="position:absolute;left:33026;top:8895;width:2324;height: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xmbvCAAAA3AAAAA8AAABkcnMvZG93bnJldi54bWxEj8FuwjAQRO+V+AdrK/VWHChFNMUgoKrS&#10;K4EPWMXb2CJeR7FJ0r+vkZA4jmbnzc56O7pG9NQF61nBbJqBIK68tlwrOJ++X1cgQkTW2HgmBX8U&#10;YLuZPK0x137gI/VlrEWCcMhRgYmxzaUMlSGHYepb4uT9+s5hTLKrpe5wSHDXyHmWLaVDy6nBYEsH&#10;Q9WlvLr0xsy68jK826+rlsXcFAXve1bq5XncfYKINMbH8T39oxW8fSzgNiYR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Zm7wgAAANwAAAAPAAAAAAAAAAAAAAAAAJ8C&#10;AABkcnMvZG93bnJldi54bWxQSwUGAAAAAAQABAD3AAAAjgMAAAAA&#10;">
                  <v:imagedata r:id="rId70" o:title="" gain="19661f" blacklevel="22938f"/>
                </v:shape>
                <v:shape id="Image 395" o:spid="_x0000_s1343" type="#_x0000_t75" style="position:absolute;left:33026;top:5525;width:2324;height: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9PCDCAAAA3AAAAA8AAABkcnMvZG93bnJldi54bWxEj8FuwjAQRO9I/QdrK3EDBxCoTTGogKr0&#10;2tAPWMXb2CJeR7FJwt/XSEgcR7PzZme7H10jeuqC9axgMc9AEFdeW64V/J6/Zm8gQkTW2HgmBTcK&#10;sN+9TLaYaz/wD/VlrEWCcMhRgYmxzaUMlSGHYe5b4uT9+c5hTLKrpe5wSHDXyGWWbaRDy6nBYEtH&#10;Q9WlvLr0xsK68jKs7emqZbE0RcGHnpWavo6fHyAijfF5/Eh/awWr9zXcxyQCyN0/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PTwgwgAAANwAAAAPAAAAAAAAAAAAAAAAAJ8C&#10;AABkcnMvZG93bnJldi54bWxQSwUGAAAAAAQABAD3AAAAjgMAAAAA&#10;">
                  <v:imagedata r:id="rId70" o:title="" gain="19661f" blacklevel="22938f"/>
                </v:shape>
                <v:shape id="Image 412" o:spid="_x0000_s1344" type="#_x0000_t75" style="position:absolute;left:33026;top:15523;width:2324;height:2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tamvBAAAA3AAAAA8AAABkcnMvZG93bnJldi54bWxEj8FqwzAQRO+F/IPYQG+NbNOW4EQJSUtw&#10;r3XyAYu1sUSslbEU2/n7qlDocZidNzvb/ew6MdIQrGcF+SoDQdx4bblVcDmfXtYgQkTW2HkmBQ8K&#10;sN8tnrZYaj/xN411bEWCcChRgYmxL6UMjSGHYeV74uRd/eAwJjm0Ug84JbjrZJFl79Kh5dRgsKcP&#10;Q82tvrv0Rm5dfZve7Oddy6owVcXHkZV6Xs6HDYhIc/w//kt/aQWveQG/YxIB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OtamvBAAAA3AAAAA8AAAAAAAAAAAAAAAAAnwIA&#10;AGRycy9kb3ducmV2LnhtbFBLBQYAAAAABAAEAPcAAACNAwAAAAA=&#10;">
                  <v:imagedata r:id="rId70" o:title="" gain="19661f" blacklevel="22938f"/>
                </v:shape>
                <v:shape id="Image 413" o:spid="_x0000_s1345" type="#_x0000_t75" style="position:absolute;left:33026;top:18742;width:2324;height:2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hz/DCAAAA3AAAAA8AAABkcnMvZG93bnJldi54bWxEj8FuwjAQRO+V+g/WVuJWnACtUIpB0KoK&#10;V1I+YBVvY4t4HcUmCX+PKyH1OJqdNzub3eRaMVAfrGcF+TwDQVx7bblRcP75fl2DCBFZY+uZFNwo&#10;wG77/LTBQvuRTzRUsREJwqFABSbGrpAy1IYchrnviJP363uHMcm+kbrHMcFdKxdZ9i4dWk4NBjv6&#10;NFRfqqtLb+TWVZfxzX5dtSwXpiz5MLBSs5dp/wEi0hT/jx/po1awypfwNyYRQG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4c/wwgAAANwAAAAPAAAAAAAAAAAAAAAAAJ8C&#10;AABkcnMvZG93bnJldi54bWxQSwUGAAAAAAQABAD3AAAAjgMAAAAA&#10;">
                  <v:imagedata r:id="rId70" o:title="" gain="19661f" blacklevel="22938f"/>
                </v:shape>
                <v:shape id="Image 414" o:spid="_x0000_s1346" type="#_x0000_t75" style="position:absolute;left:33026;top:22033;width:2324;height: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IV4TCAAAA3AAAAA8AAABkcnMvZG93bnJldi54bWxEj8FqwzAQRO+B/oPYQm+J7JCU4EQOTUpx&#10;rnX7AYu1tYStlbEU2/37qlDocZidNzun8+J6MdEYrGcF+SYDQdx4bblV8Pnxtj6ACBFZY++ZFHxT&#10;gHP5sDphof3M7zTVsRUJwqFABSbGoZAyNIYcho0fiJP35UeHMcmxlXrEOcFdL7dZ9iwdWk4NBge6&#10;Gmq6+u7SG7l1dTfv7etdy2prqoovEyv19Li8HEFEWuL/8V/6phXs8h38jkkEkO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CFeEwgAAANwAAAAPAAAAAAAAAAAAAAAAAJ8C&#10;AABkcnMvZG93bnJldi54bWxQSwUGAAAAAAQABAD3AAAAjgMAAAAA&#10;">
                  <v:imagedata r:id="rId70" o:title="" gain="19661f" blacklevel="22938f"/>
                </v:shape>
                <v:shape id="Image 416" o:spid="_x0000_s1347" type="#_x0000_t75" style="position:absolute;left:3326;top:12278;width:2324;height:2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WbGjBAAAA3AAAAA8AAABkcnMvZG93bnJldi54bWxEj8FuwjAQRO+V+g/WVuJWnKCCUMCgQlWF&#10;K4EPWMXb2CJeR7FJ0r/HlSpxHM3Om53tfnKtGKgP1rOCfJ6BIK69ttwouF6+39cgQkTW2HomBb8U&#10;YL97fdliof3IZxqq2IgE4VCgAhNjV0gZakMOw9x3xMn78b3DmGTfSN3jmOCulYssW0mHllODwY6O&#10;hupbdXfpjdy66jYu7dddy3JhypIPAys1e5s+NyAiTfF5/J8+aQUf+Qr+xiQCy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WbGjBAAAA3AAAAA8AAAAAAAAAAAAAAAAAnwIA&#10;AGRycy9kb3ducmV2LnhtbFBLBQYAAAAABAAEAPcAAACNAwAAAAA=&#10;">
                  <v:imagedata r:id="rId70" o:title="" gain="19661f" blacklevel="22938f"/>
                </v:shape>
                <v:shape id="Image 417" o:spid="_x0000_s1348" type="#_x0000_t75" style="position:absolute;left:3326;top:8895;width:2324;height: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yfPCAAAA3AAAAA8AAABkcnMvZG93bnJldi54bWxEj8FuwjAQRO+V+g/WVuJWnCBoUYpB0KoK&#10;V1I+YBVvY4t4HcUmCX+PKyH1OJqdNzub3eRaMVAfrGcF+TwDQVx7bblRcP75fl2DCBFZY+uZFNwo&#10;wG77/LTBQvuRTzRUsREJwqFABSbGrpAy1IYchrnviJP363uHMcm+kbrHMcFdKxdZ9iYdWk4NBjv6&#10;NFRfqqtLb+TWVZdxZb+uWpYLU5Z8GFip2cu0/wARaYr/x4/0UStY5u/wNyYRQG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2snzwgAAANwAAAAPAAAAAAAAAAAAAAAAAJ8C&#10;AABkcnMvZG93bnJldi54bWxQSwUGAAAAAAQABAD3AAAAjgMAAAAA&#10;">
                  <v:imagedata r:id="rId70" o:title="" gain="19661f" blacklevel="22938f"/>
                </v:shape>
                <v:shape id="Image 418" o:spid="_x0000_s1349" type="#_x0000_t75" style="position:absolute;left:3326;top:5525;width:2324;height: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FXYHBAAAA3AAAAA8AAABkcnMvZG93bnJldi54bWxEj8FOwzAMhu9IvENkJG4s7TQQKsumbWgq&#10;VwoPYDVeE61xqiZry9vjAxJH6/f/+fN2v4ReTTQmH9lAuSpAEbfReu4MfH+dn15BpYxssY9MBn4o&#10;wX53f7fFysaZP2lqcqcEwqlCAy7nodI6tY4CplUciCW7xDFglnHstB1xFnjo9booXnRAz3LB4UAn&#10;R+21uQXRKH1orvOzf79ZXa9dXfNxYmMeH5bDG6hMS/5f/mt/WAObUmzlGSGA3v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JFXYHBAAAA3AAAAA8AAAAAAAAAAAAAAAAAnwIA&#10;AGRycy9kb3ducmV2LnhtbFBLBQYAAAAABAAEAPcAAACNAwAAAAA=&#10;">
                  <v:imagedata r:id="rId70" o:title="" gain="19661f" blacklevel="22938f"/>
                </v:shape>
                <v:shape id="Image 419" o:spid="_x0000_s1350" type="#_x0000_t75" style="position:absolute;left:3326;top:15523;width:2324;height:2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J+BrCAAAA3AAAAA8AAABkcnMvZG93bnJldi54bWxEj8FuwjAQRO+V+g/WVuJWnCCoSopB0KoK&#10;V1I+YBVvY4t4HcUmCX+PKyH1OJqdNzub3eRaMVAfrGcF+TwDQVx7bblRcP75fn0HESKyxtYzKbhR&#10;gN32+WmDhfYjn2ioYiMShEOBCkyMXSFlqA05DHPfESfv1/cOY5J9I3WPY4K7Vi6y7E06tJwaDHb0&#10;aai+VFeX3sitqy7jyn5dtSwXpiz5MLBSs5dp/wEi0hT/jx/po1awzNfwNyYRQG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CfgawgAAANwAAAAPAAAAAAAAAAAAAAAAAJ8C&#10;AABkcnMvZG93bnJldi54bWxQSwUGAAAAAAQABAD3AAAAjgMAAAAA&#10;">
                  <v:imagedata r:id="rId70" o:title="" gain="19661f" blacklevel="22938f"/>
                </v:shape>
                <v:shape id="Image 420" o:spid="_x0000_s1351" type="#_x0000_t75" style="position:absolute;left:3326;top:18742;width:2324;height:2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fmzrBAAAA3AAAAA8AAABkcnMvZG93bnJldi54bWxEj8FOwzAMhu9IvENkJG4sXTUQKsumbWgq&#10;VwoPYDVeE61xqiZry9vjAxJH6/f/+fN2v4ReTTQmH9nAelWAIm6j9dwZ+P46P72CShnZYh+ZDPxQ&#10;gv3u/m6LlY0zf9LU5E4JhFOFBlzOQ6V1ah0FTKs4EEt2iWPALOPYaTviLPDQ67IoXnRAz3LB4UAn&#10;R+21uQXRWPvQXOdn/36zui5dXfNxYmMeH5bDG6hMS/5f/mt/WAObUvTlGSGA3v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JfmzrBAAAA3AAAAA8AAAAAAAAAAAAAAAAAnwIA&#10;AGRycy9kb3ducmV2LnhtbFBLBQYAAAAABAAEAPcAAACNAwAAAAA=&#10;">
                  <v:imagedata r:id="rId70" o:title="" gain="19661f" blacklevel="22938f"/>
                </v:shape>
                <v:shape id="Image 421" o:spid="_x0000_s1352" type="#_x0000_t75" style="position:absolute;left:3326;top:22033;width:2324;height: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TPqHBAAAA3AAAAA8AAABkcnMvZG93bnJldi54bWxEj8FqwzAQRO+F/IPYQG+NbNOW4EQJSUtw&#10;r3XyAYu1sUSslbEU2/n7qlDocZidNzvb/ew6MdIQrGcF+SoDQdx4bblVcDmfXtYgQkTW2HkmBQ8K&#10;sN8tnrZYaj/xN411bEWCcChRgYmxL6UMjSGHYeV74uRd/eAwJjm0Ug84JbjrZJFl79Kh5dRgsKcP&#10;Q82tvrv0Rm5dfZve7Oddy6owVcXHkZV6Xs6HDYhIc/w//kt/aQWvRQ6/YxIB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0TPqHBAAAA3AAAAA8AAAAAAAAAAAAAAAAAnwIA&#10;AGRycy9kb3ducmV2LnhtbFBLBQYAAAAABAAEAPcAAACNAwAAAAA=&#10;">
                  <v:imagedata r:id="rId70" o:title="" gain="19661f" blacklevel="22938f"/>
                </v:shape>
                <w10:anchorlock/>
              </v:group>
            </w:pict>
          </mc:Fallback>
        </mc:AlternateContent>
      </w:r>
    </w:p>
    <w:p w14:paraId="08DBE20E" w14:textId="77777777" w:rsidR="00EE75E5" w:rsidRDefault="00163BE3" w:rsidP="00163BE3">
      <w:pPr>
        <w:pStyle w:val="Lgende"/>
        <w:jc w:val="center"/>
      </w:pPr>
      <w:bookmarkStart w:id="136" w:name="_Ref420927978"/>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12</w:t>
      </w:r>
      <w:r w:rsidR="00046799">
        <w:rPr>
          <w:noProof/>
        </w:rPr>
        <w:fldChar w:fldCharType="end"/>
      </w:r>
      <w:r>
        <w:t> : L’effet de la méthode GetAndRefreshBodyData</w:t>
      </w:r>
      <w:bookmarkEnd w:id="136"/>
    </w:p>
    <w:p w14:paraId="767BFB50" w14:textId="77777777" w:rsidR="003E2AC2" w:rsidRDefault="00543384" w:rsidP="00163BE3">
      <w:r>
        <w:t xml:space="preserve">Dans l’exemple </w:t>
      </w:r>
      <w:r w:rsidR="00D963FC">
        <w:fldChar w:fldCharType="begin"/>
      </w:r>
      <w:r w:rsidR="00D963FC">
        <w:instrText xml:space="preserve"> REF _Ref420927978 \p \h </w:instrText>
      </w:r>
      <w:r w:rsidR="00D963FC">
        <w:fldChar w:fldCharType="separate"/>
      </w:r>
      <w:r w:rsidR="00D963FC">
        <w:t>ci-dessus</w:t>
      </w:r>
      <w:r w:rsidR="00D963FC">
        <w:fldChar w:fldCharType="end"/>
      </w:r>
      <w:r w:rsidR="00D963FC">
        <w:t xml:space="preserve">, </w:t>
      </w:r>
      <w:r w:rsidR="00414A4C">
        <w:t xml:space="preserve">on compare le tableau de </w:t>
      </w:r>
      <w:r w:rsidR="00414A4C">
        <w:rPr>
          <w:i/>
        </w:rPr>
        <w:t>body</w:t>
      </w:r>
      <w:r w:rsidR="00F16A31">
        <w:t xml:space="preserve"> avant</w:t>
      </w:r>
      <w:r w:rsidR="00414A4C">
        <w:t xml:space="preserve"> et après l’application de la méthode </w:t>
      </w:r>
      <w:r w:rsidR="00414A4C">
        <w:rPr>
          <w:i/>
        </w:rPr>
        <w:t>GetAndRefreshBodyData</w:t>
      </w:r>
      <w:r w:rsidR="00414A4C">
        <w:t xml:space="preserve">. </w:t>
      </w:r>
    </w:p>
    <w:p w14:paraId="0D65302A" w14:textId="004B25BF" w:rsidR="00163BE3" w:rsidRDefault="008209D0" w:rsidP="00163BE3">
      <w:r>
        <w:t xml:space="preserve">Chaque emplacement du tableau contient un </w:t>
      </w:r>
      <w:r>
        <w:rPr>
          <w:i/>
        </w:rPr>
        <w:t>body</w:t>
      </w:r>
      <w:r>
        <w:t xml:space="preserve">. </w:t>
      </w:r>
      <w:r w:rsidR="00B70D3E">
        <w:t>Cependant, avant que la méthode</w:t>
      </w:r>
      <w:r w:rsidR="00D44DB2">
        <w:t xml:space="preserve"> ne</w:t>
      </w:r>
      <w:r w:rsidR="00B70D3E">
        <w:t xml:space="preserve"> soit appliquée, les </w:t>
      </w:r>
      <w:r w:rsidR="00B70D3E">
        <w:rPr>
          <w:i/>
        </w:rPr>
        <w:t xml:space="preserve">TrackingID </w:t>
      </w:r>
      <w:r w:rsidR="00B70D3E">
        <w:t>de chaq</w:t>
      </w:r>
      <w:r w:rsidR="00C71FA6">
        <w:t xml:space="preserve">ue </w:t>
      </w:r>
      <w:r w:rsidR="00C71FA6">
        <w:rPr>
          <w:i/>
        </w:rPr>
        <w:t>body</w:t>
      </w:r>
      <w:r w:rsidR="00964881">
        <w:t xml:space="preserve"> </w:t>
      </w:r>
      <w:r w:rsidR="00B16EAB">
        <w:t>étaient</w:t>
      </w:r>
      <w:r w:rsidR="00964881">
        <w:t xml:space="preserve"> égaux à 0 : aucun joueur n’</w:t>
      </w:r>
      <w:r w:rsidR="00705AC3">
        <w:t xml:space="preserve">était </w:t>
      </w:r>
      <w:r w:rsidR="00964881">
        <w:t xml:space="preserve">détecté par Kinect. </w:t>
      </w:r>
      <w:r w:rsidR="003E2AC2">
        <w:br/>
        <w:t xml:space="preserve">Après </w:t>
      </w:r>
      <w:r w:rsidR="00A35771">
        <w:t xml:space="preserve">l’utilisation de la méthode </w:t>
      </w:r>
      <w:r w:rsidR="00A35771">
        <w:rPr>
          <w:i/>
        </w:rPr>
        <w:t>GetAndRefreshBodyData</w:t>
      </w:r>
      <w:r w:rsidR="00101FD6">
        <w:t xml:space="preserve"> sur le tableau de </w:t>
      </w:r>
      <w:r w:rsidR="00101FD6">
        <w:rPr>
          <w:i/>
        </w:rPr>
        <w:t>body</w:t>
      </w:r>
      <w:r w:rsidR="00101FD6">
        <w:t xml:space="preserve">, </w:t>
      </w:r>
      <w:r w:rsidR="00BC7AD4">
        <w:t xml:space="preserve">le tableau a été </w:t>
      </w:r>
      <w:r w:rsidR="0036786A">
        <w:t>mis à jour : un joueur a été détecté par Kinect durant les 33 dernières millisecondes.</w:t>
      </w:r>
      <w:r w:rsidR="008B064D">
        <w:t xml:space="preserve"> On a donc un </w:t>
      </w:r>
      <w:r w:rsidR="008B064D">
        <w:rPr>
          <w:i/>
        </w:rPr>
        <w:t>body</w:t>
      </w:r>
      <w:r w:rsidR="008B064D">
        <w:t xml:space="preserve"> </w:t>
      </w:r>
      <w:r w:rsidR="008B064D">
        <w:rPr>
          <w:i/>
        </w:rPr>
        <w:t>tra</w:t>
      </w:r>
      <w:r w:rsidR="00E445A9">
        <w:rPr>
          <w:i/>
        </w:rPr>
        <w:t>qu</w:t>
      </w:r>
      <w:r w:rsidR="008B064D">
        <w:rPr>
          <w:i/>
        </w:rPr>
        <w:t>é</w:t>
      </w:r>
      <w:r w:rsidR="008B064D">
        <w:t xml:space="preserve">, </w:t>
      </w:r>
      <w:r w:rsidR="00B051D3">
        <w:t xml:space="preserve">avec un certain </w:t>
      </w:r>
      <w:r w:rsidR="00B051D3">
        <w:rPr>
          <w:i/>
        </w:rPr>
        <w:t>TrackingID</w:t>
      </w:r>
      <w:r w:rsidR="00B051D3">
        <w:t xml:space="preserve">. </w:t>
      </w:r>
      <w:r w:rsidR="00F44FDD">
        <w:t>On trouve aussi beaucoup d’autre information concernant ce joueur, tel que sa position dans l’espace, l’état de ces mains</w:t>
      </w:r>
      <w:r w:rsidR="00C8646B">
        <w:t>, l’orientation de sa tête, etc.</w:t>
      </w:r>
    </w:p>
    <w:p w14:paraId="7DF577B9" w14:textId="69BF5D33" w:rsidR="003671AC" w:rsidRDefault="008D5E42" w:rsidP="00163BE3">
      <w:pPr>
        <w:rPr>
          <w:rStyle w:val="Emphaseple"/>
        </w:rPr>
      </w:pPr>
      <w:r w:rsidRPr="00F64798">
        <w:rPr>
          <w:rStyle w:val="Emphaseple"/>
          <w:b/>
        </w:rPr>
        <w:t>Information</w:t>
      </w:r>
      <w:r w:rsidR="00F64798" w:rsidRPr="00F64798">
        <w:rPr>
          <w:rStyle w:val="Emphaseple"/>
          <w:b/>
        </w:rPr>
        <w:t xml:space="preserve"> importante</w:t>
      </w:r>
      <w:r w:rsidRPr="00F64798">
        <w:rPr>
          <w:rStyle w:val="Emphaseple"/>
          <w:b/>
        </w:rPr>
        <w:t> </w:t>
      </w:r>
      <w:r>
        <w:rPr>
          <w:rStyle w:val="Emphaseple"/>
        </w:rPr>
        <w:t>: on remarque que le tableau ne se rempli</w:t>
      </w:r>
      <w:r w:rsidR="00E445A9">
        <w:rPr>
          <w:rStyle w:val="Emphaseple"/>
        </w:rPr>
        <w:t>t</w:t>
      </w:r>
      <w:r>
        <w:rPr>
          <w:rStyle w:val="Emphaseple"/>
        </w:rPr>
        <w:t xml:space="preserve"> pas « dans l’ordre » : le premier body qui a été détecté n’est pas nécessairement en première position dans le tableau. </w:t>
      </w:r>
      <w:r w:rsidR="00260A6F">
        <w:rPr>
          <w:rStyle w:val="Emphaseple"/>
        </w:rPr>
        <w:t>Toutefois</w:t>
      </w:r>
      <w:r>
        <w:rPr>
          <w:rStyle w:val="Emphaseple"/>
        </w:rPr>
        <w:t>,</w:t>
      </w:r>
      <w:r w:rsidR="00E951DA">
        <w:rPr>
          <w:rStyle w:val="Emphaseple"/>
        </w:rPr>
        <w:t xml:space="preserve"> tant qu’un body est </w:t>
      </w:r>
      <w:r w:rsidR="00830512">
        <w:rPr>
          <w:rStyle w:val="Emphaseple"/>
        </w:rPr>
        <w:t>suivi</w:t>
      </w:r>
      <w:r w:rsidR="00E951DA">
        <w:rPr>
          <w:rStyle w:val="Emphaseple"/>
        </w:rPr>
        <w:t xml:space="preserve"> par Kinect, il restera toujours associé à la même case du tableau. </w:t>
      </w:r>
      <w:r w:rsidR="0084361D">
        <w:rPr>
          <w:rStyle w:val="Emphaseple"/>
        </w:rPr>
        <w:t>Ex. : le joueur se situant dans la deuxième case du tableau rester</w:t>
      </w:r>
      <w:r w:rsidR="00D478D8">
        <w:rPr>
          <w:rStyle w:val="Emphaseple"/>
        </w:rPr>
        <w:t>a dans celle-ci tant qu’</w:t>
      </w:r>
      <w:r w:rsidR="00CC68B3">
        <w:rPr>
          <w:rStyle w:val="Emphaseple"/>
        </w:rPr>
        <w:t xml:space="preserve">il </w:t>
      </w:r>
      <w:r w:rsidR="00371124">
        <w:rPr>
          <w:rStyle w:val="Emphaseple"/>
        </w:rPr>
        <w:t>se trouve</w:t>
      </w:r>
      <w:r w:rsidR="00CC68B3">
        <w:rPr>
          <w:rStyle w:val="Emphaseple"/>
        </w:rPr>
        <w:t xml:space="preserve"> dans le champ</w:t>
      </w:r>
      <w:r w:rsidR="00A147A7">
        <w:rPr>
          <w:rStyle w:val="Emphaseple"/>
        </w:rPr>
        <w:t xml:space="preserve"> de vision du capteur Kinect.</w:t>
      </w:r>
    </w:p>
    <w:p w14:paraId="4CFEE473" w14:textId="77777777" w:rsidR="00B113D5" w:rsidRDefault="00385DD8" w:rsidP="00385DD8">
      <w:pPr>
        <w:pStyle w:val="Titre3"/>
      </w:pPr>
      <w:bookmarkStart w:id="137" w:name="_Ref420936266"/>
      <w:bookmarkStart w:id="138" w:name="_Toc421258524"/>
      <w:r>
        <w:t xml:space="preserve">La classe </w:t>
      </w:r>
      <w:r>
        <w:rPr>
          <w:i/>
        </w:rPr>
        <w:t>GestureDetector</w:t>
      </w:r>
      <w:r>
        <w:t xml:space="preserve"> fournie</w:t>
      </w:r>
      <w:bookmarkEnd w:id="137"/>
      <w:bookmarkEnd w:id="138"/>
    </w:p>
    <w:p w14:paraId="698EED83" w14:textId="77777777" w:rsidR="00365BCE" w:rsidRDefault="00B103D2" w:rsidP="00163BE3">
      <w:r>
        <w:t xml:space="preserve">Pour aider au développement de la détection de mouvement dans ce projet, la classe </w:t>
      </w:r>
      <w:r>
        <w:rPr>
          <w:i/>
        </w:rPr>
        <w:t>GestureDetector</w:t>
      </w:r>
      <w:r>
        <w:t>, fournie, a été développée. Elle correspond à un détecteur de mouvement</w:t>
      </w:r>
      <w:r w:rsidR="00E2320B">
        <w:t xml:space="preserve"> et possède des événements</w:t>
      </w:r>
      <w:r w:rsidR="00B02C04">
        <w:t xml:space="preserve"> utiles</w:t>
      </w:r>
      <w:r w:rsidR="00E2320B">
        <w:t xml:space="preserve"> qu’</w:t>
      </w:r>
      <w:r w:rsidR="00B02C04">
        <w:t>on peut suivre.</w:t>
      </w:r>
    </w:p>
    <w:p w14:paraId="2B3A9D59" w14:textId="77777777" w:rsidR="00A46AF8" w:rsidRDefault="00A46AF8" w:rsidP="00656B47">
      <w:pPr>
        <w:keepNext/>
        <w:keepLines/>
        <w:rPr>
          <w:i/>
        </w:rPr>
      </w:pPr>
      <w:r>
        <w:t xml:space="preserve">La classe </w:t>
      </w:r>
      <w:r>
        <w:rPr>
          <w:i/>
        </w:rPr>
        <w:t xml:space="preserve">GestureDetector </w:t>
      </w:r>
      <w:r w:rsidRPr="009C5F0C">
        <w:t>s’instancie ainsi</w:t>
      </w:r>
      <w:r>
        <w:rPr>
          <w:i/>
        </w:rPr>
        <w:t> :</w:t>
      </w:r>
    </w:p>
    <w:p w14:paraId="02B3223F" w14:textId="77777777" w:rsidR="00A46AF8" w:rsidRDefault="004F2A61" w:rsidP="00656B47">
      <w:pPr>
        <w:pStyle w:val="Code"/>
        <w:keepLines/>
        <w:rPr>
          <w:color w:val="000000"/>
          <w:highlight w:val="white"/>
        </w:rPr>
      </w:pPr>
      <w:r>
        <w:rPr>
          <w:color w:val="2B91AF"/>
          <w:highlight w:val="white"/>
        </w:rPr>
        <w:t>GestureDetector</w:t>
      </w:r>
      <w:r>
        <w:rPr>
          <w:color w:val="000000"/>
          <w:highlight w:val="white"/>
        </w:rPr>
        <w:t xml:space="preserve"> handler = </w:t>
      </w:r>
      <w:r>
        <w:rPr>
          <w:color w:val="0000FF"/>
          <w:highlight w:val="white"/>
        </w:rPr>
        <w:t>new</w:t>
      </w:r>
      <w:r>
        <w:rPr>
          <w:color w:val="000000"/>
          <w:highlight w:val="white"/>
        </w:rPr>
        <w:t xml:space="preserve"> </w:t>
      </w:r>
      <w:r>
        <w:rPr>
          <w:color w:val="2B91AF"/>
          <w:highlight w:val="white"/>
        </w:rPr>
        <w:t>GestureDetector</w:t>
      </w:r>
      <w:r>
        <w:rPr>
          <w:color w:val="000000"/>
          <w:highlight w:val="white"/>
        </w:rPr>
        <w:t>(</w:t>
      </w:r>
      <w:r>
        <w:rPr>
          <w:color w:val="0000FF"/>
          <w:highlight w:val="white"/>
        </w:rPr>
        <w:t>this</w:t>
      </w:r>
      <w:r>
        <w:rPr>
          <w:color w:val="000000"/>
          <w:highlight w:val="white"/>
        </w:rPr>
        <w:t>.originalPath+</w:t>
      </w:r>
      <w:r>
        <w:rPr>
          <w:color w:val="A31515"/>
          <w:highlight w:val="white"/>
        </w:rPr>
        <w:t>"\\SwitchKinect.gbd"</w:t>
      </w:r>
      <w:r>
        <w:rPr>
          <w:color w:val="000000"/>
          <w:highlight w:val="white"/>
        </w:rPr>
        <w:t>);</w:t>
      </w:r>
    </w:p>
    <w:p w14:paraId="2D35863B" w14:textId="77777777" w:rsidR="00F453C8" w:rsidRDefault="00FC3505" w:rsidP="004E7E6A">
      <w:pPr>
        <w:rPr>
          <w:highlight w:val="white"/>
        </w:rPr>
      </w:pPr>
      <w:r w:rsidRPr="00FC3505">
        <w:rPr>
          <w:highlight w:val="white"/>
        </w:rPr>
        <w:t xml:space="preserve">Ce constructeur crée un </w:t>
      </w:r>
      <w:r w:rsidRPr="00FC3505">
        <w:rPr>
          <w:i/>
          <w:highlight w:val="white"/>
        </w:rPr>
        <w:t>GestureDetector</w:t>
      </w:r>
      <w:r w:rsidRPr="00FC3505">
        <w:rPr>
          <w:highlight w:val="white"/>
        </w:rPr>
        <w:t xml:space="preserve"> dont le </w:t>
      </w:r>
      <w:r>
        <w:rPr>
          <w:i/>
          <w:highlight w:val="white"/>
        </w:rPr>
        <w:t>TrackingID</w:t>
      </w:r>
      <w:r>
        <w:rPr>
          <w:highlight w:val="white"/>
        </w:rPr>
        <w:t xml:space="preserve"> n’est pas s</w:t>
      </w:r>
      <w:r w:rsidR="00F453C8">
        <w:rPr>
          <w:highlight w:val="white"/>
        </w:rPr>
        <w:t>pécifié.</w:t>
      </w:r>
    </w:p>
    <w:p w14:paraId="796B59E0" w14:textId="77777777" w:rsidR="009C5F0C" w:rsidRDefault="009C5F0C" w:rsidP="004E7E6A">
      <w:pPr>
        <w:keepNext/>
        <w:keepLines/>
        <w:rPr>
          <w:highlight w:val="white"/>
        </w:rPr>
      </w:pPr>
      <w:r>
        <w:rPr>
          <w:highlight w:val="white"/>
        </w:rPr>
        <w:lastRenderedPageBreak/>
        <w:t xml:space="preserve">Par la suite, on peut modifier l’ID </w:t>
      </w:r>
      <w:r w:rsidR="00322205">
        <w:rPr>
          <w:highlight w:val="white"/>
        </w:rPr>
        <w:t xml:space="preserve">à l’aide de l’attribut </w:t>
      </w:r>
      <w:r w:rsidR="00322205">
        <w:rPr>
          <w:i/>
          <w:highlight w:val="white"/>
        </w:rPr>
        <w:t>TrackingID</w:t>
      </w:r>
      <w:r w:rsidR="00322205">
        <w:rPr>
          <w:highlight w:val="white"/>
        </w:rPr>
        <w:t xml:space="preserve"> </w:t>
      </w:r>
      <w:r w:rsidR="00853A90">
        <w:rPr>
          <w:highlight w:val="white"/>
        </w:rPr>
        <w:t xml:space="preserve">de </w:t>
      </w:r>
      <w:r w:rsidR="00853A90">
        <w:rPr>
          <w:i/>
          <w:highlight w:val="white"/>
        </w:rPr>
        <w:t>GestureDetector </w:t>
      </w:r>
      <w:r w:rsidR="00853A90">
        <w:rPr>
          <w:highlight w:val="white"/>
        </w:rPr>
        <w:t>:</w:t>
      </w:r>
    </w:p>
    <w:p w14:paraId="2663F26B" w14:textId="6D676795" w:rsidR="00853A90" w:rsidRDefault="00E445A9" w:rsidP="00656B47">
      <w:pPr>
        <w:pStyle w:val="Code"/>
        <w:keepLines/>
        <w:rPr>
          <w:highlight w:val="white"/>
        </w:rPr>
      </w:pPr>
      <w:r>
        <w:rPr>
          <w:highlight w:val="white"/>
        </w:rPr>
        <w:t>C</w:t>
      </w:r>
      <w:r w:rsidR="00A51CA8">
        <w:rPr>
          <w:highlight w:val="white"/>
        </w:rPr>
        <w:t xml:space="preserve">handler.TrackingID = </w:t>
      </w:r>
      <w:r w:rsidR="00CC750B" w:rsidRPr="00CC750B">
        <w:t>72057594037928977</w:t>
      </w:r>
      <w:r w:rsidR="00A51CA8">
        <w:rPr>
          <w:highlight w:val="white"/>
        </w:rPr>
        <w:t>;</w:t>
      </w:r>
    </w:p>
    <w:p w14:paraId="6357B914" w14:textId="32FDBB36" w:rsidR="00607D07" w:rsidRDefault="00CC750B" w:rsidP="00656B47">
      <w:pPr>
        <w:keepNext/>
        <w:keepLines/>
        <w:rPr>
          <w:lang w:eastAsia="fr-CH"/>
        </w:rPr>
      </w:pPr>
      <w:r w:rsidRPr="007102C3">
        <w:rPr>
          <w:highlight w:val="white"/>
          <w:lang w:val="en-GB" w:eastAsia="fr-CH"/>
        </w:rPr>
        <w:t xml:space="preserve">Où </w:t>
      </w:r>
      <w:r w:rsidRPr="007102C3">
        <w:rPr>
          <w:i/>
          <w:lang w:val="en-GB" w:eastAsia="fr-CH"/>
        </w:rPr>
        <w:t>72057594037928977</w:t>
      </w:r>
      <w:r w:rsidRPr="007102C3">
        <w:rPr>
          <w:lang w:val="en-GB" w:eastAsia="fr-CH"/>
        </w:rPr>
        <w:t xml:space="preserve"> est l’ID d’un </w:t>
      </w:r>
      <w:r w:rsidRPr="007102C3">
        <w:rPr>
          <w:i/>
          <w:lang w:val="en-GB" w:eastAsia="fr-CH"/>
        </w:rPr>
        <w:t>body tracé</w:t>
      </w:r>
      <w:r w:rsidRPr="007102C3">
        <w:rPr>
          <w:lang w:val="en-GB" w:eastAsia="fr-CH"/>
        </w:rPr>
        <w:t xml:space="preserve">. </w:t>
      </w:r>
      <w:r w:rsidR="00CA37EA">
        <w:rPr>
          <w:lang w:eastAsia="fr-CH"/>
        </w:rPr>
        <w:t xml:space="preserve">Le </w:t>
      </w:r>
      <w:r w:rsidR="00CA37EA">
        <w:rPr>
          <w:i/>
          <w:lang w:eastAsia="fr-CH"/>
        </w:rPr>
        <w:t xml:space="preserve">GestureDetector </w:t>
      </w:r>
      <w:r w:rsidR="00EC3B45">
        <w:rPr>
          <w:lang w:eastAsia="fr-CH"/>
        </w:rPr>
        <w:t>détectera</w:t>
      </w:r>
      <w:r w:rsidR="00CA37EA">
        <w:rPr>
          <w:lang w:eastAsia="fr-CH"/>
        </w:rPr>
        <w:t xml:space="preserve"> les mouvements du </w:t>
      </w:r>
      <w:r w:rsidR="00CA37EA">
        <w:rPr>
          <w:i/>
          <w:lang w:eastAsia="fr-CH"/>
        </w:rPr>
        <w:t>body</w:t>
      </w:r>
      <w:r w:rsidR="00CA37EA">
        <w:rPr>
          <w:lang w:eastAsia="fr-CH"/>
        </w:rPr>
        <w:t xml:space="preserve"> correspondant. </w:t>
      </w:r>
    </w:p>
    <w:p w14:paraId="376415AC" w14:textId="6D9BC7A0" w:rsidR="00543384" w:rsidRPr="0098010B" w:rsidRDefault="008C7D2B" w:rsidP="0037357B">
      <w:pPr>
        <w:keepNext/>
      </w:pPr>
      <w:r>
        <w:t xml:space="preserve">Il faudra donc dans ce projet créer 6 </w:t>
      </w:r>
      <w:r>
        <w:rPr>
          <w:i/>
        </w:rPr>
        <w:t>GestureDetector</w:t>
      </w:r>
      <w:r>
        <w:t xml:space="preserve">, et modifier leur </w:t>
      </w:r>
      <w:r>
        <w:rPr>
          <w:i/>
        </w:rPr>
        <w:t>TrackingID</w:t>
      </w:r>
      <w:r w:rsidR="0098010B">
        <w:t xml:space="preserve"> en fonction des </w:t>
      </w:r>
      <w:r w:rsidR="0098010B">
        <w:rPr>
          <w:i/>
        </w:rPr>
        <w:t>bod</w:t>
      </w:r>
      <w:r w:rsidR="00E445A9">
        <w:rPr>
          <w:i/>
        </w:rPr>
        <w:t>ies</w:t>
      </w:r>
      <w:r w:rsidR="0098010B">
        <w:t xml:space="preserve"> </w:t>
      </w:r>
      <w:r w:rsidR="009611C8">
        <w:t>détecté</w:t>
      </w:r>
      <w:r w:rsidR="00032F64">
        <w:t>s</w:t>
      </w:r>
      <w:r w:rsidR="00F609E6">
        <w:t xml:space="preserve">, comme on le voit sur la </w:t>
      </w:r>
      <w:r w:rsidR="00DF6406" w:rsidRPr="007F785D">
        <w:rPr>
          <w:i/>
        </w:rPr>
        <w:fldChar w:fldCharType="begin"/>
      </w:r>
      <w:r w:rsidR="00DF6406" w:rsidRPr="007F785D">
        <w:rPr>
          <w:i/>
        </w:rPr>
        <w:instrText xml:space="preserve"> REF _Ref420932703 \h </w:instrText>
      </w:r>
      <w:r w:rsidR="007F785D">
        <w:rPr>
          <w:i/>
        </w:rPr>
        <w:instrText xml:space="preserve"> \* MERGEFORMAT </w:instrText>
      </w:r>
      <w:r w:rsidR="00DF6406" w:rsidRPr="007F785D">
        <w:rPr>
          <w:i/>
        </w:rPr>
      </w:r>
      <w:r w:rsidR="00DF6406" w:rsidRPr="007F785D">
        <w:rPr>
          <w:i/>
        </w:rPr>
        <w:fldChar w:fldCharType="separate"/>
      </w:r>
      <w:r w:rsidR="00DF6406" w:rsidRPr="007F785D">
        <w:rPr>
          <w:i/>
        </w:rPr>
        <w:t xml:space="preserve">Figure </w:t>
      </w:r>
      <w:r w:rsidR="00DF6406" w:rsidRPr="007F785D">
        <w:rPr>
          <w:i/>
          <w:noProof/>
        </w:rPr>
        <w:t>5</w:t>
      </w:r>
      <w:r w:rsidR="00DF6406" w:rsidRPr="007F785D">
        <w:rPr>
          <w:i/>
        </w:rPr>
        <w:t>.</w:t>
      </w:r>
      <w:r w:rsidR="00DF6406" w:rsidRPr="007F785D">
        <w:rPr>
          <w:i/>
          <w:noProof/>
        </w:rPr>
        <w:t>13</w:t>
      </w:r>
      <w:r w:rsidR="00DF6406" w:rsidRPr="007F785D">
        <w:rPr>
          <w:i/>
        </w:rPr>
        <w:fldChar w:fldCharType="end"/>
      </w:r>
      <w:r w:rsidR="00DF6406">
        <w:t xml:space="preserve"> </w:t>
      </w:r>
      <w:r w:rsidR="00DF6406">
        <w:fldChar w:fldCharType="begin"/>
      </w:r>
      <w:r w:rsidR="00DF6406">
        <w:instrText xml:space="preserve"> REF _Ref420932706 \p \h </w:instrText>
      </w:r>
      <w:r w:rsidR="00DF6406">
        <w:fldChar w:fldCharType="separate"/>
      </w:r>
      <w:r w:rsidR="00DF6406">
        <w:t>ci-dessous</w:t>
      </w:r>
      <w:r w:rsidR="00DF6406">
        <w:fldChar w:fldCharType="end"/>
      </w:r>
      <w:r w:rsidR="00DF6406">
        <w:t> :</w:t>
      </w:r>
    </w:p>
    <w:p w14:paraId="15A0466C" w14:textId="77777777" w:rsidR="004828B0" w:rsidRDefault="00B17F61" w:rsidP="0037357B">
      <w:pPr>
        <w:keepNext/>
        <w:jc w:val="center"/>
      </w:pPr>
      <w:r>
        <w:rPr>
          <w:noProof/>
          <w:lang w:eastAsia="fr-CH"/>
        </w:rPr>
        <mc:AlternateContent>
          <mc:Choice Requires="wpc">
            <w:drawing>
              <wp:inline distT="0" distB="0" distL="0" distR="0" wp14:anchorId="4838D2CA" wp14:editId="46FB7822">
                <wp:extent cx="4945380" cy="2713380"/>
                <wp:effectExtent l="0" t="0" r="0" b="0"/>
                <wp:docPr id="297" name="Zone de dessin 2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1" name="Zone de texte 322"/>
                        <wps:cNvSpPr txBox="1"/>
                        <wps:spPr>
                          <a:xfrm>
                            <a:off x="3837542" y="902957"/>
                            <a:ext cx="230714" cy="281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5AB67"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1</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42" name="Zone de texte 323"/>
                        <wps:cNvSpPr txBox="1"/>
                        <wps:spPr>
                          <a:xfrm>
                            <a:off x="3837542" y="1241285"/>
                            <a:ext cx="230714" cy="281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EF6D0"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2</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43" name="Zone de texte 324"/>
                        <wps:cNvSpPr txBox="1"/>
                        <wps:spPr>
                          <a:xfrm>
                            <a:off x="3837542" y="1571362"/>
                            <a:ext cx="230714" cy="281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875B44"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3</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44" name="Zone de texte 325"/>
                        <wps:cNvSpPr txBox="1"/>
                        <wps:spPr>
                          <a:xfrm>
                            <a:off x="3837542" y="1903978"/>
                            <a:ext cx="230714" cy="281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A26D76"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4</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45" name="Zone de texte 326"/>
                        <wps:cNvSpPr txBox="1"/>
                        <wps:spPr>
                          <a:xfrm>
                            <a:off x="3837542" y="2258811"/>
                            <a:ext cx="230714" cy="281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588CE"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5</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63" name="Flèche droite 363"/>
                        <wps:cNvSpPr/>
                        <wps:spPr>
                          <a:xfrm>
                            <a:off x="1924806" y="938009"/>
                            <a:ext cx="1905299" cy="228691"/>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Flèche droite 364"/>
                        <wps:cNvSpPr/>
                        <wps:spPr>
                          <a:xfrm>
                            <a:off x="1924806" y="1282459"/>
                            <a:ext cx="1905299" cy="228691"/>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Flèche droite 365"/>
                        <wps:cNvSpPr/>
                        <wps:spPr>
                          <a:xfrm>
                            <a:off x="1924806" y="1604645"/>
                            <a:ext cx="1905299" cy="228691"/>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Flèche droite 366"/>
                        <wps:cNvSpPr/>
                        <wps:spPr>
                          <a:xfrm>
                            <a:off x="1924806" y="1937196"/>
                            <a:ext cx="1905299" cy="228691"/>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Flèche droite 367"/>
                        <wps:cNvSpPr/>
                        <wps:spPr>
                          <a:xfrm>
                            <a:off x="1924806" y="2278875"/>
                            <a:ext cx="1905299" cy="228691"/>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Flèche droite 360"/>
                        <wps:cNvSpPr/>
                        <wps:spPr>
                          <a:xfrm>
                            <a:off x="1924806" y="591991"/>
                            <a:ext cx="1905299" cy="228691"/>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642922" y="873175"/>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642922" y="1204918"/>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642922" y="1540252"/>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642922" y="1872056"/>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Rectangle 358"/>
                        <wps:cNvSpPr/>
                        <wps:spPr>
                          <a:xfrm>
                            <a:off x="642922" y="2207392"/>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11154" y="541551"/>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11154" y="873356"/>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11154" y="1205161"/>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11154" y="1540558"/>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11154" y="1872424"/>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311154" y="2207822"/>
                            <a:ext cx="331867" cy="331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4" name="Image 314"/>
                          <pic:cNvPicPr/>
                        </pic:nvPicPr>
                        <pic:blipFill>
                          <a:blip r:embed="rId69" cstate="print">
                            <a:extLst>
                              <a:ext uri="{28A0092B-C50C-407E-A947-70E740481C1C}">
                                <a14:useLocalDpi xmlns:a14="http://schemas.microsoft.com/office/drawing/2010/main" val="0"/>
                              </a:ext>
                            </a:extLst>
                          </a:blip>
                          <a:stretch>
                            <a:fillRect/>
                          </a:stretch>
                        </pic:blipFill>
                        <pic:spPr>
                          <a:xfrm>
                            <a:off x="366675" y="901067"/>
                            <a:ext cx="232453" cy="279821"/>
                          </a:xfrm>
                          <a:prstGeom prst="rect">
                            <a:avLst/>
                          </a:prstGeom>
                        </pic:spPr>
                      </pic:pic>
                      <pic:pic xmlns:pic="http://schemas.openxmlformats.org/drawingml/2006/picture">
                        <pic:nvPicPr>
                          <pic:cNvPr id="315" name="Image 315"/>
                          <pic:cNvPicPr/>
                        </pic:nvPicPr>
                        <pic:blipFill>
                          <a:blip r:embed="rId69" cstate="print">
                            <a:extLst>
                              <a:ext uri="{28A0092B-C50C-407E-A947-70E740481C1C}">
                                <a14:useLocalDpi xmlns:a14="http://schemas.microsoft.com/office/drawing/2010/main" val="0"/>
                              </a:ext>
                            </a:extLst>
                          </a:blip>
                          <a:stretch>
                            <a:fillRect/>
                          </a:stretch>
                        </pic:blipFill>
                        <pic:spPr>
                          <a:xfrm>
                            <a:off x="366675" y="1239342"/>
                            <a:ext cx="232453" cy="279821"/>
                          </a:xfrm>
                          <a:prstGeom prst="rect">
                            <a:avLst/>
                          </a:prstGeom>
                        </pic:spPr>
                      </pic:pic>
                      <pic:pic xmlns:pic="http://schemas.openxmlformats.org/drawingml/2006/picture">
                        <pic:nvPicPr>
                          <pic:cNvPr id="317" name="Image 317"/>
                          <pic:cNvPicPr/>
                        </pic:nvPicPr>
                        <pic:blipFill>
                          <a:blip r:embed="rId69" cstate="print">
                            <a:extLst>
                              <a:ext uri="{28A0092B-C50C-407E-A947-70E740481C1C}">
                                <a14:useLocalDpi xmlns:a14="http://schemas.microsoft.com/office/drawing/2010/main" val="0"/>
                              </a:ext>
                            </a:extLst>
                          </a:blip>
                          <a:stretch>
                            <a:fillRect/>
                          </a:stretch>
                        </pic:blipFill>
                        <pic:spPr>
                          <a:xfrm>
                            <a:off x="366675" y="1878893"/>
                            <a:ext cx="232453" cy="279821"/>
                          </a:xfrm>
                          <a:prstGeom prst="rect">
                            <a:avLst/>
                          </a:prstGeom>
                        </pic:spPr>
                      </pic:pic>
                      <pic:pic xmlns:pic="http://schemas.openxmlformats.org/drawingml/2006/picture">
                        <pic:nvPicPr>
                          <pic:cNvPr id="318" name="Image 318"/>
                          <pic:cNvPicPr/>
                        </pic:nvPicPr>
                        <pic:blipFill>
                          <a:blip r:embed="rId69" cstate="print">
                            <a:extLst>
                              <a:ext uri="{28A0092B-C50C-407E-A947-70E740481C1C}">
                                <a14:useLocalDpi xmlns:a14="http://schemas.microsoft.com/office/drawing/2010/main" val="0"/>
                              </a:ext>
                            </a:extLst>
                          </a:blip>
                          <a:stretch>
                            <a:fillRect/>
                          </a:stretch>
                        </pic:blipFill>
                        <pic:spPr>
                          <a:xfrm>
                            <a:off x="366675" y="2227739"/>
                            <a:ext cx="232453" cy="279821"/>
                          </a:xfrm>
                          <a:prstGeom prst="rect">
                            <a:avLst/>
                          </a:prstGeom>
                        </pic:spPr>
                      </pic:pic>
                      <wps:wsp>
                        <wps:cNvPr id="319" name="Zone de texte 319"/>
                        <wps:cNvSpPr txBox="1"/>
                        <wps:spPr>
                          <a:xfrm>
                            <a:off x="338695" y="47501"/>
                            <a:ext cx="1458804" cy="281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6862C6" w14:textId="77777777" w:rsidR="00D55FA4" w:rsidRPr="005D268D" w:rsidRDefault="00D55FA4" w:rsidP="00B17F61">
                              <w:pPr>
                                <w:rPr>
                                  <w:i/>
                                </w:rPr>
                              </w:pPr>
                              <w:r>
                                <w:t xml:space="preserve">Tableau de </w:t>
                              </w:r>
                              <w:r w:rsidRPr="00974D82">
                                <w:rPr>
                                  <w:b/>
                                  <w:i/>
                                </w:rPr>
                                <w:t>body</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321" name="Zone de texte 321"/>
                        <wps:cNvSpPr txBox="1"/>
                        <wps:spPr>
                          <a:xfrm>
                            <a:off x="38606" y="568177"/>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AC4A9" w14:textId="77777777" w:rsidR="00D55FA4" w:rsidRPr="005D268D" w:rsidRDefault="00D55FA4" w:rsidP="00B17F61">
                              <w:pPr>
                                <w:rPr>
                                  <w:i/>
                                </w:rPr>
                              </w:pPr>
                              <w:r>
                                <w:t>0</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322" name="Zone de texte 322"/>
                        <wps:cNvSpPr txBox="1"/>
                        <wps:spPr>
                          <a:xfrm>
                            <a:off x="38606" y="901075"/>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B3C17" w14:textId="77777777" w:rsidR="00D55FA4" w:rsidRPr="005D268D" w:rsidRDefault="00D55FA4" w:rsidP="00B17F61">
                              <w:pPr>
                                <w:rPr>
                                  <w:i/>
                                </w:rPr>
                              </w:pPr>
                              <w:r>
                                <w:t>1</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323" name="Zone de texte 323"/>
                        <wps:cNvSpPr txBox="1"/>
                        <wps:spPr>
                          <a:xfrm>
                            <a:off x="38606" y="1239279"/>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E8F844" w14:textId="77777777" w:rsidR="00D55FA4" w:rsidRPr="005D268D" w:rsidRDefault="00D55FA4" w:rsidP="00B17F61">
                              <w:pPr>
                                <w:rPr>
                                  <w:i/>
                                </w:rPr>
                              </w:pPr>
                              <w:r>
                                <w:t>2</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324" name="Zone de texte 324"/>
                        <wps:cNvSpPr txBox="1"/>
                        <wps:spPr>
                          <a:xfrm>
                            <a:off x="38606" y="1569469"/>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1FFAD4" w14:textId="77777777" w:rsidR="00D55FA4" w:rsidRPr="005D268D" w:rsidRDefault="00D55FA4" w:rsidP="00B17F61">
                              <w:pPr>
                                <w:rPr>
                                  <w:i/>
                                </w:rPr>
                              </w:pPr>
                              <w:r>
                                <w:t>3</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325" name="Zone de texte 325"/>
                        <wps:cNvSpPr txBox="1"/>
                        <wps:spPr>
                          <a:xfrm>
                            <a:off x="38606" y="1902459"/>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E35A79" w14:textId="77777777" w:rsidR="00D55FA4" w:rsidRPr="005D268D" w:rsidRDefault="00D55FA4" w:rsidP="00B17F61">
                              <w:pPr>
                                <w:rPr>
                                  <w:i/>
                                </w:rPr>
                              </w:pPr>
                              <w:r>
                                <w:t>4</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326" name="Zone de texte 326"/>
                        <wps:cNvSpPr txBox="1"/>
                        <wps:spPr>
                          <a:xfrm>
                            <a:off x="38606" y="2257262"/>
                            <a:ext cx="230714" cy="2823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A7FC85" w14:textId="77777777" w:rsidR="00D55FA4" w:rsidRPr="005D268D" w:rsidRDefault="00D55FA4" w:rsidP="00B17F61">
                              <w:pPr>
                                <w:rPr>
                                  <w:i/>
                                </w:rPr>
                              </w:pPr>
                              <w:r>
                                <w:t>5</w:t>
                              </w:r>
                            </w:p>
                          </w:txbxContent>
                        </wps:txbx>
                        <wps:bodyPr rot="0" spcFirstLastPara="0" vertOverflow="overflow" horzOverflow="overflow" vert="horz" wrap="none" lIns="69637" tIns="34818" rIns="69637" bIns="34818" numCol="1" spcCol="0" rtlCol="0" fromWordArt="0" anchor="t" anchorCtr="0" forceAA="0" compatLnSpc="1">
                          <a:prstTxWarp prst="textNoShape">
                            <a:avLst/>
                          </a:prstTxWarp>
                          <a:noAutofit/>
                        </wps:bodyPr>
                      </wps:wsp>
                      <wps:wsp>
                        <wps:cNvPr id="327" name="Rectangle 327"/>
                        <wps:cNvSpPr/>
                        <wps:spPr>
                          <a:xfrm>
                            <a:off x="4110660" y="543865"/>
                            <a:ext cx="331470" cy="331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4110660" y="875970"/>
                            <a:ext cx="331470" cy="331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110660" y="1207440"/>
                            <a:ext cx="331470" cy="331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110660" y="1542720"/>
                            <a:ext cx="331470" cy="331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4110660" y="1874825"/>
                            <a:ext cx="331470" cy="331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110660" y="2210105"/>
                            <a:ext cx="331470" cy="331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9" name="Zone de texte 319"/>
                        <wps:cNvSpPr txBox="1"/>
                        <wps:spPr>
                          <a:xfrm>
                            <a:off x="3512110" y="20678"/>
                            <a:ext cx="1428424" cy="60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0EA111" w14:textId="77777777" w:rsidR="00D55FA4" w:rsidRPr="00B17F61" w:rsidRDefault="00D55FA4" w:rsidP="00477815">
                              <w:pPr>
                                <w:pStyle w:val="NormalWeb"/>
                                <w:spacing w:before="0" w:beforeAutospacing="0" w:after="120" w:afterAutospacing="0"/>
                                <w:jc w:val="center"/>
                                <w:rPr>
                                  <w:rFonts w:asciiTheme="minorHAnsi" w:hAnsiTheme="minorHAnsi"/>
                                </w:rPr>
                              </w:pPr>
                              <w:r w:rsidRPr="00B17F61">
                                <w:rPr>
                                  <w:rFonts w:asciiTheme="minorHAnsi" w:eastAsia="Times New Roman" w:hAnsiTheme="minorHAnsi"/>
                                </w:rPr>
                                <w:t xml:space="preserve">Tableau de </w:t>
                              </w:r>
                              <w:r w:rsidRPr="00974D82">
                                <w:rPr>
                                  <w:rFonts w:asciiTheme="minorHAnsi" w:eastAsia="Times New Roman" w:hAnsiTheme="minorHAnsi"/>
                                  <w:b/>
                                  <w:i/>
                                  <w:iCs/>
                                </w:rPr>
                                <w:t>GestureDetector</w:t>
                              </w:r>
                            </w:p>
                          </w:txbxContent>
                        </wps:txbx>
                        <wps:bodyPr rot="0" spcFirstLastPara="0" vert="horz" wrap="square" lIns="69637" tIns="34818" rIns="69637" bIns="34818" numCol="1" spcCol="0" rtlCol="0" fromWordArt="0" anchor="t" anchorCtr="0" forceAA="0" compatLnSpc="1">
                          <a:prstTxWarp prst="textNoShape">
                            <a:avLst/>
                          </a:prstTxWarp>
                          <a:noAutofit/>
                        </wps:bodyPr>
                      </wps:wsp>
                      <wps:wsp>
                        <wps:cNvPr id="340" name="Zone de texte 321"/>
                        <wps:cNvSpPr txBox="1"/>
                        <wps:spPr>
                          <a:xfrm>
                            <a:off x="3837542" y="570340"/>
                            <a:ext cx="230714" cy="281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39A91"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pic:pic xmlns:pic="http://schemas.openxmlformats.org/drawingml/2006/picture">
                        <pic:nvPicPr>
                          <pic:cNvPr id="346" name="Image 346"/>
                          <pic:cNvPicPr/>
                        </pic:nvPicPr>
                        <pic:blipFill>
                          <a:blip r:embed="rId56">
                            <a:duotone>
                              <a:prstClr val="black"/>
                              <a:schemeClr val="bg1">
                                <a:lumMod val="75000"/>
                                <a:tint val="45000"/>
                                <a:satMod val="400000"/>
                              </a:schemeClr>
                            </a:duotone>
                          </a:blip>
                          <a:stretch>
                            <a:fillRect/>
                          </a:stretch>
                        </pic:blipFill>
                        <pic:spPr>
                          <a:xfrm flipH="1">
                            <a:off x="4152455" y="582437"/>
                            <a:ext cx="242744" cy="242636"/>
                          </a:xfrm>
                          <a:prstGeom prst="rect">
                            <a:avLst/>
                          </a:prstGeom>
                          <a:scene3d>
                            <a:camera prst="isometricOffAxis1Right">
                              <a:rot lat="1080002" lon="20039998" rev="21599989"/>
                            </a:camera>
                            <a:lightRig rig="threePt" dir="t"/>
                          </a:scene3d>
                          <a:sp3d/>
                        </pic:spPr>
                      </pic:pic>
                      <pic:pic xmlns:pic="http://schemas.openxmlformats.org/drawingml/2006/picture">
                        <pic:nvPicPr>
                          <pic:cNvPr id="348" name="Image 348"/>
                          <pic:cNvPicPr/>
                        </pic:nvPicPr>
                        <pic:blipFill>
                          <a:blip r:embed="rId56">
                            <a:duotone>
                              <a:prstClr val="black"/>
                              <a:schemeClr val="bg1">
                                <a:lumMod val="75000"/>
                                <a:tint val="45000"/>
                                <a:satMod val="400000"/>
                              </a:schemeClr>
                            </a:duotone>
                          </a:blip>
                          <a:stretch>
                            <a:fillRect/>
                          </a:stretch>
                        </pic:blipFill>
                        <pic:spPr>
                          <a:xfrm flipH="1">
                            <a:off x="4152455" y="914946"/>
                            <a:ext cx="242744" cy="242636"/>
                          </a:xfrm>
                          <a:prstGeom prst="rect">
                            <a:avLst/>
                          </a:prstGeom>
                          <a:scene3d>
                            <a:camera prst="isometricOffAxis1Right">
                              <a:rot lat="1080002" lon="20039998" rev="21599989"/>
                            </a:camera>
                            <a:lightRig rig="threePt" dir="t"/>
                          </a:scene3d>
                          <a:sp3d/>
                        </pic:spPr>
                      </pic:pic>
                      <pic:pic xmlns:pic="http://schemas.openxmlformats.org/drawingml/2006/picture">
                        <pic:nvPicPr>
                          <pic:cNvPr id="349" name="Image 349"/>
                          <pic:cNvPicPr/>
                        </pic:nvPicPr>
                        <pic:blipFill>
                          <a:blip r:embed="rId56">
                            <a:duotone>
                              <a:prstClr val="black"/>
                              <a:schemeClr val="bg1">
                                <a:lumMod val="75000"/>
                                <a:tint val="45000"/>
                                <a:satMod val="400000"/>
                              </a:schemeClr>
                            </a:duotone>
                          </a:blip>
                          <a:stretch>
                            <a:fillRect/>
                          </a:stretch>
                        </pic:blipFill>
                        <pic:spPr>
                          <a:xfrm flipH="1">
                            <a:off x="4152455" y="1253395"/>
                            <a:ext cx="242744" cy="242636"/>
                          </a:xfrm>
                          <a:prstGeom prst="rect">
                            <a:avLst/>
                          </a:prstGeom>
                          <a:scene3d>
                            <a:camera prst="isometricOffAxis1Right">
                              <a:rot lat="1080002" lon="20039998" rev="21599989"/>
                            </a:camera>
                            <a:lightRig rig="threePt" dir="t"/>
                          </a:scene3d>
                          <a:sp3d/>
                        </pic:spPr>
                      </pic:pic>
                      <pic:pic xmlns:pic="http://schemas.openxmlformats.org/drawingml/2006/picture">
                        <pic:nvPicPr>
                          <pic:cNvPr id="350" name="Image 350"/>
                          <pic:cNvPicPr/>
                        </pic:nvPicPr>
                        <pic:blipFill>
                          <a:blip r:embed="rId56">
                            <a:duotone>
                              <a:prstClr val="black"/>
                              <a:schemeClr val="bg1">
                                <a:lumMod val="75000"/>
                                <a:tint val="45000"/>
                                <a:satMod val="400000"/>
                              </a:schemeClr>
                            </a:duotone>
                          </a:blip>
                          <a:stretch>
                            <a:fillRect/>
                          </a:stretch>
                        </pic:blipFill>
                        <pic:spPr>
                          <a:xfrm flipH="1">
                            <a:off x="4152455" y="1579965"/>
                            <a:ext cx="242744" cy="242636"/>
                          </a:xfrm>
                          <a:prstGeom prst="rect">
                            <a:avLst/>
                          </a:prstGeom>
                          <a:scene3d>
                            <a:camera prst="isometricOffAxis1Right">
                              <a:rot lat="1080002" lon="20039998" rev="21599989"/>
                            </a:camera>
                            <a:lightRig rig="threePt" dir="t"/>
                          </a:scene3d>
                          <a:sp3d/>
                        </pic:spPr>
                      </pic:pic>
                      <pic:pic xmlns:pic="http://schemas.openxmlformats.org/drawingml/2006/picture">
                        <pic:nvPicPr>
                          <pic:cNvPr id="351" name="Image 351"/>
                          <pic:cNvPicPr/>
                        </pic:nvPicPr>
                        <pic:blipFill>
                          <a:blip r:embed="rId56">
                            <a:duotone>
                              <a:prstClr val="black"/>
                              <a:schemeClr val="bg1">
                                <a:lumMod val="75000"/>
                                <a:tint val="45000"/>
                                <a:satMod val="400000"/>
                              </a:schemeClr>
                            </a:duotone>
                          </a:blip>
                          <a:stretch>
                            <a:fillRect/>
                          </a:stretch>
                        </pic:blipFill>
                        <pic:spPr>
                          <a:xfrm flipH="1">
                            <a:off x="4152455" y="1916015"/>
                            <a:ext cx="242744" cy="242636"/>
                          </a:xfrm>
                          <a:prstGeom prst="rect">
                            <a:avLst/>
                          </a:prstGeom>
                          <a:scene3d>
                            <a:camera prst="isometricOffAxis1Right">
                              <a:rot lat="1080002" lon="20039998" rev="21599989"/>
                            </a:camera>
                            <a:lightRig rig="threePt" dir="t"/>
                          </a:scene3d>
                          <a:sp3d/>
                        </pic:spPr>
                      </pic:pic>
                      <pic:pic xmlns:pic="http://schemas.openxmlformats.org/drawingml/2006/picture">
                        <pic:nvPicPr>
                          <pic:cNvPr id="352" name="Image 352"/>
                          <pic:cNvPicPr/>
                        </pic:nvPicPr>
                        <pic:blipFill>
                          <a:blip r:embed="rId56">
                            <a:duotone>
                              <a:prstClr val="black"/>
                              <a:schemeClr val="bg1">
                                <a:lumMod val="75000"/>
                                <a:tint val="45000"/>
                                <a:satMod val="400000"/>
                              </a:schemeClr>
                            </a:duotone>
                          </a:blip>
                          <a:stretch>
                            <a:fillRect/>
                          </a:stretch>
                        </pic:blipFill>
                        <pic:spPr>
                          <a:xfrm flipH="1">
                            <a:off x="4152455" y="2258748"/>
                            <a:ext cx="242744" cy="242636"/>
                          </a:xfrm>
                          <a:prstGeom prst="rect">
                            <a:avLst/>
                          </a:prstGeom>
                          <a:scene3d>
                            <a:camera prst="isometricOffAxis1Right">
                              <a:rot lat="1080002" lon="20039998" rev="21599989"/>
                            </a:camera>
                            <a:lightRig rig="threePt" dir="t"/>
                          </a:scene3d>
                          <a:sp3d/>
                        </pic:spPr>
                      </pic:pic>
                      <wps:wsp>
                        <wps:cNvPr id="359" name="Zone de texte 319"/>
                        <wps:cNvSpPr txBox="1"/>
                        <wps:spPr>
                          <a:xfrm>
                            <a:off x="589595" y="252581"/>
                            <a:ext cx="880954" cy="281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DA945B" w14:textId="77777777" w:rsidR="00D55FA4" w:rsidRPr="00974D82" w:rsidRDefault="00D55FA4" w:rsidP="00B63292">
                              <w:pPr>
                                <w:pStyle w:val="NormalWeb"/>
                                <w:spacing w:before="0" w:beforeAutospacing="0" w:after="120" w:afterAutospacing="0"/>
                                <w:jc w:val="both"/>
                                <w:rPr>
                                  <w:rFonts w:asciiTheme="minorHAnsi" w:hAnsiTheme="minorHAnsi"/>
                                  <w:i/>
                                  <w:sz w:val="22"/>
                                </w:rPr>
                              </w:pPr>
                              <w:r w:rsidRPr="00974D82">
                                <w:rPr>
                                  <w:rFonts w:asciiTheme="minorHAnsi" w:eastAsia="Times New Roman" w:hAnsiTheme="minorHAnsi"/>
                                  <w:i/>
                                  <w:sz w:val="22"/>
                                </w:rPr>
                                <w:t>TrackingID</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71" name="Rectangle 371"/>
                        <wps:cNvSpPr/>
                        <wps:spPr>
                          <a:xfrm>
                            <a:off x="642922" y="541370"/>
                            <a:ext cx="1294786" cy="33186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Zone de texte 319"/>
                        <wps:cNvSpPr txBox="1"/>
                        <wps:spPr>
                          <a:xfrm>
                            <a:off x="624545" y="938144"/>
                            <a:ext cx="13330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018A44" w14:textId="77777777" w:rsidR="00D55FA4" w:rsidRPr="00F7051A" w:rsidRDefault="00D55FA4" w:rsidP="00F7051A">
                              <w:pPr>
                                <w:pStyle w:val="NormalWeb"/>
                                <w:spacing w:before="0" w:beforeAutospacing="0" w:after="120" w:afterAutospacing="0"/>
                                <w:jc w:val="both"/>
                                <w:rPr>
                                  <w:rFonts w:ascii="Consolas" w:hAnsi="Consolas" w:cs="Consolas"/>
                                  <w:sz w:val="22"/>
                                </w:rPr>
                              </w:pPr>
                              <w:r w:rsidRPr="00F7051A">
                                <w:rPr>
                                  <w:rFonts w:ascii="Consolas" w:eastAsia="Times New Roman" w:hAnsi="Consolas" w:cs="Consolas"/>
                                  <w:iCs/>
                                  <w:sz w:val="20"/>
                                  <w:szCs w:val="22"/>
                                </w:rPr>
                                <w:t>72057594037928631</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74" name="Zone de texte 319"/>
                        <wps:cNvSpPr txBox="1"/>
                        <wps:spPr>
                          <a:xfrm>
                            <a:off x="624399" y="1261748"/>
                            <a:ext cx="13330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3AE78" w14:textId="77777777" w:rsidR="00D55FA4" w:rsidRPr="00F7051A" w:rsidRDefault="00D55FA4" w:rsidP="00F7051A">
                              <w:pPr>
                                <w:pStyle w:val="NormalWeb"/>
                                <w:spacing w:before="0" w:beforeAutospacing="0" w:after="120" w:afterAutospacing="0"/>
                                <w:jc w:val="both"/>
                                <w:rPr>
                                  <w:rFonts w:ascii="Consolas" w:hAnsi="Consolas" w:cs="Consolas"/>
                                  <w:sz w:val="22"/>
                                </w:rPr>
                              </w:pPr>
                              <w:r w:rsidRPr="004C46C2">
                                <w:rPr>
                                  <w:rFonts w:ascii="Consolas" w:eastAsia="Times New Roman" w:hAnsi="Consolas" w:cs="Consolas"/>
                                  <w:iCs/>
                                  <w:sz w:val="20"/>
                                  <w:szCs w:val="22"/>
                                </w:rPr>
                                <w:t>72057594037928977</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75" name="Zone de texte 319"/>
                        <wps:cNvSpPr txBox="1"/>
                        <wps:spPr>
                          <a:xfrm>
                            <a:off x="624399" y="1920691"/>
                            <a:ext cx="13330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54DAAE" w14:textId="77777777" w:rsidR="00D55FA4" w:rsidRPr="00F7051A" w:rsidRDefault="00D55FA4" w:rsidP="00F7051A">
                              <w:pPr>
                                <w:pStyle w:val="NormalWeb"/>
                                <w:spacing w:before="0" w:beforeAutospacing="0" w:after="120" w:afterAutospacing="0"/>
                                <w:jc w:val="both"/>
                                <w:rPr>
                                  <w:rFonts w:ascii="Consolas" w:hAnsi="Consolas" w:cs="Consolas"/>
                                  <w:sz w:val="22"/>
                                </w:rPr>
                              </w:pPr>
                              <w:r w:rsidRPr="004C46C2">
                                <w:rPr>
                                  <w:rFonts w:ascii="Consolas" w:eastAsia="Times New Roman" w:hAnsi="Consolas" w:cs="Consolas"/>
                                  <w:iCs/>
                                  <w:sz w:val="20"/>
                                  <w:szCs w:val="22"/>
                                </w:rPr>
                                <w:t>72057594037929888</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76" name="Zone de texte 319"/>
                        <wps:cNvSpPr txBox="1"/>
                        <wps:spPr>
                          <a:xfrm>
                            <a:off x="624253" y="2240561"/>
                            <a:ext cx="13330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6D2B4" w14:textId="77777777" w:rsidR="00D55FA4" w:rsidRPr="00F7051A" w:rsidRDefault="00D55FA4" w:rsidP="00F7051A">
                              <w:pPr>
                                <w:pStyle w:val="NormalWeb"/>
                                <w:spacing w:before="0" w:beforeAutospacing="0" w:after="120" w:afterAutospacing="0"/>
                                <w:jc w:val="both"/>
                                <w:rPr>
                                  <w:rFonts w:ascii="Consolas" w:hAnsi="Consolas" w:cs="Consolas"/>
                                  <w:sz w:val="22"/>
                                </w:rPr>
                              </w:pPr>
                              <w:r w:rsidRPr="004C46C2">
                                <w:rPr>
                                  <w:rFonts w:ascii="Consolas" w:eastAsia="Times New Roman" w:hAnsi="Consolas" w:cs="Consolas"/>
                                  <w:iCs/>
                                  <w:sz w:val="20"/>
                                  <w:szCs w:val="22"/>
                                </w:rPr>
                                <w:t>72057594037929810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77" name="Zone de texte 319"/>
                        <wps:cNvSpPr txBox="1"/>
                        <wps:spPr>
                          <a:xfrm>
                            <a:off x="624253" y="1615170"/>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B527B" w14:textId="77777777" w:rsidR="00D55FA4" w:rsidRPr="00F7051A" w:rsidRDefault="00D55FA4" w:rsidP="00F7051A">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s:wsp>
                        <wps:cNvPr id="379" name="Zone de texte 319"/>
                        <wps:cNvSpPr txBox="1"/>
                        <wps:spPr>
                          <a:xfrm>
                            <a:off x="624253" y="595509"/>
                            <a:ext cx="215474" cy="280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C6B5AB" w14:textId="77777777" w:rsidR="00D55FA4" w:rsidRPr="00F7051A" w:rsidRDefault="00D55FA4" w:rsidP="00F7051A">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wps:txbx>
                        <wps:bodyPr rot="0" spcFirstLastPara="0" vert="horz" wrap="none" lIns="69637" tIns="34818" rIns="69637" bIns="34818" numCol="1" spcCol="0" rtlCol="0" fromWordArt="0" anchor="t" anchorCtr="0" forceAA="0" compatLnSpc="1">
                          <a:prstTxWarp prst="textNoShape">
                            <a:avLst/>
                          </a:prstTxWarp>
                          <a:noAutofit/>
                        </wps:bodyPr>
                      </wps:wsp>
                    </wpc:wpc>
                  </a:graphicData>
                </a:graphic>
              </wp:inline>
            </w:drawing>
          </mc:Choice>
          <mc:Fallback>
            <w:pict>
              <v:group w14:anchorId="4838D2CA" id="Zone de dessin 297" o:spid="_x0000_s1353" editas="canvas" style="width:389.4pt;height:213.65pt;mso-position-horizontal-relative:char;mso-position-vertical-relative:line" coordsize="49453,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">
                <v:shape id="_x0000_s1354" type="#_x0000_t75" style="position:absolute;width:49453;height:27133;visibility:visible;mso-wrap-style:square">
                  <v:fill o:detectmouseclick="t"/>
                  <v:path o:connecttype="none"/>
                </v:shape>
                <v:shape id="Zone de texte 322" o:spid="_x0000_s1355" type="#_x0000_t202" style="position:absolute;left:38375;top:9029;width:2307;height:28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h8/8YA&#10;AADcAAAADwAAAGRycy9kb3ducmV2LnhtbESPQWvCQBSE70L/w/IKvekmthaNbqQtLdSDB1MPHh/Z&#10;ZzaYfRuyq0n+fbdQ8DjMzDfMZjvYRtyo87VjBeksAUFcOl1zpeD48zVdgvABWWPjmBSM5GGbP0w2&#10;mGnX84FuRahEhLDPUIEJoc2k9KUhi37mWuLonV1nMUTZVVJ32Ee4beQ8SV6lxZrjgsGWPgyVl+Jq&#10;FfDusEzeF/OTLvZjMJ/H1V5eV0o9PQ5vaxCBhnAP/7e/tYLnlxT+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h8/8YAAADcAAAADwAAAAAAAAAAAAAAAACYAgAAZHJz&#10;L2Rvd25yZXYueG1sUEsFBgAAAAAEAAQA9QAAAIsDAAAAAA==&#10;" filled="f" stroked="f" strokeweight=".5pt">
                  <v:textbox inset="1.93436mm,.96717mm,1.93436mm,.96717mm">
                    <w:txbxContent>
                      <w:p w14:paraId="1385AB67"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1</w:t>
                        </w:r>
                      </w:p>
                    </w:txbxContent>
                  </v:textbox>
                </v:shape>
                <v:shape id="Zone de texte 323" o:spid="_x0000_s1356" type="#_x0000_t202" style="position:absolute;left:38375;top:12412;width:2307;height:28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iiMQA&#10;AADcAAAADwAAAGRycy9kb3ducmV2LnhtbESPQWvCQBSE74X+h+UVeqsbYxWNrqLSgh48GD14fGSf&#10;2WD2bciuGv+9Wyh4HGbmG2a26GwtbtT6yrGCfi8BQVw4XXGp4Hj4/RqD8AFZY+2YFDzIw2L+/jbD&#10;TLs77+mWh1JECPsMFZgQmkxKXxiy6HuuIY7e2bUWQ5RtKXWL9wi3tUyTZCQtVhwXDDa0NlRc8qtV&#10;wNv9OFkN05POd49gfo6TnbxOlPr86JZTEIG68Ar/tzdaweA7hb8z8Qj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K4ojEAAAA3AAAAA8AAAAAAAAAAAAAAAAAmAIAAGRycy9k&#10;b3ducmV2LnhtbFBLBQYAAAAABAAEAPUAAACJAwAAAAA=&#10;" filled="f" stroked="f" strokeweight=".5pt">
                  <v:textbox inset="1.93436mm,.96717mm,1.93436mm,.96717mm">
                    <w:txbxContent>
                      <w:p w14:paraId="3A6EF6D0"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2</w:t>
                        </w:r>
                      </w:p>
                    </w:txbxContent>
                  </v:textbox>
                </v:shape>
                <v:shape id="Zone de texte 324" o:spid="_x0000_s1357" type="#_x0000_t202" style="position:absolute;left:38375;top:15713;width:2307;height:28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ZHE8YA&#10;AADcAAAADwAAAGRycy9kb3ducmV2LnhtbESPQWsCMRSE74X+h/AKvdVs17boapS2tGAPHtx68PjY&#10;PDeLm5clyer6740geBxm5htmvhxsK47kQ+NYwesoA0FcOd1wrWD7//syAREissbWMSk4U4Dl4vFh&#10;joV2J97QsYy1SBAOBSowMXaFlKEyZDGMXEecvL3zFmOSvpba4ynBbSvzLPuQFhtOCwY7+jZUHcre&#10;KuC/zST7es93ulyfo/nZTteynyr1/DR8zkBEGuI9fGuvtILx2xiuZ9IR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ZHE8YAAADcAAAADwAAAAAAAAAAAAAAAACYAgAAZHJz&#10;L2Rvd25yZXYueG1sUEsFBgAAAAAEAAQA9QAAAIsDAAAAAA==&#10;" filled="f" stroked="f" strokeweight=".5pt">
                  <v:textbox inset="1.93436mm,.96717mm,1.93436mm,.96717mm">
                    <w:txbxContent>
                      <w:p w14:paraId="56875B44"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3</w:t>
                        </w:r>
                      </w:p>
                    </w:txbxContent>
                  </v:textbox>
                </v:shape>
                <v:shape id="Zone de texte 325" o:spid="_x0000_s1358" type="#_x0000_t202" style="position:absolute;left:38375;top:19039;width:2307;height:28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fZ8QA&#10;AADcAAAADwAAAGRycy9kb3ducmV2LnhtbESPT4vCMBTE7wt+h/AEb2vqX7RrFBWF9eDB6mGPj+Zt&#10;U7Z5KU3U+u03guBxmJnfMItVaytxo8aXjhUM+gkI4tzpkgsFl/P+cwbCB2SNlWNS8CAPq2XnY4Gp&#10;dnc+0S0LhYgQ9ikqMCHUqZQ+N2TR911NHL1f11gMUTaF1A3eI9xWcpgkU2mx5LhgsKatofwvu1oF&#10;fDjNks1k+KOz4yOY3WV+lNe5Ur1uu/4CEagN7/Cr/a0VjMZjeJ6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v32fEAAAA3AAAAA8AAAAAAAAAAAAAAAAAmAIAAGRycy9k&#10;b3ducmV2LnhtbFBLBQYAAAAABAAEAPUAAACJAwAAAAA=&#10;" filled="f" stroked="f" strokeweight=".5pt">
                  <v:textbox inset="1.93436mm,.96717mm,1.93436mm,.96717mm">
                    <w:txbxContent>
                      <w:p w14:paraId="22A26D76"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4</w:t>
                        </w:r>
                      </w:p>
                    </w:txbxContent>
                  </v:textbox>
                </v:shape>
                <v:shape id="Zone de texte 326" o:spid="_x0000_s1359" type="#_x0000_t202" style="position:absolute;left:38375;top:22588;width:2307;height:28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6/MQA&#10;AADcAAAADwAAAGRycy9kb3ducmV2LnhtbESPQYvCMBSE7wv+h/AEb2uqrqJdo6go6MGD1cMeH83b&#10;pmzzUpqo9d9vBMHjMDPfMPNlaytxo8aXjhUM+gkI4tzpkgsFl/PucwrCB2SNlWNS8CAPy0XnY46p&#10;dnc+0S0LhYgQ9ikqMCHUqZQ+N2TR911NHL1f11gMUTaF1A3eI9xWcpgkE2mx5LhgsKaNofwvu1oF&#10;fDhNk/V4+KOz4yOY7WV2lNeZUr1uu/oGEagN7/CrvdcKRl9jeJ6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jevzEAAAA3AAAAA8AAAAAAAAAAAAAAAAAmAIAAGRycy9k&#10;b3ducmV2LnhtbFBLBQYAAAAABAAEAPUAAACJAwAAAAA=&#10;" filled="f" stroked="f" strokeweight=".5pt">
                  <v:textbox inset="1.93436mm,.96717mm,1.93436mm,.96717mm">
                    <w:txbxContent>
                      <w:p w14:paraId="6A2588CE"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5</w:t>
                        </w:r>
                      </w:p>
                    </w:txbxContent>
                  </v:textbox>
                </v:shape>
                <v:shape id="Flèche droite 363" o:spid="_x0000_s1360" type="#_x0000_t13" style="position:absolute;left:19248;top:9380;width:19053;height: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aYXMUA&#10;AADcAAAADwAAAGRycy9kb3ducmV2LnhtbESP3WrCQBSE7wt9h+UUvKsbFYKkriIFSxAhNrbQy0P2&#10;5AezZ8PuqvHtuwWhl8PMfMOsNqPpxZWc7ywrmE0TEMSV1R03Cr5Ou9clCB+QNfaWScGdPGzWz08r&#10;zLS98Sddy9CICGGfoYI2hCGT0lctGfRTOxBHr7bOYIjSNVI7vEW46eU8SVJpsOO40OJA7y1V5/Ji&#10;FBxcXxf5bLn/oY/y+5juCpMXtVKTl3H7BiLQGP7Dj3auFSzSB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phcxQAAANwAAAAPAAAAAAAAAAAAAAAAAJgCAABkcnMv&#10;ZG93bnJldi54bWxQSwUGAAAAAAQABAD1AAAAigMAAAAA&#10;" adj="20304" fillcolor="#9bbb59 [3206]" strokecolor="#4e6128 [1606]" strokeweight="2pt"/>
                <v:shape id="Flèche droite 364" o:spid="_x0000_s1361" type="#_x0000_t13" style="position:absolute;left:19248;top:12824;width:19053;height: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8AKMUA&#10;AADcAAAADwAAAGRycy9kb3ducmV2LnhtbESP3WrCQBSE7wt9h+UUvKsbawkSXaUULKEUorEFLw/Z&#10;kx+aPRt2t5q+vSsIXg4z8w2z2oymFydyvrOsYDZNQBBXVnfcKPg+bJ8XIHxA1thbJgX/5GGzfnxY&#10;Yabtmfd0KkMjIoR9hgraEIZMSl+1ZNBP7UAcvdo6gyFK10jt8BzhppcvSZJKgx3HhRYHem+p+i3/&#10;jIIv19dFPlt8Humj/Nml28LkRa3U5Gl8W4IINIZ7+NbOtYJ5+grXM/EI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wAoxQAAANwAAAAPAAAAAAAAAAAAAAAAAJgCAABkcnMv&#10;ZG93bnJldi54bWxQSwUGAAAAAAQABAD1AAAAigMAAAAA&#10;" adj="20304" fillcolor="#9bbb59 [3206]" strokecolor="#4e6128 [1606]" strokeweight="2pt"/>
                <v:shape id="Flèche droite 365" o:spid="_x0000_s1362" type="#_x0000_t13" style="position:absolute;left:19248;top:16046;width:19053;height: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Ols8UA&#10;AADcAAAADwAAAGRycy9kb3ducmV2LnhtbESP3WrCQBSE7wt9h+UUvKsbKw0SXaUULKEUorEFLw/Z&#10;kx+aPRt2t5q+vSsIXg4z8w2z2oymFydyvrOsYDZNQBBXVnfcKPg+bJ8XIHxA1thbJgX/5GGzfnxY&#10;Yabtmfd0KkMjIoR9hgraEIZMSl+1ZNBP7UAcvdo6gyFK10jt8BzhppcvSZJKgx3HhRYHem+p+i3/&#10;jIIv19dFPlt8Humj/Nml28LkRa3U5Gl8W4IINIZ7+NbOtYJ5+grXM/EI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6WzxQAAANwAAAAPAAAAAAAAAAAAAAAAAJgCAABkcnMv&#10;ZG93bnJldi54bWxQSwUGAAAAAAQABAD1AAAAigMAAAAA&#10;" adj="20304" fillcolor="#9bbb59 [3206]" strokecolor="#4e6128 [1606]" strokeweight="2pt"/>
                <v:shape id="Flèche droite 366" o:spid="_x0000_s1363" type="#_x0000_t13" style="position:absolute;left:19248;top:19371;width:19053;height: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E7xMUA&#10;AADcAAAADwAAAGRycy9kb3ducmV2LnhtbESP3WrCQBSE7wu+w3IE7+pGhSDRVURQQimkTSt4ecie&#10;/GD2bNjdavr23UKhl8PMfMNs96PpxZ2c7ywrWMwTEMSV1R03Cj4/Ts9rED4ga+wtk4Jv8rDfTZ62&#10;mGn74He6l6EREcI+QwVtCEMmpa9aMujndiCOXm2dwRCla6R2+Ihw08tlkqTSYMdxocWBji1Vt/LL&#10;KHh1fV3ki/XLlc7l5S09FSYvaqVm0/GwARFoDP/hv3auFazSFH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TvExQAAANwAAAAPAAAAAAAAAAAAAAAAAJgCAABkcnMv&#10;ZG93bnJldi54bWxQSwUGAAAAAAQABAD1AAAAigMAAAAA&#10;" adj="20304" fillcolor="#9bbb59 [3206]" strokecolor="#4e6128 [1606]" strokeweight="2pt"/>
                <v:shape id="Flèche droite 367" o:spid="_x0000_s1364" type="#_x0000_t13" style="position:absolute;left:19248;top:22788;width:19053;height: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eX8UA&#10;AADcAAAADwAAAGRycy9kb3ducmV2LnhtbESP3WrCQBSE74W+w3IK3unGCqlEVykFSyiF1NiCl4fs&#10;yQ/Nng27W03fvisIXg4z8w2z2Y2mF2dyvrOsYDFPQBBXVnfcKPg67mcrED4ga+wtk4I/8rDbPkw2&#10;mGl74QOdy9CICGGfoYI2hCGT0lctGfRzOxBHr7bOYIjSNVI7vES46eVTkqTSYMdxocWBXluqfspf&#10;o+DD9XWRL1bvJ3orvz/TfWHyolZq+ji+rEEEGsM9fGvnWsEyfYbrmXgE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5fxQAAANwAAAAPAAAAAAAAAAAAAAAAAJgCAABkcnMv&#10;ZG93bnJldi54bWxQSwUGAAAAAAQABAD1AAAAigMAAAAA&#10;" adj="20304" fillcolor="#9bbb59 [3206]" strokecolor="#4e6128 [1606]" strokeweight="2pt"/>
                <v:shape id="Flèche droite 360" o:spid="_x0000_s1365" type="#_x0000_t13" style="position:absolute;left:19248;top:5919;width:19053;height: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GK8IA&#10;AADcAAAADwAAAGRycy9kb3ducmV2LnhtbERPW2vCMBR+F/wP4Qz2pqkOilSjyEApY9CtKvh4aE4v&#10;2JyUJGr375eHwR4/vvtmN5pePMj5zrKCxTwBQVxZ3XGj4Hw6zFYgfEDW2FsmBT/kYbedTjaYafvk&#10;b3qUoRExhH2GCtoQhkxKX7Vk0M/tQBy52jqDIULXSO3wGcNNL5dJkkqDHceGFgd6b6m6lXej4NP1&#10;dZEvVh9XOpaXr/RQmLyolXp9GfdrEIHG8C/+c+dawVsa58c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AYrwgAAANwAAAAPAAAAAAAAAAAAAAAAAJgCAABkcnMvZG93&#10;bnJldi54bWxQSwUGAAAAAAQABAD1AAAAhwMAAAAA&#10;" adj="20304" fillcolor="#9bbb59 [3206]" strokecolor="#4e6128 [1606]" strokeweight="2pt"/>
                <v:rect id="Rectangle 354" o:spid="_x0000_s1366" style="position:absolute;left:6429;top:8731;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9UdcMA&#10;AADcAAAADwAAAGRycy9kb3ducmV2LnhtbESP0YrCMBRE34X9h3AX9k1TXRXpGmVZFARRUPcDLs21&#10;rW1uShK1+vVGEHwcZuYMM523phYXcr60rKDfS0AQZ1aXnCv4Pyy7ExA+IGusLZOCG3mYzz46U0y1&#10;vfKOLvuQiwhhn6KCIoQmldJnBRn0PdsQR+9oncEQpculdniNcFPLQZKMpcGS40KBDf0VlFX7s1Fw&#10;P0yaSp/cpt4Ob5U9rv3iPPBKfX22vz8gArXhHX61V1rB92gIzzPxC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9UdcMAAADcAAAADwAAAAAAAAAAAAAAAACYAgAAZHJzL2Rv&#10;d25yZXYueG1sUEsFBgAAAAAEAAQA9QAAAIgDAAAAAA==&#10;" fillcolor="#c0504d [3205]" strokecolor="#622423 [1605]" strokeweight="2pt"/>
                <v:rect id="Rectangle 355" o:spid="_x0000_s1367" style="position:absolute;left:6429;top:12049;width:12948;height:3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Px7sUA&#10;AADcAAAADwAAAGRycy9kb3ducmV2LnhtbESP3WrCQBSE74W+w3IKvdONqYqkrlJKCwWpoPYBDtlj&#10;EpM9G3Y3P/bpu4WCl8PMfMNsdqNpRE/OV5YVzGcJCOLc6ooLBd/nj+kahA/IGhvLpOBGHnbbh8kG&#10;M20HPlJ/CoWIEPYZKihDaDMpfV6SQT+zLXH0LtYZDFG6QmqHQ4SbRqZJspIGK44LJbb0VlJenzqj&#10;4Oe8bmt9dV/NYXGr7WXv37vUK/X0OL6+gAg0hnv4v/2pFTwvl/B3Jh4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HuxQAAANwAAAAPAAAAAAAAAAAAAAAAAJgCAABkcnMv&#10;ZG93bnJldi54bWxQSwUGAAAAAAQABAD1AAAAigMAAAAA&#10;" fillcolor="#c0504d [3205]" strokecolor="#622423 [1605]" strokeweight="2pt"/>
                <v:rect id="Rectangle 356" o:spid="_x0000_s1368" style="position:absolute;left:6429;top:15402;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FvmcUA&#10;AADcAAAADwAAAGRycy9kb3ducmV2LnhtbESP0WrCQBRE3wv+w3IF3+rG2IpEN0GkhUJpoeoHXLLX&#10;JCZ7N+xuNPbru4VCH4eZOcNsi9F04krON5YVLOYJCOLS6oYrBafj6+MahA/IGjvLpOBOHop88rDF&#10;TNsbf9H1ECoRIewzVFCH0GdS+rImg35ue+Lona0zGKJ0ldQObxFuOpkmyUoabDgu1NjTvqayPQxG&#10;wfdx3bf64j66z6d7a8/v/mVIvVKz6bjbgAg0hv/wX/tNK1g+r+D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W+ZxQAAANwAAAAPAAAAAAAAAAAAAAAAAJgCAABkcnMv&#10;ZG93bnJldi54bWxQSwUGAAAAAAQABAD1AAAAigMAAAAA&#10;" fillcolor="#c0504d [3205]" strokecolor="#622423 [1605]" strokeweight="2pt"/>
                <v:rect id="Rectangle 357" o:spid="_x0000_s1369" style="position:absolute;left:6429;top:18720;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3KAsQA&#10;AADcAAAADwAAAGRycy9kb3ducmV2LnhtbESP0WoCMRRE3wv+Q7hC3zSrtSqrUURaEKSFqh9w2Vx3&#10;193cLEnU1a83gtDHYWbOMPNla2pxIedLywoG/QQEcWZ1ybmCw/67NwXhA7LG2jIpuJGH5aLzNsdU&#10;2yv/0WUXchEh7FNUUITQpFL6rCCDvm8b4ugdrTMYonS51A6vEW5qOUySsTRYclwosKF1QVm1OxsF&#10;9/20qfTJ/dS/o1tlj1v/dR56pd677WoGIlAb/sOv9kYr+PicwP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NygLEAAAA3AAAAA8AAAAAAAAAAAAAAAAAmAIAAGRycy9k&#10;b3ducmV2LnhtbFBLBQYAAAAABAAEAPUAAACJAwAAAAA=&#10;" fillcolor="#c0504d [3205]" strokecolor="#622423 [1605]" strokeweight="2pt"/>
                <v:rect id="Rectangle 358" o:spid="_x0000_s1370" style="position:absolute;left:6429;top:22073;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ecMEA&#10;AADcAAAADwAAAGRycy9kb3ducmV2LnhtbERPy4rCMBTdC/5DuII7TccX0jGKyAwMiIJ1PuDSXNtO&#10;m5uSRK3z9WYhuDyc92rTmUbcyPnKsoKPcQKCOLe64kLB7/l7tAThA7LGxjIpeJCHzbrfW2Gq7Z1P&#10;dMtCIWII+xQVlCG0qZQ+L8mgH9uWOHIX6wyGCF0htcN7DDeNnCTJQhqsODaU2NKupLzOrkbB/3nZ&#10;1vrPHZrj7FHby95/XSdeqeGg236CCNSFt/jl/tEKpvO4Np6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SXnDBAAAA3AAAAA8AAAAAAAAAAAAAAAAAmAIAAGRycy9kb3du&#10;cmV2LnhtbFBLBQYAAAAABAAEAPUAAACGAwAAAAA=&#10;" fillcolor="#c0504d [3205]" strokecolor="#622423 [1605]" strokeweight="2pt"/>
                <v:rect id="Rectangle 306" o:spid="_x0000_s1371" style="position:absolute;left:3111;top:5415;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SEMMA&#10;AADcAAAADwAAAGRycy9kb3ducmV2LnhtbESP3YrCMBSE7wXfIRzBO03VRUvXKCKI4s3izwMcmrNt&#10;d5uTkkRbfXqzsODlMDPfMMt1Z2pxJ+crywom4wQEcW51xYWC62U3SkH4gKyxtkwKHuRhver3lphp&#10;2/KJ7udQiAhhn6GCMoQmk9LnJRn0Y9sQR+/bOoMhSldI7bCNcFPLaZLMpcGK40KJDW1Lyn/PN6PA&#10;Tr7C8dJ+3Jhat0+rn7x+LlKlhoNu8wkiUBfe4f/2QSuYJXP4OxOP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7SEMMAAADcAAAADwAAAAAAAAAAAAAAAACYAgAAZHJzL2Rv&#10;d25yZXYueG1sUEsFBgAAAAAEAAQA9QAAAIgDAAAAAA==&#10;" fillcolor="#4f81bd [3204]" strokecolor="#243f60 [1604]" strokeweight="2pt"/>
                <v:rect id="Rectangle 307" o:spid="_x0000_s1372" style="position:absolute;left:3111;top:8733;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J3i8QA&#10;AADcAAAADwAAAGRycy9kb3ducmV2LnhtbESPzWrDMBCE74G8g9hAbonspjTGiWJCobT0Upr0ARZr&#10;azuxVkaSf5qnjwqFHoeZ+YbZF5NpxUDON5YVpOsEBHFpdcOVgq/zyyoD4QOyxtYyKfghD8VhPttj&#10;ru3InzScQiUihH2OCuoQulxKX9Zk0K9tRxy9b+sMhihdJbXDMcJNKx+S5EkabDgu1NjRc03l9dQb&#10;BTb9CO/n8bFnGt1r1lzK9rbNlFoupuMORKAp/If/2m9awSbZwu+ZeATk4Q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d4vEAAAA3AAAAA8AAAAAAAAAAAAAAAAAmAIAAGRycy9k&#10;b3ducmV2LnhtbFBLBQYAAAAABAAEAPUAAACJAwAAAAA=&#10;" fillcolor="#4f81bd [3204]" strokecolor="#243f60 [1604]" strokeweight="2pt"/>
                <v:rect id="Rectangle 308" o:spid="_x0000_s1373" style="position:absolute;left:3111;top:12051;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3j+cAA&#10;AADcAAAADwAAAGRycy9kb3ducmV2LnhtbERPzYrCMBC+C75DGMGbpq6LlmoUERYXL4vVBxiasa02&#10;k5JEW/fpzWFhjx/f/3rbm0Y8yfnasoLZNAFBXFhdc6ngcv6apCB8QNbYWCYFL/Kw3QwHa8y07fhE&#10;zzyUIoawz1BBFUKbSemLigz6qW2JI3e1zmCI0JVSO+xiuGnkR5IspMGaY0OFLe0rKu75wyiws59w&#10;PHefD6bOHdL6VjS/y1Sp8ajfrUAE6sO/+M/9rRXMk7g2nolH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3j+cAAAADcAAAADwAAAAAAAAAAAAAAAACYAgAAZHJzL2Rvd25y&#10;ZXYueG1sUEsFBgAAAAAEAAQA9QAAAIUDAAAAAA==&#10;" fillcolor="#4f81bd [3204]" strokecolor="#243f60 [1604]" strokeweight="2pt"/>
                <v:rect id="Rectangle 309" o:spid="_x0000_s1374" style="position:absolute;left:3111;top:15405;width:3319;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YsMA&#10;AADcAAAADwAAAGRycy9kb3ducmV2LnhtbESP0WrCQBRE3wX/YbmCb7pRi6apq0ihWHwRtR9wyd4m&#10;0ezdsLua2K/vCoKPw8ycYZbrztTiRs5XlhVMxgkI4tzqigsFP6evUQrCB2SNtWVScCcP61W/t8RM&#10;25YPdDuGQkQI+wwVlCE0mZQ+L8mgH9uGOHq/1hkMUbpCaodthJtaTpNkLg1WHBdKbOizpPxyvBoF&#10;drIPu1P7dmVq3Tatznn9t0iVGg66zQeIQF14hZ/tb61glrzD40w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GYsMAAADcAAAADwAAAAAAAAAAAAAAAACYAgAAZHJzL2Rv&#10;d25yZXYueG1sUEsFBgAAAAAEAAQA9QAAAIgDAAAAAA==&#10;" fillcolor="#4f81bd [3204]" strokecolor="#243f60 [1604]" strokeweight="2pt"/>
                <v:rect id="Rectangle 310" o:spid="_x0000_s1375" style="position:absolute;left:3111;top:18724;width:3319;height:3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J5IsAA&#10;AADcAAAADwAAAGRycy9kb3ducmV2LnhtbERPy4rCMBTdC/5DuII7TauipWMUEUSZzeDjAy7NnbYz&#10;zU1Joq1+/WQhzPJw3uttbxrxIOdrywrSaQKCuLC65lLB7XqYZCB8QNbYWCYFT/Kw3QwHa8y17fhM&#10;j0soRQxhn6OCKoQ2l9IXFRn0U9sSR+7bOoMhQldK7bCL4aaRsyRZSoM1x4YKW9pXVPxe7kaBTb/C&#10;57Vb3Jk6d8zqn6J5rTKlxqN+9wEiUB/+xW/3SSuYp3F+PBOPgN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J5IsAAAADcAAAADwAAAAAAAAAAAAAAAACYAgAAZHJzL2Rvd25y&#10;ZXYueG1sUEsFBgAAAAAEAAQA9QAAAIUDAAAAAA==&#10;" fillcolor="#4f81bd [3204]" strokecolor="#243f60 [1604]" strokeweight="2pt"/>
                <v:rect id="Rectangle 311" o:spid="_x0000_s1376" style="position:absolute;left:3111;top:22078;width:3319;height:3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7cucMA&#10;AADcAAAADwAAAGRycy9kb3ducmV2LnhtbESP0WrCQBRE3wv+w3IF3+omtdQQXUUKovSlNPoBl+w1&#10;iWbvht3VRL/eLRT6OMzMGWa5HkwrbuR8Y1lBOk1AEJdWN1wpOB62rxkIH5A1tpZJwZ08rFejlyXm&#10;2vb8Q7ciVCJC2OeooA6hy6X0ZU0G/dR2xNE7WWcwROkqqR32EW5a+ZYkH9Jgw3Ghxo4+ayovxdUo&#10;sOl3+Dr071em3u2y5ly2j3mm1GQ8bBYgAg3hP/zX3msFszSF3zPxC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7cucMAAADcAAAADwAAAAAAAAAAAAAAAACYAgAAZHJzL2Rv&#10;d25yZXYueG1sUEsFBgAAAAAEAAQA9QAAAIgDAAAAAA==&#10;" fillcolor="#4f81bd [3204]" strokecolor="#243f60 [1604]" strokeweight="2pt"/>
                <v:shape id="Image 314" o:spid="_x0000_s1377" type="#_x0000_t75" style="position:absolute;left:3666;top:9010;width:2325;height:2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3W1bDAAAA3AAAAA8AAABkcnMvZG93bnJldi54bWxEj0FrAjEUhO8F/0N4greaVVuR1SgiCF48&#10;uBXU22PzzK5uXpYk6vbfN4VCj8PMfMMsVp1txJN8qB0rGA0zEMSl0zUbBcev7fsMRIjIGhvHpOCb&#10;AqyWvbcF5tq9+EDPIhqRIBxyVFDF2OZShrIii2HoWuLkXZ23GJP0RmqPrwS3jRxn2VRarDktVNjS&#10;pqLyXjysgk9/LCjs8XK7NFNzPdwnZ2dOSg363XoOIlIX/8N/7Z1WMBl9wO+ZdAT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dbVsMAAADcAAAADwAAAAAAAAAAAAAAAACf&#10;AgAAZHJzL2Rvd25yZXYueG1sUEsFBgAAAAAEAAQA9wAAAI8DAAAAAA==&#10;">
                  <v:imagedata r:id="rId70" o:title=""/>
                </v:shape>
                <v:shape id="Image 315" o:spid="_x0000_s1378" type="#_x0000_t75" style="position:absolute;left:3666;top:12393;width:2325;height:2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7/s3DAAAA3AAAAA8AAABkcnMvZG93bnJldi54bWxEj0GLwjAUhO+C/yE8YW+auqJINYoIC3vZ&#10;g1VQb4/mmVabl5Jktf57s7DgcZiZb5jlurONuJMPtWMF41EGgrh0umaj4LD/Gs5BhIissXFMCp4U&#10;YL3q95aYa/fgHd2LaESCcMhRQRVjm0sZyooshpFriZN3cd5iTNIbqT0+Etw28jPLZtJizWmhwpa2&#10;FZW34tcqmPpDQeEHz9dzMzOX3W1ycuao1Meg2yxAROriO/zf/tYKJuMp/J1JR0C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v+zcMAAADcAAAADwAAAAAAAAAAAAAAAACf&#10;AgAAZHJzL2Rvd25yZXYueG1sUEsFBgAAAAAEAAQA9wAAAI8DAAAAAA==&#10;">
                  <v:imagedata r:id="rId70" o:title=""/>
                </v:shape>
                <v:shape id="Image 317" o:spid="_x0000_s1379" type="#_x0000_t75" style="position:absolute;left:3666;top:18788;width:2325;height: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lxSHDAAAA3AAAAA8AAABkcnMvZG93bnJldi54bWxEj0FrAjEUhO8F/0N4greaVanKahQRCl56&#10;cCuot8fmmV3dvCxJqtt/3whCj8PMfMMs151txJ18qB0rGA0zEMSl0zUbBYfvz/c5iBCRNTaOScEv&#10;BVivem9LzLV78J7uRTQiQTjkqKCKsc2lDGVFFsPQtcTJuzhvMSbpjdQeHwluGznOsqm0WHNaqLCl&#10;bUXlrfixCj78oaDwhefruZmay/42OTlzVGrQ7zYLEJG6+B9+tXdawWQ0g+eZdAT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XFIcMAAADcAAAADwAAAAAAAAAAAAAAAACf&#10;AgAAZHJzL2Rvd25yZXYueG1sUEsFBgAAAAAEAAQA9wAAAI8DAAAAAA==&#10;">
                  <v:imagedata r:id="rId70" o:title=""/>
                </v:shape>
                <v:shape id="Image 318" o:spid="_x0000_s1380" type="#_x0000_t75" style="position:absolute;left:3666;top:22277;width:2325;height:2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6UVPBAAAA3AAAAA8AAABkcnMvZG93bnJldi54bWxET89rwjAUvg/8H8IbeJupkxXpjDKEgRcP&#10;7QTt7dG8pp3NS0midv/9chjs+PH93uwmO4g7+dA7VrBcZCCIG6d7NgpOX58vaxAhImscHJOCHwqw&#10;286eNlho9+CS7lU0IoVwKFBBF+NYSBmajiyGhRuJE9c6bzEm6I3UHh8p3A7yNctyabHn1NDhSPuO&#10;mmt1swre/KmicMT6ux5y05bX1cWZs1Lz5+njHUSkKf6L/9wHrWC1TGvTmXQE5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f6UVPBAAAA3AAAAA8AAAAAAAAAAAAAAAAAnwIA&#10;AGRycy9kb3ducmV2LnhtbFBLBQYAAAAABAAEAPcAAACNAwAAAAA=&#10;">
                  <v:imagedata r:id="rId70" o:title=""/>
                </v:shape>
                <v:shape id="Zone de texte 319" o:spid="_x0000_s1381" type="#_x0000_t202" style="position:absolute;left:3386;top:475;width:14588;height:28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1f5MQA&#10;AADcAAAADwAAAGRycy9kb3ducmV2LnhtbESPQYvCMBSE78L+h/CEvWmqi2KrUVbZBffgwerB46N5&#10;NsXmpTRR6783woLHYWa+YRarztbiRq2vHCsYDRMQxIXTFZcKjoffwQyED8gaa8ek4EEeVsuP3gIz&#10;7e68p1seShEh7DNUYEJoMil9YciiH7qGOHpn11oMUbal1C3eI9zWcpwkU2mx4rhgsKGNoeKSX60C&#10;/tvPkvVkfNL57hHMzzHdyWuq1Ge/+56DCNSFd/i/vdUKvkYpvM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dX+TEAAAA3AAAAA8AAAAAAAAAAAAAAAAAmAIAAGRycy9k&#10;b3ducmV2LnhtbFBLBQYAAAAABAAEAPUAAACJAwAAAAA=&#10;" filled="f" stroked="f" strokeweight=".5pt">
                  <v:textbox inset="1.93436mm,.96717mm,1.93436mm,.96717mm">
                    <w:txbxContent>
                      <w:p w14:paraId="016862C6" w14:textId="77777777" w:rsidR="00D55FA4" w:rsidRPr="005D268D" w:rsidRDefault="00D55FA4" w:rsidP="00B17F61">
                        <w:pPr>
                          <w:rPr>
                            <w:i/>
                          </w:rPr>
                        </w:pPr>
                        <w:r>
                          <w:t xml:space="preserve">Tableau de </w:t>
                        </w:r>
                        <w:r w:rsidRPr="00974D82">
                          <w:rPr>
                            <w:b/>
                            <w:i/>
                          </w:rPr>
                          <w:t>body</w:t>
                        </w:r>
                      </w:p>
                    </w:txbxContent>
                  </v:textbox>
                </v:shape>
                <v:shape id="Zone de texte 321" o:spid="_x0000_s1382" type="#_x0000_t202" style="position:absolute;left:386;top:5681;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X8UA&#10;AADcAAAADwAAAGRycy9kb3ducmV2LnhtbESPQWvCQBSE7wX/w/IK3uqukRZNXcUWhXrwYOqhx0f2&#10;NRuafRuyaxL/fbcg9DjMzDfMeju6RvTUhdqzhvlMgSAuvam50nD5PDwtQYSIbLDxTBpuFGC7mTys&#10;MTd+4DP1RaxEgnDIUYONsc2lDKUlh2HmW+LkffvOYUyyq6TpcEhw18hMqRfpsOa0YLGld0vlT3F1&#10;Gvh4Xqq35+zLFKdbtPvL6iSvK62nj+PuFUSkMf6H7+0Po2GRzeHvTDo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5lfxQAAANwAAAAPAAAAAAAAAAAAAAAAAJgCAABkcnMv&#10;ZG93bnJldi54bWxQSwUGAAAAAAQABAD1AAAAigMAAAAA&#10;" filled="f" stroked="f" strokeweight=".5pt">
                  <v:textbox inset="1.93436mm,.96717mm,1.93436mm,.96717mm">
                    <w:txbxContent>
                      <w:p w14:paraId="0EFAC4A9" w14:textId="77777777" w:rsidR="00D55FA4" w:rsidRPr="005D268D" w:rsidRDefault="00D55FA4" w:rsidP="00B17F61">
                        <w:pPr>
                          <w:rPr>
                            <w:i/>
                          </w:rPr>
                        </w:pPr>
                        <w:r>
                          <w:t>0</w:t>
                        </w:r>
                      </w:p>
                    </w:txbxContent>
                  </v:textbox>
                </v:shape>
                <v:shape id="Zone de texte 322" o:spid="_x0000_s1383" type="#_x0000_t202" style="position:absolute;left:386;top:9010;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UHKMUA&#10;AADcAAAADwAAAGRycy9kb3ducmV2LnhtbESPQWvCQBSE70L/w/IK3nTTlEpMXaUtFdqDh0QPPT6y&#10;z2ww+zZkV5P8+26h4HGYmW+YzW60rbhR7xvHCp6WCQjiyumGawWn436RgfABWWPrmBRM5GG3fZht&#10;MNdu4IJuZahFhLDPUYEJocul9JUhi37pOuLonV1vMUTZ11L3OES4bWWaJCtpseG4YLCjD0PVpbxa&#10;BfxdZMn7S/qjy8MUzOdpfZDXtVLzx/HtFUSgMdzD/+0vreA5TeHvTD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QcoxQAAANwAAAAPAAAAAAAAAAAAAAAAAJgCAABkcnMv&#10;ZG93bnJldi54bWxQSwUGAAAAAAQABAD1AAAAigMAAAAA&#10;" filled="f" stroked="f" strokeweight=".5pt">
                  <v:textbox inset="1.93436mm,.96717mm,1.93436mm,.96717mm">
                    <w:txbxContent>
                      <w:p w14:paraId="417B3C17" w14:textId="77777777" w:rsidR="00D55FA4" w:rsidRPr="005D268D" w:rsidRDefault="00D55FA4" w:rsidP="00B17F61">
                        <w:pPr>
                          <w:rPr>
                            <w:i/>
                          </w:rPr>
                        </w:pPr>
                        <w:r>
                          <w:t>1</w:t>
                        </w:r>
                      </w:p>
                    </w:txbxContent>
                  </v:textbox>
                </v:shape>
                <v:shape id="Zone de texte 323" o:spid="_x0000_s1384" type="#_x0000_t202" style="position:absolute;left:386;top:12392;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mis8UA&#10;AADcAAAADwAAAGRycy9kb3ducmV2LnhtbESPQWvCQBSE70L/w/IKvemmCYqmrtKWFtpDDkYPHh/Z&#10;12xo9m3Irib5912h4HGYmW+Y7X60rbhS7xvHCp4XCQjiyumGawWn4+d8DcIHZI2tY1IwkYf97mG2&#10;xVy7gQ90LUMtIoR9jgpMCF0upa8MWfQL1xFH78f1FkOUfS11j0OE21amSbKSFhuOCwY7ejdU/ZYX&#10;q4C/D+vkbZmedVlMwXycNoW8bJR6ehxfX0AEGsM9/N/+0gqyNIPbmXgE5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2aKzxQAAANwAAAAPAAAAAAAAAAAAAAAAAJgCAABkcnMv&#10;ZG93bnJldi54bWxQSwUGAAAAAAQABAD1AAAAigMAAAAA&#10;" filled="f" stroked="f" strokeweight=".5pt">
                  <v:textbox inset="1.93436mm,.96717mm,1.93436mm,.96717mm">
                    <w:txbxContent>
                      <w:p w14:paraId="02E8F844" w14:textId="77777777" w:rsidR="00D55FA4" w:rsidRPr="005D268D" w:rsidRDefault="00D55FA4" w:rsidP="00B17F61">
                        <w:pPr>
                          <w:rPr>
                            <w:i/>
                          </w:rPr>
                        </w:pPr>
                        <w:r>
                          <w:t>2</w:t>
                        </w:r>
                      </w:p>
                    </w:txbxContent>
                  </v:textbox>
                </v:shape>
                <v:shape id="Zone de texte 324" o:spid="_x0000_s1385" type="#_x0000_t202" style="position:absolute;left:386;top:15694;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6x8QA&#10;AADcAAAADwAAAGRycy9kb3ducmV2LnhtbESPQWvCQBSE74X+h+UVeqsbYxWNrqLSgh48GD14fGSf&#10;2WD2bciuGv+9Wyh4HGbmG2a26GwtbtT6yrGCfi8BQVw4XXGp4Hj4/RqD8AFZY+2YFDzIw2L+/jbD&#10;TLs77+mWh1JECPsMFZgQmkxKXxiy6HuuIY7e2bUWQ5RtKXWL9wi3tUyTZCQtVhwXDDa0NlRc8qtV&#10;wNv9OFkN05POd49gfo6TnbxOlPr86JZTEIG68Ar/tzdawSD9hr8z8Qj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wOsfEAAAA3AAAAA8AAAAAAAAAAAAAAAAAmAIAAGRycy9k&#10;b3ducmV2LnhtbFBLBQYAAAAABAAEAPUAAACJAwAAAAA=&#10;" filled="f" stroked="f" strokeweight=".5pt">
                  <v:textbox inset="1.93436mm,.96717mm,1.93436mm,.96717mm">
                    <w:txbxContent>
                      <w:p w14:paraId="261FFAD4" w14:textId="77777777" w:rsidR="00D55FA4" w:rsidRPr="005D268D" w:rsidRDefault="00D55FA4" w:rsidP="00B17F61">
                        <w:pPr>
                          <w:rPr>
                            <w:i/>
                          </w:rPr>
                        </w:pPr>
                        <w:r>
                          <w:t>3</w:t>
                        </w:r>
                      </w:p>
                    </w:txbxContent>
                  </v:textbox>
                </v:shape>
                <v:shape id="Zone de texte 325" o:spid="_x0000_s1386" type="#_x0000_t202" style="position:absolute;left:386;top:19024;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yfXMQA&#10;AADcAAAADwAAAGRycy9kb3ducmV2LnhtbESPQYvCMBSE78L+h/AW9qapXRStRtkVF/TgwerB46N5&#10;NsXmpTRR67/fCILHYWa+YebLztbiRq2vHCsYDhIQxIXTFZcKjoe//gSED8gaa8ek4EEelouP3hwz&#10;7e68p1seShEh7DNUYEJoMil9YciiH7iGOHpn11oMUbal1C3eI9zWMk2SsbRYcVww2NDKUHHJr1YB&#10;b/eT5HeUnnS+ewSzPk538jpV6uuz+5mBCNSFd/jV3mgF3+kI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8n1zEAAAA3AAAAA8AAAAAAAAAAAAAAAAAmAIAAGRycy9k&#10;b3ducmV2LnhtbFBLBQYAAAAABAAEAPUAAACJAwAAAAA=&#10;" filled="f" stroked="f" strokeweight=".5pt">
                  <v:textbox inset="1.93436mm,.96717mm,1.93436mm,.96717mm">
                    <w:txbxContent>
                      <w:p w14:paraId="29E35A79" w14:textId="77777777" w:rsidR="00D55FA4" w:rsidRPr="005D268D" w:rsidRDefault="00D55FA4" w:rsidP="00B17F61">
                        <w:pPr>
                          <w:rPr>
                            <w:i/>
                          </w:rPr>
                        </w:pPr>
                        <w:r>
                          <w:t>4</w:t>
                        </w:r>
                      </w:p>
                    </w:txbxContent>
                  </v:textbox>
                </v:shape>
                <v:shape id="Zone de texte 326" o:spid="_x0000_s1387" type="#_x0000_t202" style="position:absolute;left:386;top:22572;width:2307;height:28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4BK8QA&#10;AADcAAAADwAAAGRycy9kb3ducmV2LnhtbESPQYvCMBSE78L+h/AW9qapXRStRtkVF/TgwerB46N5&#10;NsXmpTRR67/fCILHYWa+YebLztbiRq2vHCsYDhIQxIXTFZcKjoe//gSED8gaa8ek4EEelouP3hwz&#10;7e68p1seShEh7DNUYEJoMil9YciiH7iGOHpn11oMUbal1C3eI9zWMk2SsbRYcVww2NDKUHHJr1YB&#10;b/eT5HeUnnS+ewSzPk538jpV6uuz+5mBCNSFd/jV3mgF3+kY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uASvEAAAA3AAAAA8AAAAAAAAAAAAAAAAAmAIAAGRycy9k&#10;b3ducmV2LnhtbFBLBQYAAAAABAAEAPUAAACJAwAAAAA=&#10;" filled="f" stroked="f" strokeweight=".5pt">
                  <v:textbox inset="1.93436mm,.96717mm,1.93436mm,.96717mm">
                    <w:txbxContent>
                      <w:p w14:paraId="71A7FC85" w14:textId="77777777" w:rsidR="00D55FA4" w:rsidRPr="005D268D" w:rsidRDefault="00D55FA4" w:rsidP="00B17F61">
                        <w:pPr>
                          <w:rPr>
                            <w:i/>
                          </w:rPr>
                        </w:pPr>
                        <w:r>
                          <w:t>5</w:t>
                        </w:r>
                      </w:p>
                    </w:txbxContent>
                  </v:textbox>
                </v:shape>
                <v:rect id="Rectangle 327" o:spid="_x0000_s1388" style="position:absolute;left:41106;top:5438;width:3315;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r68QA&#10;AADcAAAADwAAAGRycy9kb3ducmV2LnhtbESPzWrDMBCE74G+g9hCb4lstyTGjWJKobT0EvLzAIu1&#10;tZ1YKyPJsZunjwKFHoeZ+YZZl5PpxIWcby0rSBcJCOLK6pZrBcfDxzwH4QOyxs4yKfglD+XmYbbG&#10;QtuRd3TZh1pECPsCFTQh9IWUvmrIoF/Ynjh6P9YZDFG6WmqHY4SbTmZJspQGW44LDfb03lB13g9G&#10;gU234fswvgxMo/vM21PVXVe5Uk+P09sriEBT+A//tb+0gudsBf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HK+vEAAAA3AAAAA8AAAAAAAAAAAAAAAAAmAIAAGRycy9k&#10;b3ducmV2LnhtbFBLBQYAAAAABAAEAPUAAACJAwAAAAA=&#10;" fillcolor="#4f81bd [3204]" strokecolor="#243f60 [1604]" strokeweight="2pt"/>
                <v:rect id="Rectangle 328" o:spid="_x0000_s1389" style="position:absolute;left:41106;top:8759;width:3315;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mcAA&#10;AADcAAAADwAAAGRycy9kb3ducmV2LnhtbERPzYrCMBC+C75DGGFvmqqLlmoUWVgUL4vVBxiasa02&#10;k5JE2/XpzWFhjx/f/3rbm0Y8yfnasoLpJAFBXFhdc6ngcv4epyB8QNbYWCYFv+RhuxkO1php2/GJ&#10;nnkoRQxhn6GCKoQ2k9IXFRn0E9sSR+5qncEQoSuldtjFcNPIWZIspMGaY0OFLX1VVNzzh1Fgpz/h&#10;eO4+H0yd26f1rWhey1Spj1G/W4EI1Id/8Z/7oBXMZ3FtPBOP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i/mcAAAADcAAAADwAAAAAAAAAAAAAAAACYAgAAZHJzL2Rvd25y&#10;ZXYueG1sUEsFBgAAAAAEAAQA9QAAAIUDAAAAAA==&#10;" fillcolor="#4f81bd [3204]" strokecolor="#243f60 [1604]" strokeweight="2pt"/>
                <v:rect id="Rectangle 329" o:spid="_x0000_s1390" style="position:absolute;left:41106;top:12074;width:3315;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aAsUA&#10;AADcAAAADwAAAGRycy9kb3ducmV2LnhtbESP0WrCQBRE3wv9h+UKfdONttgY3YRSKBVfirEfcMle&#10;k2j2bthdTerXd4VCH4eZOcNsitF04krOt5YVzGcJCOLK6pZrBd+Hj2kKwgdkjZ1lUvBDHor88WGD&#10;mbYD7+lahlpECPsMFTQh9JmUvmrIoJ/Znjh6R+sMhihdLbXDIcJNJxdJspQGW44LDfb03lB1Li9G&#10;gZ1/hd1heLkwDe4zbU9Vd3tNlXqajG9rEIHG8B/+a2+1gufFC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BoCxQAAANwAAAAPAAAAAAAAAAAAAAAAAJgCAABkcnMv&#10;ZG93bnJldi54bWxQSwUGAAAAAAQABAD1AAAAigMAAAAA&#10;" fillcolor="#4f81bd [3204]" strokecolor="#243f60 [1604]" strokeweight="2pt"/>
                <v:rect id="Rectangle 330" o:spid="_x0000_s1391" style="position:absolute;left:41106;top:15427;width:3315;height:3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lQsAA&#10;AADcAAAADwAAAGRycy9kb3ducmV2LnhtbERPzYrCMBC+C75DmAVvmrqKlq5RZGFZ8SJWH2Boxra7&#10;zaQk0Vaf3hwEjx/f/2rTm0bcyPnasoLpJAFBXFhdc6ngfPoZpyB8QNbYWCYFd/KwWQ8HK8y07fhI&#10;tzyUIoawz1BBFUKbSemLigz6iW2JI3exzmCI0JVSO+xiuGnkZ5IspMGaY0OFLX1XVPznV6PATg9h&#10;f+rmV6bO/ab1X9E8lqlSo49++wUiUB/e4pd7pxXMZn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LclQsAAAADcAAAADwAAAAAAAAAAAAAAAACYAgAAZHJzL2Rvd25y&#10;ZXYueG1sUEsFBgAAAAAEAAQA9QAAAIUDAAAAAA==&#10;" fillcolor="#4f81bd [3204]" strokecolor="#243f60 [1604]" strokeweight="2pt"/>
                <v:rect id="Rectangle 331" o:spid="_x0000_s1392" style="position:absolute;left:41106;top:18748;width:3315;height:3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2cMA&#10;AADcAAAADwAAAGRycy9kb3ducmV2LnhtbESP0WrCQBRE3wv+w3IF3+omWmqIriKCKH0pVT/gkr0m&#10;0ezdsLua2K/vFgQfh5k5wyxWvWnEnZyvLStIxwkI4sLqmksFp+P2PQPhA7LGxjIpeJCH1XLwtsBc&#10;245/6H4IpYgQ9jkqqEJocyl9UZFBP7YtcfTO1hkMUbpSaoddhJtGTpLkUxqsOS5U2NKmouJ6uBkF&#10;Nv0OX8fu48bUuV1WX4rmd5YpNRr26zmIQH14hZ/tvVYwnabwfy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2cMAAADcAAAADwAAAAAAAAAAAAAAAACYAgAAZHJzL2Rv&#10;d25yZXYueG1sUEsFBgAAAAAEAAQA9QAAAIgDAAAAAA==&#10;" fillcolor="#4f81bd [3204]" strokecolor="#243f60 [1604]" strokeweight="2pt"/>
                <v:rect id="Rectangle 332" o:spid="_x0000_s1393" style="position:absolute;left:41106;top:22101;width:3315;height:3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ersQA&#10;AADcAAAADwAAAGRycy9kb3ducmV2LnhtbESPzWrDMBCE74G+g9hCb4kcJzTGiWJKoTTkUpr0ARZr&#10;azu1VkaSf5KnjwqFHoeZ+YbZFZNpxUDON5YVLBcJCOLS6oYrBV/nt3kGwgdkja1lUnAlD8X+YbbD&#10;XNuRP2k4hUpECPscFdQhdLmUvqzJoF/Yjjh639YZDFG6SmqHY4SbVqZJ8iwNNhwXauzotaby59Qb&#10;BXb5EY7ncd0zje49ay5le9tkSj09Ti9bEIGm8B/+ax+0gtUqhd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Hq7EAAAA3AAAAA8AAAAAAAAAAAAAAAAAmAIAAGRycy9k&#10;b3ducmV2LnhtbFBLBQYAAAAABAAEAPUAAACJAwAAAAA=&#10;" fillcolor="#4f81bd [3204]" strokecolor="#243f60 [1604]" strokeweight="2pt"/>
                <v:shape id="Zone de texte 319" o:spid="_x0000_s1394" type="#_x0000_t202" style="position:absolute;left:35121;top:206;width:14284;height:6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93DcMA&#10;AADcAAAADwAAAGRycy9kb3ducmV2LnhtbESPW4vCMBSE3xf8D+Es+Lamu8Vb1yhewSfx9gMOzdm2&#10;2px0m6j13xtB8HGYmW+Y0aQxpbhS7QrLCr47EQji1OqCMwXHw+prAMJ5ZI2lZVJwJweTcetjhIm2&#10;N97Rde8zESDsElSQe18lUro0J4OuYyvi4P3Z2qAPss6krvEW4KaUP1HUkwYLDgs5VjTPKT3vL0bB&#10;f/++SWfdFc8uxWBLu8Uy5lOkVPuzmf6C8NT4d/jVXmsFcTyE55lwBO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93DcMAAADcAAAADwAAAAAAAAAAAAAAAACYAgAAZHJzL2Rv&#10;d25yZXYueG1sUEsFBgAAAAAEAAQA9QAAAIgDAAAAAA==&#10;" filled="f" stroked="f" strokeweight=".5pt">
                  <v:textbox inset="1.93436mm,.96717mm,1.93436mm,.96717mm">
                    <w:txbxContent>
                      <w:p w14:paraId="1E0EA111" w14:textId="77777777" w:rsidR="00D55FA4" w:rsidRPr="00B17F61" w:rsidRDefault="00D55FA4" w:rsidP="00477815">
                        <w:pPr>
                          <w:pStyle w:val="NormalWeb"/>
                          <w:spacing w:before="0" w:beforeAutospacing="0" w:after="120" w:afterAutospacing="0"/>
                          <w:jc w:val="center"/>
                          <w:rPr>
                            <w:rFonts w:asciiTheme="minorHAnsi" w:hAnsiTheme="minorHAnsi"/>
                          </w:rPr>
                        </w:pPr>
                        <w:r w:rsidRPr="00B17F61">
                          <w:rPr>
                            <w:rFonts w:asciiTheme="minorHAnsi" w:eastAsia="Times New Roman" w:hAnsiTheme="minorHAnsi"/>
                          </w:rPr>
                          <w:t xml:space="preserve">Tableau de </w:t>
                        </w:r>
                        <w:r w:rsidRPr="00974D82">
                          <w:rPr>
                            <w:rFonts w:asciiTheme="minorHAnsi" w:eastAsia="Times New Roman" w:hAnsiTheme="minorHAnsi"/>
                            <w:b/>
                            <w:i/>
                            <w:iCs/>
                          </w:rPr>
                          <w:t>GestureDetector</w:t>
                        </w:r>
                      </w:p>
                    </w:txbxContent>
                  </v:textbox>
                </v:shape>
                <v:shape id="Zone de texte 321" o:spid="_x0000_s1395" type="#_x0000_t202" style="position:absolute;left:38375;top:5703;width:2307;height:28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ZZMEA&#10;AADcAAAADwAAAGRycy9kb3ducmV2LnhtbERPu27CMBTdkfoP1q3UDZzyEgQMAlQkGDKQMnS8ii9x&#10;1Pg6ig2Ev8cDEuPReS/Xna3FjVpfOVbwPUhAEBdOV1wqOP/u+zMQPiBrrB2Tggd5WK8+ektMtbvz&#10;iW55KEUMYZ+iAhNCk0rpC0MW/cA1xJG7uNZiiLAtpW7xHsNtLYdJMpUWK44NBhvaGSr+86tVwMfT&#10;LNlOhn86zx7B/JznmbzOlfr67DYLEIG68Ba/3AetYDSO8+OZe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U2WTBAAAA3AAAAA8AAAAAAAAAAAAAAAAAmAIAAGRycy9kb3du&#10;cmV2LnhtbFBLBQYAAAAABAAEAPUAAACGAwAAAAA=&#10;" filled="f" stroked="f" strokeweight=".5pt">
                  <v:textbox inset="1.93436mm,.96717mm,1.93436mm,.96717mm">
                    <w:txbxContent>
                      <w:p w14:paraId="3C039A91" w14:textId="77777777" w:rsidR="00D55FA4" w:rsidRPr="00B17F61" w:rsidRDefault="00D55FA4" w:rsidP="00B17F61">
                        <w:pPr>
                          <w:pStyle w:val="NormalWeb"/>
                          <w:spacing w:before="0" w:beforeAutospacing="0" w:after="120" w:afterAutospacing="0"/>
                          <w:jc w:val="both"/>
                          <w:rPr>
                            <w:rFonts w:asciiTheme="minorHAnsi" w:hAnsiTheme="minorHAnsi"/>
                          </w:rPr>
                        </w:pPr>
                        <w:r w:rsidRPr="00B17F61">
                          <w:rPr>
                            <w:rFonts w:asciiTheme="minorHAnsi" w:eastAsia="Times New Roman" w:hAnsiTheme="minorHAnsi"/>
                          </w:rPr>
                          <w:t>0</w:t>
                        </w:r>
                      </w:p>
                    </w:txbxContent>
                  </v:textbox>
                </v:shape>
                <v:shape id="Image 346" o:spid="_x0000_s1396" type="#_x0000_t75" style="position:absolute;left:41524;top:5824;width:2427;height:242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lrmjFAAAA3AAAAA8AAABkcnMvZG93bnJldi54bWxEj82LwjAUxO/C/g/hLexNU91FpGuU4gfs&#10;YRH8OOzx0TybavNSmlTb/34jCB6HmfkNM192thI3anzpWMF4lIAgzp0uuVBwOm6HMxA+IGusHJOC&#10;njwsF2+DOaba3XlPt0MoRISwT1GBCaFOpfS5IYt+5Gri6J1dYzFE2RRSN3iPcFvJSZJMpcWS44LB&#10;mlaG8uuhtQou615n/e9u317GSbZp/1Zda3qlPt677BtEoC68ws/2j1bw+TWFx5l4BOTi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5a5oxQAAANwAAAAPAAAAAAAAAAAAAAAA&#10;AJ8CAABkcnMvZG93bnJldi54bWxQSwUGAAAAAAQABAD3AAAAkQMAAAAA&#10;">
                  <v:imagedata r:id="rId57" o:title="" recolortarget="black"/>
                  <o:extrusion v:ext="view" rotationangle="-1179650fd,-1703939fd" viewpoint="100pt,0" viewpointorigin=",0" skewangle="0" skewamt="0"/>
                </v:shape>
                <v:shape id="Image 348" o:spid="_x0000_s1397" type="#_x0000_t75" style="position:absolute;left:41524;top:9149;width:2427;height:242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2n4HBAAAA3AAAAA8AAABkcnMvZG93bnJldi54bWxET02LwjAQvQv7H8Is7E1Td0WWapTiKngQ&#10;Qd2Dx6EZm2ozKU2q7b83B8Hj433Pl52txJ0aXzpWMB4lIIhzp0suFPyfNsNfED4ga6wck4KePCwX&#10;H4M5pto9+ED3YyhEDGGfogITQp1K6XNDFv3I1cSRu7jGYoiwKaRu8BHDbSW/k2QqLZYcGwzWtDKU&#10;346tVXD963XW7/aH9jpOsnV7XnWt6ZX6+uyyGYhAXXiLX+6tVvAziWvjmXgE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I2n4HBAAAA3AAAAA8AAAAAAAAAAAAAAAAAnwIA&#10;AGRycy9kb3ducmV2LnhtbFBLBQYAAAAABAAEAPcAAACNAwAAAAA=&#10;">
                  <v:imagedata r:id="rId57" o:title="" recolortarget="black"/>
                  <o:extrusion v:ext="view" rotationangle="-1179650fd,-1703939fd" viewpoint="100pt,0" viewpointorigin=",0" skewangle="0" skewamt="0"/>
                </v:shape>
                <v:shape id="Image 349" o:spid="_x0000_s1398" type="#_x0000_t75" style="position:absolute;left:41524;top:12533;width:2427;height:2427;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6OhrFAAAA3AAAAA8AAABkcnMvZG93bnJldi54bWxEj0FrwkAUhO+F/oflFbzVjVaKja4StIIH&#10;Kag9eHxkX7Ox2bchu9Hk37uC4HGYmW+Y+bKzlbhQ40vHCkbDBARx7nTJhYLf4+Z9CsIHZI2VY1LQ&#10;k4fl4vVljql2V97T5RAKESHsU1RgQqhTKX1uyKIfupo4en+usRiibAqpG7xGuK3kOEk+pcWS44LB&#10;mlaG8v9DaxWc173O+t3Pvj2Pkuy7Pa261vRKDd66bAYiUBee4Ud7qxV8TL7gfiYe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ejoaxQAAANwAAAAPAAAAAAAAAAAAAAAA&#10;AJ8CAABkcnMvZG93bnJldi54bWxQSwUGAAAAAAQABAD3AAAAkQMAAAAA&#10;">
                  <v:imagedata r:id="rId57" o:title="" recolortarget="black"/>
                  <o:extrusion v:ext="view" rotationangle="-1179650fd,-1703939fd" viewpoint="100pt,0" viewpointorigin=",0" skewangle="0" skewamt="0"/>
                </v:shape>
                <v:shape id="Image 350" o:spid="_x0000_s1399" type="#_x0000_t75" style="position:absolute;left:41524;top:15799;width:2427;height:2427;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ZBVrBAAAA3AAAAA8AAABkcnMvZG93bnJldi54bWxET02LwjAQvQv7H8Is7E1Td1GWapTiKngQ&#10;Qd2Dx6EZm2ozKU2q7b83B8Hj433Pl52txJ0aXzpWMB4lIIhzp0suFPyfNsNfED4ga6wck4KePCwX&#10;H4M5pto9+ED3YyhEDGGfogITQp1K6XNDFv3I1cSRu7jGYoiwKaRu8BHDbSW/k2QqLZYcGwzWtDKU&#10;346tVXD963XW7/aH9jpOsnV7XnWt6ZX6+uyyGYhAXXiLX+6tVvAzifPjmXgE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mZBVrBAAAA3AAAAA8AAAAAAAAAAAAAAAAAnwIA&#10;AGRycy9kb3ducmV2LnhtbFBLBQYAAAAABAAEAPcAAACNAwAAAAA=&#10;">
                  <v:imagedata r:id="rId57" o:title="" recolortarget="black"/>
                  <o:extrusion v:ext="view" rotationangle="-1179650fd,-1703939fd" viewpoint="100pt,0" viewpointorigin=",0" skewangle="0" skewamt="0"/>
                </v:shape>
                <v:shape id="Image 351" o:spid="_x0000_s1400" type="#_x0000_t75" style="position:absolute;left:41524;top:19160;width:2427;height:242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VoMHFAAAA3AAAAA8AAABkcnMvZG93bnJldi54bWxEj0FrwkAUhO8F/8PyhN7qJhVLia4StEIP&#10;RdB68PjIPrPR7NuQ3Wjy77uC0OMwM98wi1Vva3Gj1leOFaSTBARx4XTFpYLj7/btE4QPyBprx6Rg&#10;IA+r5ehlgZl2d97T7RBKESHsM1RgQmgyKX1hyKKfuIY4emfXWgxRtqXULd4j3NbyPUk+pMWK44LB&#10;htaGiuuhswoum0Hnw89u313SJP/qTuu+M4NSr+M+n4MI1If/8LP9rRVMZyk8zsQj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1aDBxQAAANwAAAAPAAAAAAAAAAAAAAAA&#10;AJ8CAABkcnMvZG93bnJldi54bWxQSwUGAAAAAAQABAD3AAAAkQMAAAAA&#10;">
                  <v:imagedata r:id="rId57" o:title="" recolortarget="black"/>
                  <o:extrusion v:ext="view" rotationangle="-1179650fd,-1703939fd" viewpoint="100pt,0" viewpointorigin=",0" skewangle="0" skewamt="0"/>
                </v:shape>
                <v:shape id="Image 352" o:spid="_x0000_s1401" type="#_x0000_t75" style="position:absolute;left:41524;top:22587;width:2427;height:242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HPrbFAAAA3AAAAA8AAABkcnMvZG93bnJldi54bWxEj0+LwjAUxO8LfofwBG9rqssuUo1S1AUP&#10;suCfg8dH82yqzUtpUm2/vVlY2OMwM79hFqvOVuJBjS8dK5iMExDEudMlFwrOp+/3GQgfkDVWjklB&#10;Tx5Wy8HbAlPtnnygxzEUIkLYp6jAhFCnUvrckEU/djVx9K6usRiibAqpG3xGuK3kNEm+pMWS44LB&#10;mtaG8vuxtQpum15n/f7n0N4mSbZtL+uuNb1So2GXzUEE6sJ/+K+90wo+PqfweyYeAbl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Bz62xQAAANwAAAAPAAAAAAAAAAAAAAAA&#10;AJ8CAABkcnMvZG93bnJldi54bWxQSwUGAAAAAAQABAD3AAAAkQMAAAAA&#10;">
                  <v:imagedata r:id="rId57" o:title="" recolortarget="black"/>
                  <o:extrusion v:ext="view" rotationangle="-1179650fd,-1703939fd" viewpoint="100pt,0" viewpointorigin=",0" skewangle="0" skewamt="0"/>
                </v:shape>
                <v:shape id="Zone de texte 319" o:spid="_x0000_s1402" type="#_x0000_t202" style="position:absolute;left:5895;top:2525;width:8810;height:28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mJMQA&#10;AADcAAAADwAAAGRycy9kb3ducmV2LnhtbESPQYvCMBSE74L/ITzBm6YqLrYaRZcV1oMHux72+Gie&#10;TbF5KU3U+u/NgrDHYWa+YVabztbiTq2vHCuYjBMQxIXTFZcKzj/70QKED8gaa8ek4EkeNut+b4WZ&#10;dg8+0T0PpYgQ9hkqMCE0mZS+MGTRj11DHL2Lay2GKNtS6hYfEW5rOU2SD2mx4rhgsKFPQ8U1v1kF&#10;fDgtkt18+qvz4zOYr3N6lLdUqeGg2y5BBOrCf/jd/tYKZvMU/s7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35iTEAAAA3AAAAA8AAAAAAAAAAAAAAAAAmAIAAGRycy9k&#10;b3ducmV2LnhtbFBLBQYAAAAABAAEAPUAAACJAwAAAAA=&#10;" filled="f" stroked="f" strokeweight=".5pt">
                  <v:textbox inset="1.93436mm,.96717mm,1.93436mm,.96717mm">
                    <w:txbxContent>
                      <w:p w14:paraId="47DA945B" w14:textId="77777777" w:rsidR="00D55FA4" w:rsidRPr="00974D82" w:rsidRDefault="00D55FA4" w:rsidP="00B63292">
                        <w:pPr>
                          <w:pStyle w:val="NormalWeb"/>
                          <w:spacing w:before="0" w:beforeAutospacing="0" w:after="120" w:afterAutospacing="0"/>
                          <w:jc w:val="both"/>
                          <w:rPr>
                            <w:rFonts w:asciiTheme="minorHAnsi" w:hAnsiTheme="minorHAnsi"/>
                            <w:i/>
                            <w:sz w:val="22"/>
                          </w:rPr>
                        </w:pPr>
                        <w:r w:rsidRPr="00974D82">
                          <w:rPr>
                            <w:rFonts w:asciiTheme="minorHAnsi" w:eastAsia="Times New Roman" w:hAnsiTheme="minorHAnsi"/>
                            <w:i/>
                            <w:sz w:val="22"/>
                          </w:rPr>
                          <w:t>TrackingID</w:t>
                        </w:r>
                      </w:p>
                    </w:txbxContent>
                  </v:textbox>
                </v:shape>
                <v:rect id="Rectangle 371" o:spid="_x0000_s1403" style="position:absolute;left:6429;top:5413;width:12948;height:3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2rjcMA&#10;AADcAAAADwAAAGRycy9kb3ducmV2LnhtbESP0YrCMBRE34X9h3AXfNNUV1S6RlnEBUEU1P2AS3Nt&#10;u21uShK1+vVGEHwcZuYMM1u0phYXcr60rGDQT0AQZ1aXnCv4O/72piB8QNZYWyYFN/KwmH90Zphq&#10;e+U9XQ4hFxHCPkUFRQhNKqXPCjLo+7Yhjt7JOoMhSpdL7fAa4aaWwyQZS4Mlx4UCG1oWlFWHs1Fw&#10;P06bSv+7bb0b3Sp72vjVeeiV6n62P98gArXhHX6111rB12QAzzPx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2rjcMAAADcAAAADwAAAAAAAAAAAAAAAACYAgAAZHJzL2Rv&#10;d25yZXYueG1sUEsFBgAAAAAEAAQA9QAAAIgDAAAAAA==&#10;" fillcolor="#c0504d [3205]" strokecolor="#622423 [1605]" strokeweight="2pt"/>
                <v:shape id="Zone de texte 319" o:spid="_x0000_s1404" type="#_x0000_t202" style="position:absolute;left:6245;top:9381;width:13331;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oNcUA&#10;AADcAAAADwAAAGRycy9kb3ducmV2LnhtbESPT4vCMBTE7wv7HcJb2NuaWln/VKOo7IIePFg9eHw0&#10;z6bYvJQmav32ZmHB4zAzv2Fmi87W4katrxwr6PcSEMSF0xWXCo6H368xCB+QNdaOScGDPCzm728z&#10;zLS7855ueShFhLDPUIEJocmk9IUhi77nGuLonV1rMUTZllK3eI9wW8s0SYbSYsVxwWBDa0PFJb9a&#10;Bbzdj5PVd3rS+e4RzM9xspPXiVKfH91yCiJQF17h//ZGKxiMUvg7E4+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ig1xQAAANwAAAAPAAAAAAAAAAAAAAAAAJgCAABkcnMv&#10;ZG93bnJldi54bWxQSwUGAAAAAAQABAD1AAAAigMAAAAA&#10;" filled="f" stroked="f" strokeweight=".5pt">
                  <v:textbox inset="1.93436mm,.96717mm,1.93436mm,.96717mm">
                    <w:txbxContent>
                      <w:p w14:paraId="18018A44" w14:textId="77777777" w:rsidR="00D55FA4" w:rsidRPr="00F7051A" w:rsidRDefault="00D55FA4" w:rsidP="00F7051A">
                        <w:pPr>
                          <w:pStyle w:val="NormalWeb"/>
                          <w:spacing w:before="0" w:beforeAutospacing="0" w:after="120" w:afterAutospacing="0"/>
                          <w:jc w:val="both"/>
                          <w:rPr>
                            <w:rFonts w:ascii="Consolas" w:hAnsi="Consolas" w:cs="Consolas"/>
                            <w:sz w:val="22"/>
                          </w:rPr>
                        </w:pPr>
                        <w:r w:rsidRPr="00F7051A">
                          <w:rPr>
                            <w:rFonts w:ascii="Consolas" w:eastAsia="Times New Roman" w:hAnsi="Consolas" w:cs="Consolas"/>
                            <w:iCs/>
                            <w:sz w:val="20"/>
                            <w:szCs w:val="22"/>
                          </w:rPr>
                          <w:t>72057594037928631</w:t>
                        </w:r>
                      </w:p>
                    </w:txbxContent>
                  </v:textbox>
                </v:shape>
                <v:shape id="Zone de texte 319" o:spid="_x0000_s1405" type="#_x0000_t202" style="position:absolute;left:6243;top:12617;width:13331;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V2sYA&#10;AADcAAAADwAAAGRycy9kb3ducmV2LnhtbESPQWvCQBSE74X+h+UVetNNrW1jdJVWLNRDDsYcPD6y&#10;z2xo9m3Irhr/vVsQehxm5htmsRpsK87U+8axgpdxAoK4crrhWkG5/x6lIHxA1tg6JgVX8rBaPj4s&#10;MNPuwjs6F6EWEcI+QwUmhC6T0leGLPqx64ijd3S9xRBlX0vd4yXCbSsnSfIuLTYcFwx2tDZU/RYn&#10;q4C3uzT5epscdJFfg9mUs1yeZko9Pw2fcxCBhvAfvrd/tILXjyn8nY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MV2sYAAADcAAAADwAAAAAAAAAAAAAAAACYAgAAZHJz&#10;L2Rvd25yZXYueG1sUEsFBgAAAAAEAAQA9QAAAIsDAAAAAA==&#10;" filled="f" stroked="f" strokeweight=".5pt">
                  <v:textbox inset="1.93436mm,.96717mm,1.93436mm,.96717mm">
                    <w:txbxContent>
                      <w:p w14:paraId="4973AE78" w14:textId="77777777" w:rsidR="00D55FA4" w:rsidRPr="00F7051A" w:rsidRDefault="00D55FA4" w:rsidP="00F7051A">
                        <w:pPr>
                          <w:pStyle w:val="NormalWeb"/>
                          <w:spacing w:before="0" w:beforeAutospacing="0" w:after="120" w:afterAutospacing="0"/>
                          <w:jc w:val="both"/>
                          <w:rPr>
                            <w:rFonts w:ascii="Consolas" w:hAnsi="Consolas" w:cs="Consolas"/>
                            <w:sz w:val="22"/>
                          </w:rPr>
                        </w:pPr>
                        <w:r w:rsidRPr="004C46C2">
                          <w:rPr>
                            <w:rFonts w:ascii="Consolas" w:eastAsia="Times New Roman" w:hAnsi="Consolas" w:cs="Consolas"/>
                            <w:iCs/>
                            <w:sz w:val="20"/>
                            <w:szCs w:val="22"/>
                          </w:rPr>
                          <w:t>72057594037928977</w:t>
                        </w:r>
                      </w:p>
                    </w:txbxContent>
                  </v:textbox>
                </v:shape>
                <v:shape id="Zone de texte 319" o:spid="_x0000_s1406" type="#_x0000_t202" style="position:absolute;left:6243;top:19206;width:13331;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wQcQA&#10;AADcAAAADwAAAGRycy9kb3ducmV2LnhtbESPT4vCMBTE7wt+h/AEb2uq4r+uUVQU1oMHq4c9Ppq3&#10;TdnmpTRR67ffCILHYWZ+wyxWra3EjRpfOlYw6CcgiHOnSy4UXM77zxkIH5A1Vo5JwYM8rJadjwWm&#10;2t35RLcsFCJC2KeowIRQp1L63JBF33c1cfR+XWMxRNkUUjd4j3BbyWGSTKTFkuOCwZq2hvK/7GoV&#10;8OE0Szbj4Y/Ojo9gdpf5UV7nSvW67foLRKA2vMOv9rdWMJqO4Xk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sEHEAAAA3AAAAA8AAAAAAAAAAAAAAAAAmAIAAGRycy9k&#10;b3ducmV2LnhtbFBLBQYAAAAABAAEAPUAAACJAwAAAAA=&#10;" filled="f" stroked="f" strokeweight=".5pt">
                  <v:textbox inset="1.93436mm,.96717mm,1.93436mm,.96717mm">
                    <w:txbxContent>
                      <w:p w14:paraId="7054DAAE" w14:textId="77777777" w:rsidR="00D55FA4" w:rsidRPr="00F7051A" w:rsidRDefault="00D55FA4" w:rsidP="00F7051A">
                        <w:pPr>
                          <w:pStyle w:val="NormalWeb"/>
                          <w:spacing w:before="0" w:beforeAutospacing="0" w:after="120" w:afterAutospacing="0"/>
                          <w:jc w:val="both"/>
                          <w:rPr>
                            <w:rFonts w:ascii="Consolas" w:hAnsi="Consolas" w:cs="Consolas"/>
                            <w:sz w:val="22"/>
                          </w:rPr>
                        </w:pPr>
                        <w:r w:rsidRPr="004C46C2">
                          <w:rPr>
                            <w:rFonts w:ascii="Consolas" w:eastAsia="Times New Roman" w:hAnsi="Consolas" w:cs="Consolas"/>
                            <w:iCs/>
                            <w:sz w:val="20"/>
                            <w:szCs w:val="22"/>
                          </w:rPr>
                          <w:t>72057594037929888</w:t>
                        </w:r>
                      </w:p>
                    </w:txbxContent>
                  </v:textbox>
                </v:shape>
                <v:shape id="Zone de texte 319" o:spid="_x0000_s1407" type="#_x0000_t202" style="position:absolute;left:6242;top:22405;width:13331;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uNsQA&#10;AADcAAAADwAAAGRycy9kb3ducmV2LnhtbESPT4vCMBTE7wt+h/AEb2uqsv7pGkVFQQ8erB72+Gje&#10;NmWbl9JErd9+Iwgeh5n5DTNftrYSN2p86VjBoJ+AIM6dLrlQcDnvPqcgfEDWWDkmBQ/ysFx0PuaY&#10;anfnE92yUIgIYZ+iAhNCnUrpc0MWfd/VxNH7dY3FEGVTSN3gPcJtJYdJMpYWS44LBmvaGMr/sqtV&#10;wIfTNFl/DX90dnwEs73MjvI6U6rXbVffIAK14R1+tfdawWgyhue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LjbEAAAA3AAAAA8AAAAAAAAAAAAAAAAAmAIAAGRycy9k&#10;b3ducmV2LnhtbFBLBQYAAAAABAAEAPUAAACJAwAAAAA=&#10;" filled="f" stroked="f" strokeweight=".5pt">
                  <v:textbox inset="1.93436mm,.96717mm,1.93436mm,.96717mm">
                    <w:txbxContent>
                      <w:p w14:paraId="4186D2B4" w14:textId="77777777" w:rsidR="00D55FA4" w:rsidRPr="00F7051A" w:rsidRDefault="00D55FA4" w:rsidP="00F7051A">
                        <w:pPr>
                          <w:pStyle w:val="NormalWeb"/>
                          <w:spacing w:before="0" w:beforeAutospacing="0" w:after="120" w:afterAutospacing="0"/>
                          <w:jc w:val="both"/>
                          <w:rPr>
                            <w:rFonts w:ascii="Consolas" w:hAnsi="Consolas" w:cs="Consolas"/>
                            <w:sz w:val="22"/>
                          </w:rPr>
                        </w:pPr>
                        <w:r w:rsidRPr="004C46C2">
                          <w:rPr>
                            <w:rFonts w:ascii="Consolas" w:eastAsia="Times New Roman" w:hAnsi="Consolas" w:cs="Consolas"/>
                            <w:iCs/>
                            <w:sz w:val="20"/>
                            <w:szCs w:val="22"/>
                          </w:rPr>
                          <w:t>72057594037929810</w:t>
                        </w:r>
                      </w:p>
                    </w:txbxContent>
                  </v:textbox>
                </v:shape>
                <v:shape id="Zone de texte 319" o:spid="_x0000_s1408" type="#_x0000_t202" style="position:absolute;left:6242;top:16151;width:2155;height:28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GLrcYA&#10;AADcAAAADwAAAGRycy9kb3ducmV2LnhtbESPS2vDMBCE74H+B7GF3hK5Cc3DjRLa0EJyyCFuDj0u&#10;1tYytVbGkl//PioUchxm5htmux9sJTpqfOlYwfMsAUGcO11yoeD69Tldg/ABWWPlmBSM5GG/e5hs&#10;MdWu5wt1WShEhLBPUYEJoU6l9Lkhi37mauLo/bjGYoiyKaRusI9wW8l5kiylxZLjgsGaDoby36y1&#10;Cvh0WSfvL/NvnZ3HYD6um7NsN0o9PQ5vryACDeEe/m8ftYLFagV/Z+IR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GLrcYAAADcAAAADwAAAAAAAAAAAAAAAACYAgAAZHJz&#10;L2Rvd25yZXYueG1sUEsFBgAAAAAEAAQA9QAAAIsDAAAAAA==&#10;" filled="f" stroked="f" strokeweight=".5pt">
                  <v:textbox inset="1.93436mm,.96717mm,1.93436mm,.96717mm">
                    <w:txbxContent>
                      <w:p w14:paraId="0DBB527B" w14:textId="77777777" w:rsidR="00D55FA4" w:rsidRPr="00F7051A" w:rsidRDefault="00D55FA4" w:rsidP="00F7051A">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v:shape id="Zone de texte 319" o:spid="_x0000_s1409" type="#_x0000_t202" style="position:absolute;left:6242;top:5955;width:2155;height:28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K6RMYA&#10;AADcAAAADwAAAGRycy9kb3ducmV2LnhtbESPQWvCQBSE74L/YXmCN93UYmvSrNIWhfbgIWkOPT6y&#10;r9nQ7NuQXTX++64g9DjMzDdMvhttJ840+NaxgodlAoK4drrlRkH1dVhsQPiArLFzTAqu5GG3nU5y&#10;zLS7cEHnMjQiQthnqMCE0GdS+tqQRb90PXH0ftxgMUQ5NFIPeIlw28lVkjxJiy3HBYM9vRuqf8uT&#10;VcCfxSZ5W6++dXm8BrOv0qM8pUrNZ+PrC4hAY/gP39sfWsHjcwq3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K6RMYAAADcAAAADwAAAAAAAAAAAAAAAACYAgAAZHJz&#10;L2Rvd25yZXYueG1sUEsFBgAAAAAEAAQA9QAAAIsDAAAAAA==&#10;" filled="f" stroked="f" strokeweight=".5pt">
                  <v:textbox inset="1.93436mm,.96717mm,1.93436mm,.96717mm">
                    <w:txbxContent>
                      <w:p w14:paraId="55C6B5AB" w14:textId="77777777" w:rsidR="00D55FA4" w:rsidRPr="00F7051A" w:rsidRDefault="00D55FA4" w:rsidP="00F7051A">
                        <w:pPr>
                          <w:pStyle w:val="NormalWeb"/>
                          <w:spacing w:before="0" w:beforeAutospacing="0" w:after="120" w:afterAutospacing="0"/>
                          <w:jc w:val="both"/>
                          <w:rPr>
                            <w:rFonts w:ascii="Consolas" w:hAnsi="Consolas" w:cs="Consolas"/>
                            <w:sz w:val="22"/>
                          </w:rPr>
                        </w:pPr>
                        <w:r>
                          <w:rPr>
                            <w:rFonts w:ascii="Consolas" w:eastAsia="Times New Roman" w:hAnsi="Consolas" w:cs="Consolas"/>
                            <w:iCs/>
                            <w:sz w:val="20"/>
                            <w:szCs w:val="22"/>
                          </w:rPr>
                          <w:t>0</w:t>
                        </w:r>
                      </w:p>
                    </w:txbxContent>
                  </v:textbox>
                </v:shape>
                <w10:anchorlock/>
              </v:group>
            </w:pict>
          </mc:Fallback>
        </mc:AlternateContent>
      </w:r>
    </w:p>
    <w:p w14:paraId="40BA5608" w14:textId="77777777" w:rsidR="00B17F61" w:rsidRDefault="004828B0" w:rsidP="0037357B">
      <w:pPr>
        <w:pStyle w:val="Lgende"/>
        <w:keepNext/>
        <w:jc w:val="center"/>
      </w:pPr>
      <w:bookmarkStart w:id="139" w:name="_Ref420932703"/>
      <w:bookmarkStart w:id="140" w:name="_Ref420932706"/>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13</w:t>
      </w:r>
      <w:r w:rsidR="00046799">
        <w:rPr>
          <w:noProof/>
        </w:rPr>
        <w:fldChar w:fldCharType="end"/>
      </w:r>
      <w:bookmarkEnd w:id="139"/>
      <w:r>
        <w:t> : Le tableau de body et ses instances de GestureDetector</w:t>
      </w:r>
      <w:bookmarkEnd w:id="140"/>
    </w:p>
    <w:p w14:paraId="47833E9B" w14:textId="77777777" w:rsidR="009F5C1B" w:rsidRDefault="00171CD6" w:rsidP="009F5C1B">
      <w:r>
        <w:t xml:space="preserve">Chaque </w:t>
      </w:r>
      <w:r>
        <w:rPr>
          <w:i/>
        </w:rPr>
        <w:t>GestureDetector</w:t>
      </w:r>
      <w:r w:rsidR="009F5C1B">
        <w:t xml:space="preserve"> contient les événements suivants :</w:t>
      </w:r>
    </w:p>
    <w:p w14:paraId="1105A803" w14:textId="0C46251D" w:rsidR="004828B0" w:rsidRDefault="009F5C1B" w:rsidP="00E70EAF">
      <w:pPr>
        <w:pStyle w:val="Paragraphedeliste"/>
        <w:numPr>
          <w:ilvl w:val="0"/>
          <w:numId w:val="25"/>
        </w:numPr>
      </w:pPr>
      <w:r>
        <w:rPr>
          <w:i/>
        </w:rPr>
        <w:t>Gesture</w:t>
      </w:r>
      <w:r w:rsidRPr="009F5C1B">
        <w:rPr>
          <w:i/>
        </w:rPr>
        <w:t>Detected</w:t>
      </w:r>
      <w:r>
        <w:rPr>
          <w:i/>
        </w:rPr>
        <w:t> </w:t>
      </w:r>
      <w:r>
        <w:t>: cet événement est appelé lorsqu’un mouvement est actuellement détecté.</w:t>
      </w:r>
      <w:r w:rsidR="002055F3">
        <w:t xml:space="preserve"> En paramètre, on trouve, ent</w:t>
      </w:r>
      <w:r w:rsidR="00256965">
        <w:t>re autre</w:t>
      </w:r>
      <w:r w:rsidR="00E445A9">
        <w:t>s</w:t>
      </w:r>
      <w:r w:rsidR="00256965">
        <w:t xml:space="preserve">, le </w:t>
      </w:r>
      <w:r w:rsidR="00256965">
        <w:rPr>
          <w:i/>
        </w:rPr>
        <w:t>Gesture</w:t>
      </w:r>
      <w:r w:rsidR="003C7BFE">
        <w:t xml:space="preserve"> détecté</w:t>
      </w:r>
    </w:p>
    <w:p w14:paraId="210B3D8E" w14:textId="77777777" w:rsidR="003C7BFE" w:rsidRDefault="003C7BFE" w:rsidP="00E70EAF">
      <w:pPr>
        <w:pStyle w:val="Paragraphedeliste"/>
        <w:numPr>
          <w:ilvl w:val="0"/>
          <w:numId w:val="25"/>
        </w:numPr>
      </w:pPr>
      <w:r>
        <w:rPr>
          <w:i/>
        </w:rPr>
        <w:t>GestureFirstDetected </w:t>
      </w:r>
      <w:r>
        <w:t>: de la même manière, et événement est appelé lorsqu’un mouvement est détecté. Cependant, il n’est appelé qu’une seule fois par mouvement, tel qu’on l’a vu précédemment</w:t>
      </w:r>
      <w:r w:rsidR="007F785D">
        <w:t xml:space="preserve"> avec la </w:t>
      </w:r>
      <w:r w:rsidR="002D2D91" w:rsidRPr="002D2D91">
        <w:rPr>
          <w:i/>
        </w:rPr>
        <w:fldChar w:fldCharType="begin"/>
      </w:r>
      <w:r w:rsidR="002D2D91" w:rsidRPr="002D2D91">
        <w:rPr>
          <w:i/>
        </w:rPr>
        <w:instrText xml:space="preserve"> REF _Ref420933017 \h </w:instrText>
      </w:r>
      <w:r w:rsidR="002D2D91">
        <w:rPr>
          <w:i/>
        </w:rPr>
        <w:instrText xml:space="preserve"> \* MERGEFORMAT </w:instrText>
      </w:r>
      <w:r w:rsidR="002D2D91" w:rsidRPr="002D2D91">
        <w:rPr>
          <w:i/>
        </w:rPr>
      </w:r>
      <w:r w:rsidR="002D2D91" w:rsidRPr="002D2D91">
        <w:rPr>
          <w:i/>
        </w:rPr>
        <w:fldChar w:fldCharType="separate"/>
      </w:r>
      <w:r w:rsidR="002D2D91" w:rsidRPr="002D2D91">
        <w:rPr>
          <w:i/>
        </w:rPr>
        <w:t xml:space="preserve">Figure </w:t>
      </w:r>
      <w:r w:rsidR="002D2D91" w:rsidRPr="002D2D91">
        <w:rPr>
          <w:i/>
          <w:noProof/>
        </w:rPr>
        <w:t>5</w:t>
      </w:r>
      <w:r w:rsidR="002D2D91" w:rsidRPr="002D2D91">
        <w:rPr>
          <w:i/>
        </w:rPr>
        <w:t>.</w:t>
      </w:r>
      <w:r w:rsidR="002D2D91" w:rsidRPr="002D2D91">
        <w:rPr>
          <w:i/>
          <w:noProof/>
        </w:rPr>
        <w:t>9</w:t>
      </w:r>
      <w:r w:rsidR="002D2D91" w:rsidRPr="002D2D91">
        <w:rPr>
          <w:i/>
        </w:rPr>
        <w:fldChar w:fldCharType="end"/>
      </w:r>
      <w:r>
        <w:t xml:space="preserve">. </w:t>
      </w:r>
      <w:r w:rsidR="007F785D">
        <w:t xml:space="preserve">C’est </w:t>
      </w:r>
      <w:r w:rsidR="0078235E">
        <w:t>cet événement qu’</w:t>
      </w:r>
      <w:r w:rsidR="00AF6180">
        <w:t>il faudra suivre</w:t>
      </w:r>
    </w:p>
    <w:p w14:paraId="4745287B" w14:textId="77777777" w:rsidR="00AF6180" w:rsidRDefault="00AF6180" w:rsidP="00AF6180">
      <w:r>
        <w:t xml:space="preserve">Pour suivre un événement, il faudra procéder de la même manière que pour le projet </w:t>
      </w:r>
      <w:r>
        <w:rPr>
          <w:i/>
        </w:rPr>
        <w:t>Kinect Draw</w:t>
      </w:r>
      <w:r w:rsidR="00E86B59">
        <w:t xml:space="preserve"> au chapitre </w:t>
      </w:r>
      <w:r w:rsidR="00E86B59">
        <w:fldChar w:fldCharType="begin"/>
      </w:r>
      <w:r w:rsidR="00E86B59">
        <w:instrText xml:space="preserve"> REF _Ref420416437 \r \h </w:instrText>
      </w:r>
      <w:r w:rsidR="00E86B59">
        <w:fldChar w:fldCharType="separate"/>
      </w:r>
      <w:r w:rsidR="00E86B59">
        <w:t>4.5</w:t>
      </w:r>
      <w:r w:rsidR="00E86B59">
        <w:fldChar w:fldCharType="end"/>
      </w:r>
      <w:r w:rsidR="00E86B59">
        <w:t xml:space="preserve">, en page </w:t>
      </w:r>
      <w:r w:rsidR="00E86B59">
        <w:fldChar w:fldCharType="begin"/>
      </w:r>
      <w:r w:rsidR="00E86B59">
        <w:instrText xml:space="preserve"> PAGEREF _Ref420417961 \h </w:instrText>
      </w:r>
      <w:r w:rsidR="00E86B59">
        <w:fldChar w:fldCharType="separate"/>
      </w:r>
      <w:r w:rsidR="00E86B59">
        <w:rPr>
          <w:noProof/>
        </w:rPr>
        <w:t>26</w:t>
      </w:r>
      <w:r w:rsidR="00E86B59">
        <w:fldChar w:fldCharType="end"/>
      </w:r>
      <w:r w:rsidR="001B79ED">
        <w:t>.</w:t>
      </w:r>
      <w:r w:rsidR="00E86B59">
        <w:t xml:space="preserve"> Voici </w:t>
      </w:r>
      <w:r w:rsidR="00372F89">
        <w:t xml:space="preserve">comment </w:t>
      </w:r>
      <w:r w:rsidR="0048176E">
        <w:t xml:space="preserve">débuter la </w:t>
      </w:r>
      <w:r w:rsidR="00372F89">
        <w:t>détect</w:t>
      </w:r>
      <w:r w:rsidR="0048176E">
        <w:t>ion</w:t>
      </w:r>
      <w:r w:rsidR="00372F89">
        <w:t xml:space="preserve"> </w:t>
      </w:r>
      <w:r w:rsidR="00720695">
        <w:t>d</w:t>
      </w:r>
      <w:r w:rsidR="00372F89">
        <w:t xml:space="preserve">es mouvements d’un </w:t>
      </w:r>
      <w:r w:rsidR="00372F89">
        <w:rPr>
          <w:i/>
        </w:rPr>
        <w:t>GestureDetector </w:t>
      </w:r>
      <w:r w:rsidR="00372F89">
        <w:t>:</w:t>
      </w:r>
    </w:p>
    <w:p w14:paraId="432EE3DB" w14:textId="7A0A70DF" w:rsidR="00372F89" w:rsidRDefault="00E445A9" w:rsidP="00230C71">
      <w:pPr>
        <w:pStyle w:val="Code"/>
        <w:rPr>
          <w:lang w:val="fr-CH"/>
        </w:rPr>
      </w:pPr>
      <w:r>
        <w:rPr>
          <w:highlight w:val="white"/>
          <w:lang w:val="fr-CH"/>
        </w:rPr>
        <w:t>C</w:t>
      </w:r>
      <w:r w:rsidR="00230C71" w:rsidRPr="00265D83">
        <w:rPr>
          <w:highlight w:val="white"/>
          <w:lang w:val="fr-CH"/>
        </w:rPr>
        <w:t>handler.GestureFirstDetected += handler_GestureFirstDetected;</w:t>
      </w:r>
    </w:p>
    <w:p w14:paraId="78E814FB" w14:textId="7209E8F0" w:rsidR="00EA5757" w:rsidRDefault="00EA5757" w:rsidP="00EA5757">
      <w:pPr>
        <w:pStyle w:val="Titre2"/>
      </w:pPr>
      <w:bookmarkStart w:id="141" w:name="_Toc421258525"/>
      <w:r>
        <w:t xml:space="preserve">Introduction au développement de cet </w:t>
      </w:r>
      <w:r w:rsidR="00E445A9">
        <w:t xml:space="preserve">ADP </w:t>
      </w:r>
      <w:r>
        <w:t>in PowerPoint</w:t>
      </w:r>
      <w:bookmarkEnd w:id="141"/>
    </w:p>
    <w:p w14:paraId="7A79EBDF" w14:textId="77777777" w:rsidR="00742FB0" w:rsidRDefault="00695BB8" w:rsidP="00695BB8">
      <w:pPr>
        <w:pStyle w:val="Instruction"/>
      </w:pPr>
      <w:r>
        <w:rPr>
          <w:lang w:eastAsia="fr-CH"/>
        </w:rPr>
        <w:t xml:space="preserve">Ouvrir le projet </w:t>
      </w:r>
      <w:r w:rsidRPr="00695BB8">
        <w:rPr>
          <w:i/>
          <w:lang w:eastAsia="fr-CH"/>
        </w:rPr>
        <w:t>Kinect PowerPoint</w:t>
      </w:r>
      <w:r>
        <w:t xml:space="preserve"> si ce n’est pas déjà fait</w:t>
      </w:r>
    </w:p>
    <w:p w14:paraId="325AD29B" w14:textId="016BDA1E" w:rsidR="00FA7860" w:rsidRDefault="00E445A9" w:rsidP="00695BB8">
      <w:r>
        <w:t>À</w:t>
      </w:r>
      <w:r w:rsidR="00695BB8">
        <w:t xml:space="preserve"> l’aide de Visual studio, il est possible de créer des </w:t>
      </w:r>
      <w:r>
        <w:t xml:space="preserve">ADP </w:t>
      </w:r>
      <w:r w:rsidR="00695BB8">
        <w:t xml:space="preserve">in qui seront intégrés à PowerPoint. </w:t>
      </w:r>
    </w:p>
    <w:p w14:paraId="614E633E" w14:textId="77777777" w:rsidR="00CE0CCC" w:rsidRDefault="00CE0CCC" w:rsidP="001E3582">
      <w:pPr>
        <w:keepNext/>
      </w:pPr>
      <w:r>
        <w:lastRenderedPageBreak/>
        <w:t xml:space="preserve">La figure </w:t>
      </w:r>
      <w:r>
        <w:fldChar w:fldCharType="begin"/>
      </w:r>
      <w:r>
        <w:instrText xml:space="preserve"> REF _Ref421002867 \p \h </w:instrText>
      </w:r>
      <w:r>
        <w:fldChar w:fldCharType="separate"/>
      </w:r>
      <w:r>
        <w:t>ci-dessous</w:t>
      </w:r>
      <w:r>
        <w:fldChar w:fldCharType="end"/>
      </w:r>
      <w:r>
        <w:t xml:space="preserve"> représente la structure de fichier du projet</w:t>
      </w:r>
      <w:r w:rsidR="001E3582">
        <w:t> :</w:t>
      </w:r>
    </w:p>
    <w:p w14:paraId="174220AF" w14:textId="77777777" w:rsidR="00FA7860" w:rsidRDefault="001710C8" w:rsidP="00F908FE">
      <w:pPr>
        <w:keepNext/>
        <w:jc w:val="center"/>
      </w:pPr>
      <w:r>
        <w:pict w14:anchorId="383C87A5">
          <v:shape id="_x0000_i1027" type="#_x0000_t75" style="width:202.85pt;height:177.2pt">
            <v:imagedata r:id="rId71" o:title="KinectPowerPoint-Folders"/>
          </v:shape>
        </w:pict>
      </w:r>
    </w:p>
    <w:p w14:paraId="5EECA746" w14:textId="77777777" w:rsidR="00CE0CCC" w:rsidRDefault="00FA7860" w:rsidP="00CE0CCC">
      <w:pPr>
        <w:pStyle w:val="Lgende"/>
        <w:jc w:val="center"/>
      </w:pPr>
      <w:bookmarkStart w:id="142" w:name="_Ref421002867"/>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14</w:t>
      </w:r>
      <w:r w:rsidR="00046799">
        <w:rPr>
          <w:noProof/>
        </w:rPr>
        <w:fldChar w:fldCharType="end"/>
      </w:r>
      <w:r>
        <w:t xml:space="preserve"> : </w:t>
      </w:r>
      <w:r w:rsidR="00F908FE">
        <w:t>La structure de fichier de Kinect PowerPoint</w:t>
      </w:r>
      <w:bookmarkEnd w:id="142"/>
    </w:p>
    <w:p w14:paraId="37DA1022" w14:textId="07D04D9F" w:rsidR="00CE0CCC" w:rsidRDefault="00F93E13" w:rsidP="00CE0CCC">
      <w:r>
        <w:t xml:space="preserve">Le fichier </w:t>
      </w:r>
      <w:r>
        <w:rPr>
          <w:i/>
        </w:rPr>
        <w:t>KinectPowerPoint.cs</w:t>
      </w:r>
      <w:r w:rsidR="001D7C60">
        <w:t xml:space="preserve"> </w:t>
      </w:r>
      <w:r w:rsidR="00654FA2">
        <w:t xml:space="preserve">contient la classe </w:t>
      </w:r>
      <w:r w:rsidR="00654FA2">
        <w:rPr>
          <w:i/>
        </w:rPr>
        <w:t>KinectPowerPoint</w:t>
      </w:r>
      <w:r w:rsidR="00654FA2">
        <w:t xml:space="preserve">. </w:t>
      </w:r>
      <w:r w:rsidR="00B147F6">
        <w:t>Elle contient le nécessaire pour faire fonctionner l’</w:t>
      </w:r>
      <w:r w:rsidR="00E445A9">
        <w:t xml:space="preserve">ADP </w:t>
      </w:r>
      <w:r w:rsidR="00B147F6">
        <w:t>in. C’est ici que le code devra être ajouté.</w:t>
      </w:r>
      <w:r w:rsidR="00FB33C3">
        <w:br/>
      </w:r>
      <w:r w:rsidR="005C36EC">
        <w:t xml:space="preserve">Le dossier </w:t>
      </w:r>
      <w:r w:rsidR="005C36EC">
        <w:rPr>
          <w:i/>
        </w:rPr>
        <w:t>vbtechs</w:t>
      </w:r>
      <w:r w:rsidR="005C36EC">
        <w:t xml:space="preserve"> contient les deux </w:t>
      </w:r>
      <w:r w:rsidR="00FB33C3">
        <w:t xml:space="preserve">fichiers </w:t>
      </w:r>
      <w:r w:rsidR="00FB33C3" w:rsidRPr="00FB33C3">
        <w:rPr>
          <w:i/>
        </w:rPr>
        <w:t>AdaBoostTech</w:t>
      </w:r>
      <w:r w:rsidR="00FB33C3">
        <w:rPr>
          <w:i/>
        </w:rPr>
        <w:t>.dll</w:t>
      </w:r>
      <w:r w:rsidR="00FB33C3">
        <w:t xml:space="preserve"> et </w:t>
      </w:r>
      <w:r w:rsidR="00FB33C3" w:rsidRPr="00FB33C3">
        <w:rPr>
          <w:i/>
        </w:rPr>
        <w:t>RFRProgressTech.dl</w:t>
      </w:r>
      <w:r w:rsidR="00FB33C3">
        <w:rPr>
          <w:i/>
        </w:rPr>
        <w:t>l</w:t>
      </w:r>
      <w:r w:rsidR="00362766">
        <w:t xml:space="preserve">, qui correspondent aux deux technologies de détection de mouvement utilisées par </w:t>
      </w:r>
      <w:r w:rsidR="00362766">
        <w:rPr>
          <w:i/>
        </w:rPr>
        <w:t>Visual Gesture Builder</w:t>
      </w:r>
      <w:r w:rsidR="00896E0E">
        <w:t xml:space="preserve">, tel que vu au chapitre </w:t>
      </w:r>
      <w:r w:rsidR="0059301E">
        <w:fldChar w:fldCharType="begin"/>
      </w:r>
      <w:r w:rsidR="0059301E">
        <w:instrText xml:space="preserve"> REF _Ref421003450 \r \h </w:instrText>
      </w:r>
      <w:r w:rsidR="0059301E">
        <w:fldChar w:fldCharType="separate"/>
      </w:r>
      <w:r w:rsidR="0059301E">
        <w:t>5.4</w:t>
      </w:r>
      <w:r w:rsidR="0059301E">
        <w:fldChar w:fldCharType="end"/>
      </w:r>
      <w:r w:rsidR="0059301E">
        <w:t xml:space="preserve">, en page </w:t>
      </w:r>
      <w:r w:rsidR="0059301E">
        <w:fldChar w:fldCharType="begin"/>
      </w:r>
      <w:r w:rsidR="0059301E">
        <w:instrText xml:space="preserve"> PAGEREF GestureType \h </w:instrText>
      </w:r>
      <w:r w:rsidR="0059301E">
        <w:fldChar w:fldCharType="separate"/>
      </w:r>
      <w:r w:rsidR="0059301E">
        <w:rPr>
          <w:noProof/>
        </w:rPr>
        <w:t>37</w:t>
      </w:r>
      <w:r w:rsidR="0059301E">
        <w:fldChar w:fldCharType="end"/>
      </w:r>
      <w:r w:rsidR="0059301E">
        <w:t>.</w:t>
      </w:r>
      <w:r w:rsidR="00FE14C9">
        <w:t xml:space="preserve"> Ce dossier et son contenu ne doi</w:t>
      </w:r>
      <w:r w:rsidR="00E445A9">
        <w:t>ven</w:t>
      </w:r>
      <w:r w:rsidR="00FE14C9">
        <w:t xml:space="preserve">t pas </w:t>
      </w:r>
      <w:r w:rsidR="00E445A9">
        <w:t>n’</w:t>
      </w:r>
      <w:r w:rsidR="00FE14C9">
        <w:t>être ni renommé</w:t>
      </w:r>
      <w:r w:rsidR="00E445A9">
        <w:t>s</w:t>
      </w:r>
      <w:r w:rsidR="00FE14C9">
        <w:t xml:space="preserve"> ni modifié</w:t>
      </w:r>
      <w:r w:rsidR="00E445A9">
        <w:t>s</w:t>
      </w:r>
      <w:r w:rsidR="00FE14C9">
        <w:t xml:space="preserve">. Dans le cas contraire, l’API de </w:t>
      </w:r>
      <w:r w:rsidR="00FE14C9">
        <w:rPr>
          <w:i/>
        </w:rPr>
        <w:t>Visual Gesture Builder</w:t>
      </w:r>
      <w:r w:rsidR="00FE14C9">
        <w:t xml:space="preserve"> ne sera pas capable de détecter les mouvements.</w:t>
      </w:r>
      <w:r w:rsidR="002C0A73">
        <w:br/>
        <w:t xml:space="preserve">Le fichier </w:t>
      </w:r>
      <w:r w:rsidR="002C0A73">
        <w:rPr>
          <w:i/>
        </w:rPr>
        <w:t>GestureDetector.cs</w:t>
      </w:r>
      <w:r w:rsidR="002C0A73">
        <w:t xml:space="preserve"> contient la classe correspondante telle que décrite au chapitre </w:t>
      </w:r>
      <w:r w:rsidR="0021322C">
        <w:fldChar w:fldCharType="begin"/>
      </w:r>
      <w:r w:rsidR="0021322C">
        <w:instrText xml:space="preserve"> REF _Ref421003623 \r \h </w:instrText>
      </w:r>
      <w:r w:rsidR="0021322C">
        <w:fldChar w:fldCharType="separate"/>
      </w:r>
      <w:r w:rsidR="0021322C">
        <w:t>5.5</w:t>
      </w:r>
      <w:r w:rsidR="0021322C">
        <w:fldChar w:fldCharType="end"/>
      </w:r>
      <w:r w:rsidR="0021322C">
        <w:t xml:space="preserve">, en page </w:t>
      </w:r>
      <w:r w:rsidR="0021322C">
        <w:fldChar w:fldCharType="begin"/>
      </w:r>
      <w:r w:rsidR="0021322C">
        <w:instrText xml:space="preserve"> PAGEREF _Ref420936266 \h </w:instrText>
      </w:r>
      <w:r w:rsidR="0021322C">
        <w:fldChar w:fldCharType="separate"/>
      </w:r>
      <w:r w:rsidR="0021322C">
        <w:rPr>
          <w:noProof/>
        </w:rPr>
        <w:t>42</w:t>
      </w:r>
      <w:r w:rsidR="0021322C">
        <w:fldChar w:fldCharType="end"/>
      </w:r>
      <w:r w:rsidR="0021322C">
        <w:t>.</w:t>
      </w:r>
      <w:r w:rsidR="008B030F">
        <w:br/>
      </w:r>
      <w:r w:rsidR="007144B0">
        <w:t xml:space="preserve">Le fichier </w:t>
      </w:r>
      <w:r w:rsidR="007144B0">
        <w:rPr>
          <w:i/>
        </w:rPr>
        <w:t>SwitchKinect.gbd</w:t>
      </w:r>
      <w:r w:rsidR="00335DDC">
        <w:t xml:space="preserve"> est une base de données de mouvement tel que décrit au chapitre </w:t>
      </w:r>
      <w:r w:rsidR="0038330F">
        <w:fldChar w:fldCharType="begin"/>
      </w:r>
      <w:r w:rsidR="0038330F">
        <w:instrText xml:space="preserve"> REF _Ref421003623 \r \h </w:instrText>
      </w:r>
      <w:r w:rsidR="0038330F">
        <w:fldChar w:fldCharType="separate"/>
      </w:r>
      <w:r w:rsidR="0038330F">
        <w:t>5.5</w:t>
      </w:r>
      <w:r w:rsidR="0038330F">
        <w:fldChar w:fldCharType="end"/>
      </w:r>
      <w:r w:rsidR="0038330F">
        <w:t xml:space="preserve">. </w:t>
      </w:r>
      <w:r w:rsidR="0049041A">
        <w:t>Il contient les gestes que</w:t>
      </w:r>
      <w:r w:rsidR="00220615">
        <w:t xml:space="preserve"> l’API</w:t>
      </w:r>
      <w:r w:rsidR="000E0EDE">
        <w:t xml:space="preserve"> de</w:t>
      </w:r>
      <w:r w:rsidR="0049041A">
        <w:t xml:space="preserve"> </w:t>
      </w:r>
      <w:r w:rsidR="0049041A">
        <w:rPr>
          <w:i/>
        </w:rPr>
        <w:t xml:space="preserve">Kinect </w:t>
      </w:r>
      <w:r w:rsidR="0049041A">
        <w:t>devra détecter</w:t>
      </w:r>
      <w:r w:rsidR="00D61AAE">
        <w:t>.</w:t>
      </w:r>
    </w:p>
    <w:p w14:paraId="43A9AAD0" w14:textId="44A1B51D" w:rsidR="00932492" w:rsidRPr="00CE0CCC" w:rsidRDefault="00F3411C" w:rsidP="00932492">
      <w:pPr>
        <w:pStyle w:val="Titre3"/>
      </w:pPr>
      <w:bookmarkStart w:id="143" w:name="_Toc421258526"/>
      <w:r>
        <w:lastRenderedPageBreak/>
        <w:t>Le déploiement d’</w:t>
      </w:r>
      <w:r w:rsidR="00E445A9">
        <w:t xml:space="preserve">ADP </w:t>
      </w:r>
      <w:r>
        <w:t>in Office</w:t>
      </w:r>
      <w:bookmarkEnd w:id="143"/>
    </w:p>
    <w:p w14:paraId="5F0ACBD2" w14:textId="6E520547" w:rsidR="00A30D95" w:rsidRDefault="00A30D95" w:rsidP="000A1C50">
      <w:pPr>
        <w:keepNext/>
      </w:pPr>
      <w:r>
        <w:t>Ci-dessous, les principales</w:t>
      </w:r>
      <w:r w:rsidR="00466574">
        <w:t xml:space="preserve"> étapes</w:t>
      </w:r>
      <w:r>
        <w:t xml:space="preserve"> de l’ajout d</w:t>
      </w:r>
      <w:r w:rsidR="00E445A9">
        <w:t xml:space="preserve">e 1 ADP </w:t>
      </w:r>
      <w:r>
        <w:t xml:space="preserve">in à un logiciel Office </w:t>
      </w:r>
      <w:r w:rsidR="008B0B90">
        <w:t xml:space="preserve">sont </w:t>
      </w:r>
      <w:r w:rsidR="001916C0">
        <w:t>vulgairement</w:t>
      </w:r>
      <w:r w:rsidR="00E937F6">
        <w:t xml:space="preserve"> </w:t>
      </w:r>
      <w:r>
        <w:t xml:space="preserve"> décrit</w:t>
      </w:r>
      <w:r w:rsidR="00E445A9">
        <w:t>e</w:t>
      </w:r>
      <w:r w:rsidR="004E6062">
        <w:t>s</w:t>
      </w:r>
      <w:r>
        <w:t> :</w:t>
      </w:r>
    </w:p>
    <w:p w14:paraId="3C3A2476" w14:textId="5A90FDB6" w:rsidR="00A30D95" w:rsidRPr="000A1C50" w:rsidRDefault="00F14EC0" w:rsidP="00E70EAF">
      <w:pPr>
        <w:pStyle w:val="Paragraphedeliste"/>
        <w:keepNext/>
        <w:numPr>
          <w:ilvl w:val="0"/>
          <w:numId w:val="26"/>
        </w:numPr>
      </w:pPr>
      <w:r w:rsidRPr="00F14EC0">
        <w:rPr>
          <w:b/>
        </w:rPr>
        <w:t>Compilation de l’</w:t>
      </w:r>
      <w:r w:rsidR="00E445A9">
        <w:rPr>
          <w:b/>
        </w:rPr>
        <w:t xml:space="preserve">ADP </w:t>
      </w:r>
      <w:r w:rsidRPr="00F14EC0">
        <w:rPr>
          <w:b/>
        </w:rPr>
        <w:t>in </w:t>
      </w:r>
      <w:r>
        <w:t xml:space="preserve">: </w:t>
      </w:r>
      <w:r w:rsidR="00EC07F6">
        <w:t xml:space="preserve">on le trouve maintenant sous forme de fichiers </w:t>
      </w:r>
      <w:r w:rsidR="00EC07F6">
        <w:rPr>
          <w:i/>
        </w:rPr>
        <w:t>.dll</w:t>
      </w:r>
      <w:r w:rsidR="0059197E">
        <w:t>.</w:t>
      </w:r>
    </w:p>
    <w:p w14:paraId="1D958F4C" w14:textId="5A3D2B4D" w:rsidR="000A1C50" w:rsidRDefault="00E129AF" w:rsidP="00E70EAF">
      <w:pPr>
        <w:pStyle w:val="Paragraphedeliste"/>
        <w:keepNext/>
        <w:numPr>
          <w:ilvl w:val="0"/>
          <w:numId w:val="26"/>
        </w:numPr>
      </w:pPr>
      <w:r>
        <w:rPr>
          <w:b/>
        </w:rPr>
        <w:t>Ajout d’une clé de registre </w:t>
      </w:r>
      <w:r>
        <w:t>: une clé indiquant le chemin de l’</w:t>
      </w:r>
      <w:r w:rsidR="00E445A9">
        <w:t xml:space="preserve">ADP </w:t>
      </w:r>
      <w:r w:rsidR="007378CE">
        <w:t xml:space="preserve">in Office est ajoutée. </w:t>
      </w:r>
      <w:r w:rsidR="0053343A">
        <w:t xml:space="preserve">Par exemple, dans ce projet, </w:t>
      </w:r>
      <w:r w:rsidR="007E02D3">
        <w:t>on trouve la clé</w:t>
      </w:r>
      <w:r w:rsidR="00E3710E">
        <w:t xml:space="preserve"> : </w:t>
      </w:r>
      <w:r w:rsidR="00E3710E" w:rsidRPr="0059197E">
        <w:rPr>
          <w:i/>
        </w:rPr>
        <w:t>HKEY_CURRENT_USER\Software\Microsoft\Office\PowerPoint\Addins\PowerPointKinect</w:t>
      </w:r>
      <w:r w:rsidR="0059197E">
        <w:t xml:space="preserve">, dont la valeur </w:t>
      </w:r>
      <w:r w:rsidR="0059197E">
        <w:rPr>
          <w:i/>
        </w:rPr>
        <w:t>Manifest</w:t>
      </w:r>
      <w:r w:rsidR="0059197E">
        <w:t xml:space="preserve"> pointe vers les fichiers </w:t>
      </w:r>
      <w:r w:rsidR="00685957">
        <w:t>compilés.</w:t>
      </w:r>
    </w:p>
    <w:p w14:paraId="0DA71494" w14:textId="2D3D0B7C" w:rsidR="00C75C2A" w:rsidRPr="008B7DEC" w:rsidRDefault="00685957" w:rsidP="00E70EAF">
      <w:pPr>
        <w:pStyle w:val="Paragraphedeliste"/>
        <w:keepNext/>
        <w:numPr>
          <w:ilvl w:val="0"/>
          <w:numId w:val="26"/>
        </w:numPr>
      </w:pPr>
      <w:r>
        <w:rPr>
          <w:b/>
        </w:rPr>
        <w:t>Chargement de l’</w:t>
      </w:r>
      <w:r w:rsidR="00E445A9">
        <w:rPr>
          <w:b/>
        </w:rPr>
        <w:t xml:space="preserve">ADP </w:t>
      </w:r>
      <w:r>
        <w:rPr>
          <w:b/>
        </w:rPr>
        <w:t>in </w:t>
      </w:r>
      <w:r>
        <w:t>: a</w:t>
      </w:r>
      <w:r w:rsidR="00C412EE">
        <w:t xml:space="preserve">u démarrage de </w:t>
      </w:r>
      <w:r w:rsidR="00C412EE">
        <w:rPr>
          <w:i/>
        </w:rPr>
        <w:t>PowerPoint</w:t>
      </w:r>
      <w:r w:rsidR="00D8504F">
        <w:t>, cette clé est lue et charge l’</w:t>
      </w:r>
      <w:r w:rsidR="00E445A9">
        <w:t xml:space="preserve">ADP </w:t>
      </w:r>
      <w:r w:rsidR="00D8504F">
        <w:t xml:space="preserve">in. </w:t>
      </w:r>
      <w:r w:rsidR="000A0E1D">
        <w:t>Pour ce faire, chaque fichier</w:t>
      </w:r>
      <w:r w:rsidR="00D8504F">
        <w:t xml:space="preserve"> </w:t>
      </w:r>
      <w:r w:rsidR="00D8504F">
        <w:rPr>
          <w:i/>
        </w:rPr>
        <w:t>dll</w:t>
      </w:r>
      <w:r w:rsidR="00B034C5">
        <w:t xml:space="preserve"> </w:t>
      </w:r>
      <w:r w:rsidR="000A0E1D">
        <w:t>est</w:t>
      </w:r>
      <w:r w:rsidR="00B034C5">
        <w:t xml:space="preserve"> copié </w:t>
      </w:r>
      <w:r w:rsidR="008B62E5">
        <w:t xml:space="preserve">dans des sous-dossiers, qu’on peut trouver dans </w:t>
      </w:r>
      <w:r w:rsidR="008B62E5" w:rsidRPr="008B62E5">
        <w:rPr>
          <w:i/>
          <w:lang w:val="fr-FR"/>
        </w:rPr>
        <w:t>%localappdata%</w:t>
      </w:r>
      <w:r w:rsidR="008B62E5">
        <w:rPr>
          <w:rStyle w:val="Appelnotedebasdep"/>
          <w:i/>
          <w:lang w:val="fr-FR"/>
        </w:rPr>
        <w:footnoteReference w:id="12"/>
      </w:r>
      <w:r w:rsidR="008B62E5" w:rsidRPr="008B62E5">
        <w:rPr>
          <w:i/>
          <w:lang w:val="fr-FR"/>
        </w:rPr>
        <w:t>\assembl</w:t>
      </w:r>
      <w:r w:rsidR="00E445A9">
        <w:rPr>
          <w:i/>
          <w:lang w:val="fr-FR"/>
        </w:rPr>
        <w:t>ée</w:t>
      </w:r>
      <w:r w:rsidR="008B62E5" w:rsidRPr="008B62E5">
        <w:rPr>
          <w:i/>
          <w:lang w:val="fr-FR"/>
        </w:rPr>
        <w:t>\dl3</w:t>
      </w:r>
      <w:r w:rsidR="00FB0F81">
        <w:rPr>
          <w:lang w:val="fr-FR"/>
        </w:rPr>
        <w:t xml:space="preserve"> et charge ceux-ci en mémoire.</w:t>
      </w:r>
    </w:p>
    <w:p w14:paraId="5DCD2D8F" w14:textId="19EE6173" w:rsidR="008B7DEC" w:rsidRPr="006148BD" w:rsidRDefault="008B7DEC" w:rsidP="008B7DEC">
      <w:pPr>
        <w:keepNext/>
      </w:pPr>
      <w:r>
        <w:t xml:space="preserve">Les fichiers </w:t>
      </w:r>
      <w:r w:rsidRPr="008B7DEC">
        <w:rPr>
          <w:i/>
        </w:rPr>
        <w:t>.dll</w:t>
      </w:r>
      <w:r>
        <w:t xml:space="preserve"> dans le dossier </w:t>
      </w:r>
      <w:r w:rsidRPr="008B7DEC">
        <w:rPr>
          <w:i/>
        </w:rPr>
        <w:t>dl3</w:t>
      </w:r>
      <w:r>
        <w:t xml:space="preserve"> sont isolés les uns des autres, ce qui </w:t>
      </w:r>
      <w:r w:rsidR="009171AE">
        <w:t xml:space="preserve">pose problème pour l’implémentation de </w:t>
      </w:r>
      <w:r w:rsidR="009171AE">
        <w:rPr>
          <w:i/>
        </w:rPr>
        <w:t>Kinect</w:t>
      </w:r>
      <w:r w:rsidR="009171AE">
        <w:t xml:space="preserve"> dans PowerPoint</w:t>
      </w:r>
      <w:r w:rsidR="006148BD">
        <w:t xml:space="preserve">. En effet, le dossier </w:t>
      </w:r>
      <w:r w:rsidR="006148BD">
        <w:rPr>
          <w:i/>
        </w:rPr>
        <w:t>vbtechs</w:t>
      </w:r>
      <w:r w:rsidR="006148BD">
        <w:t xml:space="preserve"> en devient inaccessible.</w:t>
      </w:r>
    </w:p>
    <w:p w14:paraId="23599ED8" w14:textId="77777777" w:rsidR="00A66E6F" w:rsidRPr="00A66E6F" w:rsidRDefault="00A66E6F" w:rsidP="008B7DEC">
      <w:pPr>
        <w:pStyle w:val="Instruction"/>
        <w:rPr>
          <w:i/>
        </w:rPr>
      </w:pPr>
      <w:r>
        <w:t xml:space="preserve">Ouvrir le fichier </w:t>
      </w:r>
      <w:r>
        <w:rPr>
          <w:i/>
        </w:rPr>
        <w:t>KinectPowerPoint.cs</w:t>
      </w:r>
    </w:p>
    <w:p w14:paraId="402F7A6B" w14:textId="77777777" w:rsidR="00B113B1" w:rsidRDefault="00B113B1" w:rsidP="008B7DEC">
      <w:pPr>
        <w:pStyle w:val="Instruction"/>
        <w:rPr>
          <w:i/>
        </w:rPr>
      </w:pPr>
      <w:r>
        <w:t xml:space="preserve">Observer la méthode </w:t>
      </w:r>
      <w:r w:rsidRPr="00B113B1">
        <w:rPr>
          <w:i/>
        </w:rPr>
        <w:t>initProjectFiles()</w:t>
      </w:r>
    </w:p>
    <w:p w14:paraId="78782C51" w14:textId="22DDC142" w:rsidR="00E70BDD" w:rsidRPr="00BC56C8" w:rsidRDefault="008A29BF" w:rsidP="00E70BDD">
      <w:r>
        <w:t>Cette méthode permet de résoudre ce</w:t>
      </w:r>
      <w:r w:rsidR="007275DC">
        <w:t>t</w:t>
      </w:r>
      <w:r w:rsidR="00AD3B50">
        <w:t>t</w:t>
      </w:r>
      <w:r w:rsidR="007275DC">
        <w:t>e</w:t>
      </w:r>
      <w:r>
        <w:t xml:space="preserve"> </w:t>
      </w:r>
      <w:r w:rsidR="00AD3B50">
        <w:t>difficulté</w:t>
      </w:r>
      <w:r>
        <w:t xml:space="preserve">. </w:t>
      </w:r>
      <w:r w:rsidR="007275DC">
        <w:t>Elle est appelée au démarrage de l’applicatio</w:t>
      </w:r>
      <w:r w:rsidR="00BF403D">
        <w:t>n et copie les fichiers nécessaires</w:t>
      </w:r>
      <w:r w:rsidR="005C4A17">
        <w:t xml:space="preserve"> au bon emplacement</w:t>
      </w:r>
      <w:r w:rsidR="00BF403D">
        <w:t xml:space="preserve"> </w:t>
      </w:r>
      <w:r w:rsidR="009C6BFC">
        <w:t xml:space="preserve">pour </w:t>
      </w:r>
      <w:r w:rsidR="000B174F">
        <w:t>que l’</w:t>
      </w:r>
      <w:r w:rsidR="00E445A9">
        <w:t xml:space="preserve">ADP </w:t>
      </w:r>
      <w:r w:rsidR="000B174F">
        <w:t xml:space="preserve">in </w:t>
      </w:r>
      <w:r w:rsidR="009172DC">
        <w:t>puisse détecter des mouvements.</w:t>
      </w:r>
      <w:r w:rsidR="000A4EDC">
        <w:t xml:space="preserve"> Elle doit être laissée tel</w:t>
      </w:r>
      <w:r w:rsidR="00272339">
        <w:t>le</w:t>
      </w:r>
      <w:r w:rsidR="000A4EDC">
        <w:t xml:space="preserve"> quel</w:t>
      </w:r>
      <w:r w:rsidR="00272339">
        <w:t>le</w:t>
      </w:r>
      <w:r w:rsidR="000A4EDC">
        <w:t>.</w:t>
      </w:r>
      <w:r w:rsidR="00BC56C8">
        <w:br/>
        <w:t xml:space="preserve">Elle définit aussi la </w:t>
      </w:r>
      <w:r w:rsidR="00B367F6">
        <w:t>chaine de caractère</w:t>
      </w:r>
      <w:r w:rsidR="00BC56C8">
        <w:t xml:space="preserve"> </w:t>
      </w:r>
      <w:r w:rsidR="00BC56C8">
        <w:rPr>
          <w:i/>
        </w:rPr>
        <w:t>this.originalPath</w:t>
      </w:r>
      <w:r w:rsidR="00BC56C8">
        <w:t xml:space="preserve">, qui </w:t>
      </w:r>
      <w:r w:rsidR="00A3650E">
        <w:t>détermine</w:t>
      </w:r>
      <w:r w:rsidR="00BC56C8">
        <w:t xml:space="preserve"> le chemin du dossier contenant les fichiers originaux</w:t>
      </w:r>
      <w:r w:rsidR="00D6606D">
        <w:t>, soit</w:t>
      </w:r>
      <w:r w:rsidR="00771AAA">
        <w:t xml:space="preserve"> </w:t>
      </w:r>
      <w:r w:rsidR="001F6FE3">
        <w:t>l’emplacement des</w:t>
      </w:r>
      <w:r w:rsidR="00771AAA">
        <w:t xml:space="preserve"> fichiers </w:t>
      </w:r>
      <w:r w:rsidR="001F6FE3">
        <w:t xml:space="preserve">non situé dans </w:t>
      </w:r>
      <w:r w:rsidR="001F6FE3" w:rsidRPr="00236558">
        <w:rPr>
          <w:i/>
        </w:rPr>
        <w:t>%localappdata%</w:t>
      </w:r>
      <w:r w:rsidR="00174940">
        <w:t xml:space="preserve">. </w:t>
      </w:r>
      <w:r w:rsidR="00E17EFA">
        <w:t>On y trouve donc tous</w:t>
      </w:r>
      <w:r w:rsidR="00027DDB">
        <w:t xml:space="preserve"> </w:t>
      </w:r>
      <w:r w:rsidR="00E73D08">
        <w:t xml:space="preserve">les fichiers qui sont inclus dans le projet. </w:t>
      </w:r>
    </w:p>
    <w:p w14:paraId="35490A46" w14:textId="63C6B2C4" w:rsidR="00E70BDD" w:rsidRPr="008B7DEC" w:rsidRDefault="007343D9" w:rsidP="00E70BDD">
      <w:r w:rsidRPr="00F07D9B">
        <w:rPr>
          <w:rStyle w:val="Emphaseple"/>
        </w:rPr>
        <w:t>Au vu du niveau de difficulté, c</w:t>
      </w:r>
      <w:r w:rsidR="0016105D" w:rsidRPr="00F07D9B">
        <w:rPr>
          <w:rStyle w:val="Emphaseple"/>
        </w:rPr>
        <w:t xml:space="preserve">ette méthode n’est pas décrite davantage ici. </w:t>
      </w:r>
      <w:r w:rsidRPr="00F07D9B">
        <w:rPr>
          <w:rStyle w:val="Emphaseple"/>
        </w:rPr>
        <w:t>Pour plus d’information sur son f</w:t>
      </w:r>
      <w:r w:rsidR="00F07D9B" w:rsidRPr="00F07D9B">
        <w:rPr>
          <w:rStyle w:val="Emphaseple"/>
        </w:rPr>
        <w:t>onctionnement, se référer au code source commenté fourni.</w:t>
      </w:r>
    </w:p>
    <w:p w14:paraId="4E1BFA2B" w14:textId="77777777" w:rsidR="000E5739" w:rsidRDefault="00742FB0" w:rsidP="00742FB0">
      <w:pPr>
        <w:pStyle w:val="Titre2"/>
        <w:rPr>
          <w:lang w:eastAsia="fr-CH"/>
        </w:rPr>
      </w:pPr>
      <w:bookmarkStart w:id="144" w:name="_Toc421258527"/>
      <w:r>
        <w:rPr>
          <w:lang w:eastAsia="fr-CH"/>
        </w:rPr>
        <w:t>Développement et conseils</w:t>
      </w:r>
      <w:bookmarkEnd w:id="144"/>
    </w:p>
    <w:p w14:paraId="22591C30" w14:textId="77777777" w:rsidR="00136649" w:rsidRPr="006A1AD6" w:rsidRDefault="00136649" w:rsidP="00136649">
      <w:pPr>
        <w:pStyle w:val="Instruction"/>
      </w:pPr>
      <w:r>
        <w:t>Ouvrir le projet si ce n’est pas déjà fait</w:t>
      </w:r>
    </w:p>
    <w:p w14:paraId="4F9B2BBD" w14:textId="77777777" w:rsidR="00136649" w:rsidRDefault="00136649" w:rsidP="00136649">
      <w:r>
        <w:t xml:space="preserve">Dans ce sous-chapitre, il sera décrit comment débuter le projet, quelques points supplémentaires qui aideront au développement, ainsi que quelques pistes d’algorithme. </w:t>
      </w:r>
    </w:p>
    <w:p w14:paraId="0EE9C462" w14:textId="77777777" w:rsidR="00B22D4B" w:rsidRDefault="00B22D4B" w:rsidP="00B22D4B">
      <w:pPr>
        <w:pStyle w:val="Titre3"/>
      </w:pPr>
      <w:bookmarkStart w:id="145" w:name="_Toc421258528"/>
      <w:r>
        <w:lastRenderedPageBreak/>
        <w:t>Commencer le projet</w:t>
      </w:r>
      <w:bookmarkEnd w:id="145"/>
    </w:p>
    <w:p w14:paraId="391FAB75" w14:textId="77777777" w:rsidR="00B22D4B" w:rsidRDefault="00B22D4B" w:rsidP="00B22D4B">
      <w:pPr>
        <w:pStyle w:val="Instruction"/>
      </w:pPr>
      <w:r>
        <w:t xml:space="preserve">Ouvrir la page </w:t>
      </w:r>
      <w:r w:rsidR="00892D86">
        <w:rPr>
          <w:i/>
        </w:rPr>
        <w:t>KinectPowerPoint.cs</w:t>
      </w:r>
    </w:p>
    <w:p w14:paraId="0F0188C4" w14:textId="77777777" w:rsidR="00AD572F" w:rsidRDefault="00475BF5" w:rsidP="00892D86">
      <w:pPr>
        <w:rPr>
          <w:lang w:eastAsia="fr-CH"/>
        </w:rPr>
      </w:pPr>
      <w:r>
        <w:rPr>
          <w:lang w:eastAsia="fr-CH"/>
        </w:rPr>
        <w:t>C’est dans cette classe uniquement qu’</w:t>
      </w:r>
      <w:r w:rsidR="0035086F">
        <w:rPr>
          <w:lang w:eastAsia="fr-CH"/>
        </w:rPr>
        <w:t xml:space="preserve">il faudra ajouter des lignes </w:t>
      </w:r>
      <w:r w:rsidR="00F46F14">
        <w:rPr>
          <w:lang w:eastAsia="fr-CH"/>
        </w:rPr>
        <w:t xml:space="preserve">pour intégrer la détection de mouvement. </w:t>
      </w:r>
      <w:r w:rsidR="0035086F">
        <w:rPr>
          <w:lang w:eastAsia="fr-CH"/>
        </w:rPr>
        <w:t xml:space="preserve"> </w:t>
      </w:r>
    </w:p>
    <w:p w14:paraId="48E871D6" w14:textId="77777777" w:rsidR="00D61647" w:rsidRDefault="00AD21F3" w:rsidP="00BA19BD">
      <w:pPr>
        <w:pStyle w:val="Instruction"/>
        <w:rPr>
          <w:lang w:eastAsia="fr-CH"/>
        </w:rPr>
      </w:pPr>
      <w:r>
        <w:rPr>
          <w:lang w:eastAsia="fr-CH"/>
        </w:rPr>
        <w:t xml:space="preserve">Observer les initialisations de variable </w:t>
      </w:r>
      <w:r w:rsidR="00BA19BD">
        <w:rPr>
          <w:lang w:eastAsia="fr-CH"/>
        </w:rPr>
        <w:t>en début de fichier</w:t>
      </w:r>
    </w:p>
    <w:p w14:paraId="18640625" w14:textId="77777777" w:rsidR="00E0253A" w:rsidRDefault="007971FD" w:rsidP="00A9537B">
      <w:pPr>
        <w:rPr>
          <w:lang w:eastAsia="fr-CH"/>
        </w:rPr>
      </w:pPr>
      <w:r>
        <w:rPr>
          <w:lang w:eastAsia="fr-CH"/>
        </w:rPr>
        <w:t>On y trouve, notamment</w:t>
      </w:r>
      <w:r w:rsidR="00E55367">
        <w:rPr>
          <w:lang w:eastAsia="fr-CH"/>
        </w:rPr>
        <w:t>, les lignes suivantes :</w:t>
      </w:r>
    </w:p>
    <w:p w14:paraId="504C8664" w14:textId="77777777" w:rsidR="00E55367" w:rsidRPr="00E55367" w:rsidRDefault="00E55367" w:rsidP="00E55367">
      <w:pPr>
        <w:pStyle w:val="Code"/>
        <w:rPr>
          <w:noProof w:val="0"/>
          <w:color w:val="008000"/>
          <w:szCs w:val="16"/>
          <w:highlight w:val="white"/>
        </w:rPr>
      </w:pPr>
      <w:r w:rsidRPr="00E55367">
        <w:rPr>
          <w:noProof w:val="0"/>
          <w:color w:val="008000"/>
          <w:szCs w:val="16"/>
          <w:highlight w:val="white"/>
        </w:rPr>
        <w:t>//-----Reconnaissance des corps-----------------------------------------</w:t>
      </w:r>
    </w:p>
    <w:p w14:paraId="22CC9913" w14:textId="77777777" w:rsidR="00E55367" w:rsidRPr="00E55367" w:rsidRDefault="00E55367" w:rsidP="00E55367">
      <w:pPr>
        <w:pStyle w:val="Code"/>
        <w:rPr>
          <w:color w:val="000000"/>
          <w:highlight w:val="white"/>
        </w:rPr>
      </w:pPr>
      <w:r w:rsidRPr="00E55367">
        <w:rPr>
          <w:color w:val="0000FF"/>
          <w:highlight w:val="white"/>
        </w:rPr>
        <w:t>private</w:t>
      </w:r>
      <w:r w:rsidRPr="00E55367">
        <w:rPr>
          <w:color w:val="000000"/>
          <w:highlight w:val="white"/>
        </w:rPr>
        <w:t xml:space="preserve"> </w:t>
      </w:r>
      <w:r w:rsidRPr="00E55367">
        <w:rPr>
          <w:color w:val="2B91AF"/>
          <w:highlight w:val="white"/>
        </w:rPr>
        <w:t>BodyFrameReader</w:t>
      </w:r>
      <w:r w:rsidRPr="00E55367">
        <w:rPr>
          <w:color w:val="000000"/>
          <w:highlight w:val="white"/>
        </w:rPr>
        <w:t xml:space="preserve"> bodyReader { </w:t>
      </w:r>
      <w:r w:rsidRPr="00E55367">
        <w:rPr>
          <w:color w:val="0000FF"/>
          <w:highlight w:val="white"/>
        </w:rPr>
        <w:t>get</w:t>
      </w:r>
      <w:r w:rsidRPr="00E55367">
        <w:rPr>
          <w:color w:val="000000"/>
          <w:highlight w:val="white"/>
        </w:rPr>
        <w:t xml:space="preserve">; </w:t>
      </w:r>
      <w:r w:rsidRPr="00E55367">
        <w:rPr>
          <w:color w:val="0000FF"/>
          <w:highlight w:val="white"/>
        </w:rPr>
        <w:t>set</w:t>
      </w:r>
      <w:r w:rsidRPr="00E55367">
        <w:rPr>
          <w:color w:val="000000"/>
          <w:highlight w:val="white"/>
        </w:rPr>
        <w:t>; }</w:t>
      </w:r>
    </w:p>
    <w:p w14:paraId="1E193337" w14:textId="77777777" w:rsidR="00E55367" w:rsidRPr="00E55367" w:rsidRDefault="00E55367" w:rsidP="00E55367">
      <w:pPr>
        <w:pStyle w:val="Code"/>
        <w:rPr>
          <w:color w:val="000000"/>
          <w:highlight w:val="white"/>
        </w:rPr>
      </w:pPr>
      <w:r w:rsidRPr="00E55367">
        <w:rPr>
          <w:color w:val="0000FF"/>
          <w:highlight w:val="white"/>
        </w:rPr>
        <w:t>private</w:t>
      </w:r>
      <w:r w:rsidRPr="00E55367">
        <w:rPr>
          <w:color w:val="000000"/>
          <w:highlight w:val="white"/>
        </w:rPr>
        <w:t xml:space="preserve"> </w:t>
      </w:r>
      <w:r w:rsidRPr="00E55367">
        <w:rPr>
          <w:color w:val="2B91AF"/>
          <w:highlight w:val="white"/>
        </w:rPr>
        <w:t>IList</w:t>
      </w:r>
      <w:r w:rsidRPr="00E55367">
        <w:rPr>
          <w:color w:val="000000"/>
          <w:highlight w:val="white"/>
        </w:rPr>
        <w:t>&lt;</w:t>
      </w:r>
      <w:r w:rsidRPr="00E55367">
        <w:rPr>
          <w:color w:val="2B91AF"/>
          <w:highlight w:val="white"/>
        </w:rPr>
        <w:t>Body</w:t>
      </w:r>
      <w:r w:rsidRPr="00E55367">
        <w:rPr>
          <w:color w:val="000000"/>
          <w:highlight w:val="white"/>
        </w:rPr>
        <w:t>&gt; bodies;</w:t>
      </w:r>
    </w:p>
    <w:p w14:paraId="47CE7921" w14:textId="77777777" w:rsidR="00E55367" w:rsidRPr="00E55367" w:rsidRDefault="00E55367" w:rsidP="00E55367">
      <w:pPr>
        <w:pStyle w:val="Code"/>
      </w:pPr>
      <w:r w:rsidRPr="00E55367">
        <w:rPr>
          <w:color w:val="0000FF"/>
          <w:highlight w:val="white"/>
        </w:rPr>
        <w:t>private</w:t>
      </w:r>
      <w:r w:rsidRPr="00E55367">
        <w:rPr>
          <w:color w:val="000000"/>
          <w:highlight w:val="white"/>
        </w:rPr>
        <w:t xml:space="preserve"> </w:t>
      </w:r>
      <w:r w:rsidRPr="00E55367">
        <w:rPr>
          <w:color w:val="2B91AF"/>
          <w:highlight w:val="white"/>
        </w:rPr>
        <w:t>IList</w:t>
      </w:r>
      <w:r w:rsidRPr="00E55367">
        <w:rPr>
          <w:color w:val="000000"/>
          <w:highlight w:val="white"/>
        </w:rPr>
        <w:t>&lt;</w:t>
      </w:r>
      <w:r w:rsidRPr="00E55367">
        <w:rPr>
          <w:color w:val="2B91AF"/>
          <w:highlight w:val="white"/>
        </w:rPr>
        <w:t>GestureDetector</w:t>
      </w:r>
      <w:r w:rsidRPr="00E55367">
        <w:rPr>
          <w:color w:val="000000"/>
          <w:highlight w:val="white"/>
        </w:rPr>
        <w:t>&gt; bodiesDetectors;</w:t>
      </w:r>
    </w:p>
    <w:p w14:paraId="5709D103" w14:textId="18DE99C7" w:rsidR="00336432" w:rsidRPr="00A9031E" w:rsidRDefault="00336432" w:rsidP="00336432">
      <w:r>
        <w:t xml:space="preserve">Le </w:t>
      </w:r>
      <w:r w:rsidR="00E445A9">
        <w:rPr>
          <w:i/>
        </w:rPr>
        <w:t>l</w:t>
      </w:r>
      <w:r>
        <w:rPr>
          <w:i/>
        </w:rPr>
        <w:t>eader bodyReader</w:t>
      </w:r>
      <w:r>
        <w:t xml:space="preserve"> permet de lire les données de la source </w:t>
      </w:r>
      <w:r w:rsidRPr="00B25CAA">
        <w:rPr>
          <w:i/>
        </w:rPr>
        <w:t>BodyFrameSource</w:t>
      </w:r>
      <w:r>
        <w:t xml:space="preserve">. Son instanciation sera abordée un peu plus loin dans ce chapitre </w:t>
      </w:r>
    </w:p>
    <w:p w14:paraId="2EA43AC1" w14:textId="4E6365BF" w:rsidR="00D463AA" w:rsidRDefault="00BB5D11" w:rsidP="00A9537B">
      <w:r w:rsidRPr="006B0EE5">
        <w:rPr>
          <w:rStyle w:val="Emphaseple"/>
          <w:i w:val="0"/>
          <w:iCs w:val="0"/>
          <w:color w:val="auto"/>
          <w:lang w:eastAsia="fr-CH"/>
        </w:rPr>
        <w:t xml:space="preserve">La liste </w:t>
      </w:r>
      <w:r w:rsidRPr="006B0EE5">
        <w:rPr>
          <w:rStyle w:val="Emphaseple"/>
          <w:iCs w:val="0"/>
          <w:color w:val="auto"/>
          <w:lang w:eastAsia="fr-CH"/>
        </w:rPr>
        <w:t>bodies</w:t>
      </w:r>
      <w:r>
        <w:t xml:space="preserve"> cor</w:t>
      </w:r>
      <w:r w:rsidR="006B0EE5">
        <w:t xml:space="preserve">respond au tableau de 6 </w:t>
      </w:r>
      <w:r w:rsidR="006B0EE5">
        <w:rPr>
          <w:i/>
        </w:rPr>
        <w:t>bod</w:t>
      </w:r>
      <w:r w:rsidR="00E445A9">
        <w:rPr>
          <w:i/>
        </w:rPr>
        <w:t>ies</w:t>
      </w:r>
      <w:r w:rsidR="006B0EE5">
        <w:rPr>
          <w:i/>
        </w:rPr>
        <w:t xml:space="preserve"> </w:t>
      </w:r>
      <w:r w:rsidR="006B0EE5">
        <w:t xml:space="preserve">tel que vu au chapitre </w:t>
      </w:r>
      <w:r w:rsidR="00667588">
        <w:fldChar w:fldCharType="begin"/>
      </w:r>
      <w:r w:rsidR="00667588">
        <w:instrText xml:space="preserve"> REF _Ref421003623 \r \h </w:instrText>
      </w:r>
      <w:r w:rsidR="00667588">
        <w:fldChar w:fldCharType="separate"/>
      </w:r>
      <w:r w:rsidR="00667588">
        <w:t>5.5</w:t>
      </w:r>
      <w:r w:rsidR="00667588">
        <w:fldChar w:fldCharType="end"/>
      </w:r>
      <w:r w:rsidR="00667588">
        <w:t xml:space="preserve">. </w:t>
      </w:r>
      <w:r w:rsidR="00677339">
        <w:t xml:space="preserve">Le code l’instanciant a déjà été ajouté </w:t>
      </w:r>
      <w:r w:rsidR="008456C2">
        <w:t xml:space="preserve">dans la méthode </w:t>
      </w:r>
      <w:r w:rsidR="008456C2" w:rsidRPr="008456C2">
        <w:rPr>
          <w:i/>
        </w:rPr>
        <w:t>initKinect()</w:t>
      </w:r>
      <w:r w:rsidR="00D463AA">
        <w:t>.</w:t>
      </w:r>
    </w:p>
    <w:p w14:paraId="6D6ECFB5" w14:textId="77777777" w:rsidR="00E70261" w:rsidRDefault="00D463AA" w:rsidP="00A9537B">
      <w:r>
        <w:t xml:space="preserve">La liste </w:t>
      </w:r>
      <w:r>
        <w:rPr>
          <w:i/>
        </w:rPr>
        <w:t>bodiesDetectors</w:t>
      </w:r>
      <w:r w:rsidR="009B796B">
        <w:t xml:space="preserve"> correspond à un tableau de 6 </w:t>
      </w:r>
      <w:r w:rsidR="009B796B">
        <w:rPr>
          <w:i/>
        </w:rPr>
        <w:t>GestureDetector</w:t>
      </w:r>
      <w:r w:rsidR="009B796B">
        <w:t xml:space="preserve">, tel que vu au chapitre </w:t>
      </w:r>
      <w:r w:rsidR="00033951">
        <w:fldChar w:fldCharType="begin"/>
      </w:r>
      <w:r w:rsidR="00033951">
        <w:instrText xml:space="preserve"> REF _Ref421003623 \r \h </w:instrText>
      </w:r>
      <w:r w:rsidR="00033951">
        <w:fldChar w:fldCharType="separate"/>
      </w:r>
      <w:r w:rsidR="00033951">
        <w:t>5.5</w:t>
      </w:r>
      <w:r w:rsidR="00033951">
        <w:fldChar w:fldCharType="end"/>
      </w:r>
      <w:r w:rsidR="00033951">
        <w:t xml:space="preserve"> en page </w:t>
      </w:r>
      <w:r w:rsidR="00033951">
        <w:fldChar w:fldCharType="begin"/>
      </w:r>
      <w:r w:rsidR="00033951">
        <w:instrText xml:space="preserve"> PAGEREF _Ref420936266 \h </w:instrText>
      </w:r>
      <w:r w:rsidR="00033951">
        <w:fldChar w:fldCharType="separate"/>
      </w:r>
      <w:r w:rsidR="00033951">
        <w:rPr>
          <w:noProof/>
        </w:rPr>
        <w:t>42</w:t>
      </w:r>
      <w:r w:rsidR="00033951">
        <w:fldChar w:fldCharType="end"/>
      </w:r>
      <w:r w:rsidR="00033951">
        <w:t>.</w:t>
      </w:r>
      <w:r w:rsidR="00C23EAA">
        <w:t xml:space="preserve"> Il sera nécessaire d’ajouter les instructions </w:t>
      </w:r>
      <w:r w:rsidR="006C5251">
        <w:t xml:space="preserve">ajoutant des nouveaux </w:t>
      </w:r>
      <w:r w:rsidR="006C5251">
        <w:rPr>
          <w:i/>
        </w:rPr>
        <w:t>GestureDetector</w:t>
      </w:r>
      <w:r w:rsidR="00982850">
        <w:rPr>
          <w:i/>
        </w:rPr>
        <w:t> </w:t>
      </w:r>
      <w:r w:rsidR="004A1444">
        <w:t>à ce tableau.</w:t>
      </w:r>
    </w:p>
    <w:p w14:paraId="4F234B8A" w14:textId="77777777" w:rsidR="00BB5D11" w:rsidRPr="00D93881" w:rsidRDefault="00D93881" w:rsidP="00D93881">
      <w:pPr>
        <w:pStyle w:val="Instruction"/>
        <w:rPr>
          <w:rStyle w:val="Emphaseple"/>
          <w:iCs w:val="0"/>
          <w:color w:val="auto"/>
          <w:lang w:eastAsia="fr-CH"/>
        </w:rPr>
      </w:pPr>
      <w:r>
        <w:rPr>
          <w:rStyle w:val="Emphaseple"/>
          <w:i w:val="0"/>
          <w:iCs w:val="0"/>
          <w:color w:val="auto"/>
          <w:lang w:eastAsia="fr-CH"/>
        </w:rPr>
        <w:t xml:space="preserve">Atteindre la méthode </w:t>
      </w:r>
      <w:r w:rsidRPr="00D93881">
        <w:rPr>
          <w:rStyle w:val="Emphaseple"/>
          <w:iCs w:val="0"/>
          <w:color w:val="auto"/>
          <w:lang w:eastAsia="fr-CH"/>
        </w:rPr>
        <w:t>initKinect()</w:t>
      </w:r>
    </w:p>
    <w:p w14:paraId="1815BF7B" w14:textId="77777777" w:rsidR="00BB5D11" w:rsidRDefault="00EF1FC5" w:rsidP="00A9537B">
      <w:pPr>
        <w:rPr>
          <w:rStyle w:val="Emphaseple"/>
          <w:i w:val="0"/>
          <w:iCs w:val="0"/>
          <w:color w:val="auto"/>
          <w:lang w:eastAsia="fr-CH"/>
        </w:rPr>
      </w:pPr>
      <w:r>
        <w:rPr>
          <w:rStyle w:val="Emphaseple"/>
          <w:i w:val="0"/>
          <w:iCs w:val="0"/>
          <w:color w:val="auto"/>
          <w:lang w:eastAsia="fr-CH"/>
        </w:rPr>
        <w:t xml:space="preserve">C’est dans cette méthode qu’il faudra initialiser tout ce qui concerne Kinect. </w:t>
      </w:r>
      <w:r w:rsidR="00062F90">
        <w:rPr>
          <w:rStyle w:val="Emphaseple"/>
          <w:i w:val="0"/>
          <w:iCs w:val="0"/>
          <w:color w:val="auto"/>
          <w:lang w:eastAsia="fr-CH"/>
        </w:rPr>
        <w:t>Elle contient déjà quelques instructions dont certaines ont déjà été vues dans ce tutoriel</w:t>
      </w:r>
      <w:r w:rsidR="00377D8B">
        <w:rPr>
          <w:rStyle w:val="Emphaseple"/>
          <w:i w:val="0"/>
          <w:iCs w:val="0"/>
          <w:color w:val="auto"/>
          <w:lang w:eastAsia="fr-CH"/>
        </w:rPr>
        <w:t>.</w:t>
      </w:r>
    </w:p>
    <w:p w14:paraId="155F9D10" w14:textId="77777777" w:rsidR="00E439BF" w:rsidRDefault="00624C6B" w:rsidP="00CD1150">
      <w:pPr>
        <w:pStyle w:val="Titre3"/>
        <w:rPr>
          <w:rStyle w:val="Emphaseple"/>
          <w:iCs w:val="0"/>
          <w:color w:val="auto"/>
          <w:lang w:eastAsia="fr-CH"/>
        </w:rPr>
      </w:pPr>
      <w:bookmarkStart w:id="146" w:name="_Toc421258529"/>
      <w:r w:rsidRPr="00624C6B">
        <w:rPr>
          <w:rStyle w:val="Emphaseple"/>
          <w:i w:val="0"/>
          <w:iCs w:val="0"/>
          <w:color w:val="auto"/>
          <w:lang w:eastAsia="fr-CH"/>
        </w:rPr>
        <w:t>Récupérer les frames des</w:t>
      </w:r>
      <w:r>
        <w:rPr>
          <w:rStyle w:val="Emphaseple"/>
          <w:iCs w:val="0"/>
          <w:color w:val="auto"/>
          <w:lang w:eastAsia="fr-CH"/>
        </w:rPr>
        <w:t xml:space="preserve"> datasources</w:t>
      </w:r>
      <w:bookmarkEnd w:id="146"/>
    </w:p>
    <w:p w14:paraId="10193E51" w14:textId="77777777" w:rsidR="00210A84" w:rsidRPr="008F4006" w:rsidRDefault="00210A84" w:rsidP="00210A84">
      <w:pPr>
        <w:rPr>
          <w:lang w:eastAsia="fr-CH"/>
        </w:rPr>
      </w:pPr>
      <w:r>
        <w:rPr>
          <w:lang w:eastAsia="fr-CH"/>
        </w:rPr>
        <w:t>Dans cette partie</w:t>
      </w:r>
      <w:r w:rsidR="001641DF">
        <w:rPr>
          <w:lang w:eastAsia="fr-CH"/>
        </w:rPr>
        <w:t>, il sera présent</w:t>
      </w:r>
      <w:r w:rsidR="008F4006">
        <w:rPr>
          <w:lang w:eastAsia="fr-CH"/>
        </w:rPr>
        <w:t xml:space="preserve">é comment utiliser les </w:t>
      </w:r>
      <w:r w:rsidR="008F4006">
        <w:rPr>
          <w:i/>
          <w:lang w:eastAsia="fr-CH"/>
        </w:rPr>
        <w:t>datasources</w:t>
      </w:r>
      <w:r w:rsidR="008F4006">
        <w:rPr>
          <w:lang w:eastAsia="fr-CH"/>
        </w:rPr>
        <w:t xml:space="preserve"> fournies par Kinec</w:t>
      </w:r>
      <w:r w:rsidR="004D6541">
        <w:rPr>
          <w:lang w:eastAsia="fr-CH"/>
        </w:rPr>
        <w:t>t.</w:t>
      </w:r>
    </w:p>
    <w:p w14:paraId="33785230" w14:textId="77777777" w:rsidR="00057E3E" w:rsidRDefault="00057E3E" w:rsidP="00057E3E">
      <w:pPr>
        <w:pStyle w:val="Instruction"/>
        <w:rPr>
          <w:rStyle w:val="Emphaseple"/>
          <w:iCs w:val="0"/>
          <w:color w:val="auto"/>
          <w:lang w:eastAsia="fr-CH"/>
        </w:rPr>
      </w:pPr>
      <w:r>
        <w:rPr>
          <w:rStyle w:val="Emphaseple"/>
          <w:i w:val="0"/>
          <w:iCs w:val="0"/>
          <w:color w:val="auto"/>
          <w:lang w:eastAsia="fr-CH"/>
        </w:rPr>
        <w:t xml:space="preserve">Atteindre la méthode </w:t>
      </w:r>
      <w:r w:rsidRPr="00D93881">
        <w:rPr>
          <w:rStyle w:val="Emphaseple"/>
          <w:iCs w:val="0"/>
          <w:color w:val="auto"/>
          <w:lang w:eastAsia="fr-CH"/>
        </w:rPr>
        <w:t>initKinect()</w:t>
      </w:r>
    </w:p>
    <w:p w14:paraId="29F5CE16" w14:textId="77777777" w:rsidR="00C1245B" w:rsidRDefault="00C1245B" w:rsidP="00057E3E">
      <w:pPr>
        <w:pStyle w:val="Instruction"/>
        <w:rPr>
          <w:rStyle w:val="Emphaseple"/>
          <w:iCs w:val="0"/>
          <w:color w:val="auto"/>
          <w:lang w:eastAsia="fr-CH"/>
        </w:rPr>
      </w:pPr>
      <w:r>
        <w:rPr>
          <w:rStyle w:val="Emphaseple"/>
          <w:iCs w:val="0"/>
          <w:color w:val="auto"/>
          <w:lang w:eastAsia="fr-CH"/>
        </w:rPr>
        <w:t>Compléter la section « </w:t>
      </w:r>
      <w:r w:rsidRPr="00C1245B">
        <w:rPr>
          <w:rStyle w:val="Emphaseple"/>
          <w:iCs w:val="0"/>
          <w:color w:val="auto"/>
          <w:lang w:eastAsia="fr-CH"/>
        </w:rPr>
        <w:t>récupérer les frames de body</w:t>
      </w:r>
      <w:r>
        <w:rPr>
          <w:rStyle w:val="Emphaseple"/>
          <w:iCs w:val="0"/>
          <w:color w:val="auto"/>
          <w:lang w:eastAsia="fr-CH"/>
        </w:rPr>
        <w:t xml:space="preserve"> » </w:t>
      </w:r>
      <w:r w:rsidR="00C275C7" w:rsidRPr="00024549">
        <w:t>de cette méthode</w:t>
      </w:r>
    </w:p>
    <w:p w14:paraId="55EFE2E1" w14:textId="77777777" w:rsidR="0065261D" w:rsidRDefault="005D4118" w:rsidP="0065261D">
      <w:r>
        <w:t>Il faudra remplacer la section suivante dans le code</w:t>
      </w:r>
      <w:r w:rsidR="008137E2">
        <w:t> :</w:t>
      </w:r>
    </w:p>
    <w:p w14:paraId="6EDFB71D" w14:textId="11ACF9A8" w:rsidR="00796408" w:rsidRPr="008404FC" w:rsidRDefault="00796408" w:rsidP="00796408">
      <w:pPr>
        <w:pStyle w:val="Code"/>
        <w:rPr>
          <w:color w:val="008000"/>
          <w:highlight w:val="white"/>
          <w:lang w:val="fr-CH"/>
        </w:rPr>
      </w:pPr>
      <w:r w:rsidRPr="008404FC">
        <w:rPr>
          <w:color w:val="008000"/>
          <w:highlight w:val="white"/>
          <w:lang w:val="fr-CH"/>
        </w:rPr>
        <w:t xml:space="preserve">//******************** </w:t>
      </w:r>
      <w:r w:rsidR="00E445A9">
        <w:rPr>
          <w:color w:val="008000"/>
          <w:highlight w:val="white"/>
          <w:lang w:val="fr-CH"/>
        </w:rPr>
        <w:t>À</w:t>
      </w:r>
      <w:r w:rsidRPr="008404FC">
        <w:rPr>
          <w:color w:val="008000"/>
          <w:highlight w:val="white"/>
          <w:lang w:val="fr-CH"/>
        </w:rPr>
        <w:t xml:space="preserve"> COMPL</w:t>
      </w:r>
      <w:r w:rsidR="00E445A9">
        <w:rPr>
          <w:color w:val="008000"/>
          <w:highlight w:val="white"/>
          <w:lang w:val="fr-CH"/>
        </w:rPr>
        <w:t>É</w:t>
      </w:r>
      <w:r w:rsidRPr="008404FC">
        <w:rPr>
          <w:color w:val="008000"/>
          <w:highlight w:val="white"/>
          <w:lang w:val="fr-CH"/>
        </w:rPr>
        <w:t>TER *</w:t>
      </w:r>
    </w:p>
    <w:p w14:paraId="1780CA86" w14:textId="33F2677E" w:rsidR="00796408" w:rsidRPr="008404FC" w:rsidRDefault="00796408" w:rsidP="00796408">
      <w:pPr>
        <w:pStyle w:val="Code"/>
        <w:rPr>
          <w:color w:val="008000"/>
          <w:highlight w:val="white"/>
          <w:lang w:val="fr-CH"/>
        </w:rPr>
      </w:pPr>
      <w:r w:rsidRPr="008404FC">
        <w:rPr>
          <w:color w:val="008000"/>
          <w:highlight w:val="white"/>
          <w:lang w:val="fr-CH"/>
        </w:rPr>
        <w:t>//********** récupérer les frames de body *</w:t>
      </w:r>
    </w:p>
    <w:p w14:paraId="42E63B3D" w14:textId="77777777" w:rsidR="002B7F58" w:rsidRDefault="000A0FD3" w:rsidP="00E57122">
      <w:r>
        <w:t xml:space="preserve">La première étape consiste à récupérer un </w:t>
      </w:r>
      <w:r w:rsidR="00591AE1">
        <w:rPr>
          <w:i/>
        </w:rPr>
        <w:t>R</w:t>
      </w:r>
      <w:r>
        <w:rPr>
          <w:i/>
        </w:rPr>
        <w:t>eader</w:t>
      </w:r>
      <w:r>
        <w:t xml:space="preserve"> de la source que l’on souhaite utiliser. </w:t>
      </w:r>
      <w:r w:rsidR="00D808F0">
        <w:t xml:space="preserve">Dans </w:t>
      </w:r>
      <w:r w:rsidR="001641DF">
        <w:t>ce projet</w:t>
      </w:r>
      <w:r w:rsidR="00D808F0">
        <w:t xml:space="preserve">, </w:t>
      </w:r>
      <w:r w:rsidR="00DE5B66">
        <w:t>il sera question d’</w:t>
      </w:r>
      <w:r w:rsidR="00D808F0">
        <w:t>une</w:t>
      </w:r>
      <w:r w:rsidR="00210A84">
        <w:t xml:space="preserve"> </w:t>
      </w:r>
      <w:r w:rsidR="00210A84">
        <w:rPr>
          <w:i/>
        </w:rPr>
        <w:t>BodyFrameSource</w:t>
      </w:r>
      <w:r w:rsidR="00210753">
        <w:t xml:space="preserve">. </w:t>
      </w:r>
      <w:r w:rsidR="00FC15C3">
        <w:br/>
        <w:t xml:space="preserve">Chaque source provenant de Kinect </w:t>
      </w:r>
      <w:r w:rsidR="00591AE1">
        <w:t xml:space="preserve">a un </w:t>
      </w:r>
      <w:r w:rsidR="00591AE1">
        <w:rPr>
          <w:i/>
        </w:rPr>
        <w:t>Reader</w:t>
      </w:r>
      <w:r w:rsidR="00591AE1">
        <w:t xml:space="preserve"> associé. Par exemple, les </w:t>
      </w:r>
      <w:r w:rsidR="00591AE1">
        <w:rPr>
          <w:i/>
        </w:rPr>
        <w:t>Reader</w:t>
      </w:r>
      <w:r w:rsidR="00591AE1">
        <w:t xml:space="preserve"> </w:t>
      </w:r>
      <w:r w:rsidR="00E830A0">
        <w:rPr>
          <w:i/>
        </w:rPr>
        <w:t>ColorFrameReader</w:t>
      </w:r>
      <w:r w:rsidR="00E830A0">
        <w:t xml:space="preserve"> et </w:t>
      </w:r>
      <w:r w:rsidR="00E830A0">
        <w:rPr>
          <w:i/>
        </w:rPr>
        <w:t>InfraredFrameReader</w:t>
      </w:r>
      <w:r w:rsidR="00E830A0">
        <w:t xml:space="preserve"> correspondent aux sources </w:t>
      </w:r>
      <w:r w:rsidR="00FF0D1B">
        <w:rPr>
          <w:i/>
        </w:rPr>
        <w:t>ColorFrameSource</w:t>
      </w:r>
      <w:r w:rsidR="00FF0D1B">
        <w:t xml:space="preserve"> et </w:t>
      </w:r>
      <w:r w:rsidR="00FF0D1B">
        <w:rPr>
          <w:i/>
        </w:rPr>
        <w:t>InfraredFrameSource</w:t>
      </w:r>
      <w:r w:rsidR="00FF0D1B">
        <w:t>.</w:t>
      </w:r>
    </w:p>
    <w:p w14:paraId="157B74B8" w14:textId="77777777" w:rsidR="008404FC" w:rsidRDefault="005559C5" w:rsidP="008404FC">
      <w:pPr>
        <w:keepNext/>
        <w:jc w:val="center"/>
      </w:pPr>
      <w:r>
        <w:rPr>
          <w:noProof/>
          <w:lang w:eastAsia="fr-CH"/>
        </w:rPr>
        <w:lastRenderedPageBreak/>
        <w:drawing>
          <wp:inline distT="0" distB="0" distL="0" distR="0" wp14:anchorId="052C8FE0" wp14:editId="19982A11">
            <wp:extent cx="5715000" cy="3200400"/>
            <wp:effectExtent l="38100" t="0" r="19050" b="38100"/>
            <wp:docPr id="161" name="Diagramme 1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3C397D5A" w14:textId="77777777" w:rsidR="00FC15C3" w:rsidRDefault="008404FC" w:rsidP="008404FC">
      <w:pPr>
        <w:pStyle w:val="Lgende"/>
        <w:jc w:val="center"/>
      </w:pPr>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Figure \* ARABIC \s 1 </w:instrText>
      </w:r>
      <w:r w:rsidR="00046799">
        <w:fldChar w:fldCharType="separate"/>
      </w:r>
      <w:r w:rsidR="007862FD">
        <w:rPr>
          <w:noProof/>
        </w:rPr>
        <w:t>15</w:t>
      </w:r>
      <w:r w:rsidR="00046799">
        <w:rPr>
          <w:noProof/>
        </w:rPr>
        <w:fldChar w:fldCharType="end"/>
      </w:r>
      <w:r>
        <w:t xml:space="preserve"> : </w:t>
      </w:r>
      <w:r w:rsidR="00663BCF">
        <w:t>L’événement FrameArrived de la source IR</w:t>
      </w:r>
    </w:p>
    <w:p w14:paraId="048ABC9E" w14:textId="77777777" w:rsidR="00E57122" w:rsidRDefault="00FC55F9" w:rsidP="00E57122">
      <w:r>
        <w:t xml:space="preserve">C’est ce </w:t>
      </w:r>
      <w:r>
        <w:rPr>
          <w:i/>
        </w:rPr>
        <w:t>Reader</w:t>
      </w:r>
      <w:r>
        <w:t xml:space="preserve"> qui permet de récupérer </w:t>
      </w:r>
      <w:r w:rsidR="00281C9E">
        <w:t xml:space="preserve">les </w:t>
      </w:r>
      <w:r w:rsidR="00281C9E">
        <w:rPr>
          <w:i/>
        </w:rPr>
        <w:t>frames</w:t>
      </w:r>
      <w:r w:rsidR="00281C9E">
        <w:t xml:space="preserve"> qui arrive</w:t>
      </w:r>
      <w:r w:rsidR="00415E31">
        <w:t>nt</w:t>
      </w:r>
      <w:r w:rsidR="00281C9E">
        <w:t xml:space="preserve"> du capteur</w:t>
      </w:r>
      <w:r w:rsidR="00042827">
        <w:t xml:space="preserve"> à l’aide de l’événement </w:t>
      </w:r>
      <w:r w:rsidR="00042827">
        <w:rPr>
          <w:i/>
        </w:rPr>
        <w:t>FrameArrived</w:t>
      </w:r>
      <w:r w:rsidR="00BE01C2">
        <w:t>.</w:t>
      </w:r>
    </w:p>
    <w:p w14:paraId="5972A17C" w14:textId="77777777" w:rsidR="009C718C" w:rsidRDefault="009C718C" w:rsidP="00E57122">
      <w:r>
        <w:t xml:space="preserve">Par exemple, voici l’instruction permettant de retourner un </w:t>
      </w:r>
      <w:r>
        <w:rPr>
          <w:i/>
        </w:rPr>
        <w:t>ColorFrameReader</w:t>
      </w:r>
      <w:r w:rsidR="0043072C">
        <w:t xml:space="preserve"> à partir de Kinect :</w:t>
      </w:r>
    </w:p>
    <w:p w14:paraId="1DA9F2B5" w14:textId="77777777" w:rsidR="00B71717" w:rsidRPr="00C12DE1" w:rsidRDefault="006D2538" w:rsidP="006D2538">
      <w:pPr>
        <w:pStyle w:val="Code"/>
        <w:rPr>
          <w:lang w:val="fr-CH"/>
        </w:rPr>
      </w:pPr>
      <w:r w:rsidRPr="00C12DE1">
        <w:rPr>
          <w:highlight w:val="white"/>
          <w:lang w:val="fr-CH"/>
        </w:rPr>
        <w:t>kinectSensor.ColorFrameSource.OpenReader();</w:t>
      </w:r>
    </w:p>
    <w:p w14:paraId="1BD0C95F" w14:textId="77777777" w:rsidR="006D2538" w:rsidRDefault="002A17BA" w:rsidP="006D2538">
      <w:r w:rsidRPr="002A17BA">
        <w:rPr>
          <w:lang w:eastAsia="fr-CH"/>
        </w:rPr>
        <w:t xml:space="preserve">Il faudra faire de même avec </w:t>
      </w:r>
      <w:r>
        <w:rPr>
          <w:lang w:eastAsia="fr-CH"/>
        </w:rPr>
        <w:t xml:space="preserve">la source de </w:t>
      </w:r>
      <w:r>
        <w:rPr>
          <w:i/>
          <w:lang w:eastAsia="fr-CH"/>
        </w:rPr>
        <w:t>body</w:t>
      </w:r>
      <w:r w:rsidR="00B671A7">
        <w:rPr>
          <w:lang w:eastAsia="fr-CH"/>
        </w:rPr>
        <w:t xml:space="preserve"> et l</w:t>
      </w:r>
      <w:r w:rsidR="00470332">
        <w:rPr>
          <w:lang w:eastAsia="fr-CH"/>
        </w:rPr>
        <w:t xml:space="preserve">a stocker localement sous le nom de </w:t>
      </w:r>
      <w:r w:rsidR="0062472C" w:rsidRPr="0062472C">
        <w:rPr>
          <w:i/>
          <w:lang w:eastAsia="fr-CH"/>
        </w:rPr>
        <w:t>bodyReader</w:t>
      </w:r>
      <w:r w:rsidR="0062472C">
        <w:t xml:space="preserve"> (ce </w:t>
      </w:r>
      <w:r w:rsidR="0062472C">
        <w:rPr>
          <w:i/>
        </w:rPr>
        <w:t>Reader</w:t>
      </w:r>
      <w:r w:rsidR="0062472C">
        <w:t xml:space="preserve"> est déjà déclaré)</w:t>
      </w:r>
    </w:p>
    <w:p w14:paraId="33C9FD28" w14:textId="403BEFB4" w:rsidR="00F266C4" w:rsidRPr="00F43F76" w:rsidRDefault="00E445A9" w:rsidP="006D2538">
      <w:pPr>
        <w:rPr>
          <w:lang w:eastAsia="fr-CH"/>
        </w:rPr>
      </w:pPr>
      <w:r>
        <w:t>d</w:t>
      </w:r>
      <w:r w:rsidR="00C61B5B">
        <w:t xml:space="preserve">euxièmement, </w:t>
      </w:r>
      <w:r w:rsidR="006967AF">
        <w:t xml:space="preserve">il faudra suivre l’événement </w:t>
      </w:r>
      <w:r w:rsidR="006967AF">
        <w:rPr>
          <w:i/>
        </w:rPr>
        <w:t>FrameArrived</w:t>
      </w:r>
      <w:r w:rsidR="006967AF">
        <w:t xml:space="preserve"> de ce </w:t>
      </w:r>
      <w:r w:rsidR="006967AF">
        <w:rPr>
          <w:i/>
        </w:rPr>
        <w:t>Reader</w:t>
      </w:r>
      <w:r w:rsidR="00F43F76">
        <w:t xml:space="preserve">, de la même manière que cela a été fait dans le projet </w:t>
      </w:r>
      <w:r w:rsidR="00F43F76">
        <w:rPr>
          <w:i/>
        </w:rPr>
        <w:t>Kinect Draw</w:t>
      </w:r>
      <w:r w:rsidR="00F43F76">
        <w:t xml:space="preserve"> et l’événement </w:t>
      </w:r>
      <w:r w:rsidR="00F43F76">
        <w:rPr>
          <w:i/>
        </w:rPr>
        <w:t>PointerMoved</w:t>
      </w:r>
      <w:r w:rsidR="00813B3D">
        <w:t xml:space="preserve"> (</w:t>
      </w:r>
      <w:r w:rsidR="00BD5A77">
        <w:t xml:space="preserve">chapitre </w:t>
      </w:r>
      <w:r w:rsidR="00A3045B">
        <w:fldChar w:fldCharType="begin"/>
      </w:r>
      <w:r w:rsidR="00A3045B">
        <w:instrText xml:space="preserve"> REF _Ref420416437 \r \h </w:instrText>
      </w:r>
      <w:r w:rsidR="00A3045B">
        <w:fldChar w:fldCharType="separate"/>
      </w:r>
      <w:r w:rsidR="00A3045B">
        <w:t>4.5</w:t>
      </w:r>
      <w:r w:rsidR="00A3045B">
        <w:fldChar w:fldCharType="end"/>
      </w:r>
      <w:r w:rsidR="00A3045B">
        <w:t xml:space="preserve">, </w:t>
      </w:r>
      <w:r w:rsidR="00504A9C">
        <w:t xml:space="preserve">page </w:t>
      </w:r>
      <w:r w:rsidR="00A3045B">
        <w:fldChar w:fldCharType="begin"/>
      </w:r>
      <w:r w:rsidR="00A3045B">
        <w:instrText xml:space="preserve"> PAGEREF _Ref420417961 \h </w:instrText>
      </w:r>
      <w:r w:rsidR="00A3045B">
        <w:fldChar w:fldCharType="separate"/>
      </w:r>
      <w:r w:rsidR="00A3045B">
        <w:rPr>
          <w:noProof/>
        </w:rPr>
        <w:t>26</w:t>
      </w:r>
      <w:r w:rsidR="00A3045B">
        <w:fldChar w:fldCharType="end"/>
      </w:r>
      <w:r w:rsidR="00813B3D">
        <w:t>).</w:t>
      </w:r>
    </w:p>
    <w:p w14:paraId="6701B17C" w14:textId="77777777" w:rsidR="001B7D66" w:rsidRDefault="00323D51" w:rsidP="00E57122">
      <w:r>
        <w:t xml:space="preserve">Une méthode telle que la suivante devrait apparaître dans le code. </w:t>
      </w:r>
      <w:r w:rsidR="00383B59">
        <w:t xml:space="preserve">C’est ici qu’il </w:t>
      </w:r>
      <w:r w:rsidR="00415EC4">
        <w:t xml:space="preserve">faudra traiter les </w:t>
      </w:r>
      <w:r w:rsidR="00415EC4">
        <w:rPr>
          <w:i/>
        </w:rPr>
        <w:t>frames</w:t>
      </w:r>
      <w:r w:rsidR="00415EC4">
        <w:t xml:space="preserve"> qui arrivent</w:t>
      </w:r>
      <w:r w:rsidR="002E75E1">
        <w:t xml:space="preserve"> du capteur :</w:t>
      </w:r>
    </w:p>
    <w:p w14:paraId="4702C69A" w14:textId="77777777" w:rsidR="001B7D66" w:rsidRPr="001B7D66" w:rsidRDefault="001B7D66" w:rsidP="0074085E">
      <w:pPr>
        <w:pStyle w:val="Code"/>
        <w:rPr>
          <w:highlight w:val="white"/>
        </w:rPr>
      </w:pPr>
      <w:r w:rsidRPr="001B7D66">
        <w:rPr>
          <w:color w:val="0000FF"/>
          <w:highlight w:val="white"/>
        </w:rPr>
        <w:t>void</w:t>
      </w:r>
      <w:r w:rsidRPr="001B7D66">
        <w:rPr>
          <w:highlight w:val="white"/>
        </w:rPr>
        <w:t xml:space="preserve"> bodyReader_FrameArrived(</w:t>
      </w:r>
      <w:r w:rsidRPr="001B7D66">
        <w:rPr>
          <w:color w:val="0000FF"/>
          <w:highlight w:val="white"/>
        </w:rPr>
        <w:t>object</w:t>
      </w:r>
      <w:r w:rsidRPr="001B7D66">
        <w:rPr>
          <w:highlight w:val="white"/>
        </w:rPr>
        <w:t xml:space="preserve"> sender, </w:t>
      </w:r>
      <w:r w:rsidRPr="001B7D66">
        <w:rPr>
          <w:color w:val="2B91AF"/>
          <w:highlight w:val="white"/>
        </w:rPr>
        <w:t>BodyFrameArrivedEventArgs</w:t>
      </w:r>
      <w:r w:rsidRPr="001B7D66">
        <w:rPr>
          <w:highlight w:val="white"/>
        </w:rPr>
        <w:t xml:space="preserve"> e)</w:t>
      </w:r>
    </w:p>
    <w:p w14:paraId="5089D2A4" w14:textId="77777777" w:rsidR="001B7D66" w:rsidRPr="00C12DE1" w:rsidRDefault="001B7D66" w:rsidP="0074085E">
      <w:pPr>
        <w:pStyle w:val="Code"/>
        <w:rPr>
          <w:highlight w:val="white"/>
          <w:lang w:val="fr-CH"/>
        </w:rPr>
      </w:pPr>
      <w:r w:rsidRPr="00C12DE1">
        <w:rPr>
          <w:highlight w:val="white"/>
          <w:lang w:val="fr-CH"/>
        </w:rPr>
        <w:t>{</w:t>
      </w:r>
    </w:p>
    <w:p w14:paraId="5262CF78" w14:textId="77777777" w:rsidR="001B7D66" w:rsidRPr="00C12DE1" w:rsidRDefault="001B7D66" w:rsidP="0074085E">
      <w:pPr>
        <w:pStyle w:val="Code"/>
        <w:rPr>
          <w:highlight w:val="white"/>
          <w:lang w:val="fr-CH"/>
        </w:rPr>
      </w:pPr>
      <w:r w:rsidRPr="00C12DE1">
        <w:rPr>
          <w:highlight w:val="white"/>
          <w:lang w:val="fr-CH"/>
        </w:rPr>
        <w:t xml:space="preserve">     </w:t>
      </w:r>
      <w:r w:rsidRPr="00C12DE1">
        <w:rPr>
          <w:color w:val="0000FF"/>
          <w:highlight w:val="white"/>
          <w:lang w:val="fr-CH"/>
        </w:rPr>
        <w:t>throw</w:t>
      </w:r>
      <w:r w:rsidRPr="00C12DE1">
        <w:rPr>
          <w:highlight w:val="white"/>
          <w:lang w:val="fr-CH"/>
        </w:rPr>
        <w:t xml:space="preserve"> </w:t>
      </w:r>
      <w:r w:rsidRPr="00C12DE1">
        <w:rPr>
          <w:color w:val="0000FF"/>
          <w:highlight w:val="white"/>
          <w:lang w:val="fr-CH"/>
        </w:rPr>
        <w:t>new</w:t>
      </w:r>
      <w:r w:rsidRPr="00C12DE1">
        <w:rPr>
          <w:highlight w:val="white"/>
          <w:lang w:val="fr-CH"/>
        </w:rPr>
        <w:t xml:space="preserve"> </w:t>
      </w:r>
      <w:r w:rsidRPr="00C12DE1">
        <w:rPr>
          <w:color w:val="2B91AF"/>
          <w:highlight w:val="white"/>
          <w:lang w:val="fr-CH"/>
        </w:rPr>
        <w:t>NotImplementedException</w:t>
      </w:r>
      <w:r w:rsidRPr="00C12DE1">
        <w:rPr>
          <w:highlight w:val="white"/>
          <w:lang w:val="fr-CH"/>
        </w:rPr>
        <w:t>();</w:t>
      </w:r>
    </w:p>
    <w:p w14:paraId="33BE0C08" w14:textId="77777777" w:rsidR="00D93881" w:rsidRPr="00C12DE1" w:rsidRDefault="001B7D66" w:rsidP="0074085E">
      <w:pPr>
        <w:pStyle w:val="Code"/>
        <w:rPr>
          <w:lang w:val="fr-CH"/>
        </w:rPr>
      </w:pPr>
      <w:r w:rsidRPr="00C12DE1">
        <w:rPr>
          <w:highlight w:val="white"/>
          <w:lang w:val="fr-CH"/>
        </w:rPr>
        <w:t>}</w:t>
      </w:r>
      <w:r w:rsidR="00383B59" w:rsidRPr="00C12DE1">
        <w:rPr>
          <w:lang w:val="fr-CH"/>
        </w:rPr>
        <w:t xml:space="preserve"> </w:t>
      </w:r>
    </w:p>
    <w:p w14:paraId="1CE055CA" w14:textId="77777777" w:rsidR="001B7D66" w:rsidRDefault="001B7D66" w:rsidP="00A9537B"/>
    <w:p w14:paraId="6547F9C7" w14:textId="77777777" w:rsidR="009032FD" w:rsidRPr="008765B8" w:rsidRDefault="008765B8" w:rsidP="00C62683">
      <w:pPr>
        <w:keepNext/>
      </w:pPr>
      <w:r>
        <w:lastRenderedPageBreak/>
        <w:t xml:space="preserve">Voici le code minimal qui doit apparaître dans la méthode </w:t>
      </w:r>
      <w:r>
        <w:rPr>
          <w:i/>
        </w:rPr>
        <w:t>bodyReader</w:t>
      </w:r>
      <w:r w:rsidR="00B62EFA">
        <w:rPr>
          <w:i/>
        </w:rPr>
        <w:t> </w:t>
      </w:r>
      <w:r w:rsidR="00B62EFA">
        <w:t>:</w:t>
      </w:r>
    </w:p>
    <w:p w14:paraId="15462781" w14:textId="77777777" w:rsidR="009032FD" w:rsidRPr="009032FD" w:rsidRDefault="009032FD" w:rsidP="009032FD">
      <w:pPr>
        <w:pStyle w:val="Code"/>
        <w:rPr>
          <w:highlight w:val="white"/>
        </w:rPr>
      </w:pPr>
      <w:r w:rsidRPr="009032FD">
        <w:rPr>
          <w:color w:val="0000FF"/>
          <w:highlight w:val="white"/>
        </w:rPr>
        <w:t>void</w:t>
      </w:r>
      <w:r w:rsidRPr="009032FD">
        <w:rPr>
          <w:highlight w:val="white"/>
        </w:rPr>
        <w:t xml:space="preserve"> bodyReader_FrameArrived(</w:t>
      </w:r>
      <w:r w:rsidRPr="009032FD">
        <w:rPr>
          <w:color w:val="0000FF"/>
          <w:highlight w:val="white"/>
        </w:rPr>
        <w:t>object</w:t>
      </w:r>
      <w:r w:rsidRPr="009032FD">
        <w:rPr>
          <w:highlight w:val="white"/>
        </w:rPr>
        <w:t xml:space="preserve"> sender, </w:t>
      </w:r>
      <w:r w:rsidRPr="009032FD">
        <w:rPr>
          <w:color w:val="2B91AF"/>
          <w:highlight w:val="white"/>
        </w:rPr>
        <w:t>BodyFrameArrivedEventArgs</w:t>
      </w:r>
      <w:r w:rsidRPr="009032FD">
        <w:rPr>
          <w:highlight w:val="white"/>
        </w:rPr>
        <w:t xml:space="preserve"> e)</w:t>
      </w:r>
    </w:p>
    <w:p w14:paraId="3F663C08" w14:textId="77777777" w:rsidR="009032FD" w:rsidRPr="009032FD" w:rsidRDefault="009032FD" w:rsidP="009032FD">
      <w:pPr>
        <w:pStyle w:val="Code"/>
        <w:rPr>
          <w:highlight w:val="white"/>
        </w:rPr>
      </w:pPr>
      <w:r w:rsidRPr="009032FD">
        <w:rPr>
          <w:highlight w:val="white"/>
        </w:rPr>
        <w:t>{</w:t>
      </w:r>
    </w:p>
    <w:p w14:paraId="5019D346" w14:textId="0F417737" w:rsidR="009032FD" w:rsidRPr="009032FD" w:rsidRDefault="009032FD" w:rsidP="009032FD">
      <w:pPr>
        <w:pStyle w:val="Code"/>
        <w:rPr>
          <w:highlight w:val="white"/>
        </w:rPr>
      </w:pPr>
      <w:r w:rsidRPr="009032FD">
        <w:rPr>
          <w:highlight w:val="white"/>
        </w:rPr>
        <w:t xml:space="preserve">    </w:t>
      </w:r>
      <w:r w:rsidR="00E445A9">
        <w:rPr>
          <w:color w:val="0000FF"/>
          <w:highlight w:val="white"/>
        </w:rPr>
        <w:t>hutin</w:t>
      </w:r>
      <w:r w:rsidRPr="009032FD">
        <w:rPr>
          <w:highlight w:val="white"/>
        </w:rPr>
        <w:t xml:space="preserve"> (</w:t>
      </w:r>
      <w:r w:rsidRPr="009032FD">
        <w:rPr>
          <w:color w:val="2B91AF"/>
          <w:highlight w:val="white"/>
        </w:rPr>
        <w:t>BodyFrame</w:t>
      </w:r>
      <w:r w:rsidRPr="009032FD">
        <w:rPr>
          <w:highlight w:val="white"/>
        </w:rPr>
        <w:t xml:space="preserve"> fra</w:t>
      </w:r>
      <w:r w:rsidR="00E445A9">
        <w:rPr>
          <w:highlight w:val="white"/>
        </w:rPr>
        <w:t>i</w:t>
      </w:r>
      <w:r w:rsidRPr="009032FD">
        <w:rPr>
          <w:highlight w:val="white"/>
        </w:rPr>
        <w:t>e = e.FrameReference.AcquireFrame())</w:t>
      </w:r>
    </w:p>
    <w:p w14:paraId="09CB1281" w14:textId="77777777" w:rsidR="009032FD" w:rsidRPr="00C12DE1" w:rsidRDefault="009032FD" w:rsidP="009032FD">
      <w:pPr>
        <w:pStyle w:val="Code"/>
        <w:rPr>
          <w:highlight w:val="white"/>
          <w:lang w:val="fr-CH"/>
        </w:rPr>
      </w:pPr>
      <w:r w:rsidRPr="009032FD">
        <w:rPr>
          <w:highlight w:val="white"/>
        </w:rPr>
        <w:t xml:space="preserve">    </w:t>
      </w:r>
      <w:r w:rsidRPr="00C12DE1">
        <w:rPr>
          <w:highlight w:val="white"/>
          <w:lang w:val="fr-CH"/>
        </w:rPr>
        <w:t>{</w:t>
      </w:r>
    </w:p>
    <w:p w14:paraId="4E918BD2" w14:textId="4771B768" w:rsidR="009032FD" w:rsidRPr="00C12DE1" w:rsidRDefault="009032FD" w:rsidP="009032FD">
      <w:pPr>
        <w:pStyle w:val="Code"/>
        <w:rPr>
          <w:highlight w:val="white"/>
          <w:lang w:val="fr-CH"/>
        </w:rPr>
      </w:pPr>
      <w:r w:rsidRPr="00C12DE1">
        <w:rPr>
          <w:highlight w:val="white"/>
          <w:lang w:val="fr-CH"/>
        </w:rPr>
        <w:t xml:space="preserve">        </w:t>
      </w:r>
      <w:r w:rsidR="00E445A9">
        <w:rPr>
          <w:color w:val="0000FF"/>
          <w:highlight w:val="white"/>
          <w:lang w:val="fr-CH"/>
        </w:rPr>
        <w:t>I</w:t>
      </w:r>
      <w:r w:rsidRPr="00C12DE1">
        <w:rPr>
          <w:color w:val="0000FF"/>
          <w:highlight w:val="white"/>
          <w:lang w:val="fr-CH"/>
        </w:rPr>
        <w:t>f</w:t>
      </w:r>
      <w:r w:rsidRPr="00C12DE1">
        <w:rPr>
          <w:highlight w:val="white"/>
          <w:lang w:val="fr-CH"/>
        </w:rPr>
        <w:t xml:space="preserve"> (frame != </w:t>
      </w:r>
      <w:r w:rsidRPr="00C12DE1">
        <w:rPr>
          <w:color w:val="0000FF"/>
          <w:highlight w:val="white"/>
          <w:lang w:val="fr-CH"/>
        </w:rPr>
        <w:t>nul</w:t>
      </w:r>
      <w:r w:rsidRPr="00C12DE1">
        <w:rPr>
          <w:highlight w:val="white"/>
          <w:lang w:val="fr-CH"/>
        </w:rPr>
        <w:t xml:space="preserve">) </w:t>
      </w:r>
    </w:p>
    <w:p w14:paraId="40ADD087" w14:textId="77777777" w:rsidR="009032FD" w:rsidRPr="00C12DE1" w:rsidRDefault="009032FD" w:rsidP="009032FD">
      <w:pPr>
        <w:pStyle w:val="Code"/>
        <w:rPr>
          <w:highlight w:val="white"/>
          <w:lang w:val="fr-CH"/>
        </w:rPr>
      </w:pPr>
      <w:r w:rsidRPr="00C12DE1">
        <w:rPr>
          <w:highlight w:val="white"/>
          <w:lang w:val="fr-CH"/>
        </w:rPr>
        <w:t xml:space="preserve">        {</w:t>
      </w:r>
    </w:p>
    <w:p w14:paraId="6725B1B1" w14:textId="40FAD715" w:rsidR="009032FD" w:rsidRPr="00C12DE1" w:rsidRDefault="009032FD" w:rsidP="009032FD">
      <w:pPr>
        <w:pStyle w:val="Code"/>
        <w:rPr>
          <w:highlight w:val="white"/>
          <w:lang w:val="fr-CH"/>
        </w:rPr>
      </w:pPr>
      <w:r w:rsidRPr="00C12DE1">
        <w:rPr>
          <w:highlight w:val="white"/>
          <w:lang w:val="fr-CH"/>
        </w:rPr>
        <w:t xml:space="preserve">            </w:t>
      </w:r>
      <w:r w:rsidRPr="00C12DE1">
        <w:rPr>
          <w:color w:val="008000"/>
          <w:highlight w:val="white"/>
          <w:lang w:val="fr-CH"/>
        </w:rPr>
        <w:t>//</w:t>
      </w:r>
      <w:r w:rsidR="00E445A9">
        <w:rPr>
          <w:color w:val="008000"/>
          <w:highlight w:val="white"/>
          <w:lang w:val="fr-CH"/>
        </w:rPr>
        <w:t>o</w:t>
      </w:r>
      <w:r w:rsidRPr="00C12DE1">
        <w:rPr>
          <w:color w:val="008000"/>
          <w:highlight w:val="white"/>
          <w:lang w:val="fr-CH"/>
        </w:rPr>
        <w:t>n met à jour ce tableau</w:t>
      </w:r>
    </w:p>
    <w:p w14:paraId="2C1ECDA9" w14:textId="77777777" w:rsidR="009032FD" w:rsidRPr="00C12DE1" w:rsidRDefault="009032FD" w:rsidP="009032FD">
      <w:pPr>
        <w:pStyle w:val="Code"/>
        <w:rPr>
          <w:highlight w:val="white"/>
          <w:lang w:val="fr-CH"/>
        </w:rPr>
      </w:pPr>
      <w:r w:rsidRPr="00C12DE1">
        <w:rPr>
          <w:highlight w:val="white"/>
          <w:lang w:val="fr-CH"/>
        </w:rPr>
        <w:t xml:space="preserve">            frame.GetAndRefreshBodyData(</w:t>
      </w:r>
      <w:r w:rsidRPr="00C12DE1">
        <w:rPr>
          <w:color w:val="0000FF"/>
          <w:highlight w:val="white"/>
          <w:lang w:val="fr-CH"/>
        </w:rPr>
        <w:t>this</w:t>
      </w:r>
      <w:r w:rsidRPr="00C12DE1">
        <w:rPr>
          <w:highlight w:val="white"/>
          <w:lang w:val="fr-CH"/>
        </w:rPr>
        <w:t>.bodies);</w:t>
      </w:r>
    </w:p>
    <w:p w14:paraId="34C497A0" w14:textId="77777777" w:rsidR="009032FD" w:rsidRPr="00C12DE1" w:rsidRDefault="009032FD" w:rsidP="009032FD">
      <w:pPr>
        <w:pStyle w:val="Code"/>
        <w:rPr>
          <w:highlight w:val="white"/>
          <w:lang w:val="fr-CH"/>
        </w:rPr>
      </w:pPr>
      <w:r w:rsidRPr="00C12DE1">
        <w:rPr>
          <w:highlight w:val="white"/>
          <w:lang w:val="fr-CH"/>
        </w:rPr>
        <w:t xml:space="preserve">            </w:t>
      </w:r>
    </w:p>
    <w:p w14:paraId="74F996AF" w14:textId="77777777" w:rsidR="009032FD" w:rsidRPr="00C12DE1" w:rsidRDefault="009032FD" w:rsidP="009032FD">
      <w:pPr>
        <w:pStyle w:val="Code"/>
        <w:rPr>
          <w:highlight w:val="white"/>
          <w:lang w:val="fr-CH"/>
        </w:rPr>
      </w:pPr>
      <w:r w:rsidRPr="00C12DE1">
        <w:rPr>
          <w:highlight w:val="white"/>
          <w:lang w:val="fr-CH"/>
        </w:rPr>
        <w:t xml:space="preserve">            </w:t>
      </w:r>
      <w:r w:rsidRPr="00C12DE1">
        <w:rPr>
          <w:color w:val="008000"/>
          <w:highlight w:val="white"/>
          <w:lang w:val="fr-CH"/>
        </w:rPr>
        <w:t>//...</w:t>
      </w:r>
    </w:p>
    <w:p w14:paraId="2616B54E" w14:textId="6E65000A" w:rsidR="009032FD" w:rsidRPr="00C12DE1" w:rsidRDefault="009032FD" w:rsidP="009032FD">
      <w:pPr>
        <w:pStyle w:val="Code"/>
        <w:rPr>
          <w:highlight w:val="white"/>
          <w:lang w:val="fr-CH"/>
        </w:rPr>
      </w:pPr>
      <w:r w:rsidRPr="00C12DE1">
        <w:rPr>
          <w:highlight w:val="white"/>
          <w:lang w:val="fr-CH"/>
        </w:rPr>
        <w:t xml:space="preserve">            </w:t>
      </w:r>
      <w:r w:rsidRPr="00C12DE1">
        <w:rPr>
          <w:color w:val="008000"/>
          <w:highlight w:val="white"/>
          <w:lang w:val="fr-CH"/>
        </w:rPr>
        <w:t>//</w:t>
      </w:r>
      <w:r w:rsidR="00E445A9">
        <w:rPr>
          <w:color w:val="008000"/>
          <w:highlight w:val="white"/>
          <w:lang w:val="fr-CH"/>
        </w:rPr>
        <w:t>u</w:t>
      </w:r>
      <w:r w:rsidRPr="00C12DE1">
        <w:rPr>
          <w:color w:val="008000"/>
          <w:highlight w:val="white"/>
          <w:lang w:val="fr-CH"/>
        </w:rPr>
        <w:t>tiliser ici le tableau de body (this.bodies)</w:t>
      </w:r>
    </w:p>
    <w:p w14:paraId="50364362" w14:textId="77777777" w:rsidR="009032FD" w:rsidRPr="00C12DE1" w:rsidRDefault="009032FD" w:rsidP="009032FD">
      <w:pPr>
        <w:pStyle w:val="Code"/>
        <w:rPr>
          <w:highlight w:val="white"/>
          <w:lang w:val="fr-CH"/>
        </w:rPr>
      </w:pPr>
    </w:p>
    <w:p w14:paraId="4CC3DC78" w14:textId="527B9ECD" w:rsidR="009032FD" w:rsidRPr="00C12DE1" w:rsidRDefault="009032FD" w:rsidP="009032FD">
      <w:pPr>
        <w:pStyle w:val="Code"/>
        <w:rPr>
          <w:highlight w:val="white"/>
          <w:lang w:val="fr-CH"/>
        </w:rPr>
      </w:pPr>
      <w:r w:rsidRPr="00C12DE1">
        <w:rPr>
          <w:highlight w:val="white"/>
          <w:lang w:val="fr-CH"/>
        </w:rPr>
        <w:t xml:space="preserve">        }</w:t>
      </w:r>
      <w:r w:rsidRPr="00C12DE1">
        <w:rPr>
          <w:color w:val="008000"/>
          <w:highlight w:val="white"/>
          <w:lang w:val="fr-CH"/>
        </w:rPr>
        <w:t>//FIN - traitement d</w:t>
      </w:r>
      <w:r w:rsidR="00E445A9">
        <w:rPr>
          <w:color w:val="008000"/>
          <w:highlight w:val="white"/>
          <w:lang w:val="fr-CH"/>
        </w:rPr>
        <w:t>u</w:t>
      </w:r>
      <w:r w:rsidRPr="00C12DE1">
        <w:rPr>
          <w:color w:val="008000"/>
          <w:highlight w:val="white"/>
          <w:lang w:val="fr-CH"/>
        </w:rPr>
        <w:t xml:space="preserve"> frame</w:t>
      </w:r>
    </w:p>
    <w:p w14:paraId="10EDC795" w14:textId="5C676E8D" w:rsidR="009032FD" w:rsidRPr="00C12DE1" w:rsidRDefault="009032FD" w:rsidP="009032FD">
      <w:pPr>
        <w:pStyle w:val="Code"/>
        <w:rPr>
          <w:highlight w:val="white"/>
          <w:lang w:val="fr-CH"/>
        </w:rPr>
      </w:pPr>
      <w:r w:rsidRPr="00C12DE1">
        <w:rPr>
          <w:highlight w:val="white"/>
          <w:lang w:val="fr-CH"/>
        </w:rPr>
        <w:t xml:space="preserve">    </w:t>
      </w:r>
      <w:r w:rsidR="00145DF2" w:rsidRPr="00C12DE1">
        <w:rPr>
          <w:highlight w:val="white"/>
          <w:lang w:val="fr-CH"/>
        </w:rPr>
        <w:t>}</w:t>
      </w:r>
      <w:r w:rsidR="00145DF2" w:rsidRPr="00C12DE1">
        <w:rPr>
          <w:color w:val="008000"/>
          <w:highlight w:val="white"/>
          <w:lang w:val="fr-CH"/>
        </w:rPr>
        <w:t xml:space="preserve">//FIN – </w:t>
      </w:r>
      <w:r w:rsidR="00E445A9">
        <w:rPr>
          <w:color w:val="008000"/>
          <w:highlight w:val="white"/>
          <w:lang w:val="fr-CH"/>
        </w:rPr>
        <w:t>hutin</w:t>
      </w:r>
      <w:r w:rsidR="00145DF2" w:rsidRPr="00C12DE1">
        <w:rPr>
          <w:color w:val="008000"/>
          <w:highlight w:val="white"/>
          <w:lang w:val="fr-CH"/>
        </w:rPr>
        <w:t xml:space="preserve"> </w:t>
      </w:r>
      <w:r w:rsidR="00FA5FBD" w:rsidRPr="00C12DE1">
        <w:rPr>
          <w:color w:val="008000"/>
          <w:highlight w:val="white"/>
          <w:lang w:val="fr-CH"/>
        </w:rPr>
        <w:t>frame</w:t>
      </w:r>
    </w:p>
    <w:p w14:paraId="0D0E4665" w14:textId="77777777" w:rsidR="009032FD" w:rsidRPr="00A34456" w:rsidRDefault="009032FD" w:rsidP="00D26DAB">
      <w:pPr>
        <w:pStyle w:val="Code"/>
        <w:rPr>
          <w:lang w:val="fr-CH"/>
        </w:rPr>
      </w:pPr>
      <w:r w:rsidRPr="00A34456">
        <w:rPr>
          <w:highlight w:val="white"/>
          <w:lang w:val="fr-CH"/>
        </w:rPr>
        <w:t>}</w:t>
      </w:r>
    </w:p>
    <w:p w14:paraId="77AF4B0F" w14:textId="1E7459E0" w:rsidR="00D26DAB" w:rsidRDefault="00A34456" w:rsidP="00D26DAB">
      <w:pPr>
        <w:rPr>
          <w:lang w:eastAsia="fr-CH"/>
        </w:rPr>
      </w:pPr>
      <w:r w:rsidRPr="00A34456">
        <w:rPr>
          <w:lang w:eastAsia="fr-CH"/>
        </w:rPr>
        <w:t>Il faut premièrement récupérer l</w:t>
      </w:r>
      <w:r w:rsidR="00E445A9">
        <w:rPr>
          <w:lang w:eastAsia="fr-CH"/>
        </w:rPr>
        <w:t>e</w:t>
      </w:r>
      <w:r w:rsidRPr="00A34456">
        <w:rPr>
          <w:lang w:eastAsia="fr-CH"/>
        </w:rPr>
        <w:t xml:space="preserve"> </w:t>
      </w:r>
      <w:r>
        <w:rPr>
          <w:i/>
          <w:lang w:eastAsia="fr-CH"/>
        </w:rPr>
        <w:t>frame</w:t>
      </w:r>
      <w:r>
        <w:rPr>
          <w:lang w:eastAsia="fr-CH"/>
        </w:rPr>
        <w:t xml:space="preserve"> courant </w:t>
      </w:r>
      <w:r w:rsidR="00570675">
        <w:rPr>
          <w:lang w:eastAsia="fr-CH"/>
        </w:rPr>
        <w:t>depuis l’argum</w:t>
      </w:r>
      <w:r w:rsidR="00DE0964">
        <w:rPr>
          <w:lang w:eastAsia="fr-CH"/>
        </w:rPr>
        <w:t>ent</w:t>
      </w:r>
      <w:r w:rsidR="00570675">
        <w:rPr>
          <w:lang w:eastAsia="fr-CH"/>
        </w:rPr>
        <w:t xml:space="preserve"> de la méthode. </w:t>
      </w:r>
      <w:r w:rsidR="00E23B11">
        <w:rPr>
          <w:lang w:eastAsia="fr-CH"/>
        </w:rPr>
        <w:t xml:space="preserve">L’utilisation de la </w:t>
      </w:r>
      <w:r w:rsidR="00324864">
        <w:rPr>
          <w:lang w:eastAsia="fr-CH"/>
        </w:rPr>
        <w:t>déclaration</w:t>
      </w:r>
      <w:r w:rsidR="00E23B11">
        <w:rPr>
          <w:lang w:eastAsia="fr-CH"/>
        </w:rPr>
        <w:t xml:space="preserve"> </w:t>
      </w:r>
      <w:r w:rsidR="00E445A9">
        <w:rPr>
          <w:i/>
          <w:lang w:eastAsia="fr-CH"/>
        </w:rPr>
        <w:t>hutine</w:t>
      </w:r>
      <w:r w:rsidR="00433725">
        <w:rPr>
          <w:lang w:eastAsia="fr-CH"/>
        </w:rPr>
        <w:t xml:space="preserve"> est ici nécessaire. Elle permet qu’à l’accolade fermante correspondante (</w:t>
      </w:r>
      <w:r w:rsidR="00433725">
        <w:rPr>
          <w:i/>
          <w:lang w:eastAsia="fr-CH"/>
        </w:rPr>
        <w:t xml:space="preserve">FIN – </w:t>
      </w:r>
      <w:r w:rsidR="00E445A9">
        <w:rPr>
          <w:i/>
          <w:lang w:eastAsia="fr-CH"/>
        </w:rPr>
        <w:t>hutin</w:t>
      </w:r>
      <w:r w:rsidR="00433725">
        <w:rPr>
          <w:i/>
          <w:lang w:eastAsia="fr-CH"/>
        </w:rPr>
        <w:t xml:space="preserve"> frame)</w:t>
      </w:r>
      <w:r w:rsidR="00E938EA">
        <w:rPr>
          <w:lang w:eastAsia="fr-CH"/>
        </w:rPr>
        <w:t xml:space="preserve">, </w:t>
      </w:r>
      <w:r w:rsidR="00A664E2">
        <w:rPr>
          <w:lang w:eastAsia="fr-CH"/>
        </w:rPr>
        <w:t>l</w:t>
      </w:r>
      <w:r w:rsidR="00E445A9">
        <w:rPr>
          <w:lang w:eastAsia="fr-CH"/>
        </w:rPr>
        <w:t>e</w:t>
      </w:r>
      <w:r w:rsidR="00A664E2">
        <w:rPr>
          <w:lang w:eastAsia="fr-CH"/>
        </w:rPr>
        <w:t xml:space="preserve"> </w:t>
      </w:r>
      <w:r w:rsidR="00981D29">
        <w:rPr>
          <w:i/>
          <w:lang w:eastAsia="fr-CH"/>
        </w:rPr>
        <w:t>frame</w:t>
      </w:r>
      <w:r w:rsidR="00981D29">
        <w:rPr>
          <w:lang w:eastAsia="fr-CH"/>
        </w:rPr>
        <w:t xml:space="preserve"> </w:t>
      </w:r>
      <w:r w:rsidR="008654BD">
        <w:rPr>
          <w:lang w:eastAsia="fr-CH"/>
        </w:rPr>
        <w:t>soit libéré</w:t>
      </w:r>
      <w:r w:rsidR="004E2357">
        <w:rPr>
          <w:lang w:eastAsia="fr-CH"/>
        </w:rPr>
        <w:t xml:space="preserve"> automatiquement</w:t>
      </w:r>
      <w:r w:rsidR="00AD7DFA">
        <w:rPr>
          <w:rStyle w:val="Appelnotedebasdep"/>
          <w:lang w:eastAsia="fr-CH"/>
        </w:rPr>
        <w:footnoteReference w:id="13"/>
      </w:r>
      <w:r w:rsidR="004E2357">
        <w:rPr>
          <w:lang w:eastAsia="fr-CH"/>
        </w:rPr>
        <w:t>.</w:t>
      </w:r>
    </w:p>
    <w:p w14:paraId="1ADF6B66" w14:textId="33C61AF1" w:rsidR="002C7B7D" w:rsidRDefault="00FE626C" w:rsidP="00D26DAB">
      <w:pPr>
        <w:rPr>
          <w:lang w:eastAsia="fr-CH"/>
        </w:rPr>
      </w:pPr>
      <w:r>
        <w:rPr>
          <w:lang w:eastAsia="fr-CH"/>
        </w:rPr>
        <w:t xml:space="preserve">Dans un deuxième temps, </w:t>
      </w:r>
      <w:r w:rsidR="00C64C1C">
        <w:rPr>
          <w:lang w:eastAsia="fr-CH"/>
        </w:rPr>
        <w:t>une fois que</w:t>
      </w:r>
      <w:r w:rsidR="002C7B7D">
        <w:rPr>
          <w:lang w:eastAsia="fr-CH"/>
        </w:rPr>
        <w:t xml:space="preserve"> l</w:t>
      </w:r>
      <w:r w:rsidR="00E445A9">
        <w:rPr>
          <w:lang w:eastAsia="fr-CH"/>
        </w:rPr>
        <w:t>e</w:t>
      </w:r>
      <w:r w:rsidR="002C7B7D">
        <w:rPr>
          <w:lang w:eastAsia="fr-CH"/>
        </w:rPr>
        <w:t xml:space="preserve"> </w:t>
      </w:r>
      <w:r w:rsidR="002C7B7D" w:rsidRPr="00FE626C">
        <w:rPr>
          <w:i/>
          <w:lang w:eastAsia="fr-CH"/>
        </w:rPr>
        <w:t>frame</w:t>
      </w:r>
      <w:r w:rsidR="002C7B7D">
        <w:rPr>
          <w:lang w:eastAsia="fr-CH"/>
        </w:rPr>
        <w:t xml:space="preserve"> a été </w:t>
      </w:r>
      <w:r w:rsidR="00C64C1C">
        <w:rPr>
          <w:lang w:eastAsia="fr-CH"/>
        </w:rPr>
        <w:t>récupéré, il faut vérifier que celle-ci n</w:t>
      </w:r>
      <w:r w:rsidR="00E445A9">
        <w:rPr>
          <w:lang w:eastAsia="fr-CH"/>
        </w:rPr>
        <w:t>’es</w:t>
      </w:r>
      <w:r w:rsidR="00C64C1C">
        <w:rPr>
          <w:lang w:eastAsia="fr-CH"/>
        </w:rPr>
        <w:t>t pas nulle. En effet, cela peut arriver</w:t>
      </w:r>
      <w:r w:rsidR="00A925E1">
        <w:rPr>
          <w:lang w:eastAsia="fr-CH"/>
        </w:rPr>
        <w:t>, par exemple,</w:t>
      </w:r>
      <w:r w:rsidR="00C64C1C">
        <w:rPr>
          <w:lang w:eastAsia="fr-CH"/>
        </w:rPr>
        <w:t xml:space="preserve"> lorsque</w:t>
      </w:r>
      <w:r w:rsidR="008628D1">
        <w:rPr>
          <w:lang w:eastAsia="fr-CH"/>
        </w:rPr>
        <w:t xml:space="preserve"> </w:t>
      </w:r>
      <w:r w:rsidR="00A925E1">
        <w:rPr>
          <w:lang w:eastAsia="fr-CH"/>
        </w:rPr>
        <w:t>Kinect s’</w:t>
      </w:r>
      <w:r w:rsidR="00E072B1">
        <w:rPr>
          <w:lang w:eastAsia="fr-CH"/>
        </w:rPr>
        <w:t xml:space="preserve">initialise. </w:t>
      </w:r>
    </w:p>
    <w:p w14:paraId="0827DFBB" w14:textId="520463B2" w:rsidR="00E723D6" w:rsidRDefault="00DD0E6C" w:rsidP="00D26DAB">
      <w:pPr>
        <w:rPr>
          <w:lang w:eastAsia="fr-CH"/>
        </w:rPr>
      </w:pPr>
      <w:r>
        <w:rPr>
          <w:lang w:eastAsia="fr-CH"/>
        </w:rPr>
        <w:t>Dans un 3</w:t>
      </w:r>
      <w:r w:rsidRPr="00DD0E6C">
        <w:rPr>
          <w:vertAlign w:val="superscript"/>
          <w:lang w:eastAsia="fr-CH"/>
        </w:rPr>
        <w:t>e</w:t>
      </w:r>
      <w:r>
        <w:rPr>
          <w:lang w:eastAsia="fr-CH"/>
        </w:rPr>
        <w:t xml:space="preserve"> temps, on peut mettre à jour le tableau de </w:t>
      </w:r>
      <w:r>
        <w:rPr>
          <w:i/>
          <w:lang w:eastAsia="fr-CH"/>
        </w:rPr>
        <w:t>body</w:t>
      </w:r>
      <w:r w:rsidR="00C16BD6">
        <w:t xml:space="preserve"> à l’aide de la méthode </w:t>
      </w:r>
      <w:r w:rsidR="00C16BD6">
        <w:rPr>
          <w:i/>
        </w:rPr>
        <w:t>GetAndRefreshBodyData</w:t>
      </w:r>
      <w:r>
        <w:rPr>
          <w:lang w:eastAsia="fr-CH"/>
        </w:rPr>
        <w:t xml:space="preserve">, tel qu’on l’a vu dans le chapitre </w:t>
      </w:r>
      <w:r w:rsidR="008E7004">
        <w:rPr>
          <w:lang w:eastAsia="fr-CH"/>
        </w:rPr>
        <w:fldChar w:fldCharType="begin"/>
      </w:r>
      <w:r w:rsidR="008E7004">
        <w:rPr>
          <w:lang w:eastAsia="fr-CH"/>
        </w:rPr>
        <w:instrText xml:space="preserve"> REF _Ref421003623 \r \h </w:instrText>
      </w:r>
      <w:r w:rsidR="008E7004">
        <w:rPr>
          <w:lang w:eastAsia="fr-CH"/>
        </w:rPr>
      </w:r>
      <w:r w:rsidR="008E7004">
        <w:rPr>
          <w:lang w:eastAsia="fr-CH"/>
        </w:rPr>
        <w:fldChar w:fldCharType="separate"/>
      </w:r>
      <w:r w:rsidR="008E7004">
        <w:rPr>
          <w:lang w:eastAsia="fr-CH"/>
        </w:rPr>
        <w:t>5.5</w:t>
      </w:r>
      <w:r w:rsidR="008E7004">
        <w:rPr>
          <w:lang w:eastAsia="fr-CH"/>
        </w:rPr>
        <w:fldChar w:fldCharType="end"/>
      </w:r>
      <w:r w:rsidR="008E7004">
        <w:rPr>
          <w:lang w:eastAsia="fr-CH"/>
        </w:rPr>
        <w:t xml:space="preserve">, en page </w:t>
      </w:r>
      <w:r w:rsidR="008E7004">
        <w:rPr>
          <w:lang w:eastAsia="fr-CH"/>
        </w:rPr>
        <w:fldChar w:fldCharType="begin"/>
      </w:r>
      <w:r w:rsidR="008E7004">
        <w:rPr>
          <w:lang w:eastAsia="fr-CH"/>
        </w:rPr>
        <w:instrText xml:space="preserve"> PAGEREF _Ref421019499 \h </w:instrText>
      </w:r>
      <w:r w:rsidR="008E7004">
        <w:rPr>
          <w:lang w:eastAsia="fr-CH"/>
        </w:rPr>
      </w:r>
      <w:r w:rsidR="008E7004">
        <w:rPr>
          <w:lang w:eastAsia="fr-CH"/>
        </w:rPr>
        <w:fldChar w:fldCharType="separate"/>
      </w:r>
      <w:r w:rsidR="008E7004">
        <w:rPr>
          <w:noProof/>
          <w:lang w:eastAsia="fr-CH"/>
        </w:rPr>
        <w:t>41</w:t>
      </w:r>
      <w:r w:rsidR="008E7004">
        <w:rPr>
          <w:lang w:eastAsia="fr-CH"/>
        </w:rPr>
        <w:fldChar w:fldCharType="end"/>
      </w:r>
      <w:r w:rsidR="008E7004">
        <w:rPr>
          <w:lang w:eastAsia="fr-CH"/>
        </w:rPr>
        <w:t>.</w:t>
      </w:r>
    </w:p>
    <w:p w14:paraId="7CBEBAD5" w14:textId="77777777" w:rsidR="000B5541" w:rsidRPr="00DD0E6C" w:rsidRDefault="000B5541" w:rsidP="003E291B">
      <w:pPr>
        <w:pStyle w:val="Titre3"/>
        <w:rPr>
          <w:lang w:eastAsia="fr-CH"/>
        </w:rPr>
      </w:pPr>
      <w:bookmarkStart w:id="147" w:name="_Toc421258530"/>
      <w:r>
        <w:rPr>
          <w:lang w:eastAsia="fr-CH"/>
        </w:rPr>
        <w:t>Implémenter la détection de mouvement</w:t>
      </w:r>
      <w:bookmarkEnd w:id="147"/>
    </w:p>
    <w:p w14:paraId="3C127C88" w14:textId="77777777" w:rsidR="009032FD" w:rsidRDefault="00031E96" w:rsidP="005451FF">
      <w:pPr>
        <w:pStyle w:val="Instruction"/>
        <w:rPr>
          <w:i/>
        </w:rPr>
      </w:pPr>
      <w:r>
        <w:t xml:space="preserve">Atteindre la méthode </w:t>
      </w:r>
      <w:r>
        <w:rPr>
          <w:i/>
        </w:rPr>
        <w:t>initKinect()</w:t>
      </w:r>
    </w:p>
    <w:p w14:paraId="2C4050B0" w14:textId="77777777" w:rsidR="00296255" w:rsidRPr="00031E96" w:rsidRDefault="00296255" w:rsidP="001D5375">
      <w:pPr>
        <w:pStyle w:val="Instruction"/>
        <w:rPr>
          <w:lang w:eastAsia="fr-CH"/>
        </w:rPr>
      </w:pPr>
      <w:r>
        <w:rPr>
          <w:rStyle w:val="Emphaseple"/>
          <w:iCs w:val="0"/>
          <w:color w:val="auto"/>
          <w:lang w:eastAsia="fr-CH"/>
        </w:rPr>
        <w:t>Compléter la section « </w:t>
      </w:r>
      <w:r w:rsidR="008D3226" w:rsidRPr="008D3226">
        <w:rPr>
          <w:rStyle w:val="Emphaseple"/>
          <w:iCs w:val="0"/>
          <w:color w:val="auto"/>
          <w:lang w:eastAsia="fr-CH"/>
        </w:rPr>
        <w:t>création d'un GestureDetector</w:t>
      </w:r>
      <w:r>
        <w:rPr>
          <w:rStyle w:val="Emphaseple"/>
          <w:iCs w:val="0"/>
          <w:color w:val="auto"/>
          <w:lang w:eastAsia="fr-CH"/>
        </w:rPr>
        <w:t xml:space="preserve">» </w:t>
      </w:r>
      <w:r w:rsidRPr="00024549">
        <w:t xml:space="preserve">de cette </w:t>
      </w:r>
      <w:r w:rsidRPr="001D5375">
        <w:t>méthode</w:t>
      </w:r>
    </w:p>
    <w:p w14:paraId="3A643D44" w14:textId="77777777" w:rsidR="00194A01" w:rsidRPr="00E50DDC" w:rsidRDefault="00194A01" w:rsidP="00194A01">
      <w:r>
        <w:t xml:space="preserve">Il faudra remplacer la section </w:t>
      </w:r>
      <w:r w:rsidR="009C057E">
        <w:t>ci-dessous</w:t>
      </w:r>
      <w:r>
        <w:t xml:space="preserve"> dans le code</w:t>
      </w:r>
      <w:r w:rsidR="009F3458">
        <w:t> :</w:t>
      </w:r>
    </w:p>
    <w:p w14:paraId="328F1E90" w14:textId="107319C5" w:rsidR="00194A01" w:rsidRPr="008404FC" w:rsidRDefault="00194A01" w:rsidP="00194A01">
      <w:pPr>
        <w:pStyle w:val="Code"/>
        <w:rPr>
          <w:color w:val="008000"/>
          <w:highlight w:val="white"/>
          <w:lang w:val="fr-CH"/>
        </w:rPr>
      </w:pPr>
      <w:r w:rsidRPr="008404FC">
        <w:rPr>
          <w:color w:val="008000"/>
          <w:highlight w:val="white"/>
          <w:lang w:val="fr-CH"/>
        </w:rPr>
        <w:t xml:space="preserve">//******************** </w:t>
      </w:r>
      <w:r w:rsidR="00E445A9">
        <w:rPr>
          <w:color w:val="008000"/>
          <w:highlight w:val="white"/>
          <w:lang w:val="fr-CH"/>
        </w:rPr>
        <w:t>À</w:t>
      </w:r>
      <w:r w:rsidRPr="008404FC">
        <w:rPr>
          <w:color w:val="008000"/>
          <w:highlight w:val="white"/>
          <w:lang w:val="fr-CH"/>
        </w:rPr>
        <w:t xml:space="preserve"> COMPL</w:t>
      </w:r>
      <w:r w:rsidR="00E445A9">
        <w:rPr>
          <w:color w:val="008000"/>
          <w:highlight w:val="white"/>
          <w:lang w:val="fr-CH"/>
        </w:rPr>
        <w:t>É</w:t>
      </w:r>
      <w:r w:rsidRPr="008404FC">
        <w:rPr>
          <w:color w:val="008000"/>
          <w:highlight w:val="white"/>
          <w:lang w:val="fr-CH"/>
        </w:rPr>
        <w:t>TER *</w:t>
      </w:r>
    </w:p>
    <w:p w14:paraId="37945161" w14:textId="2AB06725" w:rsidR="00194A01" w:rsidRPr="008404FC" w:rsidRDefault="00194A01" w:rsidP="00194A01">
      <w:pPr>
        <w:pStyle w:val="Code"/>
        <w:rPr>
          <w:color w:val="008000"/>
          <w:highlight w:val="white"/>
          <w:lang w:val="fr-CH"/>
        </w:rPr>
      </w:pPr>
      <w:r w:rsidRPr="008404FC">
        <w:rPr>
          <w:color w:val="008000"/>
          <w:highlight w:val="white"/>
          <w:lang w:val="fr-CH"/>
        </w:rPr>
        <w:t xml:space="preserve">//********** </w:t>
      </w:r>
      <w:r w:rsidRPr="00194A01">
        <w:rPr>
          <w:color w:val="008000"/>
          <w:lang w:val="fr-CH"/>
        </w:rPr>
        <w:t>création d'un GestureDetector par personne détectable</w:t>
      </w:r>
      <w:r>
        <w:rPr>
          <w:color w:val="008000"/>
          <w:lang w:val="fr-CH"/>
        </w:rPr>
        <w:t xml:space="preserve"> </w:t>
      </w:r>
      <w:r w:rsidRPr="008404FC">
        <w:rPr>
          <w:color w:val="008000"/>
          <w:highlight w:val="white"/>
          <w:lang w:val="fr-CH"/>
        </w:rPr>
        <w:t>*</w:t>
      </w:r>
    </w:p>
    <w:p w14:paraId="5002D2A0" w14:textId="4C71C258" w:rsidR="00D93881" w:rsidRPr="00194A01" w:rsidRDefault="00194A01" w:rsidP="00194A01">
      <w:pPr>
        <w:pStyle w:val="Code"/>
        <w:rPr>
          <w:rStyle w:val="Emphaseple"/>
          <w:i w:val="0"/>
          <w:iCs w:val="0"/>
          <w:color w:val="auto"/>
          <w:lang w:val="fr-CH"/>
        </w:rPr>
      </w:pPr>
      <w:r w:rsidRPr="008404FC">
        <w:rPr>
          <w:color w:val="008000"/>
          <w:highlight w:val="white"/>
          <w:lang w:val="fr-CH"/>
        </w:rPr>
        <w:t xml:space="preserve">//********** </w:t>
      </w:r>
      <w:r w:rsidR="00CB518A" w:rsidRPr="00CB518A">
        <w:rPr>
          <w:color w:val="008000"/>
          <w:lang w:val="fr-CH"/>
        </w:rPr>
        <w:t>gérer les événements du GestureDetector précédemment créé</w:t>
      </w:r>
      <w:r>
        <w:rPr>
          <w:color w:val="008000"/>
          <w:lang w:val="fr-CH"/>
        </w:rPr>
        <w:t xml:space="preserve"> </w:t>
      </w:r>
      <w:r w:rsidRPr="008404FC">
        <w:rPr>
          <w:color w:val="008000"/>
          <w:highlight w:val="white"/>
          <w:lang w:val="fr-CH"/>
        </w:rPr>
        <w:t>*</w:t>
      </w:r>
    </w:p>
    <w:p w14:paraId="17571C8B" w14:textId="77777777" w:rsidR="00964EFD" w:rsidRDefault="00107370" w:rsidP="009F3458">
      <w:r>
        <w:t xml:space="preserve">Cette partie consiste à créer un </w:t>
      </w:r>
      <w:r>
        <w:rPr>
          <w:i/>
        </w:rPr>
        <w:t>GestureDetector</w:t>
      </w:r>
      <w:r>
        <w:t xml:space="preserve"> </w:t>
      </w:r>
      <w:r w:rsidR="008F0929">
        <w:t xml:space="preserve">par personne </w:t>
      </w:r>
      <w:r w:rsidR="00A00A5E">
        <w:t>détectable, comme vu</w:t>
      </w:r>
      <w:r w:rsidR="001E2C61">
        <w:t xml:space="preserve"> précédemment</w:t>
      </w:r>
      <w:r w:rsidR="00C07067">
        <w:t xml:space="preserve"> dans ce tutoriel,</w:t>
      </w:r>
      <w:r w:rsidR="00A00A5E">
        <w:t xml:space="preserve"> au chapitre </w:t>
      </w:r>
      <w:r w:rsidR="00CC66CE">
        <w:fldChar w:fldCharType="begin"/>
      </w:r>
      <w:r w:rsidR="00CC66CE">
        <w:instrText xml:space="preserve"> REF _Ref421003623 \r \h </w:instrText>
      </w:r>
      <w:r w:rsidR="00CC66CE">
        <w:fldChar w:fldCharType="separate"/>
      </w:r>
      <w:r w:rsidR="00CC66CE">
        <w:t>5.5</w:t>
      </w:r>
      <w:r w:rsidR="00CC66CE">
        <w:fldChar w:fldCharType="end"/>
      </w:r>
      <w:r w:rsidR="00CC66CE">
        <w:t xml:space="preserve">, en page </w:t>
      </w:r>
      <w:r w:rsidR="00CC66CE">
        <w:fldChar w:fldCharType="begin"/>
      </w:r>
      <w:r w:rsidR="00CC66CE">
        <w:instrText xml:space="preserve"> PAGEREF _Ref420936266 \h </w:instrText>
      </w:r>
      <w:r w:rsidR="00CC66CE">
        <w:fldChar w:fldCharType="separate"/>
      </w:r>
      <w:r w:rsidR="00CC66CE">
        <w:rPr>
          <w:noProof/>
        </w:rPr>
        <w:t>42</w:t>
      </w:r>
      <w:r w:rsidR="00CC66CE">
        <w:fldChar w:fldCharType="end"/>
      </w:r>
      <w:r w:rsidR="00CC66CE">
        <w:t>.</w:t>
      </w:r>
      <w:r w:rsidR="007A0819">
        <w:t xml:space="preserve"> Chaque </w:t>
      </w:r>
      <w:r w:rsidR="007A0819">
        <w:rPr>
          <w:i/>
        </w:rPr>
        <w:t>GestureDetector</w:t>
      </w:r>
      <w:r w:rsidR="007A0819">
        <w:t xml:space="preserve"> instancié sera ajouté à la liste </w:t>
      </w:r>
      <w:r w:rsidR="007A0819">
        <w:rPr>
          <w:i/>
        </w:rPr>
        <w:t>this.</w:t>
      </w:r>
      <w:r w:rsidR="007A0819" w:rsidRPr="007A0819">
        <w:rPr>
          <w:i/>
        </w:rPr>
        <w:t>bodiesDetectors</w:t>
      </w:r>
      <w:r w:rsidR="006853A5">
        <w:t>.</w:t>
      </w:r>
      <w:r w:rsidR="006E112D">
        <w:br/>
        <w:t xml:space="preserve">Le </w:t>
      </w:r>
      <w:r w:rsidR="006E112D">
        <w:rPr>
          <w:i/>
        </w:rPr>
        <w:t>body</w:t>
      </w:r>
      <w:r w:rsidR="006E112D">
        <w:t xml:space="preserve"> à l’</w:t>
      </w:r>
      <w:r w:rsidR="007B481C">
        <w:t xml:space="preserve">emplacement 2 de la liste </w:t>
      </w:r>
      <w:r w:rsidR="007B481C">
        <w:rPr>
          <w:i/>
        </w:rPr>
        <w:t>this.bodies</w:t>
      </w:r>
      <w:r w:rsidR="009037E9">
        <w:t xml:space="preserve"> correspond </w:t>
      </w:r>
      <w:r w:rsidR="007B481C">
        <w:t xml:space="preserve">au </w:t>
      </w:r>
      <w:r w:rsidR="007B481C">
        <w:rPr>
          <w:i/>
        </w:rPr>
        <w:t>GestureDetector</w:t>
      </w:r>
      <w:r w:rsidR="007B481C">
        <w:t xml:space="preserve"> à l’emplacement 2 de la liste </w:t>
      </w:r>
      <w:r w:rsidR="00AE476D">
        <w:rPr>
          <w:i/>
        </w:rPr>
        <w:t>this.bodiesDetectors</w:t>
      </w:r>
      <w:r w:rsidR="0093050A">
        <w:t xml:space="preserve">, comme </w:t>
      </w:r>
      <w:r w:rsidR="00845861">
        <w:t>l’indique</w:t>
      </w:r>
      <w:r w:rsidR="0093050A">
        <w:t xml:space="preserve"> la </w:t>
      </w:r>
      <w:r w:rsidR="001C618E">
        <w:fldChar w:fldCharType="begin"/>
      </w:r>
      <w:r w:rsidR="001C618E">
        <w:instrText xml:space="preserve"> REF _Ref420932703 \h </w:instrText>
      </w:r>
      <w:r w:rsidR="001C618E">
        <w:fldChar w:fldCharType="separate"/>
      </w:r>
      <w:r w:rsidR="001C618E">
        <w:t xml:space="preserve">Figure </w:t>
      </w:r>
      <w:r w:rsidR="001C618E">
        <w:rPr>
          <w:noProof/>
        </w:rPr>
        <w:t>5</w:t>
      </w:r>
      <w:r w:rsidR="001C618E">
        <w:t>.</w:t>
      </w:r>
      <w:r w:rsidR="001C618E">
        <w:rPr>
          <w:noProof/>
        </w:rPr>
        <w:t>13</w:t>
      </w:r>
      <w:r w:rsidR="001C618E">
        <w:fldChar w:fldCharType="end"/>
      </w:r>
      <w:r w:rsidR="001C618E">
        <w:t xml:space="preserve"> en page </w:t>
      </w:r>
      <w:r w:rsidR="001437DC">
        <w:fldChar w:fldCharType="begin"/>
      </w:r>
      <w:r w:rsidR="001437DC">
        <w:instrText xml:space="preserve"> PAGEREF _Ref420932706 \h </w:instrText>
      </w:r>
      <w:r w:rsidR="001437DC">
        <w:fldChar w:fldCharType="separate"/>
      </w:r>
      <w:r w:rsidR="001437DC">
        <w:rPr>
          <w:noProof/>
        </w:rPr>
        <w:t>43</w:t>
      </w:r>
      <w:r w:rsidR="001437DC">
        <w:fldChar w:fldCharType="end"/>
      </w:r>
      <w:r w:rsidR="001437DC">
        <w:t>.</w:t>
      </w:r>
    </w:p>
    <w:p w14:paraId="03EEC0DD" w14:textId="10854DBF" w:rsidR="00142227" w:rsidRDefault="006E0D8B" w:rsidP="009F3458">
      <w:r>
        <w:t xml:space="preserve">Lors de l’instanciation d’un </w:t>
      </w:r>
      <w:r>
        <w:rPr>
          <w:i/>
        </w:rPr>
        <w:t>GestureDetector</w:t>
      </w:r>
      <w:r>
        <w:t>, on doit indiquer le chemin du fichier de base de données de mouvement .</w:t>
      </w:r>
      <w:r w:rsidR="00E445A9">
        <w:t>GBP</w:t>
      </w:r>
      <w:r>
        <w:t xml:space="preserve">. </w:t>
      </w:r>
      <w:r w:rsidR="0036598F">
        <w:t xml:space="preserve">Le fichier </w:t>
      </w:r>
      <w:r w:rsidR="0036598F">
        <w:rPr>
          <w:i/>
        </w:rPr>
        <w:t>SwitchKinect.gbd</w:t>
      </w:r>
      <w:r w:rsidR="00A36623">
        <w:t xml:space="preserve"> est fou</w:t>
      </w:r>
      <w:r w:rsidR="00C8353A">
        <w:t>r</w:t>
      </w:r>
      <w:r w:rsidR="00A36623">
        <w:t>ni</w:t>
      </w:r>
      <w:r w:rsidR="00EB2BAD">
        <w:t xml:space="preserve"> dans le projet, mais il est tout à fait possible d’en créer un à l’aide des logiciels </w:t>
      </w:r>
      <w:r w:rsidR="00EB2BAD" w:rsidRPr="00EB2BAD">
        <w:rPr>
          <w:i/>
        </w:rPr>
        <w:t>KinectStudio</w:t>
      </w:r>
      <w:r w:rsidR="00EB2BAD">
        <w:t xml:space="preserve"> et </w:t>
      </w:r>
      <w:r w:rsidR="00EB2BAD" w:rsidRPr="00EB2BAD">
        <w:rPr>
          <w:i/>
        </w:rPr>
        <w:t>Visual Gesture Builder</w:t>
      </w:r>
      <w:r w:rsidR="00F42DF7">
        <w:t>.</w:t>
      </w:r>
    </w:p>
    <w:p w14:paraId="796992E2" w14:textId="77777777" w:rsidR="000A2D42" w:rsidRPr="00C223FB" w:rsidRDefault="000F4FCD" w:rsidP="009F3458">
      <w:r w:rsidRPr="00C223FB">
        <w:lastRenderedPageBreak/>
        <w:t xml:space="preserve">Voici un exemple d’instanciation d’un </w:t>
      </w:r>
      <w:r w:rsidRPr="00C223FB">
        <w:rPr>
          <w:i/>
        </w:rPr>
        <w:t>GestureDetector </w:t>
      </w:r>
      <w:r w:rsidRPr="00C223FB">
        <w:t>:</w:t>
      </w:r>
    </w:p>
    <w:p w14:paraId="6234D592" w14:textId="77777777" w:rsidR="000F4FCD" w:rsidRDefault="00A232C2" w:rsidP="0083163A">
      <w:pPr>
        <w:pStyle w:val="Code"/>
        <w:rPr>
          <w:color w:val="000000"/>
        </w:rPr>
      </w:pPr>
      <w:r w:rsidRPr="0083163A">
        <w:rPr>
          <w:color w:val="0000FF"/>
          <w:highlight w:val="white"/>
        </w:rPr>
        <w:t>new</w:t>
      </w:r>
      <w:r w:rsidRPr="0083163A">
        <w:rPr>
          <w:color w:val="000000"/>
          <w:highlight w:val="white"/>
        </w:rPr>
        <w:t xml:space="preserve"> </w:t>
      </w:r>
      <w:r w:rsidRPr="0083163A">
        <w:rPr>
          <w:color w:val="2B91AF"/>
          <w:highlight w:val="white"/>
        </w:rPr>
        <w:t>GestureDetector</w:t>
      </w:r>
      <w:r w:rsidRPr="0083163A">
        <w:rPr>
          <w:color w:val="000000"/>
          <w:highlight w:val="white"/>
        </w:rPr>
        <w:t>(</w:t>
      </w:r>
      <w:r w:rsidRPr="0083163A">
        <w:rPr>
          <w:color w:val="0000FF"/>
          <w:highlight w:val="white"/>
        </w:rPr>
        <w:t>this</w:t>
      </w:r>
      <w:r w:rsidRPr="0083163A">
        <w:rPr>
          <w:color w:val="000000"/>
          <w:highlight w:val="white"/>
        </w:rPr>
        <w:t>.originalPath+</w:t>
      </w:r>
      <w:r w:rsidRPr="0083163A">
        <w:rPr>
          <w:color w:val="A31515"/>
          <w:highlight w:val="white"/>
        </w:rPr>
        <w:t>"\\SwitchKinect.gbd"</w:t>
      </w:r>
      <w:r w:rsidRPr="0083163A">
        <w:rPr>
          <w:color w:val="000000"/>
          <w:highlight w:val="white"/>
        </w:rPr>
        <w:t>);</w:t>
      </w:r>
    </w:p>
    <w:p w14:paraId="1FF22A6B" w14:textId="76E76B2D" w:rsidR="00446EE4" w:rsidRPr="002D2EAA" w:rsidRDefault="00C177C2" w:rsidP="00C177C2">
      <w:pPr>
        <w:rPr>
          <w:rStyle w:val="Emphaseple"/>
        </w:rPr>
      </w:pPr>
      <w:r w:rsidRPr="00C177C2">
        <w:rPr>
          <w:rStyle w:val="Emphaseple"/>
          <w:b/>
        </w:rPr>
        <w:t>Information importante</w:t>
      </w:r>
      <w:r w:rsidR="002D2EAA">
        <w:rPr>
          <w:rStyle w:val="Emphaseple"/>
          <w:b/>
        </w:rPr>
        <w:t> </w:t>
      </w:r>
      <w:r w:rsidR="002D2EAA">
        <w:rPr>
          <w:rStyle w:val="Emphaseple"/>
        </w:rPr>
        <w:t xml:space="preserve">: </w:t>
      </w:r>
      <w:r w:rsidR="00A172BE">
        <w:rPr>
          <w:rStyle w:val="Emphaseple"/>
        </w:rPr>
        <w:t>l’utilisation du chemin original de l’</w:t>
      </w:r>
      <w:r w:rsidR="00E445A9">
        <w:rPr>
          <w:rStyle w:val="Emphaseple"/>
        </w:rPr>
        <w:t xml:space="preserve">ADP </w:t>
      </w:r>
      <w:r w:rsidR="00FE5D47">
        <w:rPr>
          <w:rStyle w:val="Emphaseple"/>
        </w:rPr>
        <w:t xml:space="preserve">in est ici nécessaire. </w:t>
      </w:r>
      <w:r w:rsidR="00C3096D">
        <w:rPr>
          <w:rStyle w:val="Emphaseple"/>
        </w:rPr>
        <w:t>Ceci est dû</w:t>
      </w:r>
      <w:r w:rsidR="00620FE9">
        <w:rPr>
          <w:rStyle w:val="Emphaseple"/>
        </w:rPr>
        <w:t xml:space="preserve"> au fait que </w:t>
      </w:r>
      <w:r w:rsidR="00306DB7">
        <w:rPr>
          <w:rStyle w:val="Emphaseple"/>
        </w:rPr>
        <w:t xml:space="preserve">ce projet soit </w:t>
      </w:r>
      <w:r w:rsidR="00E445A9">
        <w:rPr>
          <w:rStyle w:val="Emphaseple"/>
        </w:rPr>
        <w:t xml:space="preserve">1 ADP </w:t>
      </w:r>
      <w:r w:rsidR="00306DB7">
        <w:rPr>
          <w:rStyle w:val="Emphaseple"/>
        </w:rPr>
        <w:t>in Office.</w:t>
      </w:r>
    </w:p>
    <w:p w14:paraId="2851FF53" w14:textId="77777777" w:rsidR="009F3458" w:rsidRDefault="009F3458" w:rsidP="009F3458">
      <w:r>
        <w:t xml:space="preserve">Il sera aussi nécessaire de modifier la méthode </w:t>
      </w:r>
      <w:r>
        <w:rPr>
          <w:i/>
        </w:rPr>
        <w:t>FrameArrived</w:t>
      </w:r>
      <w:r w:rsidR="00F41A6F">
        <w:t xml:space="preserve"> du </w:t>
      </w:r>
      <w:r w:rsidR="00F41A6F" w:rsidRPr="00F41A6F">
        <w:rPr>
          <w:i/>
        </w:rPr>
        <w:t>bodyReader</w:t>
      </w:r>
      <w:r w:rsidR="00F41A6F">
        <w:t xml:space="preserve"> </w:t>
      </w:r>
      <w:r w:rsidR="00F41A6F" w:rsidRPr="00F41A6F">
        <w:t>pour</w:t>
      </w:r>
      <w:r w:rsidR="00F41A6F">
        <w:t xml:space="preserve"> que </w:t>
      </w:r>
      <w:r w:rsidR="00E1521E">
        <w:t>lorsque</w:t>
      </w:r>
      <w:r w:rsidR="00F41A6F">
        <w:t xml:space="preserve"> le </w:t>
      </w:r>
      <w:r w:rsidR="00F41A6F">
        <w:rPr>
          <w:i/>
        </w:rPr>
        <w:t xml:space="preserve">TrackingID </w:t>
      </w:r>
      <w:r w:rsidR="00F41A6F">
        <w:t xml:space="preserve">d’un </w:t>
      </w:r>
      <w:r w:rsidR="00F41A6F">
        <w:rPr>
          <w:i/>
        </w:rPr>
        <w:t>body</w:t>
      </w:r>
      <w:r w:rsidR="00F41A6F">
        <w:t xml:space="preserve"> </w:t>
      </w:r>
      <w:r w:rsidR="00EF1004">
        <w:t xml:space="preserve">change, </w:t>
      </w:r>
      <w:r w:rsidR="00195804">
        <w:t xml:space="preserve">le </w:t>
      </w:r>
      <w:r w:rsidR="00195804">
        <w:rPr>
          <w:i/>
        </w:rPr>
        <w:t xml:space="preserve">TrackingID </w:t>
      </w:r>
      <w:r w:rsidR="00195804">
        <w:t xml:space="preserve">du </w:t>
      </w:r>
      <w:r w:rsidR="00195804">
        <w:rPr>
          <w:i/>
        </w:rPr>
        <w:t>GestureDetector</w:t>
      </w:r>
      <w:r w:rsidR="00195804">
        <w:t xml:space="preserve"> associé</w:t>
      </w:r>
      <w:r w:rsidR="007F1C10">
        <w:t xml:space="preserve"> </w:t>
      </w:r>
      <w:r w:rsidR="0087248A">
        <w:t>soit mis à jour.</w:t>
      </w:r>
    </w:p>
    <w:p w14:paraId="6CBCCC52" w14:textId="77777777" w:rsidR="0040543A" w:rsidRDefault="00DA60CA" w:rsidP="003E291B">
      <w:pPr>
        <w:pStyle w:val="Titre3"/>
      </w:pPr>
      <w:bookmarkStart w:id="148" w:name="_Toc421258531"/>
      <w:r>
        <w:t>Détecter les mouvements</w:t>
      </w:r>
      <w:bookmarkEnd w:id="148"/>
    </w:p>
    <w:p w14:paraId="21F75655" w14:textId="77777777" w:rsidR="00A42E17" w:rsidRDefault="00A42E17" w:rsidP="00A42E17">
      <w:r>
        <w:t xml:space="preserve">Chaque </w:t>
      </w:r>
      <w:r>
        <w:rPr>
          <w:i/>
        </w:rPr>
        <w:t>GestureDetector</w:t>
      </w:r>
      <w:r>
        <w:t xml:space="preserve"> contient l’événement </w:t>
      </w:r>
      <w:r>
        <w:rPr>
          <w:i/>
        </w:rPr>
        <w:t>GestureFirstDetected</w:t>
      </w:r>
      <w:r w:rsidR="00EE2814">
        <w:t xml:space="preserve">, qu’on doit suivre et gérer. </w:t>
      </w:r>
      <w:r w:rsidR="0033647A">
        <w:t>Lorsqu’un geste est détecté, il convient de :</w:t>
      </w:r>
    </w:p>
    <w:p w14:paraId="28B7CE20" w14:textId="77777777" w:rsidR="003E291B" w:rsidRDefault="0033647A" w:rsidP="003E291B">
      <w:pPr>
        <w:pStyle w:val="Sous-titre"/>
        <w:rPr>
          <w:b/>
        </w:rPr>
      </w:pPr>
      <w:r w:rsidRPr="003E291B">
        <w:t>Vérifier si le PowerPoint est en mode présentateur</w:t>
      </w:r>
    </w:p>
    <w:p w14:paraId="2E6B73E6" w14:textId="77777777" w:rsidR="004D48D7" w:rsidRDefault="004D48D7" w:rsidP="004D48D7">
      <w:r>
        <w:t>On peut utiliser, pour ce faire, la ligne suivante. Elle est vrai</w:t>
      </w:r>
      <w:r w:rsidR="00F95A34">
        <w:t>e</w:t>
      </w:r>
      <w:r>
        <w:t xml:space="preserve"> si on est en mode présentation :</w:t>
      </w:r>
    </w:p>
    <w:p w14:paraId="6B4A02F6" w14:textId="77777777" w:rsidR="0033647A" w:rsidRPr="009C6225" w:rsidRDefault="004D48D7" w:rsidP="004D48D7">
      <w:pPr>
        <w:pStyle w:val="Code"/>
        <w:rPr>
          <w:b/>
          <w:lang w:val="fr-CH"/>
        </w:rPr>
      </w:pPr>
      <w:r w:rsidRPr="009C6225">
        <w:rPr>
          <w:color w:val="0000FF"/>
          <w:highlight w:val="white"/>
          <w:lang w:val="fr-CH"/>
        </w:rPr>
        <w:t>this</w:t>
      </w:r>
      <w:r w:rsidRPr="009C6225">
        <w:rPr>
          <w:highlight w:val="white"/>
          <w:lang w:val="fr-CH"/>
        </w:rPr>
        <w:t>.Application.SlideShowWindows.Count &gt; 0</w:t>
      </w:r>
    </w:p>
    <w:p w14:paraId="1160915B" w14:textId="77777777" w:rsidR="009639A4" w:rsidRDefault="003E291B" w:rsidP="00776F48">
      <w:pPr>
        <w:pStyle w:val="Sous-titre"/>
      </w:pPr>
      <w:r>
        <w:t xml:space="preserve">Vérifier </w:t>
      </w:r>
      <w:r w:rsidR="009C6225">
        <w:t xml:space="preserve">le nom de la </w:t>
      </w:r>
      <w:r w:rsidR="009C6225">
        <w:rPr>
          <w:i/>
        </w:rPr>
        <w:t>Gesture</w:t>
      </w:r>
    </w:p>
    <w:p w14:paraId="40B4F872" w14:textId="77777777" w:rsidR="005C16B1" w:rsidRDefault="00A74EEC" w:rsidP="005C16B1">
      <w:r>
        <w:t>Le mouvement détecté est accessible via les arguments de l’événement.</w:t>
      </w:r>
      <w:r w:rsidR="008C76C5">
        <w:t xml:space="preserve"> Il convient de tester son nom</w:t>
      </w:r>
      <w:r w:rsidR="002F18AB">
        <w:t xml:space="preserve">. Par exemple, s’il est égal au nom </w:t>
      </w:r>
      <w:r w:rsidR="002F18AB">
        <w:rPr>
          <w:i/>
        </w:rPr>
        <w:t>OutIn_Right</w:t>
      </w:r>
      <w:r w:rsidR="00CD4F96">
        <w:t>, effectuer le changemen</w:t>
      </w:r>
      <w:r w:rsidR="005C16B1">
        <w:t>t de slide.</w:t>
      </w:r>
    </w:p>
    <w:p w14:paraId="79AC0394" w14:textId="77777777" w:rsidR="005C16B1" w:rsidRDefault="005C16B1" w:rsidP="002C7ED0">
      <w:pPr>
        <w:pStyle w:val="Sous-titre"/>
        <w:keepNext/>
        <w:rPr>
          <w:i/>
        </w:rPr>
      </w:pPr>
      <w:r>
        <w:t>Changer de slide</w:t>
      </w:r>
    </w:p>
    <w:p w14:paraId="5712409F" w14:textId="77777777" w:rsidR="005C16B1" w:rsidRDefault="005C16B1" w:rsidP="002C7ED0">
      <w:pPr>
        <w:keepNext/>
      </w:pPr>
      <w:r>
        <w:t xml:space="preserve">Les méthodes </w:t>
      </w:r>
      <w:r>
        <w:rPr>
          <w:i/>
        </w:rPr>
        <w:t xml:space="preserve">Next() </w:t>
      </w:r>
      <w:r>
        <w:t xml:space="preserve">et </w:t>
      </w:r>
      <w:r>
        <w:rPr>
          <w:i/>
        </w:rPr>
        <w:t>Previous()</w:t>
      </w:r>
      <w:r>
        <w:t xml:space="preserve"> suivante permettent de changer de slide :</w:t>
      </w:r>
    </w:p>
    <w:p w14:paraId="7245F757" w14:textId="77777777" w:rsidR="005C16B1" w:rsidRDefault="00CD5763" w:rsidP="002C7ED0">
      <w:pPr>
        <w:pStyle w:val="Code"/>
      </w:pPr>
      <w:r w:rsidRPr="00CD5763">
        <w:rPr>
          <w:color w:val="0000FF"/>
          <w:highlight w:val="white"/>
        </w:rPr>
        <w:t>this</w:t>
      </w:r>
      <w:r w:rsidRPr="00CD5763">
        <w:rPr>
          <w:highlight w:val="white"/>
        </w:rPr>
        <w:t>.Application.SlideShowWindows[1].View.Next();</w:t>
      </w:r>
    </w:p>
    <w:p w14:paraId="012EADCF" w14:textId="77777777" w:rsidR="00CD5763" w:rsidRDefault="00CD5763" w:rsidP="002C7ED0">
      <w:pPr>
        <w:pStyle w:val="Code"/>
      </w:pPr>
      <w:r w:rsidRPr="00CD5763">
        <w:rPr>
          <w:color w:val="0000FF"/>
          <w:highlight w:val="white"/>
        </w:rPr>
        <w:t>this</w:t>
      </w:r>
      <w:r w:rsidRPr="00CD5763">
        <w:rPr>
          <w:highlight w:val="white"/>
        </w:rPr>
        <w:t>.Application.SlideShowWindows[1].View.Previous();</w:t>
      </w:r>
    </w:p>
    <w:p w14:paraId="76CE9292" w14:textId="77777777" w:rsidR="008455A2" w:rsidRPr="003E2C86" w:rsidRDefault="003E2C86" w:rsidP="008455A2">
      <w:pPr>
        <w:rPr>
          <w:rStyle w:val="Emphaseple"/>
        </w:rPr>
      </w:pPr>
      <w:r>
        <w:rPr>
          <w:rStyle w:val="Emphaseple"/>
        </w:rPr>
        <w:t>Il est important de vérifier que le mode présentation est activé avant l’appel de ces méthodes. Dans le cas contraire, une erreur</w:t>
      </w:r>
      <w:r w:rsidR="00953D64">
        <w:rPr>
          <w:rStyle w:val="Emphaseple"/>
        </w:rPr>
        <w:t xml:space="preserve"> peut</w:t>
      </w:r>
      <w:r>
        <w:rPr>
          <w:rStyle w:val="Emphaseple"/>
        </w:rPr>
        <w:t xml:space="preserve"> </w:t>
      </w:r>
      <w:r w:rsidR="00953D64">
        <w:rPr>
          <w:rStyle w:val="Emphaseple"/>
        </w:rPr>
        <w:t>survenir</w:t>
      </w:r>
      <w:r w:rsidR="001E4BB8">
        <w:rPr>
          <w:rStyle w:val="Emphaseple"/>
        </w:rPr>
        <w:t>.</w:t>
      </w:r>
    </w:p>
    <w:p w14:paraId="6DD9E9F7" w14:textId="77777777" w:rsidR="00CD2591" w:rsidRPr="0000329B" w:rsidRDefault="0000329B" w:rsidP="0000329B">
      <w:pPr>
        <w:pStyle w:val="Titre2"/>
        <w:rPr>
          <w:lang w:val="en-GB"/>
        </w:rPr>
      </w:pPr>
      <w:bookmarkStart w:id="149" w:name="_Toc421258532"/>
      <w:r>
        <w:t>Correction</w:t>
      </w:r>
      <w:bookmarkEnd w:id="149"/>
    </w:p>
    <w:p w14:paraId="5BF1A8EE" w14:textId="6AC3B580" w:rsidR="001431DF" w:rsidRPr="00B95CA7" w:rsidRDefault="00B95CA7" w:rsidP="001431DF">
      <w:r>
        <w:t xml:space="preserve">Un code est disponible dans l’archive fournie, dans le dossier </w:t>
      </w:r>
      <w:r>
        <w:rPr>
          <w:i/>
        </w:rPr>
        <w:t>KinectPowerPoint</w:t>
      </w:r>
      <w:r>
        <w:rPr>
          <w:i/>
        </w:rPr>
        <w:noBreakHyphen/>
        <w:t>Final</w:t>
      </w:r>
      <w:r>
        <w:t>. Il est possible de s’en inspirer pour certain</w:t>
      </w:r>
      <w:r w:rsidR="00E445A9">
        <w:t>s</w:t>
      </w:r>
      <w:r>
        <w:t xml:space="preserve"> algorithme</w:t>
      </w:r>
      <w:r w:rsidR="00E445A9">
        <w:t>s</w:t>
      </w:r>
      <w:r>
        <w:t xml:space="preserve">. Cependant, ce code n’est pas </w:t>
      </w:r>
      <w:r w:rsidR="00EA579D">
        <w:t>présenté</w:t>
      </w:r>
      <w:r>
        <w:t xml:space="preserve"> comme l’unique solution, mais comme proposition. Il est d’ailleurs nettement perfectible.</w:t>
      </w:r>
      <w:r w:rsidRPr="006B2775">
        <w:t xml:space="preserve"> </w:t>
      </w:r>
    </w:p>
    <w:p w14:paraId="60EAAA92" w14:textId="77777777" w:rsidR="00EC7C9C" w:rsidRDefault="00EC7C9C" w:rsidP="00EC7C9C">
      <w:pPr>
        <w:pStyle w:val="Titre2"/>
      </w:pPr>
      <w:bookmarkStart w:id="150" w:name="_Toc421258533"/>
      <w:r>
        <w:t>Le concept de l’ajout du pointeur</w:t>
      </w:r>
      <w:bookmarkEnd w:id="150"/>
    </w:p>
    <w:p w14:paraId="259E8366" w14:textId="7116E7FB" w:rsidR="00E649FB" w:rsidRDefault="00F81520" w:rsidP="00E649FB">
      <w:r>
        <w:t>Ce chapitre présent comment u</w:t>
      </w:r>
      <w:r w:rsidR="002813EE">
        <w:t xml:space="preserve">n pointeur pourrait </w:t>
      </w:r>
      <w:r w:rsidR="009978CC">
        <w:t>être ajouté</w:t>
      </w:r>
      <w:r w:rsidR="003D2D9E">
        <w:t xml:space="preserve">. </w:t>
      </w:r>
      <w:r w:rsidR="00C96F66">
        <w:t xml:space="preserve">L’ajout de ce pointeur ne sera pas </w:t>
      </w:r>
      <w:r w:rsidR="00E92B68">
        <w:t>précisément</w:t>
      </w:r>
      <w:r w:rsidR="00C96F66">
        <w:t xml:space="preserve"> e</w:t>
      </w:r>
      <w:r w:rsidR="006E44ED">
        <w:t>xpliqué, mais une vue d’ensemble du concept</w:t>
      </w:r>
      <w:r w:rsidR="00355B98">
        <w:t xml:space="preserve"> d</w:t>
      </w:r>
      <w:r w:rsidR="004727C3">
        <w:t>e cet ajou</w:t>
      </w:r>
      <w:r w:rsidR="00FA484B">
        <w:t>t sera présente</w:t>
      </w:r>
      <w:r w:rsidR="00355B98">
        <w:t>.</w:t>
      </w:r>
    </w:p>
    <w:p w14:paraId="4D23AA29" w14:textId="77777777" w:rsidR="00355B98" w:rsidRDefault="00355B98" w:rsidP="00E649FB">
      <w:r>
        <w:t xml:space="preserve">Il est possible d’ajouter un pointeur en utilisant le même principe que vu dans le projet </w:t>
      </w:r>
      <w:r>
        <w:rPr>
          <w:i/>
        </w:rPr>
        <w:t>Kinect Draw</w:t>
      </w:r>
      <w:r w:rsidR="00934A51">
        <w:rPr>
          <w:i/>
        </w:rPr>
        <w:t> </w:t>
      </w:r>
      <w:r w:rsidR="00934A51">
        <w:t xml:space="preserve">: utiliser </w:t>
      </w:r>
      <w:r w:rsidR="00934A51">
        <w:rPr>
          <w:i/>
        </w:rPr>
        <w:t>KinectCoreWindow</w:t>
      </w:r>
      <w:r w:rsidR="00934A51">
        <w:t xml:space="preserve">, et suivre l’événement </w:t>
      </w:r>
      <w:r w:rsidR="00934A51">
        <w:rPr>
          <w:i/>
        </w:rPr>
        <w:t>PointerMoved</w:t>
      </w:r>
      <w:r w:rsidR="00934A51">
        <w:t>.</w:t>
      </w:r>
    </w:p>
    <w:p w14:paraId="6C43B305" w14:textId="77777777" w:rsidR="00C12DE1" w:rsidRDefault="001710C8" w:rsidP="00C12DE1">
      <w:pPr>
        <w:keepNext/>
        <w:jc w:val="center"/>
      </w:pPr>
      <w:r>
        <w:lastRenderedPageBreak/>
        <w:pict w14:anchorId="7D928FA9">
          <v:shape id="_x0000_i1028" type="#_x0000_t75" style="width:452.05pt;height:254.2pt">
            <v:imagedata r:id="rId77" o:title="KinectPPT-Cursor"/>
          </v:shape>
        </w:pict>
      </w:r>
    </w:p>
    <w:p w14:paraId="7C37B5A2" w14:textId="77777777" w:rsidR="008F2FE0" w:rsidRDefault="00C12DE1" w:rsidP="00C12DE1">
      <w:pPr>
        <w:pStyle w:val="Lgende"/>
        <w:jc w:val="center"/>
      </w:pPr>
      <w:r>
        <w:t xml:space="preserve">Figure </w:t>
      </w:r>
      <w:r w:rsidR="00046799">
        <w:fldChar w:fldCharType="begin"/>
      </w:r>
      <w:r w:rsidR="00046799">
        <w:instrText xml:space="preserve"> STYLEREF 1 \s </w:instrText>
      </w:r>
      <w:r w:rsidR="00046799">
        <w:fldChar w:fldCharType="separate"/>
      </w:r>
      <w:r w:rsidR="007862FD">
        <w:rPr>
          <w:noProof/>
        </w:rPr>
        <w:t>5</w:t>
      </w:r>
      <w:r w:rsidR="00046799">
        <w:rPr>
          <w:noProof/>
        </w:rPr>
        <w:fldChar w:fldCharType="end"/>
      </w:r>
      <w:r w:rsidR="007862FD">
        <w:t>.</w:t>
      </w:r>
      <w:r w:rsidR="00046799">
        <w:fldChar w:fldCharType="begin"/>
      </w:r>
      <w:r w:rsidR="00046799">
        <w:instrText xml:space="preserve"> SEQ F</w:instrText>
      </w:r>
      <w:r w:rsidR="00046799">
        <w:instrText xml:space="preserve">igure \* ARABIC \s 1 </w:instrText>
      </w:r>
      <w:r w:rsidR="00046799">
        <w:fldChar w:fldCharType="separate"/>
      </w:r>
      <w:r w:rsidR="007862FD">
        <w:rPr>
          <w:noProof/>
        </w:rPr>
        <w:t>16</w:t>
      </w:r>
      <w:r w:rsidR="00046799">
        <w:rPr>
          <w:noProof/>
        </w:rPr>
        <w:fldChar w:fldCharType="end"/>
      </w:r>
      <w:r>
        <w:t> : Un pointeur</w:t>
      </w:r>
      <w:r w:rsidR="00602366">
        <w:t xml:space="preserve"> (en jaune)</w:t>
      </w:r>
      <w:r>
        <w:t xml:space="preserve"> peut être ajouté à ce projet</w:t>
      </w:r>
    </w:p>
    <w:p w14:paraId="003FFA92" w14:textId="0CC60A8B" w:rsidR="0015605D" w:rsidRDefault="00275ACC" w:rsidP="00602366">
      <w:r>
        <w:t>Plusieurs moyens pourraient être utilisés pour l’activer à l’</w:t>
      </w:r>
      <w:r w:rsidR="00AE67F2">
        <w:t xml:space="preserve">aide de Kinect. Par exemple, il serait possible que lorsque le joueur tend le bras, le pointeur s’affiche, et </w:t>
      </w:r>
      <w:r w:rsidR="00D5437A">
        <w:t xml:space="preserve">que </w:t>
      </w:r>
      <w:r w:rsidR="00AE67F2">
        <w:t>lorsque le bras est remmené vers le joueur, le curseur n</w:t>
      </w:r>
      <w:r w:rsidR="00E445A9">
        <w:t>e soi</w:t>
      </w:r>
      <w:r w:rsidR="00AE67F2">
        <w:t>t plus visible. Cet</w:t>
      </w:r>
      <w:r w:rsidR="0015605D">
        <w:t xml:space="preserve">te façon de faire a été testée, en utilisant la valeur de </w:t>
      </w:r>
      <w:r w:rsidR="0015605D" w:rsidRPr="0015605D">
        <w:rPr>
          <w:i/>
        </w:rPr>
        <w:t>HandReachExtent</w:t>
      </w:r>
      <w:r w:rsidR="0015605D">
        <w:t xml:space="preserve"> d’un </w:t>
      </w:r>
      <w:r w:rsidR="0015605D">
        <w:rPr>
          <w:i/>
        </w:rPr>
        <w:t>KinectPointerPoint</w:t>
      </w:r>
      <w:r w:rsidR="0015605D">
        <w:t>,</w:t>
      </w:r>
      <w:r w:rsidR="001B140F">
        <w:t xml:space="preserve"> tiré de la méthode </w:t>
      </w:r>
      <w:r w:rsidR="001B140F">
        <w:rPr>
          <w:i/>
        </w:rPr>
        <w:t>PointerMoved</w:t>
      </w:r>
      <w:r w:rsidR="0015605D">
        <w:t xml:space="preserve"> </w:t>
      </w:r>
      <w:r w:rsidR="007533ED">
        <w:t xml:space="preserve">(cf. </w:t>
      </w:r>
      <w:r w:rsidR="0015605D">
        <w:t xml:space="preserve">projet </w:t>
      </w:r>
      <w:r w:rsidR="0015605D">
        <w:rPr>
          <w:i/>
        </w:rPr>
        <w:t>Kinect Draw</w:t>
      </w:r>
      <w:r w:rsidR="007533ED">
        <w:t xml:space="preserve">, chapitre </w:t>
      </w:r>
      <w:r w:rsidR="00A03285">
        <w:fldChar w:fldCharType="begin"/>
      </w:r>
      <w:r w:rsidR="00A03285">
        <w:instrText xml:space="preserve"> REF _Ref420416437 \r \h </w:instrText>
      </w:r>
      <w:r w:rsidR="00A03285">
        <w:fldChar w:fldCharType="separate"/>
      </w:r>
      <w:r w:rsidR="00A03285">
        <w:t>4.5</w:t>
      </w:r>
      <w:r w:rsidR="00A03285">
        <w:fldChar w:fldCharType="end"/>
      </w:r>
      <w:r w:rsidR="00A03285">
        <w:t>)</w:t>
      </w:r>
      <w:r w:rsidR="00550926">
        <w:t>.</w:t>
      </w:r>
    </w:p>
    <w:p w14:paraId="317C6A1D" w14:textId="539E3848" w:rsidR="003C17F9" w:rsidRDefault="00EE0D2C" w:rsidP="00602366">
      <w:r>
        <w:t>Le pointeur déjà implémenté</w:t>
      </w:r>
      <w:r w:rsidR="006570E4">
        <w:t xml:space="preserve"> dans PowerPoint ne peut pas être utilisé avec </w:t>
      </w:r>
      <w:r w:rsidR="00E445A9">
        <w:t xml:space="preserve">1 ADP </w:t>
      </w:r>
      <w:r w:rsidR="006570E4">
        <w:t xml:space="preserve">in. </w:t>
      </w:r>
      <w:r w:rsidR="00103060">
        <w:t xml:space="preserve">L’idée testée qui a été trouvée est la suivante : </w:t>
      </w:r>
      <w:r w:rsidR="00B63732">
        <w:t xml:space="preserve">au lancement du mode présentation et à chaque changement de slide, ajouter une ellipse non visible transparente </w:t>
      </w:r>
      <w:r w:rsidR="002A2CFC">
        <w:t xml:space="preserve">représentant le pointeur. La déplacer selon un </w:t>
      </w:r>
      <w:r w:rsidR="002A2CFC">
        <w:rPr>
          <w:i/>
        </w:rPr>
        <w:t>KinectPointerPoint</w:t>
      </w:r>
      <w:r w:rsidR="002A2CFC">
        <w:t xml:space="preserve">, et l’afficher lorsque le bras est tendu. </w:t>
      </w:r>
    </w:p>
    <w:p w14:paraId="0CFFA16C" w14:textId="36FFAF9B" w:rsidR="00A03285" w:rsidRDefault="003C17F9" w:rsidP="00602366">
      <w:pPr>
        <w:rPr>
          <w:rStyle w:val="Emphaseple"/>
        </w:rPr>
      </w:pPr>
      <w:r>
        <w:rPr>
          <w:rStyle w:val="Emphaseple"/>
        </w:rPr>
        <w:t xml:space="preserve">Information : des problèmes de </w:t>
      </w:r>
      <w:r w:rsidR="007472CC">
        <w:rPr>
          <w:rStyle w:val="Emphaseple"/>
        </w:rPr>
        <w:t>t</w:t>
      </w:r>
      <w:r>
        <w:rPr>
          <w:rStyle w:val="Emphaseple"/>
        </w:rPr>
        <w:t>hreading</w:t>
      </w:r>
      <w:r w:rsidR="004D0DA3">
        <w:rPr>
          <w:rStyle w:val="Appelnotedebasdep"/>
          <w:i/>
          <w:iCs/>
          <w:color w:val="404040" w:themeColor="text1" w:themeTint="BF"/>
        </w:rPr>
        <w:footnoteReference w:id="14"/>
      </w:r>
      <w:r w:rsidR="000E7254">
        <w:rPr>
          <w:rStyle w:val="Emphaseple"/>
        </w:rPr>
        <w:t xml:space="preserve"> peuvent se poser. </w:t>
      </w:r>
      <w:r w:rsidR="004D0DA3">
        <w:rPr>
          <w:rStyle w:val="Emphaseple"/>
        </w:rPr>
        <w:t>L’usage de</w:t>
      </w:r>
      <w:r w:rsidR="005D7AC5">
        <w:rPr>
          <w:rStyle w:val="Emphaseple"/>
        </w:rPr>
        <w:t xml:space="preserve"> l’instruction</w:t>
      </w:r>
      <w:r w:rsidR="004D0DA3">
        <w:rPr>
          <w:rStyle w:val="Emphaseple"/>
        </w:rPr>
        <w:t xml:space="preserve"> </w:t>
      </w:r>
      <w:r w:rsidR="00E445A9">
        <w:rPr>
          <w:rStyle w:val="Emphaseple"/>
        </w:rPr>
        <w:t>Locke</w:t>
      </w:r>
      <w:r w:rsidR="004D0DA3">
        <w:rPr>
          <w:rStyle w:val="Emphaseple"/>
        </w:rPr>
        <w:t>() est peut-être nécessaire, c’est pourquoi</w:t>
      </w:r>
      <w:r w:rsidR="009A2A90">
        <w:rPr>
          <w:rStyle w:val="Emphaseple"/>
        </w:rPr>
        <w:t>,</w:t>
      </w:r>
      <w:r w:rsidR="004D0DA3">
        <w:rPr>
          <w:rStyle w:val="Emphaseple"/>
        </w:rPr>
        <w:t xml:space="preserve"> pour implémenter cette fonctionnalité ainsi, il est conseillé d’avoir des notions </w:t>
      </w:r>
      <w:r w:rsidR="009A2A90">
        <w:rPr>
          <w:rStyle w:val="Emphaseple"/>
        </w:rPr>
        <w:t>en</w:t>
      </w:r>
      <w:r w:rsidR="004D0DA3">
        <w:rPr>
          <w:rStyle w:val="Emphaseple"/>
        </w:rPr>
        <w:t xml:space="preserve"> développement parallèle. </w:t>
      </w:r>
      <w:r w:rsidR="00616EFE">
        <w:rPr>
          <w:rStyle w:val="Emphaseple"/>
        </w:rPr>
        <w:t xml:space="preserve">C’est aussi pourquoi l’ajout du pointeur n’est pas explicitement </w:t>
      </w:r>
      <w:r w:rsidR="007472CC">
        <w:rPr>
          <w:rStyle w:val="Emphaseple"/>
        </w:rPr>
        <w:t>expliqué</w:t>
      </w:r>
      <w:r w:rsidR="00616EFE">
        <w:rPr>
          <w:rStyle w:val="Emphaseple"/>
        </w:rPr>
        <w:t xml:space="preserve"> dans ce tutoriel, le développement pouvant devenir fastidieux.</w:t>
      </w:r>
    </w:p>
    <w:p w14:paraId="45E067A7" w14:textId="77777777" w:rsidR="0093733C" w:rsidRPr="00F733CF" w:rsidRDefault="0093733C" w:rsidP="00602366"/>
    <w:p w14:paraId="4CF54D14" w14:textId="77777777" w:rsidR="00FD6320" w:rsidRDefault="00FD6320" w:rsidP="00B719A2">
      <w:pPr>
        <w:pStyle w:val="Titre1"/>
      </w:pPr>
      <w:bookmarkStart w:id="151" w:name="_Toc419191677"/>
      <w:bookmarkStart w:id="152" w:name="_Toc419977419"/>
      <w:bookmarkStart w:id="153" w:name="_Toc421258535"/>
      <w:r>
        <w:lastRenderedPageBreak/>
        <w:t>Pour aller plus loin…</w:t>
      </w:r>
      <w:bookmarkEnd w:id="151"/>
      <w:bookmarkEnd w:id="152"/>
      <w:bookmarkEnd w:id="153"/>
    </w:p>
    <w:p w14:paraId="799AE92E" w14:textId="77777777" w:rsidR="00A25B82" w:rsidRDefault="00A25B82" w:rsidP="00A25B82">
      <w:r>
        <w:t>Ce</w:t>
      </w:r>
      <w:r w:rsidR="007102C3">
        <w:t xml:space="preserve"> dernier</w:t>
      </w:r>
      <w:r>
        <w:t xml:space="preserve"> chapitre</w:t>
      </w:r>
      <w:r w:rsidR="007102C3">
        <w:t xml:space="preserve"> du tutoriel</w:t>
      </w:r>
      <w:r>
        <w:t xml:space="preserve"> </w:t>
      </w:r>
      <w:r w:rsidR="0093687C">
        <w:t>présente</w:t>
      </w:r>
      <w:r w:rsidR="004E43AD">
        <w:t xml:space="preserve"> certains </w:t>
      </w:r>
      <w:r w:rsidR="00F2235F">
        <w:t>sujets</w:t>
      </w:r>
      <w:r>
        <w:t xml:space="preserve"> qui </w:t>
      </w:r>
      <w:r w:rsidR="0028719D">
        <w:t>permettront</w:t>
      </w:r>
      <w:r>
        <w:t xml:space="preserve"> d’en apprendre plus sur l’utilisation de l’API Kinect</w:t>
      </w:r>
      <w:r w:rsidR="003119AD">
        <w:t>.</w:t>
      </w:r>
    </w:p>
    <w:p w14:paraId="46F07FA6" w14:textId="77777777" w:rsidR="00E13955" w:rsidRDefault="0079244A" w:rsidP="00A25B82">
      <w:r>
        <w:t xml:space="preserve">Le site </w:t>
      </w:r>
      <w:r>
        <w:rPr>
          <w:i/>
        </w:rPr>
        <w:t>Kinect for Windows</w:t>
      </w:r>
      <w:r>
        <w:t xml:space="preserve"> sur le site de Microsoft contient notamment toute la documentation technique de l’API, </w:t>
      </w:r>
      <w:r w:rsidR="002D31CE">
        <w:t xml:space="preserve">le SDK, etc. </w:t>
      </w:r>
      <w:r w:rsidR="00681198">
        <w:t xml:space="preserve">C’est le point d’entrée du développement sur Kinect : </w:t>
      </w:r>
    </w:p>
    <w:p w14:paraId="135DD98D" w14:textId="77777777" w:rsidR="00681198" w:rsidRDefault="00046799" w:rsidP="00E13955">
      <w:pPr>
        <w:jc w:val="center"/>
      </w:pPr>
      <w:hyperlink r:id="rId78" w:history="1">
        <w:r w:rsidR="00E13955">
          <w:rPr>
            <w:rStyle w:val="Lienhypertexte"/>
          </w:rPr>
          <w:t>http://www.microsoft.com/en</w:t>
        </w:r>
        <w:r w:rsidR="00E13955">
          <w:rPr>
            <w:rStyle w:val="Lienhypertexte"/>
          </w:rPr>
          <w:noBreakHyphen/>
        </w:r>
        <w:r w:rsidR="00681198" w:rsidRPr="0062160D">
          <w:rPr>
            <w:rStyle w:val="Lienhypertexte"/>
          </w:rPr>
          <w:t>us/kinectforwindows/</w:t>
        </w:r>
      </w:hyperlink>
    </w:p>
    <w:p w14:paraId="126FAC53" w14:textId="77777777" w:rsidR="003119AD" w:rsidRDefault="0095270D" w:rsidP="00A25B82">
      <w:r>
        <w:t xml:space="preserve">On y trouve notamment des vidéos </w:t>
      </w:r>
      <w:r w:rsidR="00D17087">
        <w:t>qui présente</w:t>
      </w:r>
      <w:r w:rsidR="00F45F71">
        <w:t>nt</w:t>
      </w:r>
      <w:r w:rsidR="00D17087">
        <w:t xml:space="preserve"> l’API</w:t>
      </w:r>
      <w:r w:rsidR="00134302">
        <w:t xml:space="preserve"> de Kinect V2</w:t>
      </w:r>
      <w:r w:rsidR="00E169F4">
        <w:t xml:space="preserve"> dans son ensemble :</w:t>
      </w:r>
    </w:p>
    <w:p w14:paraId="6132A52C" w14:textId="77777777" w:rsidR="00E169F4" w:rsidRDefault="00046799" w:rsidP="009B39AE">
      <w:pPr>
        <w:jc w:val="center"/>
      </w:pPr>
      <w:hyperlink r:id="rId79" w:history="1">
        <w:r w:rsidR="009A10CF" w:rsidRPr="0062160D">
          <w:rPr>
            <w:rStyle w:val="Lienhypertexte"/>
          </w:rPr>
          <w:t>http://www.microsoft.com/en-us/kinectforwindows/develop/how-to-videos.aspx</w:t>
        </w:r>
      </w:hyperlink>
    </w:p>
    <w:p w14:paraId="6EF76B96" w14:textId="77777777" w:rsidR="009A10CF" w:rsidRDefault="00DE43B2" w:rsidP="009A10CF">
      <w:r>
        <w:t>Certain</w:t>
      </w:r>
      <w:r w:rsidR="00700C6A">
        <w:t>s</w:t>
      </w:r>
      <w:r w:rsidR="005B0F3E">
        <w:t xml:space="preserve"> </w:t>
      </w:r>
      <w:r>
        <w:t>point</w:t>
      </w:r>
      <w:r w:rsidR="00700C6A">
        <w:t>s</w:t>
      </w:r>
      <w:r w:rsidR="005B0F3E">
        <w:t xml:space="preserve"> </w:t>
      </w:r>
      <w:r>
        <w:t>de l’API de Kinect n’</w:t>
      </w:r>
      <w:r w:rsidR="003D7F00">
        <w:t xml:space="preserve">ont pas été </w:t>
      </w:r>
      <w:r w:rsidR="00DF1ACE">
        <w:t>traité</w:t>
      </w:r>
      <w:r w:rsidR="004B14AE">
        <w:t>s</w:t>
      </w:r>
      <w:r w:rsidR="00BA5CD5">
        <w:t xml:space="preserve"> dans ce t</w:t>
      </w:r>
      <w:r w:rsidR="00124840">
        <w:t>utoriel. Voici quelques pistes qui permettront d’</w:t>
      </w:r>
      <w:r w:rsidR="009F6CA3">
        <w:t>en découvrir plus :</w:t>
      </w:r>
    </w:p>
    <w:p w14:paraId="24E75B32" w14:textId="77777777" w:rsidR="00DE43B2" w:rsidRDefault="00D86856" w:rsidP="00E70EAF">
      <w:pPr>
        <w:pStyle w:val="Paragraphedeliste"/>
        <w:numPr>
          <w:ilvl w:val="0"/>
          <w:numId w:val="27"/>
        </w:numPr>
      </w:pPr>
      <w:r>
        <w:t>Le système d’engagement</w:t>
      </w:r>
    </w:p>
    <w:p w14:paraId="5AA250D3" w14:textId="77777777" w:rsidR="00D86856" w:rsidRDefault="007115CC" w:rsidP="00E70EAF">
      <w:pPr>
        <w:pStyle w:val="Paragraphedeliste"/>
        <w:numPr>
          <w:ilvl w:val="0"/>
          <w:numId w:val="27"/>
        </w:numPr>
      </w:pPr>
      <w:r>
        <w:t>La reconnaissance vocale</w:t>
      </w:r>
    </w:p>
    <w:p w14:paraId="20038951" w14:textId="77777777" w:rsidR="007115CC" w:rsidRPr="007115CC" w:rsidRDefault="00804A85" w:rsidP="00E70EAF">
      <w:pPr>
        <w:pStyle w:val="Paragraphedeliste"/>
        <w:numPr>
          <w:ilvl w:val="0"/>
          <w:numId w:val="27"/>
        </w:numPr>
      </w:pPr>
      <w:r>
        <w:t>Le scan</w:t>
      </w:r>
      <w:r w:rsidR="007115CC">
        <w:t xml:space="preserve"> 3D à l’aide de </w:t>
      </w:r>
      <w:r w:rsidR="007A5F79">
        <w:rPr>
          <w:i/>
        </w:rPr>
        <w:t>Fusion</w:t>
      </w:r>
    </w:p>
    <w:p w14:paraId="42B7BA06" w14:textId="0A00A79A" w:rsidR="007115CC" w:rsidRDefault="00181FA1" w:rsidP="00E70EAF">
      <w:pPr>
        <w:pStyle w:val="Paragraphedeliste"/>
        <w:numPr>
          <w:ilvl w:val="0"/>
          <w:numId w:val="27"/>
        </w:numPr>
      </w:pPr>
      <w:r>
        <w:t>Divers</w:t>
      </w:r>
      <w:r w:rsidR="007B2EAA">
        <w:t>e</w:t>
      </w:r>
      <w:r w:rsidR="00D21C06">
        <w:t>s</w:t>
      </w:r>
      <w:r>
        <w:t xml:space="preserve"> </w:t>
      </w:r>
      <w:r>
        <w:rPr>
          <w:i/>
        </w:rPr>
        <w:t>datasources</w:t>
      </w:r>
      <w:r>
        <w:t xml:space="preserve"> n’ont pas été utilisées</w:t>
      </w:r>
      <w:r w:rsidR="00710B6D">
        <w:t>, telle</w:t>
      </w:r>
      <w:r w:rsidR="00E445A9">
        <w:t>s</w:t>
      </w:r>
      <w:r w:rsidR="00710B6D">
        <w:t xml:space="preserve"> que </w:t>
      </w:r>
      <w:r w:rsidR="00710B6D">
        <w:rPr>
          <w:i/>
        </w:rPr>
        <w:t>AudioSource</w:t>
      </w:r>
      <w:r w:rsidR="00710B6D">
        <w:t xml:space="preserve">, </w:t>
      </w:r>
      <w:r w:rsidR="00710B6D">
        <w:rPr>
          <w:i/>
        </w:rPr>
        <w:t>ColorFrameSource</w:t>
      </w:r>
      <w:r w:rsidR="00710B6D">
        <w:t>, et</w:t>
      </w:r>
      <w:r w:rsidR="0024205D">
        <w:t>c.</w:t>
      </w:r>
    </w:p>
    <w:p w14:paraId="1D684A9A" w14:textId="77777777" w:rsidR="00181FA1" w:rsidRPr="00C3429B" w:rsidRDefault="00DF1ACE" w:rsidP="00E70EAF">
      <w:pPr>
        <w:pStyle w:val="Paragraphedeliste"/>
        <w:numPr>
          <w:ilvl w:val="0"/>
          <w:numId w:val="27"/>
        </w:numPr>
      </w:pPr>
      <w:r>
        <w:t xml:space="preserve">Les logiciels </w:t>
      </w:r>
      <w:r>
        <w:rPr>
          <w:i/>
        </w:rPr>
        <w:t>KinectStudio</w:t>
      </w:r>
      <w:r>
        <w:t xml:space="preserve"> et </w:t>
      </w:r>
      <w:r w:rsidR="00ED235C">
        <w:rPr>
          <w:i/>
        </w:rPr>
        <w:t>Visual Gesture Builder</w:t>
      </w:r>
    </w:p>
    <w:p w14:paraId="4502C84B" w14:textId="34BF530E" w:rsidR="00C3429B" w:rsidRDefault="00C3429B" w:rsidP="00E70EAF">
      <w:pPr>
        <w:pStyle w:val="Paragraphedeliste"/>
        <w:numPr>
          <w:ilvl w:val="0"/>
          <w:numId w:val="27"/>
        </w:numPr>
      </w:pPr>
      <w:r>
        <w:t>L’API de Kinect avec d’autre</w:t>
      </w:r>
      <w:r w:rsidR="00E445A9">
        <w:t>s</w:t>
      </w:r>
      <w:r>
        <w:t xml:space="preserve"> </w:t>
      </w:r>
      <w:r w:rsidR="00876906">
        <w:t>Framework</w:t>
      </w:r>
      <w:r w:rsidR="00E445A9">
        <w:t>s</w:t>
      </w:r>
      <w:r>
        <w:t>, tel que Unity</w:t>
      </w:r>
    </w:p>
    <w:p w14:paraId="16CAB0A0" w14:textId="77777777" w:rsidR="00272C1E" w:rsidRDefault="00272C1E" w:rsidP="00E70EAF">
      <w:pPr>
        <w:pStyle w:val="Paragraphedeliste"/>
        <w:numPr>
          <w:ilvl w:val="0"/>
          <w:numId w:val="27"/>
        </w:numPr>
      </w:pPr>
      <w:r>
        <w:t xml:space="preserve">Les API </w:t>
      </w:r>
      <w:r>
        <w:rPr>
          <w:i/>
        </w:rPr>
        <w:t>face</w:t>
      </w:r>
      <w:r>
        <w:t xml:space="preserve"> de Kinect, </w:t>
      </w:r>
      <w:r w:rsidR="00C421AC">
        <w:t>qui permettent de scanner un visage</w:t>
      </w:r>
    </w:p>
    <w:p w14:paraId="78E6B99F" w14:textId="77777777" w:rsidR="006118CA" w:rsidRDefault="006118CA" w:rsidP="00E70EAF">
      <w:pPr>
        <w:pStyle w:val="Paragraphedeliste"/>
        <w:numPr>
          <w:ilvl w:val="0"/>
          <w:numId w:val="27"/>
        </w:numPr>
      </w:pPr>
      <w:r>
        <w:t>La reconnaissance d’expression des visages</w:t>
      </w:r>
    </w:p>
    <w:p w14:paraId="466BFE40" w14:textId="77777777" w:rsidR="00D01474" w:rsidRDefault="00D01474" w:rsidP="00E70EAF">
      <w:pPr>
        <w:pStyle w:val="Paragraphedeliste"/>
        <w:numPr>
          <w:ilvl w:val="0"/>
          <w:numId w:val="27"/>
        </w:numPr>
      </w:pPr>
      <w:r>
        <w:t>La région Kinect (</w:t>
      </w:r>
      <w:r>
        <w:rPr>
          <w:i/>
        </w:rPr>
        <w:t>KinectRegion</w:t>
      </w:r>
      <w:r>
        <w:t>)</w:t>
      </w:r>
    </w:p>
    <w:p w14:paraId="3805AFE6" w14:textId="77777777" w:rsidR="004557FE" w:rsidRDefault="006118CA" w:rsidP="00E70EAF">
      <w:pPr>
        <w:pStyle w:val="Paragraphedeliste"/>
        <w:numPr>
          <w:ilvl w:val="0"/>
          <w:numId w:val="27"/>
        </w:numPr>
      </w:pPr>
      <w:r>
        <w:t>…</w:t>
      </w:r>
    </w:p>
    <w:p w14:paraId="4D39CB71" w14:textId="77777777" w:rsidR="00EE505B" w:rsidRDefault="00EB7BD2" w:rsidP="0084595C">
      <w:pPr>
        <w:pStyle w:val="Titre2"/>
      </w:pPr>
      <w:bookmarkStart w:id="154" w:name="_Toc421258536"/>
      <w:r>
        <w:t>Ajouter des fonctionnalités aux projets</w:t>
      </w:r>
      <w:bookmarkEnd w:id="154"/>
    </w:p>
    <w:p w14:paraId="3D3E936E" w14:textId="77777777" w:rsidR="00EE505B" w:rsidRDefault="00EE505B" w:rsidP="00EE505B">
      <w:r>
        <w:t xml:space="preserve">Il est possible d’ajouter des fonctionnalités aux projets </w:t>
      </w:r>
      <w:r>
        <w:rPr>
          <w:i/>
        </w:rPr>
        <w:t>Kinect Draw</w:t>
      </w:r>
      <w:r>
        <w:t xml:space="preserve"> et </w:t>
      </w:r>
      <w:r>
        <w:rPr>
          <w:i/>
        </w:rPr>
        <w:t>Kinect PowerPoin</w:t>
      </w:r>
      <w:r w:rsidR="00B71831">
        <w:rPr>
          <w:i/>
        </w:rPr>
        <w:t>t</w:t>
      </w:r>
      <w:r w:rsidR="00810367">
        <w:rPr>
          <w:i/>
        </w:rPr>
        <w:t> </w:t>
      </w:r>
      <w:r w:rsidR="00810367">
        <w:t>; des idées sont décrites dans ce sous-chapitre.</w:t>
      </w:r>
    </w:p>
    <w:p w14:paraId="24AAB396" w14:textId="77777777" w:rsidR="00C23911" w:rsidRPr="00C23911" w:rsidRDefault="00C23911" w:rsidP="00D44884">
      <w:pPr>
        <w:pStyle w:val="Sous-titre"/>
      </w:pPr>
      <w:r>
        <w:t>Kinect Draw</w:t>
      </w:r>
    </w:p>
    <w:p w14:paraId="43B8460D" w14:textId="2AE2108F" w:rsidR="00B85225" w:rsidRDefault="00EE505B" w:rsidP="0084595C">
      <w:r w:rsidRPr="004B31EE">
        <w:rPr>
          <w:rStyle w:val="Emphaseple"/>
          <w:i w:val="0"/>
          <w:iCs w:val="0"/>
          <w:noProof/>
          <w:color w:val="auto"/>
          <w:lang w:eastAsia="fr-CH"/>
        </w:rPr>
        <w:drawing>
          <wp:anchor distT="0" distB="0" distL="114300" distR="114300" simplePos="0" relativeHeight="251672576" behindDoc="0" locked="0" layoutInCell="1" allowOverlap="1" wp14:anchorId="7A9E3D27" wp14:editId="239CFDA0">
            <wp:simplePos x="0" y="0"/>
            <wp:positionH relativeFrom="margin">
              <wp:align>right</wp:align>
            </wp:positionH>
            <wp:positionV relativeFrom="paragraph">
              <wp:posOffset>6350</wp:posOffset>
            </wp:positionV>
            <wp:extent cx="2651125" cy="1768475"/>
            <wp:effectExtent l="0" t="0" r="0" b="3175"/>
            <wp:wrapSquare wrapText="bothSides"/>
            <wp:docPr id="175" name="Image 175" descr="C:\Users\jacquemare\OneDrive\ETML - FPA 2013-2015\TPI\Documents\Images\KinectDrawWPF-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cquemare\OneDrive\ETML - FPA 2013-2015\TPI\Documents\Images\KinectDrawWPF-Screensho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1125"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225">
        <w:t xml:space="preserve">Ci-contre, la </w:t>
      </w:r>
      <w:r w:rsidR="00B85225">
        <w:fldChar w:fldCharType="begin"/>
      </w:r>
      <w:r w:rsidR="00B85225">
        <w:instrText xml:space="preserve"> REF _Ref421104100 \h </w:instrText>
      </w:r>
      <w:r w:rsidR="00B85225">
        <w:fldChar w:fldCharType="separate"/>
      </w:r>
      <w:r w:rsidR="00B85225">
        <w:t xml:space="preserve">Figure </w:t>
      </w:r>
      <w:r w:rsidR="00B85225">
        <w:rPr>
          <w:noProof/>
        </w:rPr>
        <w:t>7</w:t>
      </w:r>
      <w:r w:rsidR="00B85225">
        <w:t>.</w:t>
      </w:r>
      <w:r w:rsidR="00B85225">
        <w:rPr>
          <w:noProof/>
        </w:rPr>
        <w:t>1</w:t>
      </w:r>
      <w:r w:rsidR="00B85225">
        <w:fldChar w:fldCharType="end"/>
      </w:r>
      <w:r w:rsidR="00B85225">
        <w:t xml:space="preserve"> montre certaines fonctionnalités qui pourraient être implémentée</w:t>
      </w:r>
      <w:r w:rsidR="00E445A9">
        <w:t>s</w:t>
      </w:r>
      <w:r w:rsidR="00B85225">
        <w:t> :</w:t>
      </w:r>
    </w:p>
    <w:p w14:paraId="0F644248" w14:textId="77777777" w:rsidR="00EE505B" w:rsidRDefault="00AC2E8A" w:rsidP="00E70EAF">
      <w:pPr>
        <w:pStyle w:val="Paragraphedeliste"/>
        <w:numPr>
          <w:ilvl w:val="0"/>
          <w:numId w:val="28"/>
        </w:numPr>
      </w:pPr>
      <w:r>
        <w:t>Lorsque plusieurs personnes sont présentes, il est toujours possible de dessiner</w:t>
      </w:r>
    </w:p>
    <w:p w14:paraId="144F8AAB" w14:textId="77777777" w:rsidR="00AC2E8A" w:rsidRDefault="006B1D21" w:rsidP="00E70EAF">
      <w:pPr>
        <w:pStyle w:val="Paragraphedeliste"/>
        <w:numPr>
          <w:ilvl w:val="0"/>
          <w:numId w:val="28"/>
        </w:numPr>
      </w:pPr>
      <w:r>
        <w:t>On peut choisir la couleur que l’on souhaite en fermant la main</w:t>
      </w:r>
    </w:p>
    <w:p w14:paraId="4A8772AD" w14:textId="77777777" w:rsidR="006B1D21" w:rsidRDefault="002240D5" w:rsidP="00E70EAF">
      <w:pPr>
        <w:pStyle w:val="Paragraphedeliste"/>
        <w:numPr>
          <w:ilvl w:val="0"/>
          <w:numId w:val="28"/>
        </w:numPr>
      </w:pPr>
      <w:r>
        <w:rPr>
          <w:noProof/>
          <w:lang w:eastAsia="fr-CH"/>
        </w:rPr>
        <mc:AlternateContent>
          <mc:Choice Requires="wps">
            <w:drawing>
              <wp:anchor distT="0" distB="0" distL="114300" distR="114300" simplePos="0" relativeHeight="251674624" behindDoc="0" locked="0" layoutInCell="1" allowOverlap="1" wp14:anchorId="58BAB1B9" wp14:editId="0D40F4CE">
                <wp:simplePos x="0" y="0"/>
                <wp:positionH relativeFrom="margin">
                  <wp:posOffset>3129280</wp:posOffset>
                </wp:positionH>
                <wp:positionV relativeFrom="paragraph">
                  <wp:posOffset>207010</wp:posOffset>
                </wp:positionV>
                <wp:extent cx="2628900" cy="133350"/>
                <wp:effectExtent l="0" t="0" r="0" b="0"/>
                <wp:wrapSquare wrapText="bothSides"/>
                <wp:docPr id="198" name="Zone de texte 198"/>
                <wp:cNvGraphicFramePr/>
                <a:graphic xmlns:a="http://schemas.openxmlformats.org/drawingml/2006/main">
                  <a:graphicData uri="http://schemas.microsoft.com/office/word/2010/wordprocessingShape">
                    <wps:wsp>
                      <wps:cNvSpPr txBox="1"/>
                      <wps:spPr>
                        <a:xfrm>
                          <a:off x="0" y="0"/>
                          <a:ext cx="2628900" cy="133350"/>
                        </a:xfrm>
                        <a:prstGeom prst="rect">
                          <a:avLst/>
                        </a:prstGeom>
                        <a:solidFill>
                          <a:prstClr val="white"/>
                        </a:solidFill>
                        <a:ln>
                          <a:noFill/>
                        </a:ln>
                        <a:effectLst/>
                      </wps:spPr>
                      <wps:txbx>
                        <w:txbxContent>
                          <w:p w14:paraId="49085B89" w14:textId="77777777" w:rsidR="00D55FA4" w:rsidRPr="00467D53" w:rsidRDefault="00D55FA4" w:rsidP="00D44884">
                            <w:pPr>
                              <w:pStyle w:val="Lgende"/>
                              <w:rPr>
                                <w:noProof/>
                                <w:sz w:val="24"/>
                                <w:szCs w:val="24"/>
                              </w:rPr>
                            </w:pPr>
                            <w:bookmarkStart w:id="155" w:name="_Ref421104100"/>
                            <w:r>
                              <w:t xml:space="preserve">Figure </w:t>
                            </w:r>
                            <w:r w:rsidR="00046799">
                              <w:fldChar w:fldCharType="begin"/>
                            </w:r>
                            <w:r w:rsidR="00046799">
                              <w:instrText xml:space="preserve"> STYLEREF 1 \s </w:instrText>
                            </w:r>
                            <w:r w:rsidR="00046799">
                              <w:fldChar w:fldCharType="separate"/>
                            </w:r>
                            <w:r>
                              <w:rPr>
                                <w:noProof/>
                              </w:rPr>
                              <w:t>7</w:t>
                            </w:r>
                            <w:r w:rsidR="00046799">
                              <w:rPr>
                                <w:noProof/>
                              </w:rPr>
                              <w:fldChar w:fldCharType="end"/>
                            </w:r>
                            <w:r>
                              <w:t>.</w:t>
                            </w:r>
                            <w:r w:rsidR="00046799">
                              <w:fldChar w:fldCharType="begin"/>
                            </w:r>
                            <w:r w:rsidR="00046799">
                              <w:instrText xml:space="preserve"> SEQ Figure \* ARABIC \s 1 </w:instrText>
                            </w:r>
                            <w:r w:rsidR="00046799">
                              <w:fldChar w:fldCharType="separate"/>
                            </w:r>
                            <w:r>
                              <w:rPr>
                                <w:noProof/>
                              </w:rPr>
                              <w:t>1</w:t>
                            </w:r>
                            <w:r w:rsidR="00046799">
                              <w:rPr>
                                <w:noProof/>
                              </w:rPr>
                              <w:fldChar w:fldCharType="end"/>
                            </w:r>
                            <w:bookmarkEnd w:id="155"/>
                            <w:r>
                              <w:t> : Un « Kinect Draw » amélioré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AB1B9" id="Zone de texte 198" o:spid="_x0000_s1410" type="#_x0000_t202" style="position:absolute;left:0;text-align:left;margin-left:246.4pt;margin-top:16.3pt;width:207pt;height:1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" stroked="f">
                <v:textbox inset="0,0,0,0">
                  <w:txbxContent>
                    <w:p w14:paraId="49085B89" w14:textId="77777777" w:rsidR="00D55FA4" w:rsidRPr="00467D53" w:rsidRDefault="00D55FA4" w:rsidP="00D44884">
                      <w:pPr>
                        <w:pStyle w:val="Lgende"/>
                        <w:rPr>
                          <w:noProof/>
                          <w:sz w:val="24"/>
                          <w:szCs w:val="24"/>
                        </w:rPr>
                      </w:pPr>
                      <w:bookmarkStart w:id="156" w:name="_Ref421104100"/>
                      <w:r>
                        <w:t xml:space="preserve">Figure </w:t>
                      </w:r>
                      <w:r w:rsidR="00046799">
                        <w:fldChar w:fldCharType="begin"/>
                      </w:r>
                      <w:r w:rsidR="00046799">
                        <w:instrText xml:space="preserve"> STYLEREF 1 \s </w:instrText>
                      </w:r>
                      <w:r w:rsidR="00046799">
                        <w:fldChar w:fldCharType="separate"/>
                      </w:r>
                      <w:r>
                        <w:rPr>
                          <w:noProof/>
                        </w:rPr>
                        <w:t>7</w:t>
                      </w:r>
                      <w:r w:rsidR="00046799">
                        <w:rPr>
                          <w:noProof/>
                        </w:rPr>
                        <w:fldChar w:fldCharType="end"/>
                      </w:r>
                      <w:r>
                        <w:t>.</w:t>
                      </w:r>
                      <w:r w:rsidR="00046799">
                        <w:fldChar w:fldCharType="begin"/>
                      </w:r>
                      <w:r w:rsidR="00046799">
                        <w:instrText xml:space="preserve"> SEQ Figure \* ARABIC \s 1 </w:instrText>
                      </w:r>
                      <w:r w:rsidR="00046799">
                        <w:fldChar w:fldCharType="separate"/>
                      </w:r>
                      <w:r>
                        <w:rPr>
                          <w:noProof/>
                        </w:rPr>
                        <w:t>1</w:t>
                      </w:r>
                      <w:r w:rsidR="00046799">
                        <w:rPr>
                          <w:noProof/>
                        </w:rPr>
                        <w:fldChar w:fldCharType="end"/>
                      </w:r>
                      <w:bookmarkEnd w:id="156"/>
                      <w:r>
                        <w:t> : Un « Kinect Draw » amélioré</w:t>
                      </w:r>
                    </w:p>
                  </w:txbxContent>
                </v:textbox>
                <w10:wrap type="square" anchorx="margin"/>
              </v:shape>
            </w:pict>
          </mc:Fallback>
        </mc:AlternateContent>
      </w:r>
      <w:r w:rsidR="006B1D21">
        <w:t>Il est possible de dessiner de la main droite et de la main gauche</w:t>
      </w:r>
    </w:p>
    <w:p w14:paraId="4947254C" w14:textId="4AF0AB10" w:rsidR="006B1D21" w:rsidRDefault="00B9387B" w:rsidP="006B1D21">
      <w:r>
        <w:lastRenderedPageBreak/>
        <w:t>On peut aussi penser à des fonctionnalités telles que le dessin simultané par plusieurs personnes, pouvoir effacer la feuille à l’aide d’un geste de la main, e</w:t>
      </w:r>
      <w:r w:rsidR="00713C93">
        <w:t xml:space="preserve">nregistrer le dessin au format </w:t>
      </w:r>
      <w:r w:rsidR="00E445A9">
        <w:t>JPEG</w:t>
      </w:r>
      <w:r>
        <w:t>, etc</w:t>
      </w:r>
      <w:r w:rsidR="00E445A9">
        <w:t>.</w:t>
      </w:r>
    </w:p>
    <w:p w14:paraId="496EB544" w14:textId="77777777" w:rsidR="002A08DB" w:rsidRDefault="002A08DB" w:rsidP="002A08DB">
      <w:pPr>
        <w:pStyle w:val="Sous-titre"/>
      </w:pPr>
      <w:r>
        <w:t>Kinect PowerPoint</w:t>
      </w:r>
    </w:p>
    <w:p w14:paraId="372CD7AE" w14:textId="77777777" w:rsidR="007A1C07" w:rsidRDefault="007A1C07" w:rsidP="0084595C">
      <w:pPr>
        <w:rPr>
          <w:noProof/>
          <w:lang w:eastAsia="fr-CH"/>
        </w:rPr>
      </w:pPr>
      <w:r>
        <w:rPr>
          <w:noProof/>
          <w:lang w:eastAsia="fr-CH"/>
        </w:rPr>
        <w:t>Il serait possible d’ajouter un ruban à ce projet, indiquant, par exemple, le nombre de personnes détectées</w:t>
      </w:r>
      <w:r w:rsidR="003607CE">
        <w:rPr>
          <w:noProof/>
          <w:lang w:eastAsia="fr-CH"/>
        </w:rPr>
        <w:t>, et proposant certaines options à cocher</w:t>
      </w:r>
    </w:p>
    <w:p w14:paraId="4E5B1037" w14:textId="77777777" w:rsidR="007862FD" w:rsidRDefault="007A1C07" w:rsidP="007862FD">
      <w:pPr>
        <w:keepNext/>
        <w:jc w:val="center"/>
      </w:pPr>
      <w:r>
        <w:rPr>
          <w:noProof/>
          <w:lang w:eastAsia="fr-CH"/>
        </w:rPr>
        <w:drawing>
          <wp:inline distT="0" distB="0" distL="0" distR="0" wp14:anchorId="0FFC3A36" wp14:editId="5A51E602">
            <wp:extent cx="1838325" cy="1385814"/>
            <wp:effectExtent l="0" t="0" r="0" b="508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3C8757B.tmp"/>
                    <pic:cNvPicPr/>
                  </pic:nvPicPr>
                  <pic:blipFill rotWithShape="1">
                    <a:blip r:embed="rId80">
                      <a:extLst>
                        <a:ext uri="{28A0092B-C50C-407E-A947-70E740481C1C}">
                          <a14:useLocalDpi xmlns:a14="http://schemas.microsoft.com/office/drawing/2010/main" val="0"/>
                        </a:ext>
                      </a:extLst>
                    </a:blip>
                    <a:srcRect r="89253" b="85146"/>
                    <a:stretch/>
                  </pic:blipFill>
                  <pic:spPr bwMode="auto">
                    <a:xfrm>
                      <a:off x="0" y="0"/>
                      <a:ext cx="1845834" cy="13914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689FE4D" w14:textId="77777777" w:rsidR="00402D45" w:rsidRDefault="007862FD" w:rsidP="003607CE">
      <w:pPr>
        <w:pStyle w:val="Lgende"/>
        <w:jc w:val="center"/>
      </w:pPr>
      <w:r>
        <w:t xml:space="preserve">Figure </w:t>
      </w:r>
      <w:r w:rsidR="00046799">
        <w:fldChar w:fldCharType="begin"/>
      </w:r>
      <w:r w:rsidR="00046799">
        <w:instrText xml:space="preserve"> STYLEREF 1 \s </w:instrText>
      </w:r>
      <w:r w:rsidR="00046799">
        <w:fldChar w:fldCharType="separate"/>
      </w:r>
      <w:r>
        <w:rPr>
          <w:noProof/>
        </w:rPr>
        <w:t>7</w:t>
      </w:r>
      <w:r w:rsidR="00046799">
        <w:rPr>
          <w:noProof/>
        </w:rPr>
        <w:fldChar w:fldCharType="end"/>
      </w:r>
      <w:r>
        <w:t>.</w:t>
      </w:r>
      <w:r w:rsidR="00046799">
        <w:fldChar w:fldCharType="begin"/>
      </w:r>
      <w:r w:rsidR="00046799">
        <w:instrText xml:space="preserve"> SEQ Figure \* ARABIC \s 1 </w:instrText>
      </w:r>
      <w:r w:rsidR="00046799">
        <w:fldChar w:fldCharType="separate"/>
      </w:r>
      <w:r>
        <w:rPr>
          <w:noProof/>
        </w:rPr>
        <w:t>2</w:t>
      </w:r>
      <w:r w:rsidR="00046799">
        <w:rPr>
          <w:noProof/>
        </w:rPr>
        <w:fldChar w:fldCharType="end"/>
      </w:r>
      <w:r>
        <w:t xml:space="preserve"> : </w:t>
      </w:r>
      <w:r w:rsidR="00402D45">
        <w:t>Ajout d’un ruban</w:t>
      </w:r>
    </w:p>
    <w:p w14:paraId="46ED8E2A" w14:textId="77777777" w:rsidR="003607CE" w:rsidRDefault="00963AC0" w:rsidP="003607CE">
      <w:r>
        <w:t>Une fonctionnalité pourrait permettre de modifier les transitions de la présentation courante pour mieux correspondre au geste. La transition « poussée » de PowerPoint pourrait être utilisée.</w:t>
      </w:r>
    </w:p>
    <w:p w14:paraId="2273B1F5" w14:textId="4BF74D15" w:rsidR="00F60FBF" w:rsidRPr="003607CE" w:rsidRDefault="00713C93" w:rsidP="003607CE">
      <w:r>
        <w:t>On pourrait aussi imaginer une fonctionnalité</w:t>
      </w:r>
      <w:r w:rsidR="007053C4">
        <w:t xml:space="preserve"> qui permettrait de dessiner sur l</w:t>
      </w:r>
      <w:r w:rsidR="00E445A9">
        <w:t>a</w:t>
      </w:r>
      <w:r w:rsidR="007053C4">
        <w:t xml:space="preserve"> slide en cours, ou de contrôler l’activation du pointeur </w:t>
      </w:r>
      <w:r w:rsidR="007C141B">
        <w:t>à l’aide de la voix.</w:t>
      </w:r>
    </w:p>
    <w:p w14:paraId="4B7ECF88" w14:textId="77777777" w:rsidR="007862FD" w:rsidRPr="007862FD" w:rsidRDefault="007862FD" w:rsidP="007862FD"/>
    <w:p w14:paraId="5AEC71D7" w14:textId="77777777" w:rsidR="00D44884" w:rsidRDefault="00D44884" w:rsidP="0084595C"/>
    <w:p w14:paraId="3BD8325A" w14:textId="77777777" w:rsidR="00D44884" w:rsidRPr="0084595C" w:rsidRDefault="00D44884" w:rsidP="0084595C"/>
    <w:p w14:paraId="70107A17" w14:textId="77777777" w:rsidR="00812479" w:rsidRDefault="00812479" w:rsidP="00B719A2">
      <w:pPr>
        <w:pStyle w:val="Titre1"/>
      </w:pPr>
      <w:bookmarkStart w:id="157" w:name="_Toc419977421"/>
      <w:bookmarkStart w:id="158" w:name="_Toc421258537"/>
      <w:bookmarkStart w:id="159" w:name="_Toc419191679"/>
      <w:r>
        <w:lastRenderedPageBreak/>
        <w:t>Sources</w:t>
      </w:r>
      <w:bookmarkEnd w:id="157"/>
      <w:bookmarkEnd w:id="158"/>
    </w:p>
    <w:p w14:paraId="4328A490" w14:textId="77777777" w:rsidR="002C16A2" w:rsidRPr="00D876E9" w:rsidRDefault="002C16A2" w:rsidP="00715A85">
      <w:pPr>
        <w:pStyle w:val="Sous-titre"/>
        <w:rPr>
          <w:b/>
        </w:rPr>
      </w:pPr>
      <w:r w:rsidRPr="00D876E9">
        <w:rPr>
          <w:b/>
        </w:rPr>
        <w:t>Sources d’informations utilisées d’internet</w:t>
      </w:r>
    </w:p>
    <w:p w14:paraId="093E0AD9" w14:textId="77777777" w:rsidR="00345C98" w:rsidRPr="000108A9" w:rsidRDefault="00046799" w:rsidP="008162A4">
      <w:pPr>
        <w:jc w:val="left"/>
        <w:rPr>
          <w:noProof/>
          <w:sz w:val="20"/>
        </w:rPr>
      </w:pPr>
      <w:hyperlink r:id="rId81" w:history="1">
        <w:r w:rsidR="00345C98" w:rsidRPr="000108A9">
          <w:rPr>
            <w:rStyle w:val="Lienhypertexte"/>
            <w:noProof/>
            <w:sz w:val="20"/>
          </w:rPr>
          <w:t>http://www.guinnessworldrecords.com/world-records/fastest-selling-gaming-peripheral</w:t>
        </w:r>
      </w:hyperlink>
    </w:p>
    <w:p w14:paraId="2C32D4D7" w14:textId="77777777" w:rsidR="00345C98" w:rsidRPr="000108A9" w:rsidRDefault="00046799" w:rsidP="008162A4">
      <w:pPr>
        <w:jc w:val="left"/>
        <w:rPr>
          <w:noProof/>
          <w:sz w:val="20"/>
        </w:rPr>
      </w:pPr>
      <w:hyperlink r:id="rId82" w:history="1">
        <w:r w:rsidR="00345C98" w:rsidRPr="000108A9">
          <w:rPr>
            <w:rStyle w:val="Lienhypertexte"/>
            <w:noProof/>
            <w:sz w:val="20"/>
          </w:rPr>
          <w:t>http://fr.wikipedia.org/wiki/Interactions_homme-machine</w:t>
        </w:r>
      </w:hyperlink>
    </w:p>
    <w:p w14:paraId="351C03D0" w14:textId="77777777" w:rsidR="00C30CE8" w:rsidRPr="000108A9" w:rsidRDefault="00046799" w:rsidP="008162A4">
      <w:pPr>
        <w:jc w:val="left"/>
        <w:rPr>
          <w:noProof/>
          <w:sz w:val="20"/>
        </w:rPr>
      </w:pPr>
      <w:hyperlink r:id="rId83" w:history="1">
        <w:r w:rsidR="00C30CE8" w:rsidRPr="000108A9">
          <w:rPr>
            <w:rStyle w:val="Lienhypertexte"/>
            <w:noProof/>
            <w:sz w:val="20"/>
          </w:rPr>
          <w:t>http://fr.wikipedia.org/wiki/Kinect</w:t>
        </w:r>
      </w:hyperlink>
    </w:p>
    <w:p w14:paraId="0ECB15E3" w14:textId="77777777" w:rsidR="00AF714F" w:rsidRPr="000108A9" w:rsidRDefault="00046799" w:rsidP="008162A4">
      <w:pPr>
        <w:jc w:val="left"/>
        <w:rPr>
          <w:noProof/>
          <w:sz w:val="20"/>
        </w:rPr>
      </w:pPr>
      <w:hyperlink r:id="rId84" w:history="1">
        <w:r w:rsidR="00AF714F" w:rsidRPr="000108A9">
          <w:rPr>
            <w:rStyle w:val="Lienhypertexte"/>
            <w:noProof/>
            <w:sz w:val="20"/>
          </w:rPr>
          <w:t>http://fr.wikipedia.org/wiki/Interface_de_programmation</w:t>
        </w:r>
      </w:hyperlink>
    </w:p>
    <w:p w14:paraId="20135858" w14:textId="77777777" w:rsidR="008976BF" w:rsidRPr="00D876E9" w:rsidRDefault="00BA46AC" w:rsidP="00A447A9">
      <w:pPr>
        <w:pStyle w:val="Sous-titre"/>
        <w:rPr>
          <w:b/>
        </w:rPr>
      </w:pPr>
      <w:bookmarkStart w:id="160" w:name="_Toc419977422"/>
      <w:r w:rsidRPr="00D876E9">
        <w:rPr>
          <w:b/>
        </w:rPr>
        <w:t>Figures</w:t>
      </w:r>
      <w:bookmarkEnd w:id="160"/>
    </w:p>
    <w:p w14:paraId="2130E842" w14:textId="77777777" w:rsidR="00CE6FEE" w:rsidRPr="00CE6FEE" w:rsidRDefault="00CE6FEE" w:rsidP="003E7168">
      <w:pPr>
        <w:pStyle w:val="Sous-titre"/>
        <w:spacing w:before="0" w:after="120"/>
      </w:pPr>
      <w:r>
        <w:t xml:space="preserve">Les figures non </w:t>
      </w:r>
      <w:r w:rsidR="00847AE8">
        <w:t>citées</w:t>
      </w:r>
      <w:r w:rsidR="00ED458F">
        <w:t xml:space="preserve"> ci-dessous</w:t>
      </w:r>
      <w:r>
        <w:t xml:space="preserve"> sont</w:t>
      </w:r>
      <w:r w:rsidR="003A3D87">
        <w:t xml:space="preserve"> des images sous licence Creative Common,</w:t>
      </w:r>
      <w:r>
        <w:t xml:space="preserve"> tirées de capture d’</w:t>
      </w:r>
      <w:r w:rsidR="007E2034">
        <w:t xml:space="preserve">écran, </w:t>
      </w:r>
      <w:r w:rsidRPr="003A3D87">
        <w:t>des</w:t>
      </w:r>
      <w:r>
        <w:t xml:space="preserve"> fonctions de dessins et schémas présentes dans Word</w:t>
      </w:r>
      <w:r w:rsidR="00847AE8">
        <w:t>,</w:t>
      </w:r>
      <w:r w:rsidR="007E2034">
        <w:t xml:space="preserve"> ou leur source</w:t>
      </w:r>
      <w:r w:rsidR="001267F5">
        <w:t xml:space="preserve"> </w:t>
      </w:r>
      <w:r w:rsidR="009A6B0D">
        <w:t>est</w:t>
      </w:r>
      <w:r w:rsidR="001267F5">
        <w:t xml:space="preserve"> déjà </w:t>
      </w:r>
      <w:r w:rsidR="009A6B0D">
        <w:t>mentionnée.</w:t>
      </w:r>
    </w:p>
    <w:p w14:paraId="6C4AFFF8" w14:textId="77777777" w:rsidR="001C1B1C" w:rsidRPr="000108A9" w:rsidRDefault="00023C97" w:rsidP="001F5576">
      <w:pPr>
        <w:rPr>
          <w:noProof/>
          <w:sz w:val="20"/>
        </w:rPr>
      </w:pPr>
      <w:r w:rsidRPr="000108A9">
        <w:rPr>
          <w:sz w:val="20"/>
        </w:rPr>
        <w:fldChar w:fldCharType="begin"/>
      </w:r>
      <w:r w:rsidRPr="000108A9">
        <w:rPr>
          <w:sz w:val="20"/>
        </w:rPr>
        <w:instrText xml:space="preserve"> REF _Ref419205368 \h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1</w:t>
      </w:r>
      <w:r w:rsidR="005562A4" w:rsidRPr="005562A4">
        <w:rPr>
          <w:sz w:val="20"/>
        </w:rPr>
        <w:t>.</w:t>
      </w:r>
      <w:r w:rsidR="005562A4" w:rsidRPr="005562A4">
        <w:rPr>
          <w:noProof/>
          <w:sz w:val="20"/>
        </w:rPr>
        <w:t>1</w:t>
      </w:r>
      <w:r w:rsidRPr="000108A9">
        <w:rPr>
          <w:sz w:val="20"/>
        </w:rPr>
        <w:fldChar w:fldCharType="end"/>
      </w:r>
      <w:r w:rsidR="005A2AEE" w:rsidRPr="000108A9">
        <w:rPr>
          <w:sz w:val="20"/>
        </w:rPr>
        <w:br/>
      </w:r>
      <w:hyperlink r:id="rId85" w:history="1">
        <w:r w:rsidR="001C1B1C" w:rsidRPr="000108A9">
          <w:rPr>
            <w:rStyle w:val="Lienhypertexte"/>
            <w:noProof/>
            <w:sz w:val="20"/>
          </w:rPr>
          <w:t>http://www.independent.co.uk/incoming/article8787892.ece/alternates/w460/AN26939219People%20play%20on%20Ki.jpg</w:t>
        </w:r>
      </w:hyperlink>
    </w:p>
    <w:p w14:paraId="144ABEB0" w14:textId="77777777" w:rsidR="00023C97" w:rsidRPr="000108A9" w:rsidRDefault="00023C97" w:rsidP="001F5576">
      <w:pPr>
        <w:rPr>
          <w:sz w:val="20"/>
        </w:rPr>
      </w:pPr>
      <w:r w:rsidRPr="000108A9">
        <w:rPr>
          <w:sz w:val="20"/>
        </w:rPr>
        <w:fldChar w:fldCharType="begin"/>
      </w:r>
      <w:r w:rsidRPr="000108A9">
        <w:rPr>
          <w:sz w:val="20"/>
        </w:rPr>
        <w:instrText xml:space="preserve"> REF _Ref419205379 \h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1</w:t>
      </w:r>
      <w:r w:rsidR="005562A4" w:rsidRPr="005562A4">
        <w:rPr>
          <w:sz w:val="20"/>
        </w:rPr>
        <w:t>.</w:t>
      </w:r>
      <w:r w:rsidR="005562A4" w:rsidRPr="005562A4">
        <w:rPr>
          <w:noProof/>
          <w:sz w:val="20"/>
        </w:rPr>
        <w:t>3</w:t>
      </w:r>
      <w:r w:rsidRPr="000108A9">
        <w:rPr>
          <w:sz w:val="20"/>
        </w:rPr>
        <w:fldChar w:fldCharType="end"/>
      </w:r>
      <w:r w:rsidR="00CF28FF" w:rsidRPr="000108A9">
        <w:rPr>
          <w:sz w:val="20"/>
        </w:rPr>
        <w:br/>
      </w:r>
      <w:hyperlink r:id="rId86" w:history="1">
        <w:r w:rsidR="00720C37" w:rsidRPr="000108A9">
          <w:rPr>
            <w:rStyle w:val="Lienhypertexte"/>
            <w:sz w:val="20"/>
          </w:rPr>
          <w:t>http://smeenk.com/wp-content/uploads/2014/03/kinectsheader.png</w:t>
        </w:r>
      </w:hyperlink>
    </w:p>
    <w:p w14:paraId="12822781" w14:textId="77777777" w:rsidR="00720C37" w:rsidRPr="000108A9" w:rsidRDefault="00720C37" w:rsidP="001F5576">
      <w:pPr>
        <w:rPr>
          <w:sz w:val="20"/>
        </w:rPr>
      </w:pPr>
      <w:r w:rsidRPr="000108A9">
        <w:rPr>
          <w:sz w:val="20"/>
        </w:rPr>
        <w:fldChar w:fldCharType="begin"/>
      </w:r>
      <w:r w:rsidRPr="000108A9">
        <w:rPr>
          <w:sz w:val="20"/>
        </w:rPr>
        <w:instrText xml:space="preserve"> REF _Ref419703156 \h </w:instrText>
      </w:r>
      <w:r w:rsidR="000108A9" w:rsidRPr="000108A9">
        <w:rPr>
          <w:sz w:val="20"/>
        </w:rPr>
        <w:instrText xml:space="preserve">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2</w:t>
      </w:r>
      <w:r w:rsidR="005562A4" w:rsidRPr="005562A4">
        <w:rPr>
          <w:sz w:val="20"/>
        </w:rPr>
        <w:t>.</w:t>
      </w:r>
      <w:r w:rsidR="005562A4" w:rsidRPr="005562A4">
        <w:rPr>
          <w:noProof/>
          <w:sz w:val="20"/>
        </w:rPr>
        <w:t>2</w:t>
      </w:r>
      <w:r w:rsidRPr="000108A9">
        <w:rPr>
          <w:sz w:val="20"/>
        </w:rPr>
        <w:fldChar w:fldCharType="end"/>
      </w:r>
      <w:r w:rsidR="00022D66" w:rsidRPr="000108A9">
        <w:rPr>
          <w:sz w:val="20"/>
        </w:rPr>
        <w:t> </w:t>
      </w:r>
      <w:r w:rsidR="00634D63" w:rsidRPr="000108A9">
        <w:rPr>
          <w:sz w:val="20"/>
        </w:rPr>
        <w:br/>
        <w:t>Tiré du guide d’installation rapide, dans la boite de l’adaptateur Kinect</w:t>
      </w:r>
    </w:p>
    <w:p w14:paraId="263230DE" w14:textId="77777777" w:rsidR="008C1A8A" w:rsidRPr="000108A9" w:rsidRDefault="008C1A8A" w:rsidP="001F5576">
      <w:pPr>
        <w:rPr>
          <w:sz w:val="20"/>
        </w:rPr>
      </w:pPr>
      <w:r w:rsidRPr="000108A9">
        <w:rPr>
          <w:sz w:val="20"/>
        </w:rPr>
        <w:fldChar w:fldCharType="begin"/>
      </w:r>
      <w:r w:rsidRPr="000108A9">
        <w:rPr>
          <w:sz w:val="20"/>
        </w:rPr>
        <w:instrText xml:space="preserve"> REF _Ref419712783 \h </w:instrText>
      </w:r>
      <w:r w:rsidR="000108A9" w:rsidRPr="000108A9">
        <w:rPr>
          <w:sz w:val="20"/>
        </w:rPr>
        <w:instrText xml:space="preserve">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3</w:t>
      </w:r>
      <w:r w:rsidR="005562A4" w:rsidRPr="005562A4">
        <w:rPr>
          <w:sz w:val="20"/>
        </w:rPr>
        <w:t>.</w:t>
      </w:r>
      <w:r w:rsidR="005562A4" w:rsidRPr="005562A4">
        <w:rPr>
          <w:noProof/>
          <w:sz w:val="20"/>
        </w:rPr>
        <w:t>1</w:t>
      </w:r>
      <w:r w:rsidRPr="000108A9">
        <w:rPr>
          <w:sz w:val="20"/>
        </w:rPr>
        <w:fldChar w:fldCharType="end"/>
      </w:r>
      <w:r w:rsidRPr="000108A9">
        <w:rPr>
          <w:sz w:val="20"/>
        </w:rPr>
        <w:br/>
      </w:r>
      <w:hyperlink r:id="rId87" w:history="1">
        <w:r w:rsidRPr="000108A9">
          <w:rPr>
            <w:rStyle w:val="Lienhypertexte"/>
            <w:sz w:val="20"/>
          </w:rPr>
          <w:t>http://re.buildinsider.net/small/kinectv2cpp/01/02.gif</w:t>
        </w:r>
      </w:hyperlink>
    </w:p>
    <w:p w14:paraId="6E89868B" w14:textId="7D25D5BE" w:rsidR="00E55983" w:rsidRPr="000108A9" w:rsidRDefault="00E55983" w:rsidP="001F5576">
      <w:pPr>
        <w:rPr>
          <w:i/>
          <w:sz w:val="20"/>
        </w:rPr>
      </w:pPr>
      <w:r w:rsidRPr="000108A9">
        <w:rPr>
          <w:sz w:val="20"/>
        </w:rPr>
        <w:fldChar w:fldCharType="begin"/>
      </w:r>
      <w:r w:rsidRPr="000108A9">
        <w:rPr>
          <w:sz w:val="20"/>
        </w:rPr>
        <w:instrText xml:space="preserve"> REF _Ref419721573 \h </w:instrText>
      </w:r>
      <w:r w:rsidR="000108A9" w:rsidRPr="000108A9">
        <w:rPr>
          <w:sz w:val="20"/>
        </w:rPr>
        <w:instrText xml:space="preserve">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3</w:t>
      </w:r>
      <w:r w:rsidR="005562A4" w:rsidRPr="005562A4">
        <w:rPr>
          <w:sz w:val="20"/>
        </w:rPr>
        <w:t>.</w:t>
      </w:r>
      <w:r w:rsidR="005562A4" w:rsidRPr="005562A4">
        <w:rPr>
          <w:noProof/>
          <w:sz w:val="20"/>
        </w:rPr>
        <w:t>2</w:t>
      </w:r>
      <w:r w:rsidRPr="000108A9">
        <w:rPr>
          <w:sz w:val="20"/>
        </w:rPr>
        <w:fldChar w:fldCharType="end"/>
      </w:r>
      <w:r w:rsidRPr="000108A9">
        <w:rPr>
          <w:sz w:val="20"/>
        </w:rPr>
        <w:t> </w:t>
      </w:r>
      <w:r w:rsidRPr="000108A9">
        <w:rPr>
          <w:sz w:val="20"/>
        </w:rPr>
        <w:br/>
        <w:t xml:space="preserve">Capture d’écran tirée de </w:t>
      </w:r>
      <w:r w:rsidRPr="000108A9">
        <w:rPr>
          <w:i/>
          <w:sz w:val="20"/>
        </w:rPr>
        <w:t xml:space="preserve">Kinect </w:t>
      </w:r>
      <w:r w:rsidR="00E445A9">
        <w:rPr>
          <w:i/>
          <w:sz w:val="20"/>
        </w:rPr>
        <w:t>É</w:t>
      </w:r>
      <w:r w:rsidRPr="000108A9">
        <w:rPr>
          <w:i/>
          <w:sz w:val="20"/>
        </w:rPr>
        <w:t>volution</w:t>
      </w:r>
      <w:r w:rsidRPr="000108A9">
        <w:rPr>
          <w:sz w:val="20"/>
        </w:rPr>
        <w:t xml:space="preserve">, disponible dans </w:t>
      </w:r>
      <w:r w:rsidRPr="000108A9">
        <w:rPr>
          <w:i/>
          <w:sz w:val="20"/>
        </w:rPr>
        <w:t>SDK Browser</w:t>
      </w:r>
    </w:p>
    <w:p w14:paraId="2CFB70CB" w14:textId="3DA16E5A" w:rsidR="00DF2FD8" w:rsidRPr="000108A9" w:rsidRDefault="00DF2FD8" w:rsidP="001F5576">
      <w:pPr>
        <w:rPr>
          <w:sz w:val="20"/>
        </w:rPr>
      </w:pPr>
      <w:r w:rsidRPr="000108A9">
        <w:rPr>
          <w:i/>
          <w:sz w:val="20"/>
        </w:rPr>
        <w:fldChar w:fldCharType="begin"/>
      </w:r>
      <w:r w:rsidRPr="000108A9">
        <w:rPr>
          <w:i/>
          <w:sz w:val="20"/>
        </w:rPr>
        <w:instrText xml:space="preserve"> REF _Ref419788628 \h </w:instrText>
      </w:r>
      <w:r w:rsidR="000108A9" w:rsidRPr="000108A9">
        <w:rPr>
          <w:i/>
          <w:sz w:val="20"/>
        </w:rPr>
        <w:instrText xml:space="preserve"> \* MERGEFORMAT </w:instrText>
      </w:r>
      <w:r w:rsidRPr="000108A9">
        <w:rPr>
          <w:i/>
          <w:sz w:val="20"/>
        </w:rPr>
      </w:r>
      <w:r w:rsidRPr="000108A9">
        <w:rPr>
          <w:i/>
          <w:sz w:val="20"/>
        </w:rPr>
        <w:fldChar w:fldCharType="separate"/>
      </w:r>
      <w:r w:rsidR="005562A4" w:rsidRPr="005562A4">
        <w:rPr>
          <w:sz w:val="20"/>
        </w:rPr>
        <w:t xml:space="preserve">Figure </w:t>
      </w:r>
      <w:r w:rsidR="005562A4" w:rsidRPr="005562A4">
        <w:rPr>
          <w:noProof/>
          <w:sz w:val="20"/>
        </w:rPr>
        <w:t>3</w:t>
      </w:r>
      <w:r w:rsidR="005562A4" w:rsidRPr="005562A4">
        <w:rPr>
          <w:sz w:val="20"/>
        </w:rPr>
        <w:t>.</w:t>
      </w:r>
      <w:r w:rsidR="005562A4" w:rsidRPr="005562A4">
        <w:rPr>
          <w:noProof/>
          <w:sz w:val="20"/>
        </w:rPr>
        <w:t>3</w:t>
      </w:r>
      <w:r w:rsidRPr="000108A9">
        <w:rPr>
          <w:i/>
          <w:sz w:val="20"/>
        </w:rPr>
        <w:fldChar w:fldCharType="end"/>
      </w:r>
      <w:r w:rsidRPr="000108A9">
        <w:rPr>
          <w:i/>
          <w:sz w:val="20"/>
        </w:rPr>
        <w:br/>
      </w:r>
      <w:r w:rsidRPr="000108A9">
        <w:rPr>
          <w:sz w:val="20"/>
        </w:rPr>
        <w:t xml:space="preserve">Capture d’écran tirée de </w:t>
      </w:r>
      <w:r w:rsidRPr="000108A9">
        <w:rPr>
          <w:i/>
          <w:sz w:val="20"/>
        </w:rPr>
        <w:t xml:space="preserve">Kinect </w:t>
      </w:r>
      <w:r w:rsidR="00E445A9">
        <w:rPr>
          <w:i/>
          <w:sz w:val="20"/>
        </w:rPr>
        <w:t>É</w:t>
      </w:r>
      <w:r w:rsidRPr="000108A9">
        <w:rPr>
          <w:i/>
          <w:sz w:val="20"/>
        </w:rPr>
        <w:t>volution</w:t>
      </w:r>
      <w:r w:rsidRPr="000108A9">
        <w:rPr>
          <w:sz w:val="20"/>
        </w:rPr>
        <w:t xml:space="preserve">, disponible dans </w:t>
      </w:r>
      <w:r w:rsidRPr="000108A9">
        <w:rPr>
          <w:i/>
          <w:sz w:val="20"/>
        </w:rPr>
        <w:t>SDK Browser</w:t>
      </w:r>
    </w:p>
    <w:p w14:paraId="4522DD9C" w14:textId="7F43E2C2" w:rsidR="005E0803" w:rsidRPr="000108A9" w:rsidRDefault="00AD0A98" w:rsidP="001F5576">
      <w:pPr>
        <w:rPr>
          <w:i/>
          <w:sz w:val="20"/>
        </w:rPr>
      </w:pPr>
      <w:r w:rsidRPr="000108A9">
        <w:rPr>
          <w:i/>
          <w:sz w:val="20"/>
        </w:rPr>
        <w:fldChar w:fldCharType="begin"/>
      </w:r>
      <w:r w:rsidRPr="000108A9">
        <w:rPr>
          <w:sz w:val="20"/>
        </w:rPr>
        <w:instrText xml:space="preserve"> REF _Ref419725901 \h </w:instrText>
      </w:r>
      <w:r w:rsidR="000108A9" w:rsidRPr="000108A9">
        <w:rPr>
          <w:i/>
          <w:sz w:val="20"/>
        </w:rPr>
        <w:instrText xml:space="preserve"> \* MERGEFORMAT </w:instrText>
      </w:r>
      <w:r w:rsidRPr="000108A9">
        <w:rPr>
          <w:i/>
          <w:sz w:val="20"/>
        </w:rPr>
      </w:r>
      <w:r w:rsidRPr="000108A9">
        <w:rPr>
          <w:i/>
          <w:sz w:val="20"/>
        </w:rPr>
        <w:fldChar w:fldCharType="separate"/>
      </w:r>
      <w:r w:rsidR="005562A4" w:rsidRPr="005562A4">
        <w:rPr>
          <w:sz w:val="20"/>
        </w:rPr>
        <w:t xml:space="preserve">Figure </w:t>
      </w:r>
      <w:r w:rsidR="005562A4" w:rsidRPr="005562A4">
        <w:rPr>
          <w:noProof/>
          <w:sz w:val="20"/>
        </w:rPr>
        <w:t>3</w:t>
      </w:r>
      <w:r w:rsidR="005562A4" w:rsidRPr="005562A4">
        <w:rPr>
          <w:sz w:val="20"/>
        </w:rPr>
        <w:t>.</w:t>
      </w:r>
      <w:r w:rsidR="005562A4" w:rsidRPr="005562A4">
        <w:rPr>
          <w:noProof/>
          <w:sz w:val="20"/>
        </w:rPr>
        <w:t>4</w:t>
      </w:r>
      <w:r w:rsidRPr="000108A9">
        <w:rPr>
          <w:i/>
          <w:sz w:val="20"/>
        </w:rPr>
        <w:fldChar w:fldCharType="end"/>
      </w:r>
      <w:r w:rsidR="009E7F5D" w:rsidRPr="000108A9">
        <w:rPr>
          <w:sz w:val="20"/>
        </w:rPr>
        <w:br/>
      </w:r>
      <w:r w:rsidRPr="000108A9">
        <w:rPr>
          <w:sz w:val="20"/>
        </w:rPr>
        <w:t xml:space="preserve">Capture d’écran tirée de </w:t>
      </w:r>
      <w:r w:rsidRPr="000108A9">
        <w:rPr>
          <w:i/>
          <w:sz w:val="20"/>
        </w:rPr>
        <w:t xml:space="preserve">Kinect </w:t>
      </w:r>
      <w:r w:rsidR="00E445A9">
        <w:rPr>
          <w:i/>
          <w:sz w:val="20"/>
        </w:rPr>
        <w:t>É</w:t>
      </w:r>
      <w:r w:rsidRPr="000108A9">
        <w:rPr>
          <w:i/>
          <w:sz w:val="20"/>
        </w:rPr>
        <w:t>volution</w:t>
      </w:r>
      <w:r w:rsidRPr="000108A9">
        <w:rPr>
          <w:sz w:val="20"/>
        </w:rPr>
        <w:t xml:space="preserve">, disponible dans </w:t>
      </w:r>
      <w:r w:rsidRPr="000108A9">
        <w:rPr>
          <w:i/>
          <w:sz w:val="20"/>
        </w:rPr>
        <w:t>SDK Browser</w:t>
      </w:r>
    </w:p>
    <w:p w14:paraId="659C768C" w14:textId="77777777" w:rsidR="002D4EE5" w:rsidRPr="000108A9" w:rsidRDefault="005E0803" w:rsidP="001F5576">
      <w:pPr>
        <w:rPr>
          <w:i/>
          <w:sz w:val="20"/>
        </w:rPr>
      </w:pPr>
      <w:r w:rsidRPr="000108A9">
        <w:rPr>
          <w:i/>
          <w:sz w:val="20"/>
        </w:rPr>
        <w:fldChar w:fldCharType="begin"/>
      </w:r>
      <w:r w:rsidRPr="000108A9">
        <w:rPr>
          <w:i/>
          <w:sz w:val="20"/>
        </w:rPr>
        <w:instrText xml:space="preserve"> REF _Ref419788513 \h </w:instrText>
      </w:r>
      <w:r w:rsidR="000108A9" w:rsidRPr="000108A9">
        <w:rPr>
          <w:i/>
          <w:sz w:val="20"/>
        </w:rPr>
        <w:instrText xml:space="preserve"> \* MERGEFORMAT </w:instrText>
      </w:r>
      <w:r w:rsidRPr="000108A9">
        <w:rPr>
          <w:i/>
          <w:sz w:val="20"/>
        </w:rPr>
      </w:r>
      <w:r w:rsidRPr="000108A9">
        <w:rPr>
          <w:i/>
          <w:sz w:val="20"/>
        </w:rPr>
        <w:fldChar w:fldCharType="separate"/>
      </w:r>
      <w:r w:rsidR="005562A4" w:rsidRPr="005562A4">
        <w:rPr>
          <w:sz w:val="20"/>
        </w:rPr>
        <w:t xml:space="preserve">Figure </w:t>
      </w:r>
      <w:r w:rsidR="005562A4" w:rsidRPr="005562A4">
        <w:rPr>
          <w:noProof/>
          <w:sz w:val="20"/>
        </w:rPr>
        <w:t>3</w:t>
      </w:r>
      <w:r w:rsidR="005562A4" w:rsidRPr="005562A4">
        <w:rPr>
          <w:sz w:val="20"/>
        </w:rPr>
        <w:t>.</w:t>
      </w:r>
      <w:r w:rsidR="005562A4" w:rsidRPr="005562A4">
        <w:rPr>
          <w:noProof/>
          <w:sz w:val="20"/>
        </w:rPr>
        <w:t>5</w:t>
      </w:r>
      <w:r w:rsidRPr="000108A9">
        <w:rPr>
          <w:i/>
          <w:sz w:val="20"/>
        </w:rPr>
        <w:fldChar w:fldCharType="end"/>
      </w:r>
      <w:r w:rsidR="007D0559" w:rsidRPr="000108A9">
        <w:rPr>
          <w:i/>
          <w:sz w:val="20"/>
        </w:rPr>
        <w:br/>
      </w:r>
      <w:r w:rsidR="007D0559" w:rsidRPr="000108A9">
        <w:rPr>
          <w:sz w:val="20"/>
        </w:rPr>
        <w:t xml:space="preserve">Capture d’écran tirée de </w:t>
      </w:r>
      <w:r w:rsidR="007D0559" w:rsidRPr="000108A9">
        <w:rPr>
          <w:i/>
          <w:sz w:val="20"/>
        </w:rPr>
        <w:t>Body</w:t>
      </w:r>
      <w:r w:rsidR="000D2DDD" w:rsidRPr="000108A9">
        <w:rPr>
          <w:i/>
          <w:sz w:val="20"/>
        </w:rPr>
        <w:t xml:space="preserve"> </w:t>
      </w:r>
      <w:r w:rsidR="007D0559" w:rsidRPr="000108A9">
        <w:rPr>
          <w:i/>
          <w:sz w:val="20"/>
        </w:rPr>
        <w:t>Index</w:t>
      </w:r>
      <w:r w:rsidR="00143440" w:rsidRPr="000108A9">
        <w:rPr>
          <w:i/>
          <w:sz w:val="20"/>
        </w:rPr>
        <w:t xml:space="preserve"> </w:t>
      </w:r>
      <w:r w:rsidR="007D0559" w:rsidRPr="000108A9">
        <w:rPr>
          <w:i/>
          <w:sz w:val="20"/>
        </w:rPr>
        <w:t>Basics</w:t>
      </w:r>
      <w:r w:rsidR="007D0559" w:rsidRPr="000108A9">
        <w:rPr>
          <w:sz w:val="20"/>
        </w:rPr>
        <w:t xml:space="preserve">, disponible dans </w:t>
      </w:r>
      <w:r w:rsidR="007D0559" w:rsidRPr="000108A9">
        <w:rPr>
          <w:i/>
          <w:sz w:val="20"/>
        </w:rPr>
        <w:t>SDK Browser</w:t>
      </w:r>
    </w:p>
    <w:p w14:paraId="3E7CC0A3" w14:textId="77777777" w:rsidR="002D4EE5" w:rsidRPr="000108A9" w:rsidRDefault="002D4EE5" w:rsidP="001F5576">
      <w:pPr>
        <w:rPr>
          <w:sz w:val="20"/>
        </w:rPr>
      </w:pPr>
      <w:r w:rsidRPr="000108A9">
        <w:rPr>
          <w:sz w:val="20"/>
        </w:rPr>
        <w:fldChar w:fldCharType="begin"/>
      </w:r>
      <w:r w:rsidRPr="000108A9">
        <w:rPr>
          <w:sz w:val="20"/>
        </w:rPr>
        <w:instrText xml:space="preserve"> REF _Ref419792964 \h </w:instrText>
      </w:r>
      <w:r w:rsidR="000108A9" w:rsidRPr="000108A9">
        <w:rPr>
          <w:sz w:val="20"/>
        </w:rPr>
        <w:instrText xml:space="preserve">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3</w:t>
      </w:r>
      <w:r w:rsidR="005562A4" w:rsidRPr="005562A4">
        <w:rPr>
          <w:sz w:val="20"/>
        </w:rPr>
        <w:t>.</w:t>
      </w:r>
      <w:r w:rsidR="005562A4" w:rsidRPr="005562A4">
        <w:rPr>
          <w:noProof/>
          <w:sz w:val="20"/>
        </w:rPr>
        <w:t>6</w:t>
      </w:r>
      <w:r w:rsidRPr="000108A9">
        <w:rPr>
          <w:sz w:val="20"/>
        </w:rPr>
        <w:fldChar w:fldCharType="end"/>
      </w:r>
      <w:r w:rsidR="007802B2" w:rsidRPr="000108A9">
        <w:rPr>
          <w:i/>
          <w:sz w:val="20"/>
        </w:rPr>
        <w:t xml:space="preserve"> </w:t>
      </w:r>
      <w:r w:rsidR="007802B2" w:rsidRPr="000108A9">
        <w:rPr>
          <w:i/>
          <w:sz w:val="20"/>
        </w:rPr>
        <w:br/>
      </w:r>
      <w:r w:rsidR="007802B2" w:rsidRPr="000108A9">
        <w:rPr>
          <w:sz w:val="20"/>
        </w:rPr>
        <w:t xml:space="preserve">Capture d’écran tirée de </w:t>
      </w:r>
      <w:r w:rsidR="007802B2" w:rsidRPr="000108A9">
        <w:rPr>
          <w:i/>
          <w:sz w:val="20"/>
        </w:rPr>
        <w:t>Kinect</w:t>
      </w:r>
      <w:r w:rsidR="00143440" w:rsidRPr="000108A9">
        <w:rPr>
          <w:i/>
          <w:sz w:val="20"/>
        </w:rPr>
        <w:t xml:space="preserve"> </w:t>
      </w:r>
      <w:r w:rsidR="007802B2" w:rsidRPr="000108A9">
        <w:rPr>
          <w:i/>
          <w:sz w:val="20"/>
        </w:rPr>
        <w:t>Studio</w:t>
      </w:r>
    </w:p>
    <w:p w14:paraId="52F6F6A5" w14:textId="77777777" w:rsidR="002D4EE5" w:rsidRPr="000108A9" w:rsidRDefault="002D4EE5" w:rsidP="001F5576">
      <w:pPr>
        <w:rPr>
          <w:sz w:val="20"/>
        </w:rPr>
      </w:pPr>
      <w:r w:rsidRPr="000108A9">
        <w:rPr>
          <w:sz w:val="20"/>
        </w:rPr>
        <w:fldChar w:fldCharType="begin"/>
      </w:r>
      <w:r w:rsidRPr="000108A9">
        <w:rPr>
          <w:sz w:val="20"/>
        </w:rPr>
        <w:instrText xml:space="preserve"> REF _Ref419792965 \h </w:instrText>
      </w:r>
      <w:r w:rsidR="000108A9" w:rsidRPr="000108A9">
        <w:rPr>
          <w:sz w:val="20"/>
        </w:rPr>
        <w:instrText xml:space="preserve">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3</w:t>
      </w:r>
      <w:r w:rsidR="005562A4" w:rsidRPr="005562A4">
        <w:rPr>
          <w:sz w:val="20"/>
        </w:rPr>
        <w:t>.</w:t>
      </w:r>
      <w:r w:rsidR="005562A4" w:rsidRPr="005562A4">
        <w:rPr>
          <w:noProof/>
          <w:sz w:val="20"/>
        </w:rPr>
        <w:t>7</w:t>
      </w:r>
      <w:r w:rsidRPr="000108A9">
        <w:rPr>
          <w:sz w:val="20"/>
        </w:rPr>
        <w:fldChar w:fldCharType="end"/>
      </w:r>
      <w:r w:rsidR="007802B2" w:rsidRPr="000108A9">
        <w:rPr>
          <w:sz w:val="20"/>
        </w:rPr>
        <w:br/>
        <w:t xml:space="preserve">Capture d’écran tirée de </w:t>
      </w:r>
      <w:r w:rsidR="007802B2" w:rsidRPr="000108A9">
        <w:rPr>
          <w:i/>
          <w:sz w:val="20"/>
        </w:rPr>
        <w:t>Kinect</w:t>
      </w:r>
      <w:r w:rsidR="00143440" w:rsidRPr="000108A9">
        <w:rPr>
          <w:i/>
          <w:sz w:val="20"/>
        </w:rPr>
        <w:t xml:space="preserve"> </w:t>
      </w:r>
      <w:r w:rsidR="007802B2" w:rsidRPr="000108A9">
        <w:rPr>
          <w:i/>
          <w:sz w:val="20"/>
        </w:rPr>
        <w:t>Studio</w:t>
      </w:r>
    </w:p>
    <w:p w14:paraId="6760F214" w14:textId="77777777" w:rsidR="007802B2" w:rsidRPr="000108A9" w:rsidRDefault="002D4EE5" w:rsidP="001F5576">
      <w:pPr>
        <w:rPr>
          <w:i/>
          <w:sz w:val="20"/>
        </w:rPr>
      </w:pPr>
      <w:r w:rsidRPr="000108A9">
        <w:rPr>
          <w:sz w:val="20"/>
        </w:rPr>
        <w:fldChar w:fldCharType="begin"/>
      </w:r>
      <w:r w:rsidRPr="000108A9">
        <w:rPr>
          <w:sz w:val="20"/>
        </w:rPr>
        <w:instrText xml:space="preserve"> REF _Ref419792966 \h </w:instrText>
      </w:r>
      <w:r w:rsidR="000108A9" w:rsidRPr="000108A9">
        <w:rPr>
          <w:sz w:val="20"/>
        </w:rPr>
        <w:instrText xml:space="preserve">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3</w:t>
      </w:r>
      <w:r w:rsidR="005562A4" w:rsidRPr="005562A4">
        <w:rPr>
          <w:sz w:val="20"/>
        </w:rPr>
        <w:t>.</w:t>
      </w:r>
      <w:r w:rsidR="005562A4" w:rsidRPr="005562A4">
        <w:rPr>
          <w:noProof/>
          <w:sz w:val="20"/>
        </w:rPr>
        <w:t>8</w:t>
      </w:r>
      <w:r w:rsidRPr="000108A9">
        <w:rPr>
          <w:sz w:val="20"/>
        </w:rPr>
        <w:fldChar w:fldCharType="end"/>
      </w:r>
      <w:r w:rsidR="007802B2" w:rsidRPr="000108A9">
        <w:rPr>
          <w:sz w:val="20"/>
        </w:rPr>
        <w:br/>
        <w:t xml:space="preserve">Capture d’écran tirée de </w:t>
      </w:r>
      <w:r w:rsidR="0094389D" w:rsidRPr="000108A9">
        <w:rPr>
          <w:i/>
          <w:sz w:val="20"/>
        </w:rPr>
        <w:t>Infrared</w:t>
      </w:r>
      <w:r w:rsidR="00143440" w:rsidRPr="000108A9">
        <w:rPr>
          <w:i/>
          <w:sz w:val="20"/>
        </w:rPr>
        <w:t xml:space="preserve"> </w:t>
      </w:r>
      <w:r w:rsidR="0094389D" w:rsidRPr="000108A9">
        <w:rPr>
          <w:i/>
          <w:sz w:val="20"/>
        </w:rPr>
        <w:t>Basics</w:t>
      </w:r>
      <w:r w:rsidR="0094389D" w:rsidRPr="000108A9">
        <w:rPr>
          <w:sz w:val="20"/>
        </w:rPr>
        <w:t xml:space="preserve">, disponible dans </w:t>
      </w:r>
      <w:r w:rsidR="0094389D" w:rsidRPr="000108A9">
        <w:rPr>
          <w:i/>
          <w:sz w:val="20"/>
        </w:rPr>
        <w:t>SDK Browser</w:t>
      </w:r>
    </w:p>
    <w:p w14:paraId="0D33D6D0" w14:textId="77777777" w:rsidR="00226D27" w:rsidRPr="000108A9" w:rsidRDefault="00B537FB" w:rsidP="001F5576">
      <w:pPr>
        <w:rPr>
          <w:i/>
          <w:sz w:val="20"/>
        </w:rPr>
      </w:pPr>
      <w:r w:rsidRPr="000108A9">
        <w:rPr>
          <w:sz w:val="20"/>
        </w:rPr>
        <w:fldChar w:fldCharType="begin"/>
      </w:r>
      <w:r w:rsidRPr="000108A9">
        <w:rPr>
          <w:sz w:val="20"/>
        </w:rPr>
        <w:instrText xml:space="preserve"> REF _Ref420395618 \h </w:instrText>
      </w:r>
      <w:r w:rsidR="000108A9" w:rsidRPr="000108A9">
        <w:rPr>
          <w:sz w:val="20"/>
        </w:rPr>
        <w:instrText xml:space="preserve">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4</w:t>
      </w:r>
      <w:r w:rsidR="005562A4" w:rsidRPr="005562A4">
        <w:rPr>
          <w:sz w:val="20"/>
        </w:rPr>
        <w:t>.</w:t>
      </w:r>
      <w:r w:rsidR="005562A4" w:rsidRPr="005562A4">
        <w:rPr>
          <w:noProof/>
          <w:sz w:val="20"/>
        </w:rPr>
        <w:t>7</w:t>
      </w:r>
      <w:r w:rsidRPr="000108A9">
        <w:rPr>
          <w:sz w:val="20"/>
        </w:rPr>
        <w:fldChar w:fldCharType="end"/>
      </w:r>
      <w:r w:rsidRPr="000108A9">
        <w:rPr>
          <w:sz w:val="20"/>
        </w:rPr>
        <w:br/>
        <w:t xml:space="preserve">Capture d’écran tirée de </w:t>
      </w:r>
      <w:r w:rsidRPr="000108A9">
        <w:rPr>
          <w:i/>
          <w:sz w:val="20"/>
        </w:rPr>
        <w:t>Controls Basics</w:t>
      </w:r>
      <w:r w:rsidRPr="000108A9">
        <w:rPr>
          <w:sz w:val="20"/>
        </w:rPr>
        <w:t xml:space="preserve">, disponible dans </w:t>
      </w:r>
      <w:r w:rsidRPr="000108A9">
        <w:rPr>
          <w:i/>
          <w:sz w:val="20"/>
        </w:rPr>
        <w:t>SDK Browser</w:t>
      </w:r>
    </w:p>
    <w:p w14:paraId="18C4B278" w14:textId="77777777" w:rsidR="006E109C" w:rsidRPr="000108A9" w:rsidRDefault="00CD1928" w:rsidP="001F5576">
      <w:pPr>
        <w:rPr>
          <w:sz w:val="20"/>
        </w:rPr>
      </w:pPr>
      <w:r w:rsidRPr="000108A9">
        <w:rPr>
          <w:sz w:val="20"/>
        </w:rPr>
        <w:fldChar w:fldCharType="begin"/>
      </w:r>
      <w:r w:rsidRPr="000108A9">
        <w:rPr>
          <w:sz w:val="20"/>
        </w:rPr>
        <w:instrText xml:space="preserve"> REF _Ref420400789 \h </w:instrText>
      </w:r>
      <w:r w:rsidR="000108A9" w:rsidRPr="000108A9">
        <w:rPr>
          <w:sz w:val="20"/>
        </w:rPr>
        <w:instrText xml:space="preserve"> \* MERGEFORMAT </w:instrText>
      </w:r>
      <w:r w:rsidRPr="000108A9">
        <w:rPr>
          <w:sz w:val="20"/>
        </w:rPr>
      </w:r>
      <w:r w:rsidRPr="000108A9">
        <w:rPr>
          <w:sz w:val="20"/>
        </w:rPr>
        <w:fldChar w:fldCharType="separate"/>
      </w:r>
      <w:r w:rsidR="005562A4" w:rsidRPr="005562A4">
        <w:rPr>
          <w:sz w:val="20"/>
        </w:rPr>
        <w:t xml:space="preserve">Figure </w:t>
      </w:r>
      <w:r w:rsidR="005562A4" w:rsidRPr="005562A4">
        <w:rPr>
          <w:noProof/>
          <w:sz w:val="20"/>
        </w:rPr>
        <w:t>4</w:t>
      </w:r>
      <w:r w:rsidR="005562A4" w:rsidRPr="005562A4">
        <w:rPr>
          <w:sz w:val="20"/>
        </w:rPr>
        <w:t>.</w:t>
      </w:r>
      <w:r w:rsidR="005562A4" w:rsidRPr="005562A4">
        <w:rPr>
          <w:noProof/>
          <w:sz w:val="20"/>
        </w:rPr>
        <w:t>8</w:t>
      </w:r>
      <w:r w:rsidRPr="000108A9">
        <w:rPr>
          <w:sz w:val="20"/>
        </w:rPr>
        <w:fldChar w:fldCharType="end"/>
      </w:r>
      <w:r w:rsidRPr="000108A9">
        <w:rPr>
          <w:sz w:val="20"/>
        </w:rPr>
        <w:br/>
        <w:t xml:space="preserve">Tiré du PDF </w:t>
      </w:r>
      <w:r w:rsidRPr="000108A9">
        <w:rPr>
          <w:i/>
          <w:sz w:val="20"/>
        </w:rPr>
        <w:t>KinectHIG2.0</w:t>
      </w:r>
      <w:r w:rsidR="006E109C" w:rsidRPr="000108A9">
        <w:rPr>
          <w:sz w:val="20"/>
        </w:rPr>
        <w:t>, disponible sur</w:t>
      </w:r>
      <w:r w:rsidR="008859E3" w:rsidRPr="000108A9">
        <w:rPr>
          <w:sz w:val="20"/>
        </w:rPr>
        <w:t> </w:t>
      </w:r>
      <w:r w:rsidR="0032701B" w:rsidRPr="000108A9">
        <w:rPr>
          <w:sz w:val="20"/>
        </w:rPr>
        <w:t xml:space="preserve">: </w:t>
      </w:r>
      <w:r w:rsidR="008859E3" w:rsidRPr="000108A9">
        <w:rPr>
          <w:sz w:val="20"/>
        </w:rPr>
        <w:br/>
      </w:r>
      <w:hyperlink r:id="rId88" w:history="1">
        <w:r w:rsidR="006E109C" w:rsidRPr="000108A9">
          <w:rPr>
            <w:rStyle w:val="Lienhypertexte"/>
            <w:sz w:val="20"/>
          </w:rPr>
          <w:t>http://go.microsoft.com/fwlink/?LinkId=403900</w:t>
        </w:r>
      </w:hyperlink>
    </w:p>
    <w:p w14:paraId="4CFF7551" w14:textId="77777777" w:rsidR="001D155F" w:rsidRPr="00B468E2" w:rsidRDefault="001D155F" w:rsidP="001F5576">
      <w:pPr>
        <w:rPr>
          <w:sz w:val="20"/>
          <w:szCs w:val="20"/>
        </w:rPr>
      </w:pPr>
      <w:r w:rsidRPr="00B468E2">
        <w:rPr>
          <w:sz w:val="20"/>
          <w:szCs w:val="20"/>
        </w:rPr>
        <w:fldChar w:fldCharType="begin"/>
      </w:r>
      <w:r w:rsidRPr="00B468E2">
        <w:rPr>
          <w:sz w:val="20"/>
          <w:szCs w:val="20"/>
        </w:rPr>
        <w:instrText xml:space="preserve"> REF _Ref420579571 \h </w:instrText>
      </w:r>
      <w:r w:rsidR="00B468E2">
        <w:rPr>
          <w:sz w:val="20"/>
          <w:szCs w:val="20"/>
        </w:rPr>
        <w:instrText xml:space="preserve"> \* MERGEFORMAT </w:instrText>
      </w:r>
      <w:r w:rsidRPr="00B468E2">
        <w:rPr>
          <w:sz w:val="20"/>
          <w:szCs w:val="20"/>
        </w:rPr>
      </w:r>
      <w:r w:rsidRPr="00B468E2">
        <w:rPr>
          <w:sz w:val="20"/>
          <w:szCs w:val="20"/>
        </w:rPr>
        <w:fldChar w:fldCharType="separate"/>
      </w:r>
      <w:r w:rsidR="005562A4" w:rsidRPr="00B468E2">
        <w:rPr>
          <w:sz w:val="20"/>
          <w:szCs w:val="20"/>
        </w:rPr>
        <w:t xml:space="preserve">Figure </w:t>
      </w:r>
      <w:r w:rsidR="005562A4" w:rsidRPr="00B468E2">
        <w:rPr>
          <w:noProof/>
          <w:sz w:val="20"/>
          <w:szCs w:val="20"/>
        </w:rPr>
        <w:t>5</w:t>
      </w:r>
      <w:r w:rsidR="005562A4" w:rsidRPr="00B468E2">
        <w:rPr>
          <w:sz w:val="20"/>
          <w:szCs w:val="20"/>
        </w:rPr>
        <w:t>.</w:t>
      </w:r>
      <w:r w:rsidR="005562A4" w:rsidRPr="00B468E2">
        <w:rPr>
          <w:noProof/>
          <w:sz w:val="20"/>
          <w:szCs w:val="20"/>
        </w:rPr>
        <w:t>1</w:t>
      </w:r>
      <w:r w:rsidRPr="00B468E2">
        <w:rPr>
          <w:sz w:val="20"/>
          <w:szCs w:val="20"/>
        </w:rPr>
        <w:fldChar w:fldCharType="end"/>
      </w:r>
      <w:r w:rsidR="00FB20C8" w:rsidRPr="00B468E2">
        <w:rPr>
          <w:sz w:val="20"/>
          <w:szCs w:val="20"/>
        </w:rPr>
        <w:br/>
        <w:t xml:space="preserve">Capture d’écran tirée de </w:t>
      </w:r>
      <w:r w:rsidR="00FB20C8" w:rsidRPr="00B468E2">
        <w:rPr>
          <w:i/>
          <w:sz w:val="20"/>
          <w:szCs w:val="20"/>
        </w:rPr>
        <w:t>PowerPoint</w:t>
      </w:r>
    </w:p>
    <w:p w14:paraId="7F448874" w14:textId="77777777" w:rsidR="006E109C" w:rsidRPr="00B468E2" w:rsidRDefault="001D155F" w:rsidP="001F5576">
      <w:pPr>
        <w:rPr>
          <w:i/>
          <w:sz w:val="20"/>
          <w:szCs w:val="20"/>
        </w:rPr>
      </w:pPr>
      <w:r w:rsidRPr="00B468E2">
        <w:rPr>
          <w:sz w:val="20"/>
          <w:szCs w:val="20"/>
        </w:rPr>
        <w:fldChar w:fldCharType="begin"/>
      </w:r>
      <w:r w:rsidRPr="00B468E2">
        <w:rPr>
          <w:sz w:val="20"/>
          <w:szCs w:val="20"/>
        </w:rPr>
        <w:instrText xml:space="preserve"> REF _Ref420579572 \h </w:instrText>
      </w:r>
      <w:r w:rsidR="00B468E2">
        <w:rPr>
          <w:sz w:val="20"/>
          <w:szCs w:val="20"/>
        </w:rPr>
        <w:instrText xml:space="preserve"> \* MERGEFORMAT </w:instrText>
      </w:r>
      <w:r w:rsidRPr="00B468E2">
        <w:rPr>
          <w:sz w:val="20"/>
          <w:szCs w:val="20"/>
        </w:rPr>
      </w:r>
      <w:r w:rsidRPr="00B468E2">
        <w:rPr>
          <w:sz w:val="20"/>
          <w:szCs w:val="20"/>
        </w:rPr>
        <w:fldChar w:fldCharType="separate"/>
      </w:r>
      <w:r w:rsidR="005562A4" w:rsidRPr="00B468E2">
        <w:rPr>
          <w:sz w:val="20"/>
          <w:szCs w:val="20"/>
        </w:rPr>
        <w:t xml:space="preserve">Figure </w:t>
      </w:r>
      <w:r w:rsidR="005562A4" w:rsidRPr="00B468E2">
        <w:rPr>
          <w:noProof/>
          <w:sz w:val="20"/>
          <w:szCs w:val="20"/>
        </w:rPr>
        <w:t>5</w:t>
      </w:r>
      <w:r w:rsidR="005562A4" w:rsidRPr="00B468E2">
        <w:rPr>
          <w:sz w:val="20"/>
          <w:szCs w:val="20"/>
        </w:rPr>
        <w:t>.</w:t>
      </w:r>
      <w:r w:rsidR="005562A4" w:rsidRPr="00B468E2">
        <w:rPr>
          <w:noProof/>
          <w:sz w:val="20"/>
          <w:szCs w:val="20"/>
        </w:rPr>
        <w:t>2</w:t>
      </w:r>
      <w:r w:rsidRPr="00B468E2">
        <w:rPr>
          <w:sz w:val="20"/>
          <w:szCs w:val="20"/>
        </w:rPr>
        <w:fldChar w:fldCharType="end"/>
      </w:r>
      <w:r w:rsidRPr="00B468E2">
        <w:rPr>
          <w:sz w:val="20"/>
          <w:szCs w:val="20"/>
        </w:rPr>
        <w:br/>
        <w:t xml:space="preserve">Capture d’écran tirée de </w:t>
      </w:r>
      <w:r w:rsidRPr="00B468E2">
        <w:rPr>
          <w:i/>
          <w:sz w:val="20"/>
          <w:szCs w:val="20"/>
        </w:rPr>
        <w:t>Kinect Studio</w:t>
      </w:r>
    </w:p>
    <w:p w14:paraId="0333B6CA" w14:textId="77777777" w:rsidR="00732945" w:rsidRPr="00B468E2" w:rsidRDefault="00BE5EFB" w:rsidP="001F5576">
      <w:pPr>
        <w:rPr>
          <w:sz w:val="20"/>
          <w:szCs w:val="20"/>
        </w:rPr>
      </w:pPr>
      <w:r w:rsidRPr="00B468E2">
        <w:rPr>
          <w:sz w:val="20"/>
          <w:szCs w:val="20"/>
        </w:rPr>
        <w:lastRenderedPageBreak/>
        <w:fldChar w:fldCharType="begin"/>
      </w:r>
      <w:r w:rsidRPr="00B468E2">
        <w:rPr>
          <w:sz w:val="20"/>
          <w:szCs w:val="20"/>
        </w:rPr>
        <w:instrText xml:space="preserve"> REF _Ref420660865 \h </w:instrText>
      </w:r>
      <w:r w:rsidR="00B468E2">
        <w:rPr>
          <w:sz w:val="20"/>
          <w:szCs w:val="20"/>
        </w:rPr>
        <w:instrText xml:space="preserve"> \* MERGEFORMAT </w:instrText>
      </w:r>
      <w:r w:rsidRPr="00B468E2">
        <w:rPr>
          <w:sz w:val="20"/>
          <w:szCs w:val="20"/>
        </w:rPr>
      </w:r>
      <w:r w:rsidRPr="00B468E2">
        <w:rPr>
          <w:sz w:val="20"/>
          <w:szCs w:val="20"/>
        </w:rPr>
        <w:fldChar w:fldCharType="separate"/>
      </w:r>
      <w:r w:rsidR="005562A4" w:rsidRPr="00B468E2">
        <w:rPr>
          <w:sz w:val="20"/>
          <w:szCs w:val="20"/>
        </w:rPr>
        <w:t xml:space="preserve">Figure </w:t>
      </w:r>
      <w:r w:rsidR="005562A4" w:rsidRPr="00B468E2">
        <w:rPr>
          <w:noProof/>
          <w:sz w:val="20"/>
          <w:szCs w:val="20"/>
        </w:rPr>
        <w:t>5</w:t>
      </w:r>
      <w:r w:rsidR="005562A4" w:rsidRPr="00B468E2">
        <w:rPr>
          <w:sz w:val="20"/>
          <w:szCs w:val="20"/>
        </w:rPr>
        <w:t>.</w:t>
      </w:r>
      <w:r w:rsidR="005562A4" w:rsidRPr="00B468E2">
        <w:rPr>
          <w:noProof/>
          <w:sz w:val="20"/>
          <w:szCs w:val="20"/>
        </w:rPr>
        <w:t>4</w:t>
      </w:r>
      <w:r w:rsidRPr="00B468E2">
        <w:rPr>
          <w:sz w:val="20"/>
          <w:szCs w:val="20"/>
        </w:rPr>
        <w:fldChar w:fldCharType="end"/>
      </w:r>
      <w:r w:rsidRPr="00B468E2">
        <w:rPr>
          <w:sz w:val="20"/>
          <w:szCs w:val="20"/>
        </w:rPr>
        <w:br/>
        <w:t>http://www.veryicon.com/icon/png/System/Radium/File.png</w:t>
      </w:r>
    </w:p>
    <w:p w14:paraId="71F8258B" w14:textId="77777777" w:rsidR="002B5A89" w:rsidRPr="00BE5EFB" w:rsidRDefault="002B5A89" w:rsidP="001F5576">
      <w:pPr>
        <w:rPr>
          <w:sz w:val="20"/>
        </w:rPr>
      </w:pPr>
    </w:p>
    <w:p w14:paraId="57C52E3F" w14:textId="77777777" w:rsidR="00FD6320" w:rsidRDefault="00FD6320" w:rsidP="00B719A2">
      <w:pPr>
        <w:pStyle w:val="Titre1"/>
      </w:pPr>
      <w:bookmarkStart w:id="161" w:name="_Toc419977423"/>
      <w:bookmarkStart w:id="162" w:name="_Toc421258538"/>
      <w:r>
        <w:lastRenderedPageBreak/>
        <w:t>Remerciements</w:t>
      </w:r>
      <w:bookmarkEnd w:id="159"/>
      <w:bookmarkEnd w:id="161"/>
      <w:bookmarkEnd w:id="162"/>
    </w:p>
    <w:p w14:paraId="428C1542" w14:textId="77777777" w:rsidR="00E14EC4" w:rsidRPr="00E14EC4" w:rsidRDefault="00E14EC4" w:rsidP="00E14EC4">
      <w:r>
        <w:t xml:space="preserve">Je tiens à remercier tout naturellement M. </w:t>
      </w:r>
      <w:r w:rsidR="00EF783B">
        <w:t xml:space="preserve">Patrick </w:t>
      </w:r>
      <w:r>
        <w:t xml:space="preserve">Chenaux, mon chef de projet, pour le suivi effectué </w:t>
      </w:r>
      <w:r w:rsidR="00F65651">
        <w:t xml:space="preserve">tout au long du TPI, </w:t>
      </w:r>
      <w:r w:rsidR="002755B8">
        <w:t xml:space="preserve">ainsi que pour </w:t>
      </w:r>
      <w:r w:rsidR="00F65651">
        <w:t>les conseils</w:t>
      </w:r>
      <w:r w:rsidR="002755B8">
        <w:t xml:space="preserve"> et l’aide</w:t>
      </w:r>
      <w:r w:rsidR="004B7A6E">
        <w:t xml:space="preserve"> apportés.</w:t>
      </w:r>
    </w:p>
    <w:p w14:paraId="13184DCF" w14:textId="60925D56" w:rsidR="00E14EC4" w:rsidRPr="00163FEA" w:rsidRDefault="00444D67" w:rsidP="00A141E5">
      <w:r>
        <w:t>Je souhaite</w:t>
      </w:r>
      <w:r w:rsidR="00B82C3A">
        <w:t xml:space="preserve"> aussi</w:t>
      </w:r>
      <w:r>
        <w:t xml:space="preserve"> remercier les experts</w:t>
      </w:r>
      <w:r w:rsidR="00E445A9">
        <w:t>,</w:t>
      </w:r>
      <w:r>
        <w:t xml:space="preserve"> M. </w:t>
      </w:r>
      <w:r w:rsidR="004D407D">
        <w:t xml:space="preserve">Deniz </w:t>
      </w:r>
      <w:r>
        <w:t xml:space="preserve">Mutlu et M. </w:t>
      </w:r>
      <w:r w:rsidR="004D407D">
        <w:t xml:space="preserve">Serge </w:t>
      </w:r>
      <w:r w:rsidR="00114DF3">
        <w:t>Wenger</w:t>
      </w:r>
      <w:r w:rsidR="00E445A9">
        <w:t>,</w:t>
      </w:r>
      <w:r w:rsidR="00114DF3">
        <w:t xml:space="preserve"> pour leur</w:t>
      </w:r>
      <w:r>
        <w:t xml:space="preserve"> suivi</w:t>
      </w:r>
      <w:r w:rsidR="006529EB">
        <w:t xml:space="preserve">, </w:t>
      </w:r>
      <w:r w:rsidR="00623448">
        <w:t>les recommandations</w:t>
      </w:r>
      <w:r w:rsidR="00E45807">
        <w:t xml:space="preserve"> sur le déroulement du TPI</w:t>
      </w:r>
      <w:r w:rsidR="0023225D">
        <w:t xml:space="preserve"> et</w:t>
      </w:r>
      <w:r w:rsidR="00BF128C">
        <w:t xml:space="preserve"> les</w:t>
      </w:r>
      <w:r w:rsidR="0011528C">
        <w:t xml:space="preserve"> indications sur les</w:t>
      </w:r>
      <w:r w:rsidR="00BF128C">
        <w:t xml:space="preserve"> attentes du rapport de projet</w:t>
      </w:r>
      <w:r w:rsidR="007F38CC">
        <w:t>.</w:t>
      </w:r>
      <w:r w:rsidR="00E14EC4">
        <w:t xml:space="preserve"> </w:t>
      </w:r>
    </w:p>
    <w:sectPr w:rsidR="00E14EC4" w:rsidRPr="00163FEA" w:rsidSect="00EE505B">
      <w:headerReference w:type="default" r:id="rId89"/>
      <w:footerReference w:type="default" r:id="rId90"/>
      <w:footnotePr>
        <w:numRestart w:val="eachPage"/>
      </w:footnotePr>
      <w:type w:val="continuous"/>
      <w:pgSz w:w="11906" w:h="16838"/>
      <w:pgMar w:top="1417" w:right="1417" w:bottom="1417" w:left="1417" w:header="708" w:footer="41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262777" w14:textId="77777777" w:rsidR="00046799" w:rsidRDefault="00046799" w:rsidP="00B719A2">
      <w:r>
        <w:separator/>
      </w:r>
    </w:p>
    <w:p w14:paraId="01C509BA" w14:textId="77777777" w:rsidR="00046799" w:rsidRDefault="00046799"/>
  </w:endnote>
  <w:endnote w:type="continuationSeparator" w:id="0">
    <w:p w14:paraId="12C30158" w14:textId="77777777" w:rsidR="00046799" w:rsidRDefault="00046799" w:rsidP="00B719A2">
      <w:r>
        <w:continuationSeparator/>
      </w:r>
    </w:p>
    <w:p w14:paraId="5E174FE1" w14:textId="77777777" w:rsidR="00046799" w:rsidRDefault="000467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Futura Bk BT">
    <w:altName w:val="Lucida Sans Unicode"/>
    <w:charset w:val="00"/>
    <w:family w:val="swiss"/>
    <w:pitch w:val="variable"/>
    <w:sig w:usb0="00000007" w:usb1="00000000" w:usb2="00000000" w:usb3="00000000" w:csb0="00000011" w:csb1="00000000"/>
  </w:font>
  <w:font w:name="ETML">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Meiryo">
    <w:panose1 w:val="020B0604030504040204"/>
    <w:charset w:val="80"/>
    <w:family w:val="swiss"/>
    <w:pitch w:val="variable"/>
    <w:sig w:usb0="E00002FF" w:usb1="6AC7FFFF"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25051" w14:textId="77777777" w:rsidR="00D55FA4" w:rsidRDefault="00D55FA4" w:rsidP="00B719A2">
    <w:pPr>
      <w:pStyle w:val="Pieddepage"/>
    </w:pPr>
    <w:r>
      <w:t>Rémi Jacquemard</w:t>
    </w:r>
    <w:r>
      <w:tab/>
      <w:t>Mai 2015</w:t>
    </w:r>
    <w:r>
      <w:tab/>
    </w:r>
    <w:r>
      <w:fldChar w:fldCharType="begin"/>
    </w:r>
    <w:r>
      <w:instrText>PAGE   \* MERGEFORMAT</w:instrText>
    </w:r>
    <w:r>
      <w:fldChar w:fldCharType="separate"/>
    </w:r>
    <w:r w:rsidR="001710C8">
      <w:rPr>
        <w:noProof/>
      </w:rPr>
      <w:t>29</w:t>
    </w:r>
    <w:r>
      <w:fldChar w:fldCharType="end"/>
    </w:r>
    <w:r>
      <w:t>/</w:t>
    </w:r>
    <w:fldSimple w:instr=" NUMPAGES   \* MERGEFORMAT ">
      <w:r w:rsidR="001710C8">
        <w:rPr>
          <w:noProof/>
        </w:rPr>
        <w:t>56</w:t>
      </w:r>
    </w:fldSimple>
  </w:p>
  <w:p w14:paraId="1A6015F6" w14:textId="77777777" w:rsidR="00D55FA4" w:rsidRDefault="00D55FA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3BF783" w14:textId="77777777" w:rsidR="00046799" w:rsidRDefault="00046799" w:rsidP="00B719A2">
      <w:r>
        <w:separator/>
      </w:r>
    </w:p>
  </w:footnote>
  <w:footnote w:type="continuationSeparator" w:id="0">
    <w:p w14:paraId="0E2C5336" w14:textId="77777777" w:rsidR="00046799" w:rsidRDefault="00046799" w:rsidP="00B719A2">
      <w:r>
        <w:continuationSeparator/>
      </w:r>
    </w:p>
  </w:footnote>
  <w:footnote w:type="continuationNotice" w:id="1">
    <w:p w14:paraId="4E055DB4" w14:textId="77777777" w:rsidR="00046799" w:rsidRDefault="00046799">
      <w:pPr>
        <w:spacing w:after="0"/>
      </w:pPr>
    </w:p>
  </w:footnote>
  <w:footnote w:id="2">
    <w:p w14:paraId="3B16EABB" w14:textId="77777777" w:rsidR="00D55FA4" w:rsidRDefault="00D55FA4">
      <w:pPr>
        <w:pStyle w:val="Notedebasdepage"/>
      </w:pPr>
      <w:r>
        <w:rPr>
          <w:rStyle w:val="Appelnotedebasdep"/>
        </w:rPr>
        <w:footnoteRef/>
      </w:r>
      <w:r>
        <w:t xml:space="preserve"> </w:t>
      </w:r>
      <w:r w:rsidRPr="00D62A90">
        <w:rPr>
          <w:rStyle w:val="lang-en"/>
          <w:i/>
          <w:iCs/>
        </w:rPr>
        <w:t>Application Programming Interface</w:t>
      </w:r>
    </w:p>
  </w:footnote>
  <w:footnote w:id="3">
    <w:p w14:paraId="7937DC13" w14:textId="77777777" w:rsidR="00D55FA4" w:rsidRPr="00BB5747" w:rsidRDefault="00D55FA4">
      <w:pPr>
        <w:pStyle w:val="Notedebasdepage"/>
      </w:pPr>
      <w:r>
        <w:rPr>
          <w:rStyle w:val="Appelnotedebasdep"/>
        </w:rPr>
        <w:footnoteRef/>
      </w:r>
      <w:r>
        <w:t xml:space="preserve"> </w:t>
      </w:r>
      <w:r w:rsidRPr="00110532">
        <w:t xml:space="preserve">Kit de développement, ou </w:t>
      </w:r>
      <w:r w:rsidRPr="00F10C9D">
        <w:rPr>
          <w:i/>
        </w:rPr>
        <w:t>Software Development Kit</w:t>
      </w:r>
      <w:r w:rsidRPr="00110532">
        <w:t xml:space="preserve"> en anglais</w:t>
      </w:r>
    </w:p>
  </w:footnote>
  <w:footnote w:id="4">
    <w:p w14:paraId="6F02C46E" w14:textId="77777777" w:rsidR="00D55FA4" w:rsidRPr="006E17BA" w:rsidRDefault="00D55FA4">
      <w:pPr>
        <w:pStyle w:val="Notedebasdepage"/>
      </w:pPr>
      <w:r>
        <w:rPr>
          <w:rStyle w:val="Appelnotedebasdep"/>
        </w:rPr>
        <w:footnoteRef/>
      </w:r>
      <w:r>
        <w:t xml:space="preserve"> </w:t>
      </w:r>
      <w:r w:rsidRPr="00D62A90">
        <w:t>L’interface de programmation (</w:t>
      </w:r>
      <w:r w:rsidRPr="00D62A90">
        <w:rPr>
          <w:rStyle w:val="lang-en"/>
          <w:i/>
          <w:iCs/>
        </w:rPr>
        <w:t>Application Programming Interface</w:t>
      </w:r>
      <w:r w:rsidRPr="00D62A90">
        <w:rPr>
          <w:rStyle w:val="lang-en"/>
          <w:iCs/>
        </w:rPr>
        <w:t>) permet d’interagir avec Kinect à l’aide de classe</w:t>
      </w:r>
      <w:r>
        <w:rPr>
          <w:rStyle w:val="lang-en"/>
          <w:iCs/>
        </w:rPr>
        <w:t>s</w:t>
      </w:r>
      <w:r w:rsidRPr="00D62A90">
        <w:rPr>
          <w:rStyle w:val="lang-en"/>
          <w:iCs/>
        </w:rPr>
        <w:t xml:space="preserve"> et méthodes que </w:t>
      </w:r>
      <w:r w:rsidRPr="00D62A90">
        <w:rPr>
          <w:rStyle w:val="lang-en"/>
          <w:i/>
          <w:iCs/>
        </w:rPr>
        <w:t xml:space="preserve">Microsoft </w:t>
      </w:r>
      <w:r w:rsidRPr="00D62A90">
        <w:rPr>
          <w:rStyle w:val="lang-en"/>
          <w:iCs/>
        </w:rPr>
        <w:t>a créé</w:t>
      </w:r>
      <w:r>
        <w:rPr>
          <w:rStyle w:val="lang-en"/>
          <w:iCs/>
        </w:rPr>
        <w:t>es</w:t>
      </w:r>
      <w:r w:rsidRPr="00D62A90">
        <w:rPr>
          <w:rStyle w:val="lang-en"/>
          <w:iCs/>
        </w:rPr>
        <w:t>.</w:t>
      </w:r>
    </w:p>
  </w:footnote>
  <w:footnote w:id="5">
    <w:p w14:paraId="58368FCB" w14:textId="77777777" w:rsidR="00D55FA4" w:rsidRPr="00BB5E05" w:rsidRDefault="00D55FA4">
      <w:pPr>
        <w:pStyle w:val="Notedebasdepage"/>
      </w:pPr>
      <w:r>
        <w:rPr>
          <w:rStyle w:val="Appelnotedebasdep"/>
        </w:rPr>
        <w:footnoteRef/>
      </w:r>
      <w:r>
        <w:t xml:space="preserve"> Les corps, soit les joueurs qui sont visibles par Kinect. Seul le terme </w:t>
      </w:r>
      <w:r>
        <w:rPr>
          <w:i/>
        </w:rPr>
        <w:t>body</w:t>
      </w:r>
      <w:r>
        <w:t xml:space="preserve"> sera utilisé par la suite.</w:t>
      </w:r>
    </w:p>
  </w:footnote>
  <w:footnote w:id="6">
    <w:p w14:paraId="403744E0" w14:textId="77777777" w:rsidR="00D55FA4" w:rsidRPr="005E6909" w:rsidRDefault="00D55FA4">
      <w:pPr>
        <w:pStyle w:val="Notedebasdepage"/>
      </w:pPr>
      <w:r>
        <w:rPr>
          <w:rStyle w:val="Appelnotedebasdep"/>
        </w:rPr>
        <w:footnoteRef/>
      </w:r>
      <w:r>
        <w:t xml:space="preserve"> Ce n’est pas exactement ainsi que cela se passe, comme on pourra le voir dans le </w:t>
      </w:r>
      <w:r w:rsidRPr="00E30230">
        <w:rPr>
          <w:i/>
        </w:rPr>
        <w:fldChar w:fldCharType="begin"/>
      </w:r>
      <w:r w:rsidRPr="00E30230">
        <w:rPr>
          <w:i/>
        </w:rPr>
        <w:instrText xml:space="preserve"> REF _Ref419811720 \h </w:instrText>
      </w:r>
      <w:r>
        <w:rPr>
          <w:i/>
        </w:rPr>
        <w:instrText xml:space="preserve"> \* MERGEFORMAT </w:instrText>
      </w:r>
      <w:r w:rsidRPr="00E30230">
        <w:rPr>
          <w:i/>
        </w:rPr>
      </w:r>
      <w:r w:rsidRPr="00E30230">
        <w:rPr>
          <w:i/>
        </w:rPr>
        <w:fldChar w:fldCharType="separate"/>
      </w:r>
      <w:r w:rsidRPr="005562A4">
        <w:rPr>
          <w:i/>
        </w:rPr>
        <w:t>Deuxième projet : Kinect PowerPoint</w:t>
      </w:r>
      <w:r w:rsidRPr="00E30230">
        <w:rPr>
          <w:i/>
        </w:rPr>
        <w:fldChar w:fldCharType="end"/>
      </w:r>
    </w:p>
  </w:footnote>
  <w:footnote w:id="7">
    <w:p w14:paraId="235A0EF5" w14:textId="77777777" w:rsidR="00D55FA4" w:rsidRDefault="00D55FA4" w:rsidP="00A305F5">
      <w:pPr>
        <w:pStyle w:val="Notedebasdepage"/>
      </w:pPr>
      <w:r>
        <w:rPr>
          <w:rStyle w:val="Appelnotedebasdep"/>
        </w:rPr>
        <w:footnoteRef/>
      </w:r>
      <w:r>
        <w:t xml:space="preserve"> </w:t>
      </w:r>
      <w:r w:rsidRPr="00AB647F">
        <w:t>Physical Interaction Zone</w:t>
      </w:r>
    </w:p>
  </w:footnote>
  <w:footnote w:id="8">
    <w:p w14:paraId="50FC8EB7" w14:textId="77777777" w:rsidR="00D55FA4" w:rsidRPr="00C70586" w:rsidRDefault="00D55FA4">
      <w:pPr>
        <w:pStyle w:val="Notedebasdepage"/>
      </w:pPr>
      <w:r>
        <w:rPr>
          <w:rStyle w:val="Appelnotedebasdep"/>
        </w:rPr>
        <w:footnoteRef/>
      </w:r>
      <w:r>
        <w:t xml:space="preserve"> </w:t>
      </w:r>
      <w:r>
        <w:rPr>
          <w:i/>
        </w:rPr>
        <w:t>Slide </w:t>
      </w:r>
      <w:r>
        <w:t>: une diapositive de PowerPoint</w:t>
      </w:r>
    </w:p>
  </w:footnote>
  <w:footnote w:id="9">
    <w:p w14:paraId="03FBE7CA" w14:textId="77777777" w:rsidR="00D55FA4" w:rsidRPr="00B03AE8" w:rsidRDefault="00D55FA4">
      <w:pPr>
        <w:pStyle w:val="Notedebasdepage"/>
      </w:pPr>
      <w:r>
        <w:rPr>
          <w:rStyle w:val="Appelnotedebasdep"/>
        </w:rPr>
        <w:footnoteRef/>
      </w:r>
      <w:r>
        <w:t xml:space="preserve"> Le </w:t>
      </w:r>
      <w:r>
        <w:rPr>
          <w:i/>
        </w:rPr>
        <w:t>machine learning</w:t>
      </w:r>
      <w:r w:rsidRPr="00B03AE8">
        <w:t xml:space="preserve">, ou l’apprentissage automatique en français, est une discipline qui permet à l’ordinateur « d’apprendre ». </w:t>
      </w:r>
    </w:p>
  </w:footnote>
  <w:footnote w:id="10">
    <w:p w14:paraId="71F7D3AC" w14:textId="77777777" w:rsidR="00D55FA4" w:rsidRDefault="00D55FA4">
      <w:pPr>
        <w:pStyle w:val="Notedebasdepage"/>
      </w:pPr>
      <w:r>
        <w:rPr>
          <w:rStyle w:val="Appelnotedebasdep"/>
        </w:rPr>
        <w:footnoteRef/>
      </w:r>
      <w:r>
        <w:t xml:space="preserve"> Le geste, ou le mouvement</w:t>
      </w:r>
    </w:p>
  </w:footnote>
  <w:footnote w:id="11">
    <w:p w14:paraId="4B805C87" w14:textId="77777777" w:rsidR="00D55FA4" w:rsidRPr="00BB5E05" w:rsidRDefault="00D55FA4" w:rsidP="007B1C1C">
      <w:pPr>
        <w:pStyle w:val="Notedebasdepage"/>
      </w:pPr>
      <w:r>
        <w:rPr>
          <w:rStyle w:val="Appelnotedebasdep"/>
        </w:rPr>
        <w:footnoteRef/>
      </w:r>
      <w:r>
        <w:t xml:space="preserve"> Les corps, soit les joueurs qui sont visibles par Kinect. </w:t>
      </w:r>
    </w:p>
  </w:footnote>
  <w:footnote w:id="12">
    <w:p w14:paraId="166A8861" w14:textId="77777777" w:rsidR="00D55FA4" w:rsidRPr="00F0333C" w:rsidRDefault="00D55FA4">
      <w:pPr>
        <w:pStyle w:val="Notedebasdepage"/>
      </w:pPr>
      <w:r>
        <w:rPr>
          <w:rStyle w:val="Appelnotedebasdep"/>
        </w:rPr>
        <w:footnoteRef/>
      </w:r>
      <w:r>
        <w:t xml:space="preserve"> </w:t>
      </w:r>
      <w:r w:rsidRPr="00F0333C">
        <w:rPr>
          <w:i/>
        </w:rPr>
        <w:t>%localappdata%</w:t>
      </w:r>
      <w:r>
        <w:t xml:space="preserve"> correspond, la plupart du temps, à </w:t>
      </w:r>
      <w:r w:rsidRPr="00520747">
        <w:rPr>
          <w:i/>
        </w:rPr>
        <w:t>C:\Users\</w:t>
      </w:r>
      <w:r>
        <w:rPr>
          <w:i/>
        </w:rPr>
        <w:t>[username]</w:t>
      </w:r>
      <w:r w:rsidRPr="00520747">
        <w:rPr>
          <w:i/>
        </w:rPr>
        <w:t>\AppData\Local</w:t>
      </w:r>
    </w:p>
  </w:footnote>
  <w:footnote w:id="13">
    <w:p w14:paraId="0FFEA2D8" w14:textId="77777777" w:rsidR="00D55FA4" w:rsidRPr="00AD7DFA" w:rsidRDefault="00D55FA4" w:rsidP="00C70E58">
      <w:pPr>
        <w:pStyle w:val="Notedebasdepage"/>
      </w:pPr>
      <w:r>
        <w:rPr>
          <w:rStyle w:val="Appelnotedebasdep"/>
        </w:rPr>
        <w:footnoteRef/>
      </w:r>
      <w:r>
        <w:t xml:space="preserve"> Pour plus d’information sur la déclaration </w:t>
      </w:r>
      <w:r>
        <w:rPr>
          <w:i/>
        </w:rPr>
        <w:t>using</w:t>
      </w:r>
      <w:r>
        <w:t xml:space="preserve">, voir le site de Microsoft concernant celle-ci et les objets IDisposable : </w:t>
      </w:r>
      <w:hyperlink r:id="rId1" w:history="1">
        <w:r w:rsidRPr="00C70E58">
          <w:rPr>
            <w:rStyle w:val="Lienhypertexte"/>
          </w:rPr>
          <w:t>https://msdn.microsoft.com/en-us/library/yh598w02.aspx</w:t>
        </w:r>
      </w:hyperlink>
    </w:p>
  </w:footnote>
  <w:footnote w:id="14">
    <w:p w14:paraId="36B9F563" w14:textId="77777777" w:rsidR="00D55FA4" w:rsidRPr="007472CC" w:rsidRDefault="00D55FA4">
      <w:pPr>
        <w:pStyle w:val="Notedebasdepage"/>
      </w:pPr>
      <w:r>
        <w:rPr>
          <w:rStyle w:val="Appelnotedebasdep"/>
        </w:rPr>
        <w:footnoteRef/>
      </w:r>
      <w:r>
        <w:t xml:space="preserve"> Les </w:t>
      </w:r>
      <w:r>
        <w:rPr>
          <w:i/>
        </w:rPr>
        <w:t>threads</w:t>
      </w:r>
      <w:r>
        <w:t xml:space="preserve"> permettent d’exécuter plusieurs tâches en </w:t>
      </w:r>
      <w:r>
        <w:rPr>
          <w:i/>
        </w:rPr>
        <w:t>parallèles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5"/>
      <w:gridCol w:w="4560"/>
      <w:gridCol w:w="2283"/>
    </w:tblGrid>
    <w:tr w:rsidR="00D55FA4" w14:paraId="264BBF65" w14:textId="77777777">
      <w:trPr>
        <w:trHeight w:val="536"/>
        <w:jc w:val="center"/>
      </w:trPr>
      <w:tc>
        <w:tcPr>
          <w:tcW w:w="2445" w:type="dxa"/>
          <w:vAlign w:val="center"/>
        </w:tcPr>
        <w:p w14:paraId="5E080E9C" w14:textId="77777777" w:rsidR="00D55FA4" w:rsidRDefault="00D55FA4" w:rsidP="00B719A2">
          <w:pPr>
            <w:pStyle w:val="En-tte"/>
          </w:pPr>
          <w:r w:rsidRPr="00E30962">
            <w:rPr>
              <w14:shadow w14:blurRad="50800" w14:dist="38100" w14:dir="2700000" w14:sx="100000" w14:sy="100000" w14:kx="0" w14:ky="0" w14:algn="tl">
                <w14:srgbClr w14:val="000000">
                  <w14:alpha w14:val="60000"/>
                </w14:srgbClr>
              </w14:shadow>
            </w:rPr>
            <w:t xml:space="preserve">ETML </w:t>
          </w:r>
          <w:r>
            <w:rPr>
              <w:noProof/>
              <w:lang w:eastAsia="fr-CH"/>
            </w:rPr>
            <w:drawing>
              <wp:inline distT="0" distB="0" distL="0" distR="0" wp14:anchorId="020AF587" wp14:editId="7979F5E2">
                <wp:extent cx="207010" cy="196215"/>
                <wp:effectExtent l="19050" t="0" r="2540" b="0"/>
                <wp:docPr id="206" name="Image 206" descr="vIso9001-2000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o9001-2000SGS"/>
                        <pic:cNvPicPr>
                          <a:picLocks noChangeAspect="1" noChangeArrowheads="1"/>
                        </pic:cNvPicPr>
                      </pic:nvPicPr>
                      <pic:blipFill>
                        <a:blip r:embed="rId1"/>
                        <a:srcRect/>
                        <a:stretch>
                          <a:fillRect/>
                        </a:stretch>
                      </pic:blipFill>
                      <pic:spPr bwMode="auto">
                        <a:xfrm>
                          <a:off x="0" y="0"/>
                          <a:ext cx="207010" cy="196215"/>
                        </a:xfrm>
                        <a:prstGeom prst="rect">
                          <a:avLst/>
                        </a:prstGeom>
                        <a:noFill/>
                        <a:ln w="9525">
                          <a:noFill/>
                          <a:miter lim="800000"/>
                          <a:headEnd/>
                          <a:tailEnd/>
                        </a:ln>
                      </pic:spPr>
                    </pic:pic>
                  </a:graphicData>
                </a:graphic>
              </wp:inline>
            </w:drawing>
          </w:r>
        </w:p>
      </w:tc>
      <w:tc>
        <w:tcPr>
          <w:tcW w:w="4560" w:type="dxa"/>
          <w:vAlign w:val="center"/>
        </w:tcPr>
        <w:p w14:paraId="762564AA" w14:textId="77777777" w:rsidR="00D55FA4" w:rsidRPr="007F30AE" w:rsidRDefault="00D55FA4" w:rsidP="00B719A2">
          <w:pPr>
            <w:pStyle w:val="En-tte"/>
          </w:pPr>
          <w:r w:rsidRPr="00544EE2">
            <w:t>Kinect V2</w:t>
          </w:r>
          <w:r>
            <w:t xml:space="preserve"> – Tutoriel</w:t>
          </w:r>
        </w:p>
      </w:tc>
      <w:tc>
        <w:tcPr>
          <w:tcW w:w="2283" w:type="dxa"/>
          <w:vAlign w:val="center"/>
        </w:tcPr>
        <w:p w14:paraId="1393C07A" w14:textId="77777777" w:rsidR="00D55FA4" w:rsidRDefault="00D55FA4" w:rsidP="00B719A2">
          <w:pPr>
            <w:pStyle w:val="En-tte"/>
          </w:pPr>
          <w:r>
            <w:rPr>
              <w:noProof/>
              <w:lang w:eastAsia="fr-CH"/>
            </w:rPr>
            <w:drawing>
              <wp:inline distT="0" distB="0" distL="0" distR="0" wp14:anchorId="56DAE7FF" wp14:editId="27030D03">
                <wp:extent cx="1263015" cy="381000"/>
                <wp:effectExtent l="19050" t="0" r="0" b="0"/>
                <wp:docPr id="207" name="Image 207"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2"/>
                        <a:srcRect/>
                        <a:stretch>
                          <a:fillRect/>
                        </a:stretch>
                      </pic:blipFill>
                      <pic:spPr bwMode="auto">
                        <a:xfrm>
                          <a:off x="0" y="0"/>
                          <a:ext cx="1263015" cy="381000"/>
                        </a:xfrm>
                        <a:prstGeom prst="rect">
                          <a:avLst/>
                        </a:prstGeom>
                        <a:noFill/>
                        <a:ln w="9525">
                          <a:noFill/>
                          <a:miter lim="800000"/>
                          <a:headEnd/>
                          <a:tailEnd/>
                        </a:ln>
                      </pic:spPr>
                    </pic:pic>
                  </a:graphicData>
                </a:graphic>
              </wp:inline>
            </w:drawing>
          </w:r>
        </w:p>
      </w:tc>
    </w:tr>
  </w:tbl>
  <w:p w14:paraId="42FA4C93" w14:textId="77777777" w:rsidR="00D55FA4" w:rsidRDefault="00D55FA4" w:rsidP="002C766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BD10263_"/>
      </v:shape>
    </w:pict>
  </w:numPicBullet>
  <w:abstractNum w:abstractNumId="0" w15:restartNumberingAfterBreak="0">
    <w:nsid w:val="00347E06"/>
    <w:multiLevelType w:val="hybridMultilevel"/>
    <w:tmpl w:val="E9E22F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1A41AA1"/>
    <w:multiLevelType w:val="hybridMultilevel"/>
    <w:tmpl w:val="89D05F6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2202AAE"/>
    <w:multiLevelType w:val="multilevel"/>
    <w:tmpl w:val="6C80E1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 w15:restartNumberingAfterBreak="0">
    <w:nsid w:val="02BC25F4"/>
    <w:multiLevelType w:val="hybridMultilevel"/>
    <w:tmpl w:val="83EEB1C4"/>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4" w15:restartNumberingAfterBreak="0">
    <w:nsid w:val="036D2DBC"/>
    <w:multiLevelType w:val="hybridMultilevel"/>
    <w:tmpl w:val="89621F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9FB1049"/>
    <w:multiLevelType w:val="hybridMultilevel"/>
    <w:tmpl w:val="DE9A70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7" w15:restartNumberingAfterBreak="0">
    <w:nsid w:val="0B613671"/>
    <w:multiLevelType w:val="hybridMultilevel"/>
    <w:tmpl w:val="9E2C682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03B47E9"/>
    <w:multiLevelType w:val="hybridMultilevel"/>
    <w:tmpl w:val="5DF62AE8"/>
    <w:lvl w:ilvl="0" w:tplc="100C000F">
      <w:start w:val="1"/>
      <w:numFmt w:val="decimal"/>
      <w:lvlText w:val="%1."/>
      <w:lvlJc w:val="left"/>
      <w:pPr>
        <w:ind w:left="720" w:hanging="360"/>
      </w:pPr>
      <w:rPr>
        <w:rFont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2E343DE"/>
    <w:multiLevelType w:val="hybridMultilevel"/>
    <w:tmpl w:val="D0BC3D2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7DB4F58"/>
    <w:multiLevelType w:val="hybridMultilevel"/>
    <w:tmpl w:val="6696DE8A"/>
    <w:lvl w:ilvl="0" w:tplc="100C000F">
      <w:start w:val="1"/>
      <w:numFmt w:val="decimal"/>
      <w:lvlText w:val="%1."/>
      <w:lvlJc w:val="left"/>
      <w:pPr>
        <w:ind w:left="720" w:hanging="360"/>
      </w:pPr>
      <w:rPr>
        <w:rFont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1E6075A4"/>
    <w:multiLevelType w:val="hybridMultilevel"/>
    <w:tmpl w:val="BA3AB6B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0FB7323"/>
    <w:multiLevelType w:val="hybridMultilevel"/>
    <w:tmpl w:val="8D3A74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1D22790"/>
    <w:multiLevelType w:val="hybridMultilevel"/>
    <w:tmpl w:val="175212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89352D9"/>
    <w:multiLevelType w:val="hybridMultilevel"/>
    <w:tmpl w:val="445E51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CB6056"/>
    <w:multiLevelType w:val="hybridMultilevel"/>
    <w:tmpl w:val="28D2501C"/>
    <w:lvl w:ilvl="0" w:tplc="100C0001">
      <w:start w:val="1"/>
      <w:numFmt w:val="bullet"/>
      <w:lvlText w:val=""/>
      <w:lvlJc w:val="left"/>
      <w:pPr>
        <w:ind w:left="790" w:hanging="360"/>
      </w:pPr>
      <w:rPr>
        <w:rFonts w:ascii="Symbol" w:hAnsi="Symbol" w:hint="default"/>
      </w:rPr>
    </w:lvl>
    <w:lvl w:ilvl="1" w:tplc="100C0003" w:tentative="1">
      <w:start w:val="1"/>
      <w:numFmt w:val="bullet"/>
      <w:lvlText w:val="o"/>
      <w:lvlJc w:val="left"/>
      <w:pPr>
        <w:ind w:left="1510" w:hanging="360"/>
      </w:pPr>
      <w:rPr>
        <w:rFonts w:ascii="Courier New" w:hAnsi="Courier New" w:cs="Courier New" w:hint="default"/>
      </w:rPr>
    </w:lvl>
    <w:lvl w:ilvl="2" w:tplc="100C0005" w:tentative="1">
      <w:start w:val="1"/>
      <w:numFmt w:val="bullet"/>
      <w:lvlText w:val=""/>
      <w:lvlJc w:val="left"/>
      <w:pPr>
        <w:ind w:left="2230" w:hanging="360"/>
      </w:pPr>
      <w:rPr>
        <w:rFonts w:ascii="Wingdings" w:hAnsi="Wingdings" w:hint="default"/>
      </w:rPr>
    </w:lvl>
    <w:lvl w:ilvl="3" w:tplc="100C0001" w:tentative="1">
      <w:start w:val="1"/>
      <w:numFmt w:val="bullet"/>
      <w:lvlText w:val=""/>
      <w:lvlJc w:val="left"/>
      <w:pPr>
        <w:ind w:left="2950" w:hanging="360"/>
      </w:pPr>
      <w:rPr>
        <w:rFonts w:ascii="Symbol" w:hAnsi="Symbol" w:hint="default"/>
      </w:rPr>
    </w:lvl>
    <w:lvl w:ilvl="4" w:tplc="100C0003" w:tentative="1">
      <w:start w:val="1"/>
      <w:numFmt w:val="bullet"/>
      <w:lvlText w:val="o"/>
      <w:lvlJc w:val="left"/>
      <w:pPr>
        <w:ind w:left="3670" w:hanging="360"/>
      </w:pPr>
      <w:rPr>
        <w:rFonts w:ascii="Courier New" w:hAnsi="Courier New" w:cs="Courier New" w:hint="default"/>
      </w:rPr>
    </w:lvl>
    <w:lvl w:ilvl="5" w:tplc="100C0005" w:tentative="1">
      <w:start w:val="1"/>
      <w:numFmt w:val="bullet"/>
      <w:lvlText w:val=""/>
      <w:lvlJc w:val="left"/>
      <w:pPr>
        <w:ind w:left="4390" w:hanging="360"/>
      </w:pPr>
      <w:rPr>
        <w:rFonts w:ascii="Wingdings" w:hAnsi="Wingdings" w:hint="default"/>
      </w:rPr>
    </w:lvl>
    <w:lvl w:ilvl="6" w:tplc="100C0001" w:tentative="1">
      <w:start w:val="1"/>
      <w:numFmt w:val="bullet"/>
      <w:lvlText w:val=""/>
      <w:lvlJc w:val="left"/>
      <w:pPr>
        <w:ind w:left="5110" w:hanging="360"/>
      </w:pPr>
      <w:rPr>
        <w:rFonts w:ascii="Symbol" w:hAnsi="Symbol" w:hint="default"/>
      </w:rPr>
    </w:lvl>
    <w:lvl w:ilvl="7" w:tplc="100C0003" w:tentative="1">
      <w:start w:val="1"/>
      <w:numFmt w:val="bullet"/>
      <w:lvlText w:val="o"/>
      <w:lvlJc w:val="left"/>
      <w:pPr>
        <w:ind w:left="5830" w:hanging="360"/>
      </w:pPr>
      <w:rPr>
        <w:rFonts w:ascii="Courier New" w:hAnsi="Courier New" w:cs="Courier New" w:hint="default"/>
      </w:rPr>
    </w:lvl>
    <w:lvl w:ilvl="8" w:tplc="100C0005" w:tentative="1">
      <w:start w:val="1"/>
      <w:numFmt w:val="bullet"/>
      <w:lvlText w:val=""/>
      <w:lvlJc w:val="left"/>
      <w:pPr>
        <w:ind w:left="6550" w:hanging="360"/>
      </w:pPr>
      <w:rPr>
        <w:rFonts w:ascii="Wingdings" w:hAnsi="Wingdings" w:hint="default"/>
      </w:rPr>
    </w:lvl>
  </w:abstractNum>
  <w:abstractNum w:abstractNumId="17" w15:restartNumberingAfterBreak="0">
    <w:nsid w:val="443143EE"/>
    <w:multiLevelType w:val="hybridMultilevel"/>
    <w:tmpl w:val="936C07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C784DF1"/>
    <w:multiLevelType w:val="hybridMultilevel"/>
    <w:tmpl w:val="C5BEB4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1310F5D"/>
    <w:multiLevelType w:val="hybridMultilevel"/>
    <w:tmpl w:val="91EA4E78"/>
    <w:lvl w:ilvl="0" w:tplc="DACC7760">
      <w:start w:val="1"/>
      <w:numFmt w:val="bullet"/>
      <w:lvlText w:val=""/>
      <w:lvlJc w:val="left"/>
      <w:pPr>
        <w:ind w:left="720" w:hanging="360"/>
      </w:pPr>
      <w:rPr>
        <w:rFonts w:ascii="Symbol" w:hAnsi="Symbol" w:hint="default"/>
        <w:color w:val="0D0D0D" w:themeColor="text1" w:themeTint="F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51A437AC"/>
    <w:multiLevelType w:val="hybridMultilevel"/>
    <w:tmpl w:val="1C80BD2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5E90493"/>
    <w:multiLevelType w:val="hybridMultilevel"/>
    <w:tmpl w:val="46163F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A9D1498"/>
    <w:multiLevelType w:val="hybridMultilevel"/>
    <w:tmpl w:val="96FCE8E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3A9062F"/>
    <w:multiLevelType w:val="multilevel"/>
    <w:tmpl w:val="2EC831C0"/>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851"/>
        </w:tabs>
        <w:ind w:left="851" w:hanging="851"/>
      </w:pPr>
      <w:rPr>
        <w:rFonts w:hint="default"/>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63FA34AC"/>
    <w:multiLevelType w:val="hybridMultilevel"/>
    <w:tmpl w:val="C21E941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E9A4FA5"/>
    <w:multiLevelType w:val="hybridMultilevel"/>
    <w:tmpl w:val="4882F04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7605FBF"/>
    <w:multiLevelType w:val="hybridMultilevel"/>
    <w:tmpl w:val="CA9EB8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9C8447A"/>
    <w:multiLevelType w:val="hybridMultilevel"/>
    <w:tmpl w:val="8D7AF31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
  </w:num>
  <w:num w:numId="2">
    <w:abstractNumId w:val="10"/>
  </w:num>
  <w:num w:numId="3">
    <w:abstractNumId w:val="6"/>
  </w:num>
  <w:num w:numId="4">
    <w:abstractNumId w:val="23"/>
  </w:num>
  <w:num w:numId="5">
    <w:abstractNumId w:val="1"/>
  </w:num>
  <w:num w:numId="6">
    <w:abstractNumId w:val="9"/>
  </w:num>
  <w:num w:numId="7">
    <w:abstractNumId w:val="26"/>
  </w:num>
  <w:num w:numId="8">
    <w:abstractNumId w:val="13"/>
  </w:num>
  <w:num w:numId="9">
    <w:abstractNumId w:val="14"/>
  </w:num>
  <w:num w:numId="10">
    <w:abstractNumId w:val="18"/>
  </w:num>
  <w:num w:numId="11">
    <w:abstractNumId w:val="19"/>
  </w:num>
  <w:num w:numId="12">
    <w:abstractNumId w:val="25"/>
  </w:num>
  <w:num w:numId="13">
    <w:abstractNumId w:val="17"/>
  </w:num>
  <w:num w:numId="14">
    <w:abstractNumId w:val="0"/>
  </w:num>
  <w:num w:numId="15">
    <w:abstractNumId w:val="12"/>
  </w:num>
  <w:num w:numId="16">
    <w:abstractNumId w:val="20"/>
  </w:num>
  <w:num w:numId="17">
    <w:abstractNumId w:val="5"/>
  </w:num>
  <w:num w:numId="18">
    <w:abstractNumId w:val="15"/>
  </w:num>
  <w:num w:numId="19">
    <w:abstractNumId w:val="24"/>
  </w:num>
  <w:num w:numId="20">
    <w:abstractNumId w:val="27"/>
  </w:num>
  <w:num w:numId="21">
    <w:abstractNumId w:val="7"/>
  </w:num>
  <w:num w:numId="22">
    <w:abstractNumId w:val="8"/>
  </w:num>
  <w:num w:numId="23">
    <w:abstractNumId w:val="21"/>
  </w:num>
  <w:num w:numId="24">
    <w:abstractNumId w:val="16"/>
  </w:num>
  <w:num w:numId="25">
    <w:abstractNumId w:val="22"/>
  </w:num>
  <w:num w:numId="26">
    <w:abstractNumId w:val="11"/>
  </w:num>
  <w:num w:numId="27">
    <w:abstractNumId w:val="4"/>
  </w:num>
  <w:num w:numId="28">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57"/>
  <w:drawingGridVerticalSpacing w:val="57"/>
  <w:characterSpacingControl w:val="doNotCompress"/>
  <w:hdrShapeDefaults>
    <o:shapedefaults v:ext="edit" spidmax="2049"/>
  </w:hdrShapeDefaults>
  <w:footnotePr>
    <w:numRestart w:val="eachPage"/>
    <w:footnote w:id="-1"/>
    <w:footnote w:id="0"/>
    <w:footnote w:id="1"/>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0962"/>
    <w:rsid w:val="00000197"/>
    <w:rsid w:val="00000B1A"/>
    <w:rsid w:val="00000E69"/>
    <w:rsid w:val="0000180A"/>
    <w:rsid w:val="00002FD5"/>
    <w:rsid w:val="00002FE6"/>
    <w:rsid w:val="0000329B"/>
    <w:rsid w:val="0000411B"/>
    <w:rsid w:val="00004DDD"/>
    <w:rsid w:val="000060D5"/>
    <w:rsid w:val="000064F7"/>
    <w:rsid w:val="00006D1B"/>
    <w:rsid w:val="000070B7"/>
    <w:rsid w:val="00007FF2"/>
    <w:rsid w:val="000108A9"/>
    <w:rsid w:val="00010B70"/>
    <w:rsid w:val="00010B9A"/>
    <w:rsid w:val="00010F68"/>
    <w:rsid w:val="00011272"/>
    <w:rsid w:val="0001209F"/>
    <w:rsid w:val="000126F3"/>
    <w:rsid w:val="0001327B"/>
    <w:rsid w:val="00013602"/>
    <w:rsid w:val="000143E6"/>
    <w:rsid w:val="00014535"/>
    <w:rsid w:val="00014584"/>
    <w:rsid w:val="000147AD"/>
    <w:rsid w:val="0001509D"/>
    <w:rsid w:val="00015118"/>
    <w:rsid w:val="0001515F"/>
    <w:rsid w:val="00015BB7"/>
    <w:rsid w:val="00017A8C"/>
    <w:rsid w:val="00017D30"/>
    <w:rsid w:val="0002003A"/>
    <w:rsid w:val="000202F6"/>
    <w:rsid w:val="00020CDA"/>
    <w:rsid w:val="000212DE"/>
    <w:rsid w:val="000217BD"/>
    <w:rsid w:val="00022113"/>
    <w:rsid w:val="000226A0"/>
    <w:rsid w:val="000226B6"/>
    <w:rsid w:val="00022939"/>
    <w:rsid w:val="00022D66"/>
    <w:rsid w:val="00022E67"/>
    <w:rsid w:val="00023144"/>
    <w:rsid w:val="0002391D"/>
    <w:rsid w:val="00023C61"/>
    <w:rsid w:val="00023C97"/>
    <w:rsid w:val="00024549"/>
    <w:rsid w:val="000250CF"/>
    <w:rsid w:val="00025807"/>
    <w:rsid w:val="00025B1E"/>
    <w:rsid w:val="000261DC"/>
    <w:rsid w:val="0002635A"/>
    <w:rsid w:val="00026BE8"/>
    <w:rsid w:val="00027DDB"/>
    <w:rsid w:val="00027E62"/>
    <w:rsid w:val="00027F1B"/>
    <w:rsid w:val="00030208"/>
    <w:rsid w:val="000307D2"/>
    <w:rsid w:val="00031673"/>
    <w:rsid w:val="000316F0"/>
    <w:rsid w:val="000317B1"/>
    <w:rsid w:val="00031E7E"/>
    <w:rsid w:val="00031E96"/>
    <w:rsid w:val="000326C2"/>
    <w:rsid w:val="00032F64"/>
    <w:rsid w:val="00033833"/>
    <w:rsid w:val="00033951"/>
    <w:rsid w:val="00033B4E"/>
    <w:rsid w:val="00033CFA"/>
    <w:rsid w:val="00034B6E"/>
    <w:rsid w:val="00034FA7"/>
    <w:rsid w:val="00035DD7"/>
    <w:rsid w:val="00036507"/>
    <w:rsid w:val="000368DA"/>
    <w:rsid w:val="000377D0"/>
    <w:rsid w:val="000378C2"/>
    <w:rsid w:val="0004082C"/>
    <w:rsid w:val="00040F5E"/>
    <w:rsid w:val="000411CF"/>
    <w:rsid w:val="00041FB8"/>
    <w:rsid w:val="00042827"/>
    <w:rsid w:val="00042BFC"/>
    <w:rsid w:val="00042E96"/>
    <w:rsid w:val="00043C50"/>
    <w:rsid w:val="00044099"/>
    <w:rsid w:val="000444A1"/>
    <w:rsid w:val="00044622"/>
    <w:rsid w:val="00044901"/>
    <w:rsid w:val="000452E8"/>
    <w:rsid w:val="00045460"/>
    <w:rsid w:val="00045738"/>
    <w:rsid w:val="00045A82"/>
    <w:rsid w:val="00045B5D"/>
    <w:rsid w:val="00045E67"/>
    <w:rsid w:val="0004626D"/>
    <w:rsid w:val="000462E0"/>
    <w:rsid w:val="00046799"/>
    <w:rsid w:val="00046850"/>
    <w:rsid w:val="00047F35"/>
    <w:rsid w:val="0005016A"/>
    <w:rsid w:val="000509AD"/>
    <w:rsid w:val="000509E5"/>
    <w:rsid w:val="000514EA"/>
    <w:rsid w:val="00052425"/>
    <w:rsid w:val="00052BF3"/>
    <w:rsid w:val="00052DB1"/>
    <w:rsid w:val="00053848"/>
    <w:rsid w:val="00053CF5"/>
    <w:rsid w:val="00053F27"/>
    <w:rsid w:val="000546B4"/>
    <w:rsid w:val="00054AE0"/>
    <w:rsid w:val="00055448"/>
    <w:rsid w:val="0005546C"/>
    <w:rsid w:val="00055CD0"/>
    <w:rsid w:val="00056275"/>
    <w:rsid w:val="00056E82"/>
    <w:rsid w:val="00057729"/>
    <w:rsid w:val="00057919"/>
    <w:rsid w:val="00057E3E"/>
    <w:rsid w:val="0006077B"/>
    <w:rsid w:val="00061D9D"/>
    <w:rsid w:val="0006208D"/>
    <w:rsid w:val="000628F5"/>
    <w:rsid w:val="00062F90"/>
    <w:rsid w:val="0006340E"/>
    <w:rsid w:val="00063959"/>
    <w:rsid w:val="00063DA9"/>
    <w:rsid w:val="00063F97"/>
    <w:rsid w:val="00064697"/>
    <w:rsid w:val="00064B19"/>
    <w:rsid w:val="00065425"/>
    <w:rsid w:val="00065592"/>
    <w:rsid w:val="00067363"/>
    <w:rsid w:val="00067419"/>
    <w:rsid w:val="00067D4C"/>
    <w:rsid w:val="0007048A"/>
    <w:rsid w:val="00070807"/>
    <w:rsid w:val="00071724"/>
    <w:rsid w:val="00071C73"/>
    <w:rsid w:val="00072AB0"/>
    <w:rsid w:val="00073236"/>
    <w:rsid w:val="00073EF1"/>
    <w:rsid w:val="000741B1"/>
    <w:rsid w:val="000743BA"/>
    <w:rsid w:val="000751F8"/>
    <w:rsid w:val="00076BFB"/>
    <w:rsid w:val="00076CC9"/>
    <w:rsid w:val="00077F52"/>
    <w:rsid w:val="00077FD8"/>
    <w:rsid w:val="00077FDA"/>
    <w:rsid w:val="00080D82"/>
    <w:rsid w:val="00082195"/>
    <w:rsid w:val="000827D2"/>
    <w:rsid w:val="00083A93"/>
    <w:rsid w:val="000844DA"/>
    <w:rsid w:val="00085F26"/>
    <w:rsid w:val="00085F50"/>
    <w:rsid w:val="00086114"/>
    <w:rsid w:val="00086E21"/>
    <w:rsid w:val="00087686"/>
    <w:rsid w:val="00087A16"/>
    <w:rsid w:val="00087DD4"/>
    <w:rsid w:val="000901BE"/>
    <w:rsid w:val="00090719"/>
    <w:rsid w:val="00090811"/>
    <w:rsid w:val="00090ACC"/>
    <w:rsid w:val="00090B85"/>
    <w:rsid w:val="00091F9D"/>
    <w:rsid w:val="00092413"/>
    <w:rsid w:val="00093614"/>
    <w:rsid w:val="00093B4C"/>
    <w:rsid w:val="00093DCD"/>
    <w:rsid w:val="000941C7"/>
    <w:rsid w:val="000944DD"/>
    <w:rsid w:val="00095FE1"/>
    <w:rsid w:val="0009618F"/>
    <w:rsid w:val="00096A9C"/>
    <w:rsid w:val="00096D06"/>
    <w:rsid w:val="000A0C60"/>
    <w:rsid w:val="000A0E1D"/>
    <w:rsid w:val="000A0FD3"/>
    <w:rsid w:val="000A174E"/>
    <w:rsid w:val="000A1B63"/>
    <w:rsid w:val="000A1C50"/>
    <w:rsid w:val="000A1E97"/>
    <w:rsid w:val="000A2D42"/>
    <w:rsid w:val="000A44FF"/>
    <w:rsid w:val="000A492C"/>
    <w:rsid w:val="000A4EDC"/>
    <w:rsid w:val="000A50F9"/>
    <w:rsid w:val="000A51F9"/>
    <w:rsid w:val="000A5430"/>
    <w:rsid w:val="000A5B9E"/>
    <w:rsid w:val="000A5FF6"/>
    <w:rsid w:val="000A6DBF"/>
    <w:rsid w:val="000A6E7E"/>
    <w:rsid w:val="000A760A"/>
    <w:rsid w:val="000A7C65"/>
    <w:rsid w:val="000B017A"/>
    <w:rsid w:val="000B0F8A"/>
    <w:rsid w:val="000B174F"/>
    <w:rsid w:val="000B37B1"/>
    <w:rsid w:val="000B3EDE"/>
    <w:rsid w:val="000B4845"/>
    <w:rsid w:val="000B4B84"/>
    <w:rsid w:val="000B4D14"/>
    <w:rsid w:val="000B5272"/>
    <w:rsid w:val="000B5541"/>
    <w:rsid w:val="000B5876"/>
    <w:rsid w:val="000B5C29"/>
    <w:rsid w:val="000B5D11"/>
    <w:rsid w:val="000B627A"/>
    <w:rsid w:val="000B6A81"/>
    <w:rsid w:val="000B6B41"/>
    <w:rsid w:val="000B6BE0"/>
    <w:rsid w:val="000B75E5"/>
    <w:rsid w:val="000B7E8D"/>
    <w:rsid w:val="000C0755"/>
    <w:rsid w:val="000C0F0F"/>
    <w:rsid w:val="000C0F51"/>
    <w:rsid w:val="000C19C7"/>
    <w:rsid w:val="000C1BAB"/>
    <w:rsid w:val="000C1BFF"/>
    <w:rsid w:val="000C1C05"/>
    <w:rsid w:val="000C31A3"/>
    <w:rsid w:val="000C333A"/>
    <w:rsid w:val="000C33F3"/>
    <w:rsid w:val="000C4C62"/>
    <w:rsid w:val="000C5B14"/>
    <w:rsid w:val="000C5BF6"/>
    <w:rsid w:val="000C6143"/>
    <w:rsid w:val="000C7078"/>
    <w:rsid w:val="000C7290"/>
    <w:rsid w:val="000D0902"/>
    <w:rsid w:val="000D161C"/>
    <w:rsid w:val="000D1760"/>
    <w:rsid w:val="000D17A3"/>
    <w:rsid w:val="000D1853"/>
    <w:rsid w:val="000D18B0"/>
    <w:rsid w:val="000D1989"/>
    <w:rsid w:val="000D19E6"/>
    <w:rsid w:val="000D227D"/>
    <w:rsid w:val="000D2B38"/>
    <w:rsid w:val="000D2DDD"/>
    <w:rsid w:val="000D2DEF"/>
    <w:rsid w:val="000D3152"/>
    <w:rsid w:val="000D347C"/>
    <w:rsid w:val="000D3D8C"/>
    <w:rsid w:val="000D4261"/>
    <w:rsid w:val="000D4368"/>
    <w:rsid w:val="000D57C9"/>
    <w:rsid w:val="000D586D"/>
    <w:rsid w:val="000E09E0"/>
    <w:rsid w:val="000E0CBD"/>
    <w:rsid w:val="000E0EDE"/>
    <w:rsid w:val="000E10C2"/>
    <w:rsid w:val="000E2B7F"/>
    <w:rsid w:val="000E31A4"/>
    <w:rsid w:val="000E460B"/>
    <w:rsid w:val="000E4A20"/>
    <w:rsid w:val="000E4EA9"/>
    <w:rsid w:val="000E4EBA"/>
    <w:rsid w:val="000E563D"/>
    <w:rsid w:val="000E5739"/>
    <w:rsid w:val="000E616E"/>
    <w:rsid w:val="000E630A"/>
    <w:rsid w:val="000E63D4"/>
    <w:rsid w:val="000E6EA8"/>
    <w:rsid w:val="000E71A8"/>
    <w:rsid w:val="000E7254"/>
    <w:rsid w:val="000E75ED"/>
    <w:rsid w:val="000F0C5A"/>
    <w:rsid w:val="000F10E8"/>
    <w:rsid w:val="000F1257"/>
    <w:rsid w:val="000F1E58"/>
    <w:rsid w:val="000F1E8D"/>
    <w:rsid w:val="000F20CD"/>
    <w:rsid w:val="000F22B9"/>
    <w:rsid w:val="000F23B6"/>
    <w:rsid w:val="000F381C"/>
    <w:rsid w:val="000F3E74"/>
    <w:rsid w:val="000F4A2A"/>
    <w:rsid w:val="000F4F55"/>
    <w:rsid w:val="000F4FCD"/>
    <w:rsid w:val="000F58BC"/>
    <w:rsid w:val="000F5DF2"/>
    <w:rsid w:val="000F6873"/>
    <w:rsid w:val="000F6B99"/>
    <w:rsid w:val="000F6BE8"/>
    <w:rsid w:val="00100278"/>
    <w:rsid w:val="001004DC"/>
    <w:rsid w:val="00100AB1"/>
    <w:rsid w:val="00101E6F"/>
    <w:rsid w:val="00101FD6"/>
    <w:rsid w:val="0010225C"/>
    <w:rsid w:val="0010288D"/>
    <w:rsid w:val="00102A9E"/>
    <w:rsid w:val="00102E4C"/>
    <w:rsid w:val="00103060"/>
    <w:rsid w:val="001034AC"/>
    <w:rsid w:val="001044C2"/>
    <w:rsid w:val="00104919"/>
    <w:rsid w:val="00104BF6"/>
    <w:rsid w:val="0010536E"/>
    <w:rsid w:val="00105371"/>
    <w:rsid w:val="0010591C"/>
    <w:rsid w:val="00105A62"/>
    <w:rsid w:val="0010617D"/>
    <w:rsid w:val="00106449"/>
    <w:rsid w:val="0010693F"/>
    <w:rsid w:val="00107370"/>
    <w:rsid w:val="00107990"/>
    <w:rsid w:val="00107E5D"/>
    <w:rsid w:val="00110532"/>
    <w:rsid w:val="0011099E"/>
    <w:rsid w:val="00110AE3"/>
    <w:rsid w:val="0011121E"/>
    <w:rsid w:val="00111AC2"/>
    <w:rsid w:val="00112181"/>
    <w:rsid w:val="0011237C"/>
    <w:rsid w:val="001128ED"/>
    <w:rsid w:val="00113196"/>
    <w:rsid w:val="00113694"/>
    <w:rsid w:val="001139F1"/>
    <w:rsid w:val="00114120"/>
    <w:rsid w:val="0011426D"/>
    <w:rsid w:val="00114446"/>
    <w:rsid w:val="00114815"/>
    <w:rsid w:val="00114DF3"/>
    <w:rsid w:val="0011528C"/>
    <w:rsid w:val="001158C7"/>
    <w:rsid w:val="0011679E"/>
    <w:rsid w:val="0011754B"/>
    <w:rsid w:val="00117CDF"/>
    <w:rsid w:val="001217FD"/>
    <w:rsid w:val="00121A5D"/>
    <w:rsid w:val="00121C2F"/>
    <w:rsid w:val="00121F8F"/>
    <w:rsid w:val="00122266"/>
    <w:rsid w:val="001240B4"/>
    <w:rsid w:val="0012412C"/>
    <w:rsid w:val="00124840"/>
    <w:rsid w:val="00124B04"/>
    <w:rsid w:val="00124C02"/>
    <w:rsid w:val="00125365"/>
    <w:rsid w:val="001267F5"/>
    <w:rsid w:val="00126DCC"/>
    <w:rsid w:val="0012736A"/>
    <w:rsid w:val="00127E45"/>
    <w:rsid w:val="00127F5E"/>
    <w:rsid w:val="00131DDC"/>
    <w:rsid w:val="00132671"/>
    <w:rsid w:val="001327F8"/>
    <w:rsid w:val="00133AC0"/>
    <w:rsid w:val="00134262"/>
    <w:rsid w:val="00134302"/>
    <w:rsid w:val="00134A4A"/>
    <w:rsid w:val="00134E01"/>
    <w:rsid w:val="00134E12"/>
    <w:rsid w:val="001358E2"/>
    <w:rsid w:val="00136493"/>
    <w:rsid w:val="00136649"/>
    <w:rsid w:val="00136C57"/>
    <w:rsid w:val="00136CF5"/>
    <w:rsid w:val="001378D0"/>
    <w:rsid w:val="00140300"/>
    <w:rsid w:val="00140418"/>
    <w:rsid w:val="001408C4"/>
    <w:rsid w:val="00140BDC"/>
    <w:rsid w:val="00140C86"/>
    <w:rsid w:val="00140D9F"/>
    <w:rsid w:val="001413CF"/>
    <w:rsid w:val="00142227"/>
    <w:rsid w:val="0014314A"/>
    <w:rsid w:val="001431DF"/>
    <w:rsid w:val="00143440"/>
    <w:rsid w:val="00143622"/>
    <w:rsid w:val="001437DC"/>
    <w:rsid w:val="00143DD9"/>
    <w:rsid w:val="0014456B"/>
    <w:rsid w:val="001454ED"/>
    <w:rsid w:val="00145DF2"/>
    <w:rsid w:val="00146890"/>
    <w:rsid w:val="00146D7E"/>
    <w:rsid w:val="00147038"/>
    <w:rsid w:val="001475BB"/>
    <w:rsid w:val="00150797"/>
    <w:rsid w:val="00151286"/>
    <w:rsid w:val="00152608"/>
    <w:rsid w:val="001526F4"/>
    <w:rsid w:val="00152A26"/>
    <w:rsid w:val="00152FA5"/>
    <w:rsid w:val="0015378E"/>
    <w:rsid w:val="00153968"/>
    <w:rsid w:val="00153D40"/>
    <w:rsid w:val="001544B8"/>
    <w:rsid w:val="001546A3"/>
    <w:rsid w:val="0015485A"/>
    <w:rsid w:val="0015585C"/>
    <w:rsid w:val="00155A97"/>
    <w:rsid w:val="0015605D"/>
    <w:rsid w:val="0015627B"/>
    <w:rsid w:val="0015698B"/>
    <w:rsid w:val="00156B94"/>
    <w:rsid w:val="00156C19"/>
    <w:rsid w:val="00156C8E"/>
    <w:rsid w:val="00156D52"/>
    <w:rsid w:val="00156FB3"/>
    <w:rsid w:val="00157752"/>
    <w:rsid w:val="001604FE"/>
    <w:rsid w:val="00160578"/>
    <w:rsid w:val="00160B69"/>
    <w:rsid w:val="00160BD2"/>
    <w:rsid w:val="0016105D"/>
    <w:rsid w:val="001611E6"/>
    <w:rsid w:val="00162835"/>
    <w:rsid w:val="00162FDD"/>
    <w:rsid w:val="00163BE3"/>
    <w:rsid w:val="00163FEA"/>
    <w:rsid w:val="0016411E"/>
    <w:rsid w:val="001641DF"/>
    <w:rsid w:val="00164E12"/>
    <w:rsid w:val="001651C9"/>
    <w:rsid w:val="0016530F"/>
    <w:rsid w:val="001664BC"/>
    <w:rsid w:val="001666CE"/>
    <w:rsid w:val="00166E96"/>
    <w:rsid w:val="001674A9"/>
    <w:rsid w:val="00167FE9"/>
    <w:rsid w:val="00170317"/>
    <w:rsid w:val="001705A1"/>
    <w:rsid w:val="00170B42"/>
    <w:rsid w:val="001710C8"/>
    <w:rsid w:val="00171631"/>
    <w:rsid w:val="00171879"/>
    <w:rsid w:val="00171CD6"/>
    <w:rsid w:val="001721D1"/>
    <w:rsid w:val="00172A19"/>
    <w:rsid w:val="0017333B"/>
    <w:rsid w:val="00173718"/>
    <w:rsid w:val="00173813"/>
    <w:rsid w:val="00173BA2"/>
    <w:rsid w:val="001742BC"/>
    <w:rsid w:val="00174735"/>
    <w:rsid w:val="00174940"/>
    <w:rsid w:val="00175AD9"/>
    <w:rsid w:val="00177AEF"/>
    <w:rsid w:val="00177E12"/>
    <w:rsid w:val="001802F0"/>
    <w:rsid w:val="00180892"/>
    <w:rsid w:val="00180F75"/>
    <w:rsid w:val="00181FA1"/>
    <w:rsid w:val="001824F7"/>
    <w:rsid w:val="00182F97"/>
    <w:rsid w:val="00183417"/>
    <w:rsid w:val="001834D3"/>
    <w:rsid w:val="001837DB"/>
    <w:rsid w:val="00184F8C"/>
    <w:rsid w:val="0018623F"/>
    <w:rsid w:val="00186A70"/>
    <w:rsid w:val="00186E69"/>
    <w:rsid w:val="001875A6"/>
    <w:rsid w:val="0018765E"/>
    <w:rsid w:val="00187A6B"/>
    <w:rsid w:val="001901CB"/>
    <w:rsid w:val="00190D17"/>
    <w:rsid w:val="00190D35"/>
    <w:rsid w:val="001916C0"/>
    <w:rsid w:val="001922A5"/>
    <w:rsid w:val="0019258F"/>
    <w:rsid w:val="001929D4"/>
    <w:rsid w:val="00193E2E"/>
    <w:rsid w:val="00194A01"/>
    <w:rsid w:val="001951C7"/>
    <w:rsid w:val="00195405"/>
    <w:rsid w:val="00195804"/>
    <w:rsid w:val="00196124"/>
    <w:rsid w:val="001961C9"/>
    <w:rsid w:val="00196366"/>
    <w:rsid w:val="001972A2"/>
    <w:rsid w:val="001974A4"/>
    <w:rsid w:val="001975E3"/>
    <w:rsid w:val="00197D04"/>
    <w:rsid w:val="001A0542"/>
    <w:rsid w:val="001A0B0C"/>
    <w:rsid w:val="001A1C43"/>
    <w:rsid w:val="001A22FC"/>
    <w:rsid w:val="001A24BB"/>
    <w:rsid w:val="001A33D7"/>
    <w:rsid w:val="001A379B"/>
    <w:rsid w:val="001A3E24"/>
    <w:rsid w:val="001A41E8"/>
    <w:rsid w:val="001A48EF"/>
    <w:rsid w:val="001A52F7"/>
    <w:rsid w:val="001A6107"/>
    <w:rsid w:val="001A6126"/>
    <w:rsid w:val="001A6980"/>
    <w:rsid w:val="001A7525"/>
    <w:rsid w:val="001A7824"/>
    <w:rsid w:val="001A794C"/>
    <w:rsid w:val="001A7ADE"/>
    <w:rsid w:val="001A7C88"/>
    <w:rsid w:val="001B06DA"/>
    <w:rsid w:val="001B0EED"/>
    <w:rsid w:val="001B10C1"/>
    <w:rsid w:val="001B1180"/>
    <w:rsid w:val="001B140F"/>
    <w:rsid w:val="001B2ED0"/>
    <w:rsid w:val="001B4AC1"/>
    <w:rsid w:val="001B790D"/>
    <w:rsid w:val="001B79ED"/>
    <w:rsid w:val="001B7D66"/>
    <w:rsid w:val="001C0186"/>
    <w:rsid w:val="001C0A82"/>
    <w:rsid w:val="001C0D21"/>
    <w:rsid w:val="001C0FE7"/>
    <w:rsid w:val="001C10BF"/>
    <w:rsid w:val="001C12F3"/>
    <w:rsid w:val="001C184E"/>
    <w:rsid w:val="001C1B1C"/>
    <w:rsid w:val="001C1CA8"/>
    <w:rsid w:val="001C3133"/>
    <w:rsid w:val="001C3DFD"/>
    <w:rsid w:val="001C452A"/>
    <w:rsid w:val="001C454D"/>
    <w:rsid w:val="001C4DED"/>
    <w:rsid w:val="001C4F01"/>
    <w:rsid w:val="001C5590"/>
    <w:rsid w:val="001C5733"/>
    <w:rsid w:val="001C593D"/>
    <w:rsid w:val="001C618E"/>
    <w:rsid w:val="001C61A4"/>
    <w:rsid w:val="001C6A8F"/>
    <w:rsid w:val="001C7799"/>
    <w:rsid w:val="001C779A"/>
    <w:rsid w:val="001D0801"/>
    <w:rsid w:val="001D1112"/>
    <w:rsid w:val="001D11DB"/>
    <w:rsid w:val="001D155F"/>
    <w:rsid w:val="001D173B"/>
    <w:rsid w:val="001D1BF9"/>
    <w:rsid w:val="001D420E"/>
    <w:rsid w:val="001D4577"/>
    <w:rsid w:val="001D47F8"/>
    <w:rsid w:val="001D4FBA"/>
    <w:rsid w:val="001D50D6"/>
    <w:rsid w:val="001D5375"/>
    <w:rsid w:val="001D5625"/>
    <w:rsid w:val="001D56F5"/>
    <w:rsid w:val="001D6FFB"/>
    <w:rsid w:val="001D72BA"/>
    <w:rsid w:val="001D7C60"/>
    <w:rsid w:val="001E09B8"/>
    <w:rsid w:val="001E102E"/>
    <w:rsid w:val="001E13AE"/>
    <w:rsid w:val="001E2A5C"/>
    <w:rsid w:val="001E2A64"/>
    <w:rsid w:val="001E2C61"/>
    <w:rsid w:val="001E3582"/>
    <w:rsid w:val="001E3D3D"/>
    <w:rsid w:val="001E4BB8"/>
    <w:rsid w:val="001E548B"/>
    <w:rsid w:val="001E6440"/>
    <w:rsid w:val="001E65C2"/>
    <w:rsid w:val="001F024A"/>
    <w:rsid w:val="001F043E"/>
    <w:rsid w:val="001F1452"/>
    <w:rsid w:val="001F2420"/>
    <w:rsid w:val="001F2D36"/>
    <w:rsid w:val="001F4E02"/>
    <w:rsid w:val="001F5464"/>
    <w:rsid w:val="001F5576"/>
    <w:rsid w:val="001F5DCD"/>
    <w:rsid w:val="001F6438"/>
    <w:rsid w:val="001F6EEB"/>
    <w:rsid w:val="001F6F4B"/>
    <w:rsid w:val="001F6FE3"/>
    <w:rsid w:val="001F7598"/>
    <w:rsid w:val="001F7C96"/>
    <w:rsid w:val="001F7E18"/>
    <w:rsid w:val="0020080B"/>
    <w:rsid w:val="00201811"/>
    <w:rsid w:val="00201D9E"/>
    <w:rsid w:val="0020218C"/>
    <w:rsid w:val="00202B93"/>
    <w:rsid w:val="002042F5"/>
    <w:rsid w:val="00204B95"/>
    <w:rsid w:val="00204D98"/>
    <w:rsid w:val="00204DD0"/>
    <w:rsid w:val="00205066"/>
    <w:rsid w:val="002050E9"/>
    <w:rsid w:val="002055F3"/>
    <w:rsid w:val="002069F7"/>
    <w:rsid w:val="00206A26"/>
    <w:rsid w:val="00206E5F"/>
    <w:rsid w:val="0020748D"/>
    <w:rsid w:val="00207B64"/>
    <w:rsid w:val="00210753"/>
    <w:rsid w:val="00210A84"/>
    <w:rsid w:val="00210BE7"/>
    <w:rsid w:val="00212710"/>
    <w:rsid w:val="0021322C"/>
    <w:rsid w:val="00213541"/>
    <w:rsid w:val="00213AD9"/>
    <w:rsid w:val="00213D30"/>
    <w:rsid w:val="0021429E"/>
    <w:rsid w:val="002143BA"/>
    <w:rsid w:val="00214692"/>
    <w:rsid w:val="0021554E"/>
    <w:rsid w:val="0021663B"/>
    <w:rsid w:val="002173D2"/>
    <w:rsid w:val="002173E2"/>
    <w:rsid w:val="00217852"/>
    <w:rsid w:val="00217FE2"/>
    <w:rsid w:val="002205DD"/>
    <w:rsid w:val="002205EA"/>
    <w:rsid w:val="00220615"/>
    <w:rsid w:val="00220AAC"/>
    <w:rsid w:val="002212CF"/>
    <w:rsid w:val="00221B11"/>
    <w:rsid w:val="0022278C"/>
    <w:rsid w:val="00222A6F"/>
    <w:rsid w:val="0022326D"/>
    <w:rsid w:val="002240D5"/>
    <w:rsid w:val="002249C4"/>
    <w:rsid w:val="00225906"/>
    <w:rsid w:val="00226001"/>
    <w:rsid w:val="00226688"/>
    <w:rsid w:val="00226A73"/>
    <w:rsid w:val="00226D27"/>
    <w:rsid w:val="00227BC6"/>
    <w:rsid w:val="00230B59"/>
    <w:rsid w:val="00230BB0"/>
    <w:rsid w:val="00230C71"/>
    <w:rsid w:val="00230E4F"/>
    <w:rsid w:val="00231196"/>
    <w:rsid w:val="00232006"/>
    <w:rsid w:val="0023225D"/>
    <w:rsid w:val="00233773"/>
    <w:rsid w:val="002341CB"/>
    <w:rsid w:val="002342B1"/>
    <w:rsid w:val="002359A9"/>
    <w:rsid w:val="00236558"/>
    <w:rsid w:val="002367C6"/>
    <w:rsid w:val="00237AEC"/>
    <w:rsid w:val="0024175A"/>
    <w:rsid w:val="0024205D"/>
    <w:rsid w:val="002435D5"/>
    <w:rsid w:val="002440EA"/>
    <w:rsid w:val="0024453E"/>
    <w:rsid w:val="00244B67"/>
    <w:rsid w:val="00244BE6"/>
    <w:rsid w:val="002450A5"/>
    <w:rsid w:val="00246AD3"/>
    <w:rsid w:val="002478A5"/>
    <w:rsid w:val="00247CBA"/>
    <w:rsid w:val="0025071A"/>
    <w:rsid w:val="00250C38"/>
    <w:rsid w:val="002514C1"/>
    <w:rsid w:val="00251F17"/>
    <w:rsid w:val="002523BF"/>
    <w:rsid w:val="00252609"/>
    <w:rsid w:val="00252A1A"/>
    <w:rsid w:val="00252D60"/>
    <w:rsid w:val="00253933"/>
    <w:rsid w:val="002544A5"/>
    <w:rsid w:val="00254BC7"/>
    <w:rsid w:val="00254E42"/>
    <w:rsid w:val="00254EFD"/>
    <w:rsid w:val="0025584E"/>
    <w:rsid w:val="00255896"/>
    <w:rsid w:val="00255AE5"/>
    <w:rsid w:val="0025630F"/>
    <w:rsid w:val="00256614"/>
    <w:rsid w:val="00256965"/>
    <w:rsid w:val="00257312"/>
    <w:rsid w:val="00257436"/>
    <w:rsid w:val="002601CE"/>
    <w:rsid w:val="002602CA"/>
    <w:rsid w:val="00260A6F"/>
    <w:rsid w:val="0026185B"/>
    <w:rsid w:val="00261D1E"/>
    <w:rsid w:val="002629D2"/>
    <w:rsid w:val="002632AC"/>
    <w:rsid w:val="00263C72"/>
    <w:rsid w:val="00263DCF"/>
    <w:rsid w:val="00263F09"/>
    <w:rsid w:val="00264178"/>
    <w:rsid w:val="00264212"/>
    <w:rsid w:val="002647C6"/>
    <w:rsid w:val="00265D83"/>
    <w:rsid w:val="00266217"/>
    <w:rsid w:val="002662AD"/>
    <w:rsid w:val="00267472"/>
    <w:rsid w:val="0027197C"/>
    <w:rsid w:val="00272339"/>
    <w:rsid w:val="002726FF"/>
    <w:rsid w:val="00272C1E"/>
    <w:rsid w:val="00272C7E"/>
    <w:rsid w:val="00273D42"/>
    <w:rsid w:val="00274A46"/>
    <w:rsid w:val="00274E62"/>
    <w:rsid w:val="00274F12"/>
    <w:rsid w:val="002755B8"/>
    <w:rsid w:val="00275ACC"/>
    <w:rsid w:val="002770F3"/>
    <w:rsid w:val="00277864"/>
    <w:rsid w:val="002778F7"/>
    <w:rsid w:val="002813EE"/>
    <w:rsid w:val="0028154D"/>
    <w:rsid w:val="00281C9E"/>
    <w:rsid w:val="00282105"/>
    <w:rsid w:val="00282848"/>
    <w:rsid w:val="002828ED"/>
    <w:rsid w:val="00282D6B"/>
    <w:rsid w:val="002834E6"/>
    <w:rsid w:val="00283847"/>
    <w:rsid w:val="002848B0"/>
    <w:rsid w:val="00285CF3"/>
    <w:rsid w:val="00287155"/>
    <w:rsid w:val="0028719D"/>
    <w:rsid w:val="002871F4"/>
    <w:rsid w:val="00291210"/>
    <w:rsid w:val="00291240"/>
    <w:rsid w:val="0029240C"/>
    <w:rsid w:val="00292849"/>
    <w:rsid w:val="00292A8D"/>
    <w:rsid w:val="002945B3"/>
    <w:rsid w:val="00294C39"/>
    <w:rsid w:val="00295061"/>
    <w:rsid w:val="002950C0"/>
    <w:rsid w:val="002951BD"/>
    <w:rsid w:val="002954D0"/>
    <w:rsid w:val="00295A5E"/>
    <w:rsid w:val="00295C35"/>
    <w:rsid w:val="00296236"/>
    <w:rsid w:val="00296255"/>
    <w:rsid w:val="0029779D"/>
    <w:rsid w:val="00297E2A"/>
    <w:rsid w:val="002A06F6"/>
    <w:rsid w:val="002A0831"/>
    <w:rsid w:val="002A08DB"/>
    <w:rsid w:val="002A0BF3"/>
    <w:rsid w:val="002A17BA"/>
    <w:rsid w:val="002A1AB1"/>
    <w:rsid w:val="002A1AEA"/>
    <w:rsid w:val="002A1C0F"/>
    <w:rsid w:val="002A1DEC"/>
    <w:rsid w:val="002A1ECE"/>
    <w:rsid w:val="002A1EF9"/>
    <w:rsid w:val="002A1FEF"/>
    <w:rsid w:val="002A2071"/>
    <w:rsid w:val="002A2A44"/>
    <w:rsid w:val="002A2BBA"/>
    <w:rsid w:val="002A2C0F"/>
    <w:rsid w:val="002A2CC3"/>
    <w:rsid w:val="002A2CFC"/>
    <w:rsid w:val="002A2D1F"/>
    <w:rsid w:val="002A34FF"/>
    <w:rsid w:val="002A3969"/>
    <w:rsid w:val="002A3B6F"/>
    <w:rsid w:val="002A3C71"/>
    <w:rsid w:val="002A3DF6"/>
    <w:rsid w:val="002A5671"/>
    <w:rsid w:val="002A5C53"/>
    <w:rsid w:val="002A5CBD"/>
    <w:rsid w:val="002A64DB"/>
    <w:rsid w:val="002A6A28"/>
    <w:rsid w:val="002A6AC3"/>
    <w:rsid w:val="002A7795"/>
    <w:rsid w:val="002B1598"/>
    <w:rsid w:val="002B21EE"/>
    <w:rsid w:val="002B259F"/>
    <w:rsid w:val="002B2979"/>
    <w:rsid w:val="002B3489"/>
    <w:rsid w:val="002B4205"/>
    <w:rsid w:val="002B538B"/>
    <w:rsid w:val="002B5A89"/>
    <w:rsid w:val="002B6893"/>
    <w:rsid w:val="002B6C12"/>
    <w:rsid w:val="002B6C8A"/>
    <w:rsid w:val="002B73FF"/>
    <w:rsid w:val="002B774D"/>
    <w:rsid w:val="002B7DFB"/>
    <w:rsid w:val="002B7F58"/>
    <w:rsid w:val="002B7F87"/>
    <w:rsid w:val="002C0A73"/>
    <w:rsid w:val="002C1005"/>
    <w:rsid w:val="002C121A"/>
    <w:rsid w:val="002C15EB"/>
    <w:rsid w:val="002C16A2"/>
    <w:rsid w:val="002C1753"/>
    <w:rsid w:val="002C1C0F"/>
    <w:rsid w:val="002C2482"/>
    <w:rsid w:val="002C26BE"/>
    <w:rsid w:val="002C2948"/>
    <w:rsid w:val="002C29C2"/>
    <w:rsid w:val="002C3007"/>
    <w:rsid w:val="002C355E"/>
    <w:rsid w:val="002C3A72"/>
    <w:rsid w:val="002C3ABA"/>
    <w:rsid w:val="002C3AF6"/>
    <w:rsid w:val="002C3C1C"/>
    <w:rsid w:val="002C3C99"/>
    <w:rsid w:val="002C3E32"/>
    <w:rsid w:val="002C48D1"/>
    <w:rsid w:val="002C50F1"/>
    <w:rsid w:val="002C5979"/>
    <w:rsid w:val="002C6569"/>
    <w:rsid w:val="002C6634"/>
    <w:rsid w:val="002C6F93"/>
    <w:rsid w:val="002C73B6"/>
    <w:rsid w:val="002C766B"/>
    <w:rsid w:val="002C7B7D"/>
    <w:rsid w:val="002C7ED0"/>
    <w:rsid w:val="002D075C"/>
    <w:rsid w:val="002D1231"/>
    <w:rsid w:val="002D25C6"/>
    <w:rsid w:val="002D2D91"/>
    <w:rsid w:val="002D2EAA"/>
    <w:rsid w:val="002D308B"/>
    <w:rsid w:val="002D31CE"/>
    <w:rsid w:val="002D3A7C"/>
    <w:rsid w:val="002D3CD1"/>
    <w:rsid w:val="002D469D"/>
    <w:rsid w:val="002D4838"/>
    <w:rsid w:val="002D4AC3"/>
    <w:rsid w:val="002D4EE5"/>
    <w:rsid w:val="002D56A8"/>
    <w:rsid w:val="002D6173"/>
    <w:rsid w:val="002D63FC"/>
    <w:rsid w:val="002D649B"/>
    <w:rsid w:val="002D6C0A"/>
    <w:rsid w:val="002D7191"/>
    <w:rsid w:val="002D7D46"/>
    <w:rsid w:val="002E0757"/>
    <w:rsid w:val="002E0824"/>
    <w:rsid w:val="002E0D17"/>
    <w:rsid w:val="002E1239"/>
    <w:rsid w:val="002E2109"/>
    <w:rsid w:val="002E2740"/>
    <w:rsid w:val="002E2F82"/>
    <w:rsid w:val="002E40DC"/>
    <w:rsid w:val="002E47C2"/>
    <w:rsid w:val="002E4DA2"/>
    <w:rsid w:val="002E563A"/>
    <w:rsid w:val="002E6052"/>
    <w:rsid w:val="002E61F1"/>
    <w:rsid w:val="002E7078"/>
    <w:rsid w:val="002E7196"/>
    <w:rsid w:val="002E75E1"/>
    <w:rsid w:val="002F038B"/>
    <w:rsid w:val="002F073E"/>
    <w:rsid w:val="002F18AB"/>
    <w:rsid w:val="002F1961"/>
    <w:rsid w:val="002F1AB8"/>
    <w:rsid w:val="002F1AD1"/>
    <w:rsid w:val="002F1DA9"/>
    <w:rsid w:val="002F1E13"/>
    <w:rsid w:val="002F2786"/>
    <w:rsid w:val="002F314C"/>
    <w:rsid w:val="002F5085"/>
    <w:rsid w:val="002F5B53"/>
    <w:rsid w:val="002F66A0"/>
    <w:rsid w:val="002F69A7"/>
    <w:rsid w:val="002F6F19"/>
    <w:rsid w:val="002F7A18"/>
    <w:rsid w:val="002F7F00"/>
    <w:rsid w:val="003014DC"/>
    <w:rsid w:val="00301CCA"/>
    <w:rsid w:val="00302901"/>
    <w:rsid w:val="00303141"/>
    <w:rsid w:val="00303F2A"/>
    <w:rsid w:val="0030510F"/>
    <w:rsid w:val="00306DB7"/>
    <w:rsid w:val="00307F63"/>
    <w:rsid w:val="00310160"/>
    <w:rsid w:val="00310BF9"/>
    <w:rsid w:val="00310D83"/>
    <w:rsid w:val="00310E9A"/>
    <w:rsid w:val="00311303"/>
    <w:rsid w:val="0031155B"/>
    <w:rsid w:val="003117DD"/>
    <w:rsid w:val="00311865"/>
    <w:rsid w:val="003119AD"/>
    <w:rsid w:val="00311FA9"/>
    <w:rsid w:val="003121B1"/>
    <w:rsid w:val="003131B1"/>
    <w:rsid w:val="00313557"/>
    <w:rsid w:val="00313808"/>
    <w:rsid w:val="00314964"/>
    <w:rsid w:val="00314D27"/>
    <w:rsid w:val="00316A4E"/>
    <w:rsid w:val="00316D39"/>
    <w:rsid w:val="00317D25"/>
    <w:rsid w:val="00320032"/>
    <w:rsid w:val="00320673"/>
    <w:rsid w:val="003209CE"/>
    <w:rsid w:val="003210E3"/>
    <w:rsid w:val="00321811"/>
    <w:rsid w:val="00322205"/>
    <w:rsid w:val="00322C76"/>
    <w:rsid w:val="00323D51"/>
    <w:rsid w:val="0032423B"/>
    <w:rsid w:val="00324864"/>
    <w:rsid w:val="00324EA9"/>
    <w:rsid w:val="00324F4A"/>
    <w:rsid w:val="0032545D"/>
    <w:rsid w:val="00325579"/>
    <w:rsid w:val="00325B5E"/>
    <w:rsid w:val="00326BD1"/>
    <w:rsid w:val="0032701B"/>
    <w:rsid w:val="003270B7"/>
    <w:rsid w:val="003278AC"/>
    <w:rsid w:val="003278D2"/>
    <w:rsid w:val="00327E6D"/>
    <w:rsid w:val="00327FB0"/>
    <w:rsid w:val="003305BA"/>
    <w:rsid w:val="003306E6"/>
    <w:rsid w:val="003307B2"/>
    <w:rsid w:val="00330D8D"/>
    <w:rsid w:val="00330DE3"/>
    <w:rsid w:val="003314FE"/>
    <w:rsid w:val="003316CE"/>
    <w:rsid w:val="00331EDA"/>
    <w:rsid w:val="00333DBC"/>
    <w:rsid w:val="0033426A"/>
    <w:rsid w:val="003355CF"/>
    <w:rsid w:val="0033563E"/>
    <w:rsid w:val="00335A17"/>
    <w:rsid w:val="00335DDC"/>
    <w:rsid w:val="00335DED"/>
    <w:rsid w:val="003363BF"/>
    <w:rsid w:val="00336432"/>
    <w:rsid w:val="0033647A"/>
    <w:rsid w:val="00336623"/>
    <w:rsid w:val="0033662A"/>
    <w:rsid w:val="00337C2C"/>
    <w:rsid w:val="003407C7"/>
    <w:rsid w:val="0034172E"/>
    <w:rsid w:val="00341B4B"/>
    <w:rsid w:val="0034274A"/>
    <w:rsid w:val="003435E7"/>
    <w:rsid w:val="003459FE"/>
    <w:rsid w:val="00345C98"/>
    <w:rsid w:val="003461E4"/>
    <w:rsid w:val="0034694E"/>
    <w:rsid w:val="00346EE0"/>
    <w:rsid w:val="00350453"/>
    <w:rsid w:val="0035086F"/>
    <w:rsid w:val="003519F5"/>
    <w:rsid w:val="00351A10"/>
    <w:rsid w:val="0035274B"/>
    <w:rsid w:val="00354CB5"/>
    <w:rsid w:val="00354F6A"/>
    <w:rsid w:val="0035521A"/>
    <w:rsid w:val="00355311"/>
    <w:rsid w:val="00355B98"/>
    <w:rsid w:val="00355D07"/>
    <w:rsid w:val="00356531"/>
    <w:rsid w:val="00356C1F"/>
    <w:rsid w:val="00357628"/>
    <w:rsid w:val="003578CE"/>
    <w:rsid w:val="00360219"/>
    <w:rsid w:val="003607CE"/>
    <w:rsid w:val="003610DC"/>
    <w:rsid w:val="0036138A"/>
    <w:rsid w:val="00361B8D"/>
    <w:rsid w:val="00361E97"/>
    <w:rsid w:val="0036247D"/>
    <w:rsid w:val="00362766"/>
    <w:rsid w:val="0036278B"/>
    <w:rsid w:val="00362F63"/>
    <w:rsid w:val="00363260"/>
    <w:rsid w:val="003637B5"/>
    <w:rsid w:val="00363850"/>
    <w:rsid w:val="00363976"/>
    <w:rsid w:val="00363D36"/>
    <w:rsid w:val="0036483D"/>
    <w:rsid w:val="003650A6"/>
    <w:rsid w:val="0036598F"/>
    <w:rsid w:val="00365BCE"/>
    <w:rsid w:val="00365F02"/>
    <w:rsid w:val="0036712D"/>
    <w:rsid w:val="003671AC"/>
    <w:rsid w:val="00367242"/>
    <w:rsid w:val="00367636"/>
    <w:rsid w:val="0036786A"/>
    <w:rsid w:val="00367A1A"/>
    <w:rsid w:val="00370ACD"/>
    <w:rsid w:val="00370F0B"/>
    <w:rsid w:val="00371124"/>
    <w:rsid w:val="0037184C"/>
    <w:rsid w:val="00371B42"/>
    <w:rsid w:val="00371B74"/>
    <w:rsid w:val="00372214"/>
    <w:rsid w:val="00372AB6"/>
    <w:rsid w:val="00372EF2"/>
    <w:rsid w:val="00372F89"/>
    <w:rsid w:val="0037357B"/>
    <w:rsid w:val="00373DC7"/>
    <w:rsid w:val="00373FEE"/>
    <w:rsid w:val="003740E2"/>
    <w:rsid w:val="0037715A"/>
    <w:rsid w:val="00377D8B"/>
    <w:rsid w:val="003802CD"/>
    <w:rsid w:val="00381604"/>
    <w:rsid w:val="003817E5"/>
    <w:rsid w:val="00381E9C"/>
    <w:rsid w:val="003822B8"/>
    <w:rsid w:val="00382C6E"/>
    <w:rsid w:val="00382F6A"/>
    <w:rsid w:val="00382FC7"/>
    <w:rsid w:val="003830B2"/>
    <w:rsid w:val="0038330F"/>
    <w:rsid w:val="00383649"/>
    <w:rsid w:val="00383B59"/>
    <w:rsid w:val="00384328"/>
    <w:rsid w:val="0038452D"/>
    <w:rsid w:val="00384EA0"/>
    <w:rsid w:val="00385119"/>
    <w:rsid w:val="00385CA2"/>
    <w:rsid w:val="00385D97"/>
    <w:rsid w:val="00385DD8"/>
    <w:rsid w:val="0038606A"/>
    <w:rsid w:val="00386B8E"/>
    <w:rsid w:val="00387224"/>
    <w:rsid w:val="003877D4"/>
    <w:rsid w:val="00387874"/>
    <w:rsid w:val="00387B7E"/>
    <w:rsid w:val="00387C9B"/>
    <w:rsid w:val="00390170"/>
    <w:rsid w:val="0039049E"/>
    <w:rsid w:val="00390722"/>
    <w:rsid w:val="00390ABF"/>
    <w:rsid w:val="00392CD2"/>
    <w:rsid w:val="003935CD"/>
    <w:rsid w:val="00393A38"/>
    <w:rsid w:val="00394D89"/>
    <w:rsid w:val="003954AE"/>
    <w:rsid w:val="003956E1"/>
    <w:rsid w:val="00395B21"/>
    <w:rsid w:val="00397100"/>
    <w:rsid w:val="00397AF9"/>
    <w:rsid w:val="003A0890"/>
    <w:rsid w:val="003A1026"/>
    <w:rsid w:val="003A1441"/>
    <w:rsid w:val="003A1D1A"/>
    <w:rsid w:val="003A33A8"/>
    <w:rsid w:val="003A3D87"/>
    <w:rsid w:val="003A3FC9"/>
    <w:rsid w:val="003A40C2"/>
    <w:rsid w:val="003A487D"/>
    <w:rsid w:val="003A528E"/>
    <w:rsid w:val="003A61E2"/>
    <w:rsid w:val="003A686F"/>
    <w:rsid w:val="003A6AAB"/>
    <w:rsid w:val="003A6FF4"/>
    <w:rsid w:val="003A7389"/>
    <w:rsid w:val="003A761E"/>
    <w:rsid w:val="003A7957"/>
    <w:rsid w:val="003B00B5"/>
    <w:rsid w:val="003B25E8"/>
    <w:rsid w:val="003B3070"/>
    <w:rsid w:val="003B434A"/>
    <w:rsid w:val="003B488A"/>
    <w:rsid w:val="003B6097"/>
    <w:rsid w:val="003C070E"/>
    <w:rsid w:val="003C0785"/>
    <w:rsid w:val="003C105A"/>
    <w:rsid w:val="003C15EB"/>
    <w:rsid w:val="003C17F9"/>
    <w:rsid w:val="003C1A9C"/>
    <w:rsid w:val="003C2E27"/>
    <w:rsid w:val="003C38E7"/>
    <w:rsid w:val="003C3A4F"/>
    <w:rsid w:val="003C3DBE"/>
    <w:rsid w:val="003C3FDC"/>
    <w:rsid w:val="003C5109"/>
    <w:rsid w:val="003C71E5"/>
    <w:rsid w:val="003C799F"/>
    <w:rsid w:val="003C7BFE"/>
    <w:rsid w:val="003C7C62"/>
    <w:rsid w:val="003D057F"/>
    <w:rsid w:val="003D077F"/>
    <w:rsid w:val="003D1660"/>
    <w:rsid w:val="003D1DB1"/>
    <w:rsid w:val="003D26F2"/>
    <w:rsid w:val="003D2D9E"/>
    <w:rsid w:val="003D3839"/>
    <w:rsid w:val="003D3D0D"/>
    <w:rsid w:val="003D4805"/>
    <w:rsid w:val="003D4CAB"/>
    <w:rsid w:val="003D4EED"/>
    <w:rsid w:val="003D526D"/>
    <w:rsid w:val="003D54F3"/>
    <w:rsid w:val="003D5873"/>
    <w:rsid w:val="003D604C"/>
    <w:rsid w:val="003D63A4"/>
    <w:rsid w:val="003D675E"/>
    <w:rsid w:val="003D7172"/>
    <w:rsid w:val="003D7EC1"/>
    <w:rsid w:val="003D7F00"/>
    <w:rsid w:val="003E018B"/>
    <w:rsid w:val="003E1006"/>
    <w:rsid w:val="003E13D4"/>
    <w:rsid w:val="003E1A50"/>
    <w:rsid w:val="003E291B"/>
    <w:rsid w:val="003E2A08"/>
    <w:rsid w:val="003E2AC2"/>
    <w:rsid w:val="003E2C86"/>
    <w:rsid w:val="003E32B9"/>
    <w:rsid w:val="003E3A20"/>
    <w:rsid w:val="003E4699"/>
    <w:rsid w:val="003E5128"/>
    <w:rsid w:val="003E66F1"/>
    <w:rsid w:val="003E678F"/>
    <w:rsid w:val="003E67F3"/>
    <w:rsid w:val="003E6FE5"/>
    <w:rsid w:val="003E7126"/>
    <w:rsid w:val="003E7168"/>
    <w:rsid w:val="003F0728"/>
    <w:rsid w:val="003F0C03"/>
    <w:rsid w:val="003F1870"/>
    <w:rsid w:val="003F1B43"/>
    <w:rsid w:val="003F1B74"/>
    <w:rsid w:val="003F3010"/>
    <w:rsid w:val="003F31C5"/>
    <w:rsid w:val="003F5261"/>
    <w:rsid w:val="003F59D9"/>
    <w:rsid w:val="003F5D4D"/>
    <w:rsid w:val="003F60A0"/>
    <w:rsid w:val="003F6AAB"/>
    <w:rsid w:val="003F6F5F"/>
    <w:rsid w:val="0040279C"/>
    <w:rsid w:val="00402D45"/>
    <w:rsid w:val="00403398"/>
    <w:rsid w:val="004033E1"/>
    <w:rsid w:val="00403CB2"/>
    <w:rsid w:val="00404DC8"/>
    <w:rsid w:val="00404F15"/>
    <w:rsid w:val="004050DA"/>
    <w:rsid w:val="004052F8"/>
    <w:rsid w:val="004053DC"/>
    <w:rsid w:val="0040543A"/>
    <w:rsid w:val="00405BC9"/>
    <w:rsid w:val="00406889"/>
    <w:rsid w:val="00407333"/>
    <w:rsid w:val="00407630"/>
    <w:rsid w:val="004076A9"/>
    <w:rsid w:val="0040782E"/>
    <w:rsid w:val="00407CEE"/>
    <w:rsid w:val="00410CD6"/>
    <w:rsid w:val="00410E5B"/>
    <w:rsid w:val="004122DD"/>
    <w:rsid w:val="00413507"/>
    <w:rsid w:val="00413BDD"/>
    <w:rsid w:val="0041413B"/>
    <w:rsid w:val="00414A4C"/>
    <w:rsid w:val="00415BBB"/>
    <w:rsid w:val="00415E31"/>
    <w:rsid w:val="00415EA9"/>
    <w:rsid w:val="00415EC4"/>
    <w:rsid w:val="004174D3"/>
    <w:rsid w:val="004175E4"/>
    <w:rsid w:val="00420131"/>
    <w:rsid w:val="004202D8"/>
    <w:rsid w:val="00420466"/>
    <w:rsid w:val="004206A2"/>
    <w:rsid w:val="00420882"/>
    <w:rsid w:val="00420917"/>
    <w:rsid w:val="00420F1B"/>
    <w:rsid w:val="00421004"/>
    <w:rsid w:val="004215E4"/>
    <w:rsid w:val="004219DF"/>
    <w:rsid w:val="00422159"/>
    <w:rsid w:val="0042346F"/>
    <w:rsid w:val="00423F8A"/>
    <w:rsid w:val="00424FA7"/>
    <w:rsid w:val="00425061"/>
    <w:rsid w:val="0042559B"/>
    <w:rsid w:val="0042598C"/>
    <w:rsid w:val="004259E9"/>
    <w:rsid w:val="0042759E"/>
    <w:rsid w:val="00427F6B"/>
    <w:rsid w:val="0043072C"/>
    <w:rsid w:val="00430E5D"/>
    <w:rsid w:val="00432411"/>
    <w:rsid w:val="00432A09"/>
    <w:rsid w:val="00433725"/>
    <w:rsid w:val="004341FF"/>
    <w:rsid w:val="00434676"/>
    <w:rsid w:val="0043496A"/>
    <w:rsid w:val="0043536B"/>
    <w:rsid w:val="00435FB9"/>
    <w:rsid w:val="00436496"/>
    <w:rsid w:val="004365B3"/>
    <w:rsid w:val="0043666E"/>
    <w:rsid w:val="00436B90"/>
    <w:rsid w:val="00437CAE"/>
    <w:rsid w:val="00440BD1"/>
    <w:rsid w:val="00440BF6"/>
    <w:rsid w:val="00440BF9"/>
    <w:rsid w:val="00441324"/>
    <w:rsid w:val="00441522"/>
    <w:rsid w:val="00442103"/>
    <w:rsid w:val="004425AE"/>
    <w:rsid w:val="00442970"/>
    <w:rsid w:val="004432DA"/>
    <w:rsid w:val="00443472"/>
    <w:rsid w:val="00443539"/>
    <w:rsid w:val="00443743"/>
    <w:rsid w:val="004440DB"/>
    <w:rsid w:val="004446BB"/>
    <w:rsid w:val="00444D67"/>
    <w:rsid w:val="004451C8"/>
    <w:rsid w:val="004451D7"/>
    <w:rsid w:val="00446B7E"/>
    <w:rsid w:val="00446D96"/>
    <w:rsid w:val="00446E12"/>
    <w:rsid w:val="00446EE4"/>
    <w:rsid w:val="00447621"/>
    <w:rsid w:val="00447EAB"/>
    <w:rsid w:val="0045049A"/>
    <w:rsid w:val="0045069E"/>
    <w:rsid w:val="00451165"/>
    <w:rsid w:val="004516DB"/>
    <w:rsid w:val="00451A89"/>
    <w:rsid w:val="00453CC8"/>
    <w:rsid w:val="00453E2E"/>
    <w:rsid w:val="00454155"/>
    <w:rsid w:val="004557FE"/>
    <w:rsid w:val="0045593D"/>
    <w:rsid w:val="00455E0F"/>
    <w:rsid w:val="00455EDC"/>
    <w:rsid w:val="0045601F"/>
    <w:rsid w:val="00456079"/>
    <w:rsid w:val="00460927"/>
    <w:rsid w:val="00460959"/>
    <w:rsid w:val="004609A1"/>
    <w:rsid w:val="00461B99"/>
    <w:rsid w:val="00461FF6"/>
    <w:rsid w:val="004624C3"/>
    <w:rsid w:val="00462529"/>
    <w:rsid w:val="004628A8"/>
    <w:rsid w:val="00462C2E"/>
    <w:rsid w:val="00462D2A"/>
    <w:rsid w:val="004636AD"/>
    <w:rsid w:val="00463769"/>
    <w:rsid w:val="00463AE0"/>
    <w:rsid w:val="00463FFE"/>
    <w:rsid w:val="00464431"/>
    <w:rsid w:val="00464D7D"/>
    <w:rsid w:val="00465791"/>
    <w:rsid w:val="0046591A"/>
    <w:rsid w:val="004661D5"/>
    <w:rsid w:val="00466574"/>
    <w:rsid w:val="00466C3B"/>
    <w:rsid w:val="0046715D"/>
    <w:rsid w:val="00467372"/>
    <w:rsid w:val="00470332"/>
    <w:rsid w:val="00471F4A"/>
    <w:rsid w:val="004727C3"/>
    <w:rsid w:val="004734FC"/>
    <w:rsid w:val="004739A6"/>
    <w:rsid w:val="00473E9E"/>
    <w:rsid w:val="00474852"/>
    <w:rsid w:val="00474D77"/>
    <w:rsid w:val="00474E7C"/>
    <w:rsid w:val="00474F3D"/>
    <w:rsid w:val="00474F65"/>
    <w:rsid w:val="00475BF5"/>
    <w:rsid w:val="00475E0C"/>
    <w:rsid w:val="0047671B"/>
    <w:rsid w:val="004770BD"/>
    <w:rsid w:val="00477704"/>
    <w:rsid w:val="004777F8"/>
    <w:rsid w:val="00477815"/>
    <w:rsid w:val="00477823"/>
    <w:rsid w:val="00480ADA"/>
    <w:rsid w:val="00480F2B"/>
    <w:rsid w:val="00480F5C"/>
    <w:rsid w:val="0048109F"/>
    <w:rsid w:val="0048176E"/>
    <w:rsid w:val="004819BF"/>
    <w:rsid w:val="00481F6E"/>
    <w:rsid w:val="00482002"/>
    <w:rsid w:val="004822E6"/>
    <w:rsid w:val="004828B0"/>
    <w:rsid w:val="00482E69"/>
    <w:rsid w:val="00482F1C"/>
    <w:rsid w:val="0048464F"/>
    <w:rsid w:val="00484F0B"/>
    <w:rsid w:val="004858A3"/>
    <w:rsid w:val="00485EA6"/>
    <w:rsid w:val="00487520"/>
    <w:rsid w:val="00487636"/>
    <w:rsid w:val="004903FB"/>
    <w:rsid w:val="0049041A"/>
    <w:rsid w:val="00490AE4"/>
    <w:rsid w:val="00492646"/>
    <w:rsid w:val="00492D2E"/>
    <w:rsid w:val="00493A30"/>
    <w:rsid w:val="00493B7C"/>
    <w:rsid w:val="00493C08"/>
    <w:rsid w:val="00493E38"/>
    <w:rsid w:val="00494077"/>
    <w:rsid w:val="004941C0"/>
    <w:rsid w:val="004941F3"/>
    <w:rsid w:val="00494B31"/>
    <w:rsid w:val="004954CE"/>
    <w:rsid w:val="00495FBD"/>
    <w:rsid w:val="0049685E"/>
    <w:rsid w:val="00496A98"/>
    <w:rsid w:val="00497BEC"/>
    <w:rsid w:val="004A02BB"/>
    <w:rsid w:val="004A072D"/>
    <w:rsid w:val="004A11D9"/>
    <w:rsid w:val="004A1444"/>
    <w:rsid w:val="004A1EEB"/>
    <w:rsid w:val="004A2720"/>
    <w:rsid w:val="004A3A50"/>
    <w:rsid w:val="004A4C1B"/>
    <w:rsid w:val="004A5050"/>
    <w:rsid w:val="004A6354"/>
    <w:rsid w:val="004A6CBA"/>
    <w:rsid w:val="004A7967"/>
    <w:rsid w:val="004A7EAF"/>
    <w:rsid w:val="004B1307"/>
    <w:rsid w:val="004B14AE"/>
    <w:rsid w:val="004B17C7"/>
    <w:rsid w:val="004B28B5"/>
    <w:rsid w:val="004B31EE"/>
    <w:rsid w:val="004B5539"/>
    <w:rsid w:val="004B56E9"/>
    <w:rsid w:val="004B5BED"/>
    <w:rsid w:val="004B60AD"/>
    <w:rsid w:val="004B6474"/>
    <w:rsid w:val="004B7A6E"/>
    <w:rsid w:val="004C0792"/>
    <w:rsid w:val="004C12BC"/>
    <w:rsid w:val="004C1707"/>
    <w:rsid w:val="004C1B07"/>
    <w:rsid w:val="004C1E74"/>
    <w:rsid w:val="004C1FC6"/>
    <w:rsid w:val="004C214E"/>
    <w:rsid w:val="004C2481"/>
    <w:rsid w:val="004C317D"/>
    <w:rsid w:val="004C4443"/>
    <w:rsid w:val="004C46C2"/>
    <w:rsid w:val="004C4B14"/>
    <w:rsid w:val="004C5381"/>
    <w:rsid w:val="004C6FCC"/>
    <w:rsid w:val="004D03BF"/>
    <w:rsid w:val="004D08EE"/>
    <w:rsid w:val="004D09A7"/>
    <w:rsid w:val="004D0DA3"/>
    <w:rsid w:val="004D0E55"/>
    <w:rsid w:val="004D1A19"/>
    <w:rsid w:val="004D262C"/>
    <w:rsid w:val="004D399D"/>
    <w:rsid w:val="004D3BF2"/>
    <w:rsid w:val="004D407D"/>
    <w:rsid w:val="004D40D9"/>
    <w:rsid w:val="004D4655"/>
    <w:rsid w:val="004D46C8"/>
    <w:rsid w:val="004D48D7"/>
    <w:rsid w:val="004D5204"/>
    <w:rsid w:val="004D5266"/>
    <w:rsid w:val="004D5586"/>
    <w:rsid w:val="004D607D"/>
    <w:rsid w:val="004D6395"/>
    <w:rsid w:val="004D6541"/>
    <w:rsid w:val="004D67B0"/>
    <w:rsid w:val="004D6F76"/>
    <w:rsid w:val="004D72F4"/>
    <w:rsid w:val="004D7CD0"/>
    <w:rsid w:val="004E1E8E"/>
    <w:rsid w:val="004E2357"/>
    <w:rsid w:val="004E2CEE"/>
    <w:rsid w:val="004E3FFA"/>
    <w:rsid w:val="004E43AD"/>
    <w:rsid w:val="004E5D15"/>
    <w:rsid w:val="004E5DC5"/>
    <w:rsid w:val="004E5E1C"/>
    <w:rsid w:val="004E6062"/>
    <w:rsid w:val="004E63DD"/>
    <w:rsid w:val="004E7913"/>
    <w:rsid w:val="004E7DA7"/>
    <w:rsid w:val="004E7E6A"/>
    <w:rsid w:val="004F29C7"/>
    <w:rsid w:val="004F2A24"/>
    <w:rsid w:val="004F2A61"/>
    <w:rsid w:val="004F3138"/>
    <w:rsid w:val="004F315F"/>
    <w:rsid w:val="004F3E0B"/>
    <w:rsid w:val="004F3FD7"/>
    <w:rsid w:val="004F4224"/>
    <w:rsid w:val="004F4C2C"/>
    <w:rsid w:val="004F51E9"/>
    <w:rsid w:val="004F5EA9"/>
    <w:rsid w:val="004F6806"/>
    <w:rsid w:val="004F6A5E"/>
    <w:rsid w:val="004F6AC6"/>
    <w:rsid w:val="004F6CD9"/>
    <w:rsid w:val="004F70D7"/>
    <w:rsid w:val="004F760A"/>
    <w:rsid w:val="004F7B8E"/>
    <w:rsid w:val="004F7D0B"/>
    <w:rsid w:val="005003CD"/>
    <w:rsid w:val="00502557"/>
    <w:rsid w:val="0050273B"/>
    <w:rsid w:val="00502C40"/>
    <w:rsid w:val="00502F72"/>
    <w:rsid w:val="0050369D"/>
    <w:rsid w:val="00503786"/>
    <w:rsid w:val="00503E53"/>
    <w:rsid w:val="00504A9C"/>
    <w:rsid w:val="00504DAA"/>
    <w:rsid w:val="00505066"/>
    <w:rsid w:val="00505421"/>
    <w:rsid w:val="00505507"/>
    <w:rsid w:val="00505ABB"/>
    <w:rsid w:val="005063B6"/>
    <w:rsid w:val="00506799"/>
    <w:rsid w:val="005068E2"/>
    <w:rsid w:val="005078C9"/>
    <w:rsid w:val="00510169"/>
    <w:rsid w:val="0051031F"/>
    <w:rsid w:val="00510701"/>
    <w:rsid w:val="00510A81"/>
    <w:rsid w:val="00511725"/>
    <w:rsid w:val="005119E7"/>
    <w:rsid w:val="00511FF8"/>
    <w:rsid w:val="005127FD"/>
    <w:rsid w:val="005129C7"/>
    <w:rsid w:val="00512C34"/>
    <w:rsid w:val="00514714"/>
    <w:rsid w:val="00514B77"/>
    <w:rsid w:val="0051544B"/>
    <w:rsid w:val="0051595D"/>
    <w:rsid w:val="00515D3E"/>
    <w:rsid w:val="00517199"/>
    <w:rsid w:val="00520747"/>
    <w:rsid w:val="00521772"/>
    <w:rsid w:val="0052224B"/>
    <w:rsid w:val="005230A7"/>
    <w:rsid w:val="00523854"/>
    <w:rsid w:val="00523DF2"/>
    <w:rsid w:val="00525652"/>
    <w:rsid w:val="00526432"/>
    <w:rsid w:val="005268A9"/>
    <w:rsid w:val="005277FA"/>
    <w:rsid w:val="00527891"/>
    <w:rsid w:val="00527E3D"/>
    <w:rsid w:val="005310F9"/>
    <w:rsid w:val="00531A74"/>
    <w:rsid w:val="00531AD5"/>
    <w:rsid w:val="005328B0"/>
    <w:rsid w:val="00532FB0"/>
    <w:rsid w:val="0053343A"/>
    <w:rsid w:val="0053415B"/>
    <w:rsid w:val="00534F52"/>
    <w:rsid w:val="00536058"/>
    <w:rsid w:val="0053663E"/>
    <w:rsid w:val="00536F41"/>
    <w:rsid w:val="00536F95"/>
    <w:rsid w:val="00537012"/>
    <w:rsid w:val="0053775B"/>
    <w:rsid w:val="00537FEA"/>
    <w:rsid w:val="005404E3"/>
    <w:rsid w:val="0054054F"/>
    <w:rsid w:val="00541FBF"/>
    <w:rsid w:val="00542433"/>
    <w:rsid w:val="00542CF7"/>
    <w:rsid w:val="00543384"/>
    <w:rsid w:val="0054376B"/>
    <w:rsid w:val="00543A47"/>
    <w:rsid w:val="00543E6B"/>
    <w:rsid w:val="00544385"/>
    <w:rsid w:val="0054476A"/>
    <w:rsid w:val="00544EE2"/>
    <w:rsid w:val="005451FF"/>
    <w:rsid w:val="00546E2C"/>
    <w:rsid w:val="00547383"/>
    <w:rsid w:val="00547415"/>
    <w:rsid w:val="00547B20"/>
    <w:rsid w:val="00550899"/>
    <w:rsid w:val="00550926"/>
    <w:rsid w:val="005509EC"/>
    <w:rsid w:val="00550BA5"/>
    <w:rsid w:val="00550D22"/>
    <w:rsid w:val="00551B13"/>
    <w:rsid w:val="00552D07"/>
    <w:rsid w:val="00552DE2"/>
    <w:rsid w:val="00552E02"/>
    <w:rsid w:val="00553072"/>
    <w:rsid w:val="005533AA"/>
    <w:rsid w:val="00554A5C"/>
    <w:rsid w:val="00554AFE"/>
    <w:rsid w:val="00554C1C"/>
    <w:rsid w:val="005557FE"/>
    <w:rsid w:val="005559C5"/>
    <w:rsid w:val="00555D2C"/>
    <w:rsid w:val="005562A4"/>
    <w:rsid w:val="0055647F"/>
    <w:rsid w:val="0056151B"/>
    <w:rsid w:val="005615D5"/>
    <w:rsid w:val="00561F25"/>
    <w:rsid w:val="00562335"/>
    <w:rsid w:val="00562CDD"/>
    <w:rsid w:val="005634A4"/>
    <w:rsid w:val="0056487C"/>
    <w:rsid w:val="00564CF0"/>
    <w:rsid w:val="005653FF"/>
    <w:rsid w:val="00566851"/>
    <w:rsid w:val="00566893"/>
    <w:rsid w:val="00566B25"/>
    <w:rsid w:val="0056702F"/>
    <w:rsid w:val="00567484"/>
    <w:rsid w:val="00567511"/>
    <w:rsid w:val="005677C4"/>
    <w:rsid w:val="00567FAE"/>
    <w:rsid w:val="005704F1"/>
    <w:rsid w:val="00570675"/>
    <w:rsid w:val="00570A62"/>
    <w:rsid w:val="00570C4D"/>
    <w:rsid w:val="00571A30"/>
    <w:rsid w:val="00571E4B"/>
    <w:rsid w:val="0057228A"/>
    <w:rsid w:val="0057248B"/>
    <w:rsid w:val="005725B0"/>
    <w:rsid w:val="00574085"/>
    <w:rsid w:val="00575447"/>
    <w:rsid w:val="0057572E"/>
    <w:rsid w:val="00575DB0"/>
    <w:rsid w:val="005767B8"/>
    <w:rsid w:val="0057753C"/>
    <w:rsid w:val="0057758B"/>
    <w:rsid w:val="0058009E"/>
    <w:rsid w:val="0058041F"/>
    <w:rsid w:val="0058122C"/>
    <w:rsid w:val="00582790"/>
    <w:rsid w:val="005829E4"/>
    <w:rsid w:val="0058347B"/>
    <w:rsid w:val="00583868"/>
    <w:rsid w:val="00584556"/>
    <w:rsid w:val="00585215"/>
    <w:rsid w:val="00585407"/>
    <w:rsid w:val="005854E8"/>
    <w:rsid w:val="00585810"/>
    <w:rsid w:val="00585C11"/>
    <w:rsid w:val="005861BD"/>
    <w:rsid w:val="0058626D"/>
    <w:rsid w:val="00586729"/>
    <w:rsid w:val="00586AEE"/>
    <w:rsid w:val="00586D1C"/>
    <w:rsid w:val="00586E7E"/>
    <w:rsid w:val="00587CBF"/>
    <w:rsid w:val="005907FB"/>
    <w:rsid w:val="00590BD4"/>
    <w:rsid w:val="0059197E"/>
    <w:rsid w:val="00591AE1"/>
    <w:rsid w:val="005926D0"/>
    <w:rsid w:val="0059301E"/>
    <w:rsid w:val="0059343D"/>
    <w:rsid w:val="00593600"/>
    <w:rsid w:val="00593AE5"/>
    <w:rsid w:val="00593F2D"/>
    <w:rsid w:val="0059450F"/>
    <w:rsid w:val="00594601"/>
    <w:rsid w:val="005949D9"/>
    <w:rsid w:val="00594A4E"/>
    <w:rsid w:val="00594DF2"/>
    <w:rsid w:val="005951A4"/>
    <w:rsid w:val="00596DEF"/>
    <w:rsid w:val="0059720C"/>
    <w:rsid w:val="0059770F"/>
    <w:rsid w:val="00597764"/>
    <w:rsid w:val="005A08FB"/>
    <w:rsid w:val="005A0A79"/>
    <w:rsid w:val="005A1A22"/>
    <w:rsid w:val="005A2214"/>
    <w:rsid w:val="005A2AEE"/>
    <w:rsid w:val="005A2C5C"/>
    <w:rsid w:val="005A3251"/>
    <w:rsid w:val="005A425B"/>
    <w:rsid w:val="005A6056"/>
    <w:rsid w:val="005A64F7"/>
    <w:rsid w:val="005A7A92"/>
    <w:rsid w:val="005A7B09"/>
    <w:rsid w:val="005B040A"/>
    <w:rsid w:val="005B0A5A"/>
    <w:rsid w:val="005B0F3E"/>
    <w:rsid w:val="005B0F58"/>
    <w:rsid w:val="005B129D"/>
    <w:rsid w:val="005B15A5"/>
    <w:rsid w:val="005B301D"/>
    <w:rsid w:val="005B3230"/>
    <w:rsid w:val="005B4223"/>
    <w:rsid w:val="005B48D2"/>
    <w:rsid w:val="005B4F44"/>
    <w:rsid w:val="005B4F66"/>
    <w:rsid w:val="005B5432"/>
    <w:rsid w:val="005B54F2"/>
    <w:rsid w:val="005B5944"/>
    <w:rsid w:val="005B5DCC"/>
    <w:rsid w:val="005B61F4"/>
    <w:rsid w:val="005B6E11"/>
    <w:rsid w:val="005B71D3"/>
    <w:rsid w:val="005C0419"/>
    <w:rsid w:val="005C0446"/>
    <w:rsid w:val="005C09DC"/>
    <w:rsid w:val="005C0BB4"/>
    <w:rsid w:val="005C1269"/>
    <w:rsid w:val="005C1635"/>
    <w:rsid w:val="005C16B1"/>
    <w:rsid w:val="005C199C"/>
    <w:rsid w:val="005C246D"/>
    <w:rsid w:val="005C27EC"/>
    <w:rsid w:val="005C2D1C"/>
    <w:rsid w:val="005C305F"/>
    <w:rsid w:val="005C31A4"/>
    <w:rsid w:val="005C34CF"/>
    <w:rsid w:val="005C36EC"/>
    <w:rsid w:val="005C3CDA"/>
    <w:rsid w:val="005C45E1"/>
    <w:rsid w:val="005C4A17"/>
    <w:rsid w:val="005C53CF"/>
    <w:rsid w:val="005C5A2A"/>
    <w:rsid w:val="005C66E5"/>
    <w:rsid w:val="005C71D6"/>
    <w:rsid w:val="005D0352"/>
    <w:rsid w:val="005D0554"/>
    <w:rsid w:val="005D0BD2"/>
    <w:rsid w:val="005D0C4B"/>
    <w:rsid w:val="005D1889"/>
    <w:rsid w:val="005D268D"/>
    <w:rsid w:val="005D2FAF"/>
    <w:rsid w:val="005D3E67"/>
    <w:rsid w:val="005D4118"/>
    <w:rsid w:val="005D51C8"/>
    <w:rsid w:val="005D5596"/>
    <w:rsid w:val="005D5A8F"/>
    <w:rsid w:val="005D5BDE"/>
    <w:rsid w:val="005D66BD"/>
    <w:rsid w:val="005D6E8F"/>
    <w:rsid w:val="005D7974"/>
    <w:rsid w:val="005D7AA6"/>
    <w:rsid w:val="005D7AC5"/>
    <w:rsid w:val="005D7F7A"/>
    <w:rsid w:val="005E03A6"/>
    <w:rsid w:val="005E0803"/>
    <w:rsid w:val="005E11E9"/>
    <w:rsid w:val="005E1ACC"/>
    <w:rsid w:val="005E22BE"/>
    <w:rsid w:val="005E3910"/>
    <w:rsid w:val="005E47D9"/>
    <w:rsid w:val="005E4F26"/>
    <w:rsid w:val="005E5138"/>
    <w:rsid w:val="005E51E9"/>
    <w:rsid w:val="005E6192"/>
    <w:rsid w:val="005E6720"/>
    <w:rsid w:val="005E6909"/>
    <w:rsid w:val="005E6B56"/>
    <w:rsid w:val="005E74AB"/>
    <w:rsid w:val="005E7539"/>
    <w:rsid w:val="005E7D2C"/>
    <w:rsid w:val="005E7FFC"/>
    <w:rsid w:val="005F08EF"/>
    <w:rsid w:val="005F0B0E"/>
    <w:rsid w:val="005F1351"/>
    <w:rsid w:val="005F16EA"/>
    <w:rsid w:val="005F1DFF"/>
    <w:rsid w:val="005F2677"/>
    <w:rsid w:val="005F3B23"/>
    <w:rsid w:val="005F420C"/>
    <w:rsid w:val="005F4A35"/>
    <w:rsid w:val="005F53B3"/>
    <w:rsid w:val="005F5B24"/>
    <w:rsid w:val="005F654B"/>
    <w:rsid w:val="005F66CC"/>
    <w:rsid w:val="005F67A0"/>
    <w:rsid w:val="005F6AAA"/>
    <w:rsid w:val="005F6B2B"/>
    <w:rsid w:val="005F6CB1"/>
    <w:rsid w:val="005F6FBD"/>
    <w:rsid w:val="005F74E6"/>
    <w:rsid w:val="005F7A38"/>
    <w:rsid w:val="006003BB"/>
    <w:rsid w:val="006004E3"/>
    <w:rsid w:val="006009C4"/>
    <w:rsid w:val="00600EDC"/>
    <w:rsid w:val="00602366"/>
    <w:rsid w:val="00602F06"/>
    <w:rsid w:val="00603E47"/>
    <w:rsid w:val="006041C1"/>
    <w:rsid w:val="006049DF"/>
    <w:rsid w:val="00604BCA"/>
    <w:rsid w:val="00605030"/>
    <w:rsid w:val="0060655E"/>
    <w:rsid w:val="006067AE"/>
    <w:rsid w:val="0060729E"/>
    <w:rsid w:val="00607311"/>
    <w:rsid w:val="00607D07"/>
    <w:rsid w:val="00607FFB"/>
    <w:rsid w:val="00610742"/>
    <w:rsid w:val="00611428"/>
    <w:rsid w:val="006118CA"/>
    <w:rsid w:val="00613074"/>
    <w:rsid w:val="006148BD"/>
    <w:rsid w:val="00614C79"/>
    <w:rsid w:val="00614D67"/>
    <w:rsid w:val="006151F4"/>
    <w:rsid w:val="0061534D"/>
    <w:rsid w:val="00615C0D"/>
    <w:rsid w:val="0061642D"/>
    <w:rsid w:val="00616A43"/>
    <w:rsid w:val="00616EFE"/>
    <w:rsid w:val="0061728F"/>
    <w:rsid w:val="006177DE"/>
    <w:rsid w:val="00617A62"/>
    <w:rsid w:val="006207C0"/>
    <w:rsid w:val="00620E1F"/>
    <w:rsid w:val="00620FE9"/>
    <w:rsid w:val="006218AA"/>
    <w:rsid w:val="00621B35"/>
    <w:rsid w:val="00622245"/>
    <w:rsid w:val="00622A89"/>
    <w:rsid w:val="00623353"/>
    <w:rsid w:val="00623448"/>
    <w:rsid w:val="006246FF"/>
    <w:rsid w:val="0062472C"/>
    <w:rsid w:val="00624C6B"/>
    <w:rsid w:val="006272A6"/>
    <w:rsid w:val="0062743A"/>
    <w:rsid w:val="00627943"/>
    <w:rsid w:val="00630886"/>
    <w:rsid w:val="006312CE"/>
    <w:rsid w:val="006313E2"/>
    <w:rsid w:val="00631E26"/>
    <w:rsid w:val="00632423"/>
    <w:rsid w:val="006326D1"/>
    <w:rsid w:val="006333E1"/>
    <w:rsid w:val="00633BD3"/>
    <w:rsid w:val="00633BE3"/>
    <w:rsid w:val="00634186"/>
    <w:rsid w:val="0063440F"/>
    <w:rsid w:val="00634D63"/>
    <w:rsid w:val="00634E09"/>
    <w:rsid w:val="00635C83"/>
    <w:rsid w:val="00635CC2"/>
    <w:rsid w:val="006363DB"/>
    <w:rsid w:val="0063718B"/>
    <w:rsid w:val="00637677"/>
    <w:rsid w:val="00640A7F"/>
    <w:rsid w:val="00640C69"/>
    <w:rsid w:val="00640FF9"/>
    <w:rsid w:val="00641002"/>
    <w:rsid w:val="00641D51"/>
    <w:rsid w:val="00642756"/>
    <w:rsid w:val="006429DF"/>
    <w:rsid w:val="00643DD5"/>
    <w:rsid w:val="006459D3"/>
    <w:rsid w:val="00646E02"/>
    <w:rsid w:val="006475D6"/>
    <w:rsid w:val="006475DC"/>
    <w:rsid w:val="006479AF"/>
    <w:rsid w:val="00647ED4"/>
    <w:rsid w:val="00650799"/>
    <w:rsid w:val="0065087B"/>
    <w:rsid w:val="00650D84"/>
    <w:rsid w:val="00651197"/>
    <w:rsid w:val="00651623"/>
    <w:rsid w:val="0065180B"/>
    <w:rsid w:val="00651A02"/>
    <w:rsid w:val="00652575"/>
    <w:rsid w:val="0065261D"/>
    <w:rsid w:val="00652916"/>
    <w:rsid w:val="0065293C"/>
    <w:rsid w:val="006529C9"/>
    <w:rsid w:val="006529EB"/>
    <w:rsid w:val="00652F7C"/>
    <w:rsid w:val="00652FA2"/>
    <w:rsid w:val="00653EE2"/>
    <w:rsid w:val="006542E4"/>
    <w:rsid w:val="0065459E"/>
    <w:rsid w:val="00654FA2"/>
    <w:rsid w:val="00656974"/>
    <w:rsid w:val="00656B47"/>
    <w:rsid w:val="00657055"/>
    <w:rsid w:val="006570E4"/>
    <w:rsid w:val="00657217"/>
    <w:rsid w:val="00657E2E"/>
    <w:rsid w:val="00661AE1"/>
    <w:rsid w:val="00661D8E"/>
    <w:rsid w:val="00662C9D"/>
    <w:rsid w:val="00662FF4"/>
    <w:rsid w:val="006638F5"/>
    <w:rsid w:val="00663BCF"/>
    <w:rsid w:val="00664223"/>
    <w:rsid w:val="00664AC6"/>
    <w:rsid w:val="006656BB"/>
    <w:rsid w:val="00666221"/>
    <w:rsid w:val="0066630C"/>
    <w:rsid w:val="0066675A"/>
    <w:rsid w:val="00666C40"/>
    <w:rsid w:val="00667588"/>
    <w:rsid w:val="00667EEC"/>
    <w:rsid w:val="006700E0"/>
    <w:rsid w:val="00672166"/>
    <w:rsid w:val="00673C82"/>
    <w:rsid w:val="006741B5"/>
    <w:rsid w:val="0067481B"/>
    <w:rsid w:val="006756DC"/>
    <w:rsid w:val="00675A58"/>
    <w:rsid w:val="00675A7F"/>
    <w:rsid w:val="00675B31"/>
    <w:rsid w:val="0067600D"/>
    <w:rsid w:val="006760F8"/>
    <w:rsid w:val="006766BA"/>
    <w:rsid w:val="00676C7B"/>
    <w:rsid w:val="00677339"/>
    <w:rsid w:val="006778B9"/>
    <w:rsid w:val="006779F9"/>
    <w:rsid w:val="0068084B"/>
    <w:rsid w:val="00680BF8"/>
    <w:rsid w:val="00681198"/>
    <w:rsid w:val="006811C8"/>
    <w:rsid w:val="00681400"/>
    <w:rsid w:val="006814D6"/>
    <w:rsid w:val="006819C5"/>
    <w:rsid w:val="00681F3F"/>
    <w:rsid w:val="00682722"/>
    <w:rsid w:val="0068312B"/>
    <w:rsid w:val="006834DE"/>
    <w:rsid w:val="006839D9"/>
    <w:rsid w:val="0068433C"/>
    <w:rsid w:val="006847FD"/>
    <w:rsid w:val="00684B79"/>
    <w:rsid w:val="00684CB7"/>
    <w:rsid w:val="006853A5"/>
    <w:rsid w:val="00685957"/>
    <w:rsid w:val="00685B5B"/>
    <w:rsid w:val="00685E8E"/>
    <w:rsid w:val="00685F1D"/>
    <w:rsid w:val="00686708"/>
    <w:rsid w:val="00687487"/>
    <w:rsid w:val="00687A34"/>
    <w:rsid w:val="0069020F"/>
    <w:rsid w:val="006902A9"/>
    <w:rsid w:val="00690428"/>
    <w:rsid w:val="0069045E"/>
    <w:rsid w:val="00690A02"/>
    <w:rsid w:val="00690A76"/>
    <w:rsid w:val="00691235"/>
    <w:rsid w:val="006916E4"/>
    <w:rsid w:val="00691BD4"/>
    <w:rsid w:val="0069253F"/>
    <w:rsid w:val="006925C0"/>
    <w:rsid w:val="00692B46"/>
    <w:rsid w:val="00693D18"/>
    <w:rsid w:val="00694CC6"/>
    <w:rsid w:val="00695BB8"/>
    <w:rsid w:val="00695D0C"/>
    <w:rsid w:val="006966D0"/>
    <w:rsid w:val="006967AF"/>
    <w:rsid w:val="00696B30"/>
    <w:rsid w:val="00696B7C"/>
    <w:rsid w:val="00697368"/>
    <w:rsid w:val="00697CA8"/>
    <w:rsid w:val="006A049D"/>
    <w:rsid w:val="006A0B6E"/>
    <w:rsid w:val="006A1889"/>
    <w:rsid w:val="006A1986"/>
    <w:rsid w:val="006A1AD6"/>
    <w:rsid w:val="006A1B8F"/>
    <w:rsid w:val="006A2DD2"/>
    <w:rsid w:val="006A2E62"/>
    <w:rsid w:val="006A4177"/>
    <w:rsid w:val="006A43CC"/>
    <w:rsid w:val="006A4D8C"/>
    <w:rsid w:val="006A4E02"/>
    <w:rsid w:val="006A5138"/>
    <w:rsid w:val="006A61FC"/>
    <w:rsid w:val="006A6234"/>
    <w:rsid w:val="006A694C"/>
    <w:rsid w:val="006A7806"/>
    <w:rsid w:val="006A7D18"/>
    <w:rsid w:val="006B0AA2"/>
    <w:rsid w:val="006B0E16"/>
    <w:rsid w:val="006B0EE5"/>
    <w:rsid w:val="006B0F31"/>
    <w:rsid w:val="006B1334"/>
    <w:rsid w:val="006B1C71"/>
    <w:rsid w:val="006B1D21"/>
    <w:rsid w:val="006B259F"/>
    <w:rsid w:val="006B2775"/>
    <w:rsid w:val="006B2A26"/>
    <w:rsid w:val="006B2C1D"/>
    <w:rsid w:val="006B3403"/>
    <w:rsid w:val="006B35EA"/>
    <w:rsid w:val="006B42BB"/>
    <w:rsid w:val="006B4F45"/>
    <w:rsid w:val="006B50F8"/>
    <w:rsid w:val="006B5412"/>
    <w:rsid w:val="006B65D6"/>
    <w:rsid w:val="006B722B"/>
    <w:rsid w:val="006B762A"/>
    <w:rsid w:val="006B7784"/>
    <w:rsid w:val="006B7F24"/>
    <w:rsid w:val="006C0022"/>
    <w:rsid w:val="006C06E8"/>
    <w:rsid w:val="006C08DE"/>
    <w:rsid w:val="006C0E7C"/>
    <w:rsid w:val="006C21EB"/>
    <w:rsid w:val="006C24F1"/>
    <w:rsid w:val="006C27FD"/>
    <w:rsid w:val="006C2C4A"/>
    <w:rsid w:val="006C2C9E"/>
    <w:rsid w:val="006C3B07"/>
    <w:rsid w:val="006C5251"/>
    <w:rsid w:val="006C58A8"/>
    <w:rsid w:val="006C615C"/>
    <w:rsid w:val="006C703D"/>
    <w:rsid w:val="006C7164"/>
    <w:rsid w:val="006C7219"/>
    <w:rsid w:val="006C7E2B"/>
    <w:rsid w:val="006D0031"/>
    <w:rsid w:val="006D1DEC"/>
    <w:rsid w:val="006D2538"/>
    <w:rsid w:val="006D2A86"/>
    <w:rsid w:val="006D2DE3"/>
    <w:rsid w:val="006D36C3"/>
    <w:rsid w:val="006D488F"/>
    <w:rsid w:val="006D4B3A"/>
    <w:rsid w:val="006D5744"/>
    <w:rsid w:val="006D57BE"/>
    <w:rsid w:val="006D5D02"/>
    <w:rsid w:val="006D6AD8"/>
    <w:rsid w:val="006D6E55"/>
    <w:rsid w:val="006D73BD"/>
    <w:rsid w:val="006D7713"/>
    <w:rsid w:val="006D7DD1"/>
    <w:rsid w:val="006E0251"/>
    <w:rsid w:val="006E0313"/>
    <w:rsid w:val="006E03A7"/>
    <w:rsid w:val="006E0D8B"/>
    <w:rsid w:val="006E0EC9"/>
    <w:rsid w:val="006E109C"/>
    <w:rsid w:val="006E112D"/>
    <w:rsid w:val="006E132F"/>
    <w:rsid w:val="006E152B"/>
    <w:rsid w:val="006E17BA"/>
    <w:rsid w:val="006E1821"/>
    <w:rsid w:val="006E273D"/>
    <w:rsid w:val="006E44ED"/>
    <w:rsid w:val="006E469D"/>
    <w:rsid w:val="006E4DA8"/>
    <w:rsid w:val="006E4E1F"/>
    <w:rsid w:val="006E5520"/>
    <w:rsid w:val="006E55F0"/>
    <w:rsid w:val="006E593E"/>
    <w:rsid w:val="006E5AC9"/>
    <w:rsid w:val="006E613F"/>
    <w:rsid w:val="006E6257"/>
    <w:rsid w:val="006E693C"/>
    <w:rsid w:val="006E7003"/>
    <w:rsid w:val="006E767D"/>
    <w:rsid w:val="006F005E"/>
    <w:rsid w:val="006F0173"/>
    <w:rsid w:val="006F0408"/>
    <w:rsid w:val="006F06A7"/>
    <w:rsid w:val="006F1548"/>
    <w:rsid w:val="006F1C0E"/>
    <w:rsid w:val="006F1F49"/>
    <w:rsid w:val="006F3611"/>
    <w:rsid w:val="006F418A"/>
    <w:rsid w:val="006F5E3D"/>
    <w:rsid w:val="006F6436"/>
    <w:rsid w:val="006F7001"/>
    <w:rsid w:val="006F738B"/>
    <w:rsid w:val="006F7608"/>
    <w:rsid w:val="006F7847"/>
    <w:rsid w:val="00700C6A"/>
    <w:rsid w:val="007014C9"/>
    <w:rsid w:val="00701924"/>
    <w:rsid w:val="00702B54"/>
    <w:rsid w:val="0070328E"/>
    <w:rsid w:val="00703D87"/>
    <w:rsid w:val="007046B9"/>
    <w:rsid w:val="00704DA8"/>
    <w:rsid w:val="00704FBA"/>
    <w:rsid w:val="00705289"/>
    <w:rsid w:val="007053C4"/>
    <w:rsid w:val="00705A73"/>
    <w:rsid w:val="00705AC2"/>
    <w:rsid w:val="00705AC3"/>
    <w:rsid w:val="00705FB8"/>
    <w:rsid w:val="00706143"/>
    <w:rsid w:val="00706311"/>
    <w:rsid w:val="00706813"/>
    <w:rsid w:val="007102C3"/>
    <w:rsid w:val="00710B6D"/>
    <w:rsid w:val="00710B79"/>
    <w:rsid w:val="0071118B"/>
    <w:rsid w:val="007115CC"/>
    <w:rsid w:val="007118D3"/>
    <w:rsid w:val="00712401"/>
    <w:rsid w:val="0071306B"/>
    <w:rsid w:val="0071334D"/>
    <w:rsid w:val="00713C93"/>
    <w:rsid w:val="007144B0"/>
    <w:rsid w:val="007154FD"/>
    <w:rsid w:val="00715A85"/>
    <w:rsid w:val="00716B87"/>
    <w:rsid w:val="00716ED2"/>
    <w:rsid w:val="00717DCC"/>
    <w:rsid w:val="00717F66"/>
    <w:rsid w:val="00720695"/>
    <w:rsid w:val="00720C37"/>
    <w:rsid w:val="00720D8D"/>
    <w:rsid w:val="0072317B"/>
    <w:rsid w:val="007231B2"/>
    <w:rsid w:val="007237DF"/>
    <w:rsid w:val="00723A47"/>
    <w:rsid w:val="00724147"/>
    <w:rsid w:val="00724D36"/>
    <w:rsid w:val="0072517B"/>
    <w:rsid w:val="0072550F"/>
    <w:rsid w:val="00725F8C"/>
    <w:rsid w:val="007275DC"/>
    <w:rsid w:val="00730084"/>
    <w:rsid w:val="007301CF"/>
    <w:rsid w:val="0073045E"/>
    <w:rsid w:val="00731074"/>
    <w:rsid w:val="00731681"/>
    <w:rsid w:val="007316EA"/>
    <w:rsid w:val="00731708"/>
    <w:rsid w:val="007318EE"/>
    <w:rsid w:val="00731D5E"/>
    <w:rsid w:val="00731DBC"/>
    <w:rsid w:val="00731E21"/>
    <w:rsid w:val="00732255"/>
    <w:rsid w:val="007327C9"/>
    <w:rsid w:val="00732945"/>
    <w:rsid w:val="00732B75"/>
    <w:rsid w:val="00733F8B"/>
    <w:rsid w:val="00734032"/>
    <w:rsid w:val="007343D9"/>
    <w:rsid w:val="007344F0"/>
    <w:rsid w:val="007352C8"/>
    <w:rsid w:val="00736B08"/>
    <w:rsid w:val="00736D67"/>
    <w:rsid w:val="007372A1"/>
    <w:rsid w:val="007373FC"/>
    <w:rsid w:val="007378CE"/>
    <w:rsid w:val="00737CF4"/>
    <w:rsid w:val="00740680"/>
    <w:rsid w:val="0074085E"/>
    <w:rsid w:val="00741A19"/>
    <w:rsid w:val="007423DA"/>
    <w:rsid w:val="00742A89"/>
    <w:rsid w:val="00742CC8"/>
    <w:rsid w:val="00742FB0"/>
    <w:rsid w:val="0074341D"/>
    <w:rsid w:val="00744368"/>
    <w:rsid w:val="00744762"/>
    <w:rsid w:val="0074498A"/>
    <w:rsid w:val="007452C2"/>
    <w:rsid w:val="00745312"/>
    <w:rsid w:val="007458A9"/>
    <w:rsid w:val="00746428"/>
    <w:rsid w:val="00746657"/>
    <w:rsid w:val="00746C11"/>
    <w:rsid w:val="007472CC"/>
    <w:rsid w:val="00747414"/>
    <w:rsid w:val="007476C9"/>
    <w:rsid w:val="00750084"/>
    <w:rsid w:val="007508A2"/>
    <w:rsid w:val="00751391"/>
    <w:rsid w:val="0075187B"/>
    <w:rsid w:val="007533ED"/>
    <w:rsid w:val="007534BD"/>
    <w:rsid w:val="00753D31"/>
    <w:rsid w:val="007542B7"/>
    <w:rsid w:val="007543B7"/>
    <w:rsid w:val="007544EF"/>
    <w:rsid w:val="007545F1"/>
    <w:rsid w:val="0075561F"/>
    <w:rsid w:val="00755D9A"/>
    <w:rsid w:val="00757AF8"/>
    <w:rsid w:val="00760983"/>
    <w:rsid w:val="00762CAB"/>
    <w:rsid w:val="007649ED"/>
    <w:rsid w:val="0076731A"/>
    <w:rsid w:val="0076754A"/>
    <w:rsid w:val="007679D8"/>
    <w:rsid w:val="00767F29"/>
    <w:rsid w:val="007700A7"/>
    <w:rsid w:val="00771570"/>
    <w:rsid w:val="00771AAA"/>
    <w:rsid w:val="00772066"/>
    <w:rsid w:val="007723D9"/>
    <w:rsid w:val="007724F1"/>
    <w:rsid w:val="007726DC"/>
    <w:rsid w:val="0077280A"/>
    <w:rsid w:val="00772BC0"/>
    <w:rsid w:val="007733FC"/>
    <w:rsid w:val="0077380A"/>
    <w:rsid w:val="00773DDC"/>
    <w:rsid w:val="00774231"/>
    <w:rsid w:val="007748A7"/>
    <w:rsid w:val="00775175"/>
    <w:rsid w:val="00776F48"/>
    <w:rsid w:val="00777503"/>
    <w:rsid w:val="00777859"/>
    <w:rsid w:val="00780088"/>
    <w:rsid w:val="007800EE"/>
    <w:rsid w:val="007802B2"/>
    <w:rsid w:val="00780D3D"/>
    <w:rsid w:val="007810E8"/>
    <w:rsid w:val="00781225"/>
    <w:rsid w:val="007812B5"/>
    <w:rsid w:val="007813C2"/>
    <w:rsid w:val="007819F6"/>
    <w:rsid w:val="00781B0B"/>
    <w:rsid w:val="00781BD6"/>
    <w:rsid w:val="0078235E"/>
    <w:rsid w:val="0078551B"/>
    <w:rsid w:val="00785682"/>
    <w:rsid w:val="00785AFF"/>
    <w:rsid w:val="007862C1"/>
    <w:rsid w:val="007862FD"/>
    <w:rsid w:val="0078663D"/>
    <w:rsid w:val="00787416"/>
    <w:rsid w:val="0078747B"/>
    <w:rsid w:val="007876B9"/>
    <w:rsid w:val="00787F04"/>
    <w:rsid w:val="0079056E"/>
    <w:rsid w:val="00791150"/>
    <w:rsid w:val="0079174D"/>
    <w:rsid w:val="00791AFD"/>
    <w:rsid w:val="00791B73"/>
    <w:rsid w:val="00791DE1"/>
    <w:rsid w:val="00791FA5"/>
    <w:rsid w:val="007920BB"/>
    <w:rsid w:val="0079244A"/>
    <w:rsid w:val="007934A4"/>
    <w:rsid w:val="0079370D"/>
    <w:rsid w:val="00793989"/>
    <w:rsid w:val="00793B08"/>
    <w:rsid w:val="00793CCC"/>
    <w:rsid w:val="00793F7E"/>
    <w:rsid w:val="0079492E"/>
    <w:rsid w:val="007954CE"/>
    <w:rsid w:val="00796408"/>
    <w:rsid w:val="007970BD"/>
    <w:rsid w:val="0079718C"/>
    <w:rsid w:val="007971FD"/>
    <w:rsid w:val="007973EF"/>
    <w:rsid w:val="00797524"/>
    <w:rsid w:val="0079757F"/>
    <w:rsid w:val="00797BFA"/>
    <w:rsid w:val="007A0819"/>
    <w:rsid w:val="007A0BD3"/>
    <w:rsid w:val="007A1C07"/>
    <w:rsid w:val="007A2175"/>
    <w:rsid w:val="007A251D"/>
    <w:rsid w:val="007A2E5A"/>
    <w:rsid w:val="007A2F8F"/>
    <w:rsid w:val="007A37D3"/>
    <w:rsid w:val="007A426D"/>
    <w:rsid w:val="007A4373"/>
    <w:rsid w:val="007A4702"/>
    <w:rsid w:val="007A59D0"/>
    <w:rsid w:val="007A5A92"/>
    <w:rsid w:val="007A5D08"/>
    <w:rsid w:val="007A5F79"/>
    <w:rsid w:val="007A6157"/>
    <w:rsid w:val="007A6189"/>
    <w:rsid w:val="007A66B6"/>
    <w:rsid w:val="007A7452"/>
    <w:rsid w:val="007A7597"/>
    <w:rsid w:val="007A75A0"/>
    <w:rsid w:val="007A75B1"/>
    <w:rsid w:val="007A7968"/>
    <w:rsid w:val="007B00E4"/>
    <w:rsid w:val="007B069E"/>
    <w:rsid w:val="007B0A42"/>
    <w:rsid w:val="007B16A6"/>
    <w:rsid w:val="007B17AB"/>
    <w:rsid w:val="007B1C1C"/>
    <w:rsid w:val="007B2662"/>
    <w:rsid w:val="007B26AC"/>
    <w:rsid w:val="007B2EAA"/>
    <w:rsid w:val="007B4384"/>
    <w:rsid w:val="007B481C"/>
    <w:rsid w:val="007B51B6"/>
    <w:rsid w:val="007B55E0"/>
    <w:rsid w:val="007B5ECF"/>
    <w:rsid w:val="007B5F00"/>
    <w:rsid w:val="007B6616"/>
    <w:rsid w:val="007B71B2"/>
    <w:rsid w:val="007C0137"/>
    <w:rsid w:val="007C02E3"/>
    <w:rsid w:val="007C0A33"/>
    <w:rsid w:val="007C0B38"/>
    <w:rsid w:val="007C0EF3"/>
    <w:rsid w:val="007C1212"/>
    <w:rsid w:val="007C141B"/>
    <w:rsid w:val="007C2F11"/>
    <w:rsid w:val="007C32B3"/>
    <w:rsid w:val="007C35A4"/>
    <w:rsid w:val="007C36C3"/>
    <w:rsid w:val="007C5D52"/>
    <w:rsid w:val="007C6330"/>
    <w:rsid w:val="007C6A12"/>
    <w:rsid w:val="007C75E1"/>
    <w:rsid w:val="007D0559"/>
    <w:rsid w:val="007D099B"/>
    <w:rsid w:val="007D0A71"/>
    <w:rsid w:val="007D19D4"/>
    <w:rsid w:val="007D2211"/>
    <w:rsid w:val="007D2497"/>
    <w:rsid w:val="007D2ADA"/>
    <w:rsid w:val="007D2CDF"/>
    <w:rsid w:val="007D31B8"/>
    <w:rsid w:val="007D335E"/>
    <w:rsid w:val="007D390A"/>
    <w:rsid w:val="007D3CCB"/>
    <w:rsid w:val="007D44EF"/>
    <w:rsid w:val="007D546C"/>
    <w:rsid w:val="007D5AD3"/>
    <w:rsid w:val="007D5D29"/>
    <w:rsid w:val="007D5DA4"/>
    <w:rsid w:val="007D6639"/>
    <w:rsid w:val="007D6BEC"/>
    <w:rsid w:val="007D77B7"/>
    <w:rsid w:val="007D7E19"/>
    <w:rsid w:val="007E0199"/>
    <w:rsid w:val="007E02D3"/>
    <w:rsid w:val="007E04FF"/>
    <w:rsid w:val="007E0BFD"/>
    <w:rsid w:val="007E0C22"/>
    <w:rsid w:val="007E0D06"/>
    <w:rsid w:val="007E2034"/>
    <w:rsid w:val="007E3B9F"/>
    <w:rsid w:val="007E451D"/>
    <w:rsid w:val="007E48B9"/>
    <w:rsid w:val="007E4B72"/>
    <w:rsid w:val="007E5CC2"/>
    <w:rsid w:val="007E5F3D"/>
    <w:rsid w:val="007E6F41"/>
    <w:rsid w:val="007E705B"/>
    <w:rsid w:val="007E709D"/>
    <w:rsid w:val="007E79E7"/>
    <w:rsid w:val="007E7EFC"/>
    <w:rsid w:val="007F12B6"/>
    <w:rsid w:val="007F15E7"/>
    <w:rsid w:val="007F1C10"/>
    <w:rsid w:val="007F205E"/>
    <w:rsid w:val="007F2E64"/>
    <w:rsid w:val="007F30AE"/>
    <w:rsid w:val="007F3171"/>
    <w:rsid w:val="007F352D"/>
    <w:rsid w:val="007F38CC"/>
    <w:rsid w:val="007F5A78"/>
    <w:rsid w:val="007F5E3A"/>
    <w:rsid w:val="007F6CDC"/>
    <w:rsid w:val="007F785D"/>
    <w:rsid w:val="00800130"/>
    <w:rsid w:val="008014BD"/>
    <w:rsid w:val="008017C7"/>
    <w:rsid w:val="00802274"/>
    <w:rsid w:val="00802FB5"/>
    <w:rsid w:val="00804382"/>
    <w:rsid w:val="00804A85"/>
    <w:rsid w:val="00804D81"/>
    <w:rsid w:val="00805043"/>
    <w:rsid w:val="00805052"/>
    <w:rsid w:val="00805510"/>
    <w:rsid w:val="0080592B"/>
    <w:rsid w:val="00805D0B"/>
    <w:rsid w:val="008068E1"/>
    <w:rsid w:val="00806A4D"/>
    <w:rsid w:val="00807130"/>
    <w:rsid w:val="0080775A"/>
    <w:rsid w:val="008079A8"/>
    <w:rsid w:val="00807A43"/>
    <w:rsid w:val="00807F84"/>
    <w:rsid w:val="00810367"/>
    <w:rsid w:val="008104D9"/>
    <w:rsid w:val="00810869"/>
    <w:rsid w:val="00810D6A"/>
    <w:rsid w:val="00811330"/>
    <w:rsid w:val="008114E3"/>
    <w:rsid w:val="00812479"/>
    <w:rsid w:val="0081265C"/>
    <w:rsid w:val="00812AF9"/>
    <w:rsid w:val="00812CA8"/>
    <w:rsid w:val="00813422"/>
    <w:rsid w:val="008137DA"/>
    <w:rsid w:val="008137E2"/>
    <w:rsid w:val="00813955"/>
    <w:rsid w:val="00813B3D"/>
    <w:rsid w:val="00813B82"/>
    <w:rsid w:val="0081470B"/>
    <w:rsid w:val="00815C7E"/>
    <w:rsid w:val="008162A4"/>
    <w:rsid w:val="00816D87"/>
    <w:rsid w:val="00816E05"/>
    <w:rsid w:val="0081702B"/>
    <w:rsid w:val="0081740D"/>
    <w:rsid w:val="008179A2"/>
    <w:rsid w:val="00817B51"/>
    <w:rsid w:val="008209D0"/>
    <w:rsid w:val="008223A6"/>
    <w:rsid w:val="00822FE3"/>
    <w:rsid w:val="00823055"/>
    <w:rsid w:val="008248F6"/>
    <w:rsid w:val="008249EB"/>
    <w:rsid w:val="008250DD"/>
    <w:rsid w:val="008252AA"/>
    <w:rsid w:val="00825563"/>
    <w:rsid w:val="008257B1"/>
    <w:rsid w:val="008260FC"/>
    <w:rsid w:val="00826357"/>
    <w:rsid w:val="0082651F"/>
    <w:rsid w:val="008268EC"/>
    <w:rsid w:val="008273DD"/>
    <w:rsid w:val="00827E61"/>
    <w:rsid w:val="00830512"/>
    <w:rsid w:val="0083163A"/>
    <w:rsid w:val="00831AF2"/>
    <w:rsid w:val="00831E9A"/>
    <w:rsid w:val="00831F3A"/>
    <w:rsid w:val="008337A7"/>
    <w:rsid w:val="00834737"/>
    <w:rsid w:val="008347BA"/>
    <w:rsid w:val="00834CF4"/>
    <w:rsid w:val="0083647E"/>
    <w:rsid w:val="00836C9F"/>
    <w:rsid w:val="008377EA"/>
    <w:rsid w:val="00840004"/>
    <w:rsid w:val="008401B3"/>
    <w:rsid w:val="0084029A"/>
    <w:rsid w:val="008404A4"/>
    <w:rsid w:val="008404FC"/>
    <w:rsid w:val="00840CCB"/>
    <w:rsid w:val="0084123B"/>
    <w:rsid w:val="0084176E"/>
    <w:rsid w:val="00841F1D"/>
    <w:rsid w:val="0084202D"/>
    <w:rsid w:val="008424F8"/>
    <w:rsid w:val="00842679"/>
    <w:rsid w:val="008427AB"/>
    <w:rsid w:val="0084361D"/>
    <w:rsid w:val="00843921"/>
    <w:rsid w:val="00843F08"/>
    <w:rsid w:val="00844083"/>
    <w:rsid w:val="008440BF"/>
    <w:rsid w:val="00845074"/>
    <w:rsid w:val="00845304"/>
    <w:rsid w:val="00845448"/>
    <w:rsid w:val="008455A2"/>
    <w:rsid w:val="008456C2"/>
    <w:rsid w:val="00845861"/>
    <w:rsid w:val="0084595C"/>
    <w:rsid w:val="008459C5"/>
    <w:rsid w:val="008463CE"/>
    <w:rsid w:val="00847AE8"/>
    <w:rsid w:val="008506EC"/>
    <w:rsid w:val="0085112A"/>
    <w:rsid w:val="00851521"/>
    <w:rsid w:val="00851A5E"/>
    <w:rsid w:val="00851A88"/>
    <w:rsid w:val="00851DBB"/>
    <w:rsid w:val="00852163"/>
    <w:rsid w:val="0085317E"/>
    <w:rsid w:val="008536BF"/>
    <w:rsid w:val="008538AD"/>
    <w:rsid w:val="00853A90"/>
    <w:rsid w:val="00853E81"/>
    <w:rsid w:val="00855116"/>
    <w:rsid w:val="00855979"/>
    <w:rsid w:val="0085624A"/>
    <w:rsid w:val="0085699A"/>
    <w:rsid w:val="008569B8"/>
    <w:rsid w:val="0085717D"/>
    <w:rsid w:val="008600AA"/>
    <w:rsid w:val="0086036D"/>
    <w:rsid w:val="0086070D"/>
    <w:rsid w:val="00860AB8"/>
    <w:rsid w:val="00860FCB"/>
    <w:rsid w:val="00861270"/>
    <w:rsid w:val="008613BA"/>
    <w:rsid w:val="00861984"/>
    <w:rsid w:val="00862177"/>
    <w:rsid w:val="008628D1"/>
    <w:rsid w:val="00863492"/>
    <w:rsid w:val="00865115"/>
    <w:rsid w:val="008652D7"/>
    <w:rsid w:val="008654BD"/>
    <w:rsid w:val="00865848"/>
    <w:rsid w:val="00866C7C"/>
    <w:rsid w:val="0086727C"/>
    <w:rsid w:val="00867497"/>
    <w:rsid w:val="00867A8F"/>
    <w:rsid w:val="00867B70"/>
    <w:rsid w:val="00867D56"/>
    <w:rsid w:val="0087050C"/>
    <w:rsid w:val="008709F4"/>
    <w:rsid w:val="00870C96"/>
    <w:rsid w:val="00870F12"/>
    <w:rsid w:val="0087194B"/>
    <w:rsid w:val="00871AD3"/>
    <w:rsid w:val="00871C6D"/>
    <w:rsid w:val="00872199"/>
    <w:rsid w:val="008722B2"/>
    <w:rsid w:val="0087248A"/>
    <w:rsid w:val="00872D54"/>
    <w:rsid w:val="0087345A"/>
    <w:rsid w:val="00873A91"/>
    <w:rsid w:val="00874050"/>
    <w:rsid w:val="008744A7"/>
    <w:rsid w:val="0087456F"/>
    <w:rsid w:val="00875082"/>
    <w:rsid w:val="008759C8"/>
    <w:rsid w:val="00875C7A"/>
    <w:rsid w:val="008761B2"/>
    <w:rsid w:val="008765B8"/>
    <w:rsid w:val="00876906"/>
    <w:rsid w:val="00877A16"/>
    <w:rsid w:val="0088040A"/>
    <w:rsid w:val="008804FA"/>
    <w:rsid w:val="008805C8"/>
    <w:rsid w:val="008807CB"/>
    <w:rsid w:val="00881045"/>
    <w:rsid w:val="00881512"/>
    <w:rsid w:val="008823CE"/>
    <w:rsid w:val="008831CF"/>
    <w:rsid w:val="00883325"/>
    <w:rsid w:val="008843D4"/>
    <w:rsid w:val="00884AD8"/>
    <w:rsid w:val="00884D41"/>
    <w:rsid w:val="008859E3"/>
    <w:rsid w:val="00885B34"/>
    <w:rsid w:val="00885CB8"/>
    <w:rsid w:val="008864E9"/>
    <w:rsid w:val="00886673"/>
    <w:rsid w:val="00887565"/>
    <w:rsid w:val="008879A9"/>
    <w:rsid w:val="00887EA3"/>
    <w:rsid w:val="00887F1F"/>
    <w:rsid w:val="00890BD3"/>
    <w:rsid w:val="00890C66"/>
    <w:rsid w:val="00891166"/>
    <w:rsid w:val="00891718"/>
    <w:rsid w:val="00891AC8"/>
    <w:rsid w:val="00892D86"/>
    <w:rsid w:val="00893F78"/>
    <w:rsid w:val="008950AB"/>
    <w:rsid w:val="0089531F"/>
    <w:rsid w:val="00895411"/>
    <w:rsid w:val="00895610"/>
    <w:rsid w:val="00895FB7"/>
    <w:rsid w:val="00895FDC"/>
    <w:rsid w:val="00896184"/>
    <w:rsid w:val="00896407"/>
    <w:rsid w:val="00896CC7"/>
    <w:rsid w:val="00896E0E"/>
    <w:rsid w:val="008976BF"/>
    <w:rsid w:val="008A29BF"/>
    <w:rsid w:val="008A29DB"/>
    <w:rsid w:val="008A4B67"/>
    <w:rsid w:val="008A5145"/>
    <w:rsid w:val="008A5E91"/>
    <w:rsid w:val="008A6728"/>
    <w:rsid w:val="008A6D07"/>
    <w:rsid w:val="008A7937"/>
    <w:rsid w:val="008A7E60"/>
    <w:rsid w:val="008B00DA"/>
    <w:rsid w:val="008B02BE"/>
    <w:rsid w:val="008B030F"/>
    <w:rsid w:val="008B064D"/>
    <w:rsid w:val="008B0B90"/>
    <w:rsid w:val="008B0BF8"/>
    <w:rsid w:val="008B1D02"/>
    <w:rsid w:val="008B2343"/>
    <w:rsid w:val="008B2A55"/>
    <w:rsid w:val="008B3062"/>
    <w:rsid w:val="008B3BFC"/>
    <w:rsid w:val="008B486F"/>
    <w:rsid w:val="008B48F3"/>
    <w:rsid w:val="008B4E49"/>
    <w:rsid w:val="008B5617"/>
    <w:rsid w:val="008B5623"/>
    <w:rsid w:val="008B5D34"/>
    <w:rsid w:val="008B5E16"/>
    <w:rsid w:val="008B5E7D"/>
    <w:rsid w:val="008B62E5"/>
    <w:rsid w:val="008B641A"/>
    <w:rsid w:val="008B6743"/>
    <w:rsid w:val="008B6E3B"/>
    <w:rsid w:val="008B77C8"/>
    <w:rsid w:val="008B7DEC"/>
    <w:rsid w:val="008B7F4B"/>
    <w:rsid w:val="008B7FB5"/>
    <w:rsid w:val="008C0B5E"/>
    <w:rsid w:val="008C1A8A"/>
    <w:rsid w:val="008C1D8B"/>
    <w:rsid w:val="008C22C6"/>
    <w:rsid w:val="008C24DF"/>
    <w:rsid w:val="008C29B3"/>
    <w:rsid w:val="008C3117"/>
    <w:rsid w:val="008C3152"/>
    <w:rsid w:val="008C40C0"/>
    <w:rsid w:val="008C460D"/>
    <w:rsid w:val="008C47AD"/>
    <w:rsid w:val="008C5886"/>
    <w:rsid w:val="008C5F62"/>
    <w:rsid w:val="008C6297"/>
    <w:rsid w:val="008C654C"/>
    <w:rsid w:val="008C6F11"/>
    <w:rsid w:val="008C76C5"/>
    <w:rsid w:val="008C77F8"/>
    <w:rsid w:val="008C7D2B"/>
    <w:rsid w:val="008C7F2F"/>
    <w:rsid w:val="008D0B9C"/>
    <w:rsid w:val="008D1AB5"/>
    <w:rsid w:val="008D1F8A"/>
    <w:rsid w:val="008D216F"/>
    <w:rsid w:val="008D23C9"/>
    <w:rsid w:val="008D31CE"/>
    <w:rsid w:val="008D3226"/>
    <w:rsid w:val="008D3520"/>
    <w:rsid w:val="008D36AF"/>
    <w:rsid w:val="008D3730"/>
    <w:rsid w:val="008D3BE0"/>
    <w:rsid w:val="008D4338"/>
    <w:rsid w:val="008D46DA"/>
    <w:rsid w:val="008D484D"/>
    <w:rsid w:val="008D4BC2"/>
    <w:rsid w:val="008D55CF"/>
    <w:rsid w:val="008D576D"/>
    <w:rsid w:val="008D5E42"/>
    <w:rsid w:val="008D5EE3"/>
    <w:rsid w:val="008D6153"/>
    <w:rsid w:val="008D6237"/>
    <w:rsid w:val="008D7372"/>
    <w:rsid w:val="008D7CCC"/>
    <w:rsid w:val="008E028F"/>
    <w:rsid w:val="008E13F2"/>
    <w:rsid w:val="008E22D6"/>
    <w:rsid w:val="008E2789"/>
    <w:rsid w:val="008E2AEE"/>
    <w:rsid w:val="008E391E"/>
    <w:rsid w:val="008E3FBE"/>
    <w:rsid w:val="008E4C3D"/>
    <w:rsid w:val="008E4F51"/>
    <w:rsid w:val="008E50AB"/>
    <w:rsid w:val="008E7004"/>
    <w:rsid w:val="008E73DB"/>
    <w:rsid w:val="008E7CE0"/>
    <w:rsid w:val="008F0929"/>
    <w:rsid w:val="008F192F"/>
    <w:rsid w:val="008F1A74"/>
    <w:rsid w:val="008F23A3"/>
    <w:rsid w:val="008F25B8"/>
    <w:rsid w:val="008F2EEE"/>
    <w:rsid w:val="008F2FE0"/>
    <w:rsid w:val="008F3100"/>
    <w:rsid w:val="008F32B1"/>
    <w:rsid w:val="008F36E9"/>
    <w:rsid w:val="008F3E98"/>
    <w:rsid w:val="008F4006"/>
    <w:rsid w:val="008F43D8"/>
    <w:rsid w:val="008F5653"/>
    <w:rsid w:val="008F5DA5"/>
    <w:rsid w:val="008F6875"/>
    <w:rsid w:val="008F6A84"/>
    <w:rsid w:val="008F6A85"/>
    <w:rsid w:val="008F6BF5"/>
    <w:rsid w:val="008F6D1A"/>
    <w:rsid w:val="008F718A"/>
    <w:rsid w:val="008F7202"/>
    <w:rsid w:val="008F76AF"/>
    <w:rsid w:val="008F7A0D"/>
    <w:rsid w:val="00900A47"/>
    <w:rsid w:val="00900B3E"/>
    <w:rsid w:val="00900C06"/>
    <w:rsid w:val="00900DB2"/>
    <w:rsid w:val="009010BD"/>
    <w:rsid w:val="00901DA8"/>
    <w:rsid w:val="009025A0"/>
    <w:rsid w:val="00902F09"/>
    <w:rsid w:val="009032FD"/>
    <w:rsid w:val="009037E9"/>
    <w:rsid w:val="0090391B"/>
    <w:rsid w:val="00903FEF"/>
    <w:rsid w:val="009040CA"/>
    <w:rsid w:val="00904C13"/>
    <w:rsid w:val="00905729"/>
    <w:rsid w:val="00905D04"/>
    <w:rsid w:val="00905E6E"/>
    <w:rsid w:val="009066E5"/>
    <w:rsid w:val="009076DB"/>
    <w:rsid w:val="009079C5"/>
    <w:rsid w:val="009106D3"/>
    <w:rsid w:val="00912513"/>
    <w:rsid w:val="0091329C"/>
    <w:rsid w:val="009142E2"/>
    <w:rsid w:val="0091434E"/>
    <w:rsid w:val="00914E83"/>
    <w:rsid w:val="00915AB5"/>
    <w:rsid w:val="00915B27"/>
    <w:rsid w:val="009171AE"/>
    <w:rsid w:val="009172DC"/>
    <w:rsid w:val="00917C32"/>
    <w:rsid w:val="00917D3E"/>
    <w:rsid w:val="00920212"/>
    <w:rsid w:val="00920604"/>
    <w:rsid w:val="009211D9"/>
    <w:rsid w:val="00921B21"/>
    <w:rsid w:val="00921FF2"/>
    <w:rsid w:val="0092223A"/>
    <w:rsid w:val="009223C3"/>
    <w:rsid w:val="00922CF7"/>
    <w:rsid w:val="009232AB"/>
    <w:rsid w:val="0092491E"/>
    <w:rsid w:val="009250B0"/>
    <w:rsid w:val="00925497"/>
    <w:rsid w:val="009255CE"/>
    <w:rsid w:val="009256B8"/>
    <w:rsid w:val="00926539"/>
    <w:rsid w:val="009265A8"/>
    <w:rsid w:val="00926C49"/>
    <w:rsid w:val="00926CA6"/>
    <w:rsid w:val="00926FCA"/>
    <w:rsid w:val="0093050A"/>
    <w:rsid w:val="00930F6F"/>
    <w:rsid w:val="00932149"/>
    <w:rsid w:val="00932492"/>
    <w:rsid w:val="00932CF5"/>
    <w:rsid w:val="00932EE5"/>
    <w:rsid w:val="009336B6"/>
    <w:rsid w:val="009337E7"/>
    <w:rsid w:val="00933CB0"/>
    <w:rsid w:val="009343CB"/>
    <w:rsid w:val="00934A51"/>
    <w:rsid w:val="00934E66"/>
    <w:rsid w:val="0093530F"/>
    <w:rsid w:val="00935430"/>
    <w:rsid w:val="0093687C"/>
    <w:rsid w:val="00936EA2"/>
    <w:rsid w:val="0093733C"/>
    <w:rsid w:val="00941985"/>
    <w:rsid w:val="00941F06"/>
    <w:rsid w:val="009421BC"/>
    <w:rsid w:val="0094221E"/>
    <w:rsid w:val="0094248C"/>
    <w:rsid w:val="00942A9A"/>
    <w:rsid w:val="00942E27"/>
    <w:rsid w:val="00943316"/>
    <w:rsid w:val="00943360"/>
    <w:rsid w:val="0094389D"/>
    <w:rsid w:val="00943C00"/>
    <w:rsid w:val="00943CF7"/>
    <w:rsid w:val="009440AB"/>
    <w:rsid w:val="00944883"/>
    <w:rsid w:val="00946815"/>
    <w:rsid w:val="00946A86"/>
    <w:rsid w:val="009470ED"/>
    <w:rsid w:val="00947A0C"/>
    <w:rsid w:val="00950045"/>
    <w:rsid w:val="0095055D"/>
    <w:rsid w:val="00950BE0"/>
    <w:rsid w:val="009513CD"/>
    <w:rsid w:val="00951E45"/>
    <w:rsid w:val="009521B3"/>
    <w:rsid w:val="0095270D"/>
    <w:rsid w:val="00952F75"/>
    <w:rsid w:val="0095356A"/>
    <w:rsid w:val="00953CE2"/>
    <w:rsid w:val="00953D64"/>
    <w:rsid w:val="00953EF3"/>
    <w:rsid w:val="00953F15"/>
    <w:rsid w:val="00954FE2"/>
    <w:rsid w:val="0095551A"/>
    <w:rsid w:val="00955930"/>
    <w:rsid w:val="00957A46"/>
    <w:rsid w:val="00957B18"/>
    <w:rsid w:val="009611C8"/>
    <w:rsid w:val="00961794"/>
    <w:rsid w:val="0096227C"/>
    <w:rsid w:val="00962467"/>
    <w:rsid w:val="0096288E"/>
    <w:rsid w:val="0096357D"/>
    <w:rsid w:val="00963930"/>
    <w:rsid w:val="009639A4"/>
    <w:rsid w:val="00963AC0"/>
    <w:rsid w:val="00964881"/>
    <w:rsid w:val="00964BA1"/>
    <w:rsid w:val="00964EFD"/>
    <w:rsid w:val="00965B29"/>
    <w:rsid w:val="00966748"/>
    <w:rsid w:val="00966B8D"/>
    <w:rsid w:val="00966E2B"/>
    <w:rsid w:val="00970E73"/>
    <w:rsid w:val="0097201B"/>
    <w:rsid w:val="00972691"/>
    <w:rsid w:val="00972A38"/>
    <w:rsid w:val="00972E50"/>
    <w:rsid w:val="00972FD0"/>
    <w:rsid w:val="00974479"/>
    <w:rsid w:val="009746D6"/>
    <w:rsid w:val="00974D82"/>
    <w:rsid w:val="00974E17"/>
    <w:rsid w:val="009751AD"/>
    <w:rsid w:val="0097524D"/>
    <w:rsid w:val="00975459"/>
    <w:rsid w:val="009756A0"/>
    <w:rsid w:val="009757D2"/>
    <w:rsid w:val="00980096"/>
    <w:rsid w:val="0098010B"/>
    <w:rsid w:val="00980480"/>
    <w:rsid w:val="00980A1D"/>
    <w:rsid w:val="00980EEB"/>
    <w:rsid w:val="00981076"/>
    <w:rsid w:val="009814D1"/>
    <w:rsid w:val="009815D7"/>
    <w:rsid w:val="00981649"/>
    <w:rsid w:val="00981D29"/>
    <w:rsid w:val="00982850"/>
    <w:rsid w:val="00983903"/>
    <w:rsid w:val="00983C03"/>
    <w:rsid w:val="00983CB9"/>
    <w:rsid w:val="00985474"/>
    <w:rsid w:val="00985CE0"/>
    <w:rsid w:val="0098635B"/>
    <w:rsid w:val="00986936"/>
    <w:rsid w:val="00986C38"/>
    <w:rsid w:val="00986D1A"/>
    <w:rsid w:val="009871EF"/>
    <w:rsid w:val="0098774D"/>
    <w:rsid w:val="0099022A"/>
    <w:rsid w:val="00990281"/>
    <w:rsid w:val="009902EC"/>
    <w:rsid w:val="009904AD"/>
    <w:rsid w:val="00990B50"/>
    <w:rsid w:val="00990E91"/>
    <w:rsid w:val="00992B0F"/>
    <w:rsid w:val="00994FD0"/>
    <w:rsid w:val="00995F7B"/>
    <w:rsid w:val="00997321"/>
    <w:rsid w:val="009978C3"/>
    <w:rsid w:val="009978CC"/>
    <w:rsid w:val="00997FC7"/>
    <w:rsid w:val="009A0113"/>
    <w:rsid w:val="009A04F4"/>
    <w:rsid w:val="009A0989"/>
    <w:rsid w:val="009A10CF"/>
    <w:rsid w:val="009A1356"/>
    <w:rsid w:val="009A1F42"/>
    <w:rsid w:val="009A2186"/>
    <w:rsid w:val="009A2A90"/>
    <w:rsid w:val="009A47DC"/>
    <w:rsid w:val="009A5AB7"/>
    <w:rsid w:val="009A5EC1"/>
    <w:rsid w:val="009A612A"/>
    <w:rsid w:val="009A6689"/>
    <w:rsid w:val="009A6A63"/>
    <w:rsid w:val="009A6B0D"/>
    <w:rsid w:val="009A7469"/>
    <w:rsid w:val="009B025B"/>
    <w:rsid w:val="009B05B8"/>
    <w:rsid w:val="009B190E"/>
    <w:rsid w:val="009B27CF"/>
    <w:rsid w:val="009B2AB8"/>
    <w:rsid w:val="009B32FF"/>
    <w:rsid w:val="009B3469"/>
    <w:rsid w:val="009B39AE"/>
    <w:rsid w:val="009B3D8C"/>
    <w:rsid w:val="009B3EB4"/>
    <w:rsid w:val="009B4E26"/>
    <w:rsid w:val="009B4F5B"/>
    <w:rsid w:val="009B51E1"/>
    <w:rsid w:val="009B58BA"/>
    <w:rsid w:val="009B5AE9"/>
    <w:rsid w:val="009B5C66"/>
    <w:rsid w:val="009B5D22"/>
    <w:rsid w:val="009B6FDC"/>
    <w:rsid w:val="009B7125"/>
    <w:rsid w:val="009B71DC"/>
    <w:rsid w:val="009B796B"/>
    <w:rsid w:val="009C0493"/>
    <w:rsid w:val="009C057E"/>
    <w:rsid w:val="009C1117"/>
    <w:rsid w:val="009C2E11"/>
    <w:rsid w:val="009C3A3A"/>
    <w:rsid w:val="009C46EA"/>
    <w:rsid w:val="009C586A"/>
    <w:rsid w:val="009C5BEF"/>
    <w:rsid w:val="009C5DB7"/>
    <w:rsid w:val="009C5F0C"/>
    <w:rsid w:val="009C6188"/>
    <w:rsid w:val="009C6225"/>
    <w:rsid w:val="009C69AF"/>
    <w:rsid w:val="009C6BFC"/>
    <w:rsid w:val="009C718C"/>
    <w:rsid w:val="009C7576"/>
    <w:rsid w:val="009C7C32"/>
    <w:rsid w:val="009C7DB2"/>
    <w:rsid w:val="009C7FEE"/>
    <w:rsid w:val="009D0C9C"/>
    <w:rsid w:val="009D1203"/>
    <w:rsid w:val="009D1A69"/>
    <w:rsid w:val="009D1AD3"/>
    <w:rsid w:val="009D1C43"/>
    <w:rsid w:val="009D1CB7"/>
    <w:rsid w:val="009D2814"/>
    <w:rsid w:val="009D2A44"/>
    <w:rsid w:val="009D3E60"/>
    <w:rsid w:val="009D6105"/>
    <w:rsid w:val="009D62CA"/>
    <w:rsid w:val="009D68A6"/>
    <w:rsid w:val="009D7385"/>
    <w:rsid w:val="009D75FE"/>
    <w:rsid w:val="009E0DA8"/>
    <w:rsid w:val="009E0FC1"/>
    <w:rsid w:val="009E2020"/>
    <w:rsid w:val="009E20C2"/>
    <w:rsid w:val="009E24FA"/>
    <w:rsid w:val="009E256D"/>
    <w:rsid w:val="009E297A"/>
    <w:rsid w:val="009E31A0"/>
    <w:rsid w:val="009E3247"/>
    <w:rsid w:val="009E3B30"/>
    <w:rsid w:val="009E42E7"/>
    <w:rsid w:val="009E4F88"/>
    <w:rsid w:val="009E54EC"/>
    <w:rsid w:val="009E57A6"/>
    <w:rsid w:val="009E5885"/>
    <w:rsid w:val="009E5DAE"/>
    <w:rsid w:val="009E5DFF"/>
    <w:rsid w:val="009E606F"/>
    <w:rsid w:val="009E71F1"/>
    <w:rsid w:val="009E78AE"/>
    <w:rsid w:val="009E7AE3"/>
    <w:rsid w:val="009E7F5D"/>
    <w:rsid w:val="009F04A6"/>
    <w:rsid w:val="009F0917"/>
    <w:rsid w:val="009F23D5"/>
    <w:rsid w:val="009F277B"/>
    <w:rsid w:val="009F2E7A"/>
    <w:rsid w:val="009F3458"/>
    <w:rsid w:val="009F41D2"/>
    <w:rsid w:val="009F43AB"/>
    <w:rsid w:val="009F4540"/>
    <w:rsid w:val="009F478E"/>
    <w:rsid w:val="009F4B95"/>
    <w:rsid w:val="009F5C1B"/>
    <w:rsid w:val="009F5EA1"/>
    <w:rsid w:val="009F6CA3"/>
    <w:rsid w:val="009F75DD"/>
    <w:rsid w:val="009F7C0E"/>
    <w:rsid w:val="00A0066C"/>
    <w:rsid w:val="00A00A5E"/>
    <w:rsid w:val="00A01504"/>
    <w:rsid w:val="00A01F0F"/>
    <w:rsid w:val="00A02168"/>
    <w:rsid w:val="00A02AE1"/>
    <w:rsid w:val="00A03285"/>
    <w:rsid w:val="00A04A85"/>
    <w:rsid w:val="00A05DCA"/>
    <w:rsid w:val="00A067CE"/>
    <w:rsid w:val="00A07661"/>
    <w:rsid w:val="00A07D7F"/>
    <w:rsid w:val="00A07DD8"/>
    <w:rsid w:val="00A10446"/>
    <w:rsid w:val="00A10D28"/>
    <w:rsid w:val="00A11A05"/>
    <w:rsid w:val="00A12672"/>
    <w:rsid w:val="00A12C13"/>
    <w:rsid w:val="00A13AF2"/>
    <w:rsid w:val="00A13B6D"/>
    <w:rsid w:val="00A13E1C"/>
    <w:rsid w:val="00A13EAE"/>
    <w:rsid w:val="00A141E5"/>
    <w:rsid w:val="00A14632"/>
    <w:rsid w:val="00A147A7"/>
    <w:rsid w:val="00A14EB8"/>
    <w:rsid w:val="00A16C78"/>
    <w:rsid w:val="00A172BE"/>
    <w:rsid w:val="00A20042"/>
    <w:rsid w:val="00A200F5"/>
    <w:rsid w:val="00A20753"/>
    <w:rsid w:val="00A2091F"/>
    <w:rsid w:val="00A20B63"/>
    <w:rsid w:val="00A21113"/>
    <w:rsid w:val="00A225C5"/>
    <w:rsid w:val="00A232C2"/>
    <w:rsid w:val="00A234DA"/>
    <w:rsid w:val="00A23EF7"/>
    <w:rsid w:val="00A23FE4"/>
    <w:rsid w:val="00A2422A"/>
    <w:rsid w:val="00A25B16"/>
    <w:rsid w:val="00A25B29"/>
    <w:rsid w:val="00A25B82"/>
    <w:rsid w:val="00A25CF9"/>
    <w:rsid w:val="00A27573"/>
    <w:rsid w:val="00A278DB"/>
    <w:rsid w:val="00A278FA"/>
    <w:rsid w:val="00A3045B"/>
    <w:rsid w:val="00A305F5"/>
    <w:rsid w:val="00A30D95"/>
    <w:rsid w:val="00A3107E"/>
    <w:rsid w:val="00A31764"/>
    <w:rsid w:val="00A31BFE"/>
    <w:rsid w:val="00A31CEB"/>
    <w:rsid w:val="00A31E69"/>
    <w:rsid w:val="00A31EA5"/>
    <w:rsid w:val="00A31EAC"/>
    <w:rsid w:val="00A3236C"/>
    <w:rsid w:val="00A3257D"/>
    <w:rsid w:val="00A3370F"/>
    <w:rsid w:val="00A33E96"/>
    <w:rsid w:val="00A34456"/>
    <w:rsid w:val="00A34A05"/>
    <w:rsid w:val="00A352FE"/>
    <w:rsid w:val="00A35771"/>
    <w:rsid w:val="00A35C55"/>
    <w:rsid w:val="00A36384"/>
    <w:rsid w:val="00A3650E"/>
    <w:rsid w:val="00A36623"/>
    <w:rsid w:val="00A36D2E"/>
    <w:rsid w:val="00A37FB4"/>
    <w:rsid w:val="00A40F75"/>
    <w:rsid w:val="00A42E17"/>
    <w:rsid w:val="00A447A9"/>
    <w:rsid w:val="00A45653"/>
    <w:rsid w:val="00A458CE"/>
    <w:rsid w:val="00A45B06"/>
    <w:rsid w:val="00A46A0B"/>
    <w:rsid w:val="00A46AF8"/>
    <w:rsid w:val="00A46E97"/>
    <w:rsid w:val="00A47A22"/>
    <w:rsid w:val="00A47FD8"/>
    <w:rsid w:val="00A5044C"/>
    <w:rsid w:val="00A504D3"/>
    <w:rsid w:val="00A50569"/>
    <w:rsid w:val="00A510E7"/>
    <w:rsid w:val="00A511EE"/>
    <w:rsid w:val="00A51CA8"/>
    <w:rsid w:val="00A52497"/>
    <w:rsid w:val="00A52681"/>
    <w:rsid w:val="00A52DB2"/>
    <w:rsid w:val="00A536DE"/>
    <w:rsid w:val="00A53CFE"/>
    <w:rsid w:val="00A5556A"/>
    <w:rsid w:val="00A55746"/>
    <w:rsid w:val="00A55A55"/>
    <w:rsid w:val="00A563CA"/>
    <w:rsid w:val="00A57671"/>
    <w:rsid w:val="00A60708"/>
    <w:rsid w:val="00A60D6D"/>
    <w:rsid w:val="00A60D8F"/>
    <w:rsid w:val="00A61B2E"/>
    <w:rsid w:val="00A62A29"/>
    <w:rsid w:val="00A62ADA"/>
    <w:rsid w:val="00A636A4"/>
    <w:rsid w:val="00A636BA"/>
    <w:rsid w:val="00A63863"/>
    <w:rsid w:val="00A646B4"/>
    <w:rsid w:val="00A656F0"/>
    <w:rsid w:val="00A65D0D"/>
    <w:rsid w:val="00A65DD2"/>
    <w:rsid w:val="00A6604E"/>
    <w:rsid w:val="00A664E2"/>
    <w:rsid w:val="00A66BBF"/>
    <w:rsid w:val="00A66C27"/>
    <w:rsid w:val="00A66E6F"/>
    <w:rsid w:val="00A67EB0"/>
    <w:rsid w:val="00A67F71"/>
    <w:rsid w:val="00A70A58"/>
    <w:rsid w:val="00A71267"/>
    <w:rsid w:val="00A72749"/>
    <w:rsid w:val="00A73873"/>
    <w:rsid w:val="00A73DC5"/>
    <w:rsid w:val="00A73DDC"/>
    <w:rsid w:val="00A73F04"/>
    <w:rsid w:val="00A7417B"/>
    <w:rsid w:val="00A747B1"/>
    <w:rsid w:val="00A7490E"/>
    <w:rsid w:val="00A74EEC"/>
    <w:rsid w:val="00A752EA"/>
    <w:rsid w:val="00A7538B"/>
    <w:rsid w:val="00A75426"/>
    <w:rsid w:val="00A767CB"/>
    <w:rsid w:val="00A7681B"/>
    <w:rsid w:val="00A770C2"/>
    <w:rsid w:val="00A774C2"/>
    <w:rsid w:val="00A77D6D"/>
    <w:rsid w:val="00A77D79"/>
    <w:rsid w:val="00A810AF"/>
    <w:rsid w:val="00A817D0"/>
    <w:rsid w:val="00A81F81"/>
    <w:rsid w:val="00A82B68"/>
    <w:rsid w:val="00A82C7C"/>
    <w:rsid w:val="00A83DA9"/>
    <w:rsid w:val="00A84654"/>
    <w:rsid w:val="00A84A41"/>
    <w:rsid w:val="00A85073"/>
    <w:rsid w:val="00A85C0E"/>
    <w:rsid w:val="00A85EE4"/>
    <w:rsid w:val="00A8687B"/>
    <w:rsid w:val="00A86A7E"/>
    <w:rsid w:val="00A86EDB"/>
    <w:rsid w:val="00A87033"/>
    <w:rsid w:val="00A8739C"/>
    <w:rsid w:val="00A90317"/>
    <w:rsid w:val="00A9031E"/>
    <w:rsid w:val="00A90346"/>
    <w:rsid w:val="00A907AB"/>
    <w:rsid w:val="00A91308"/>
    <w:rsid w:val="00A92336"/>
    <w:rsid w:val="00A925E1"/>
    <w:rsid w:val="00A93E4E"/>
    <w:rsid w:val="00A942F1"/>
    <w:rsid w:val="00A9433F"/>
    <w:rsid w:val="00A95154"/>
    <w:rsid w:val="00A9537B"/>
    <w:rsid w:val="00A97236"/>
    <w:rsid w:val="00A974CC"/>
    <w:rsid w:val="00A977FB"/>
    <w:rsid w:val="00A97869"/>
    <w:rsid w:val="00AA0ACD"/>
    <w:rsid w:val="00AA0E48"/>
    <w:rsid w:val="00AA1B59"/>
    <w:rsid w:val="00AA26D7"/>
    <w:rsid w:val="00AA2959"/>
    <w:rsid w:val="00AA37A7"/>
    <w:rsid w:val="00AA3A79"/>
    <w:rsid w:val="00AA40AA"/>
    <w:rsid w:val="00AA4289"/>
    <w:rsid w:val="00AA5457"/>
    <w:rsid w:val="00AA6EB8"/>
    <w:rsid w:val="00AA7341"/>
    <w:rsid w:val="00AA779B"/>
    <w:rsid w:val="00AB0229"/>
    <w:rsid w:val="00AB1CA6"/>
    <w:rsid w:val="00AB20FD"/>
    <w:rsid w:val="00AB213E"/>
    <w:rsid w:val="00AB3130"/>
    <w:rsid w:val="00AB3909"/>
    <w:rsid w:val="00AB3B00"/>
    <w:rsid w:val="00AB4EC4"/>
    <w:rsid w:val="00AB53E0"/>
    <w:rsid w:val="00AB569C"/>
    <w:rsid w:val="00AB56F8"/>
    <w:rsid w:val="00AB5BB3"/>
    <w:rsid w:val="00AB5F13"/>
    <w:rsid w:val="00AB647F"/>
    <w:rsid w:val="00AB6495"/>
    <w:rsid w:val="00AB7291"/>
    <w:rsid w:val="00AB7297"/>
    <w:rsid w:val="00AB7BD9"/>
    <w:rsid w:val="00AC01A6"/>
    <w:rsid w:val="00AC0B04"/>
    <w:rsid w:val="00AC114B"/>
    <w:rsid w:val="00AC1158"/>
    <w:rsid w:val="00AC2E8A"/>
    <w:rsid w:val="00AC361D"/>
    <w:rsid w:val="00AC3D4A"/>
    <w:rsid w:val="00AC3E7E"/>
    <w:rsid w:val="00AC4190"/>
    <w:rsid w:val="00AC4326"/>
    <w:rsid w:val="00AC4897"/>
    <w:rsid w:val="00AC5B28"/>
    <w:rsid w:val="00AC5F26"/>
    <w:rsid w:val="00AC63D4"/>
    <w:rsid w:val="00AC64DD"/>
    <w:rsid w:val="00AC69A0"/>
    <w:rsid w:val="00AC69F9"/>
    <w:rsid w:val="00AC6C08"/>
    <w:rsid w:val="00AD0632"/>
    <w:rsid w:val="00AD0A98"/>
    <w:rsid w:val="00AD0CC4"/>
    <w:rsid w:val="00AD13D9"/>
    <w:rsid w:val="00AD1A27"/>
    <w:rsid w:val="00AD1AD8"/>
    <w:rsid w:val="00AD1E68"/>
    <w:rsid w:val="00AD21F3"/>
    <w:rsid w:val="00AD2742"/>
    <w:rsid w:val="00AD3B12"/>
    <w:rsid w:val="00AD3B50"/>
    <w:rsid w:val="00AD4CAE"/>
    <w:rsid w:val="00AD5156"/>
    <w:rsid w:val="00AD51F8"/>
    <w:rsid w:val="00AD531E"/>
    <w:rsid w:val="00AD54A1"/>
    <w:rsid w:val="00AD572F"/>
    <w:rsid w:val="00AD5BEE"/>
    <w:rsid w:val="00AD5BFD"/>
    <w:rsid w:val="00AD5DF9"/>
    <w:rsid w:val="00AD5F90"/>
    <w:rsid w:val="00AD6166"/>
    <w:rsid w:val="00AD7DFA"/>
    <w:rsid w:val="00AE0AE0"/>
    <w:rsid w:val="00AE0B4B"/>
    <w:rsid w:val="00AE19CA"/>
    <w:rsid w:val="00AE19D2"/>
    <w:rsid w:val="00AE2010"/>
    <w:rsid w:val="00AE282D"/>
    <w:rsid w:val="00AE3E2E"/>
    <w:rsid w:val="00AE476D"/>
    <w:rsid w:val="00AE4837"/>
    <w:rsid w:val="00AE48C5"/>
    <w:rsid w:val="00AE4F63"/>
    <w:rsid w:val="00AE5B82"/>
    <w:rsid w:val="00AE67F2"/>
    <w:rsid w:val="00AE691A"/>
    <w:rsid w:val="00AE6A0F"/>
    <w:rsid w:val="00AE6D3F"/>
    <w:rsid w:val="00AE707D"/>
    <w:rsid w:val="00AE74F6"/>
    <w:rsid w:val="00AF0EC7"/>
    <w:rsid w:val="00AF10EF"/>
    <w:rsid w:val="00AF1DA9"/>
    <w:rsid w:val="00AF1E92"/>
    <w:rsid w:val="00AF20C2"/>
    <w:rsid w:val="00AF2535"/>
    <w:rsid w:val="00AF29E5"/>
    <w:rsid w:val="00AF5115"/>
    <w:rsid w:val="00AF56DB"/>
    <w:rsid w:val="00AF57DF"/>
    <w:rsid w:val="00AF58E1"/>
    <w:rsid w:val="00AF5CDB"/>
    <w:rsid w:val="00AF6180"/>
    <w:rsid w:val="00AF62F2"/>
    <w:rsid w:val="00AF714F"/>
    <w:rsid w:val="00AF715E"/>
    <w:rsid w:val="00AF7712"/>
    <w:rsid w:val="00AF7736"/>
    <w:rsid w:val="00AF77F6"/>
    <w:rsid w:val="00AF7C11"/>
    <w:rsid w:val="00AF7E58"/>
    <w:rsid w:val="00AF7E9D"/>
    <w:rsid w:val="00B002CC"/>
    <w:rsid w:val="00B01035"/>
    <w:rsid w:val="00B023ED"/>
    <w:rsid w:val="00B024DC"/>
    <w:rsid w:val="00B02C04"/>
    <w:rsid w:val="00B02D18"/>
    <w:rsid w:val="00B03474"/>
    <w:rsid w:val="00B034C5"/>
    <w:rsid w:val="00B03AE8"/>
    <w:rsid w:val="00B03CB5"/>
    <w:rsid w:val="00B04109"/>
    <w:rsid w:val="00B04625"/>
    <w:rsid w:val="00B051D3"/>
    <w:rsid w:val="00B05AC6"/>
    <w:rsid w:val="00B06428"/>
    <w:rsid w:val="00B066B4"/>
    <w:rsid w:val="00B06CFB"/>
    <w:rsid w:val="00B07EE0"/>
    <w:rsid w:val="00B103D2"/>
    <w:rsid w:val="00B1051A"/>
    <w:rsid w:val="00B106A8"/>
    <w:rsid w:val="00B113B1"/>
    <w:rsid w:val="00B113D5"/>
    <w:rsid w:val="00B11B4F"/>
    <w:rsid w:val="00B11C98"/>
    <w:rsid w:val="00B11D5E"/>
    <w:rsid w:val="00B12C06"/>
    <w:rsid w:val="00B13063"/>
    <w:rsid w:val="00B1385F"/>
    <w:rsid w:val="00B13EC5"/>
    <w:rsid w:val="00B13EF4"/>
    <w:rsid w:val="00B143A6"/>
    <w:rsid w:val="00B147A7"/>
    <w:rsid w:val="00B147F6"/>
    <w:rsid w:val="00B15499"/>
    <w:rsid w:val="00B162BC"/>
    <w:rsid w:val="00B16377"/>
    <w:rsid w:val="00B16612"/>
    <w:rsid w:val="00B168B4"/>
    <w:rsid w:val="00B168E5"/>
    <w:rsid w:val="00B16EAB"/>
    <w:rsid w:val="00B17145"/>
    <w:rsid w:val="00B17719"/>
    <w:rsid w:val="00B17F61"/>
    <w:rsid w:val="00B20256"/>
    <w:rsid w:val="00B20D38"/>
    <w:rsid w:val="00B216DE"/>
    <w:rsid w:val="00B2175A"/>
    <w:rsid w:val="00B22D4B"/>
    <w:rsid w:val="00B23505"/>
    <w:rsid w:val="00B23926"/>
    <w:rsid w:val="00B23EEB"/>
    <w:rsid w:val="00B241D2"/>
    <w:rsid w:val="00B24A87"/>
    <w:rsid w:val="00B24B4B"/>
    <w:rsid w:val="00B24E8E"/>
    <w:rsid w:val="00B25CAA"/>
    <w:rsid w:val="00B27BB6"/>
    <w:rsid w:val="00B27BDA"/>
    <w:rsid w:val="00B27CD5"/>
    <w:rsid w:val="00B27F75"/>
    <w:rsid w:val="00B31090"/>
    <w:rsid w:val="00B32D45"/>
    <w:rsid w:val="00B33192"/>
    <w:rsid w:val="00B33505"/>
    <w:rsid w:val="00B33551"/>
    <w:rsid w:val="00B336EE"/>
    <w:rsid w:val="00B33ABA"/>
    <w:rsid w:val="00B33D9C"/>
    <w:rsid w:val="00B33FC0"/>
    <w:rsid w:val="00B3438B"/>
    <w:rsid w:val="00B345F4"/>
    <w:rsid w:val="00B3505D"/>
    <w:rsid w:val="00B362CF"/>
    <w:rsid w:val="00B3673B"/>
    <w:rsid w:val="00B367F6"/>
    <w:rsid w:val="00B3686F"/>
    <w:rsid w:val="00B36B36"/>
    <w:rsid w:val="00B37B16"/>
    <w:rsid w:val="00B37FBA"/>
    <w:rsid w:val="00B40A8E"/>
    <w:rsid w:val="00B429E5"/>
    <w:rsid w:val="00B4389E"/>
    <w:rsid w:val="00B44554"/>
    <w:rsid w:val="00B44A78"/>
    <w:rsid w:val="00B44E58"/>
    <w:rsid w:val="00B459F9"/>
    <w:rsid w:val="00B45B46"/>
    <w:rsid w:val="00B45D42"/>
    <w:rsid w:val="00B4611D"/>
    <w:rsid w:val="00B468E2"/>
    <w:rsid w:val="00B479C6"/>
    <w:rsid w:val="00B479F3"/>
    <w:rsid w:val="00B47A11"/>
    <w:rsid w:val="00B5032C"/>
    <w:rsid w:val="00B5055F"/>
    <w:rsid w:val="00B5114A"/>
    <w:rsid w:val="00B5137E"/>
    <w:rsid w:val="00B51798"/>
    <w:rsid w:val="00B5179B"/>
    <w:rsid w:val="00B51FFF"/>
    <w:rsid w:val="00B52667"/>
    <w:rsid w:val="00B52A29"/>
    <w:rsid w:val="00B52FE4"/>
    <w:rsid w:val="00B537FB"/>
    <w:rsid w:val="00B53B2E"/>
    <w:rsid w:val="00B53BCC"/>
    <w:rsid w:val="00B541B0"/>
    <w:rsid w:val="00B54F14"/>
    <w:rsid w:val="00B559E5"/>
    <w:rsid w:val="00B56EC6"/>
    <w:rsid w:val="00B57734"/>
    <w:rsid w:val="00B57877"/>
    <w:rsid w:val="00B57950"/>
    <w:rsid w:val="00B60FF3"/>
    <w:rsid w:val="00B612B2"/>
    <w:rsid w:val="00B62B55"/>
    <w:rsid w:val="00B62DB5"/>
    <w:rsid w:val="00B62EFA"/>
    <w:rsid w:val="00B62FDE"/>
    <w:rsid w:val="00B630F9"/>
    <w:rsid w:val="00B63292"/>
    <w:rsid w:val="00B63732"/>
    <w:rsid w:val="00B63949"/>
    <w:rsid w:val="00B63D09"/>
    <w:rsid w:val="00B6498F"/>
    <w:rsid w:val="00B64C66"/>
    <w:rsid w:val="00B653C1"/>
    <w:rsid w:val="00B66699"/>
    <w:rsid w:val="00B66843"/>
    <w:rsid w:val="00B671A7"/>
    <w:rsid w:val="00B676A2"/>
    <w:rsid w:val="00B70D3E"/>
    <w:rsid w:val="00B70D51"/>
    <w:rsid w:val="00B70F1F"/>
    <w:rsid w:val="00B716D9"/>
    <w:rsid w:val="00B71717"/>
    <w:rsid w:val="00B71831"/>
    <w:rsid w:val="00B719A2"/>
    <w:rsid w:val="00B7252F"/>
    <w:rsid w:val="00B72C8A"/>
    <w:rsid w:val="00B73D83"/>
    <w:rsid w:val="00B74428"/>
    <w:rsid w:val="00B76165"/>
    <w:rsid w:val="00B764E5"/>
    <w:rsid w:val="00B7682B"/>
    <w:rsid w:val="00B77B47"/>
    <w:rsid w:val="00B80A13"/>
    <w:rsid w:val="00B818AE"/>
    <w:rsid w:val="00B82038"/>
    <w:rsid w:val="00B82C3A"/>
    <w:rsid w:val="00B82CB6"/>
    <w:rsid w:val="00B8400A"/>
    <w:rsid w:val="00B8400C"/>
    <w:rsid w:val="00B84961"/>
    <w:rsid w:val="00B85225"/>
    <w:rsid w:val="00B857F4"/>
    <w:rsid w:val="00B85BC7"/>
    <w:rsid w:val="00B87169"/>
    <w:rsid w:val="00B87BCD"/>
    <w:rsid w:val="00B87C33"/>
    <w:rsid w:val="00B9001B"/>
    <w:rsid w:val="00B91841"/>
    <w:rsid w:val="00B92B6F"/>
    <w:rsid w:val="00B9387B"/>
    <w:rsid w:val="00B9389B"/>
    <w:rsid w:val="00B94463"/>
    <w:rsid w:val="00B95CA7"/>
    <w:rsid w:val="00B95EC5"/>
    <w:rsid w:val="00B95F8F"/>
    <w:rsid w:val="00B964A0"/>
    <w:rsid w:val="00B96AA1"/>
    <w:rsid w:val="00BA0DC9"/>
    <w:rsid w:val="00BA11CE"/>
    <w:rsid w:val="00BA164C"/>
    <w:rsid w:val="00BA19BD"/>
    <w:rsid w:val="00BA2698"/>
    <w:rsid w:val="00BA2CE3"/>
    <w:rsid w:val="00BA30BB"/>
    <w:rsid w:val="00BA332E"/>
    <w:rsid w:val="00BA3AE7"/>
    <w:rsid w:val="00BA3C20"/>
    <w:rsid w:val="00BA3E2E"/>
    <w:rsid w:val="00BA46AC"/>
    <w:rsid w:val="00BA4D0A"/>
    <w:rsid w:val="00BA56D2"/>
    <w:rsid w:val="00BA586F"/>
    <w:rsid w:val="00BA5CD5"/>
    <w:rsid w:val="00BA5E72"/>
    <w:rsid w:val="00BA60C0"/>
    <w:rsid w:val="00BA64C6"/>
    <w:rsid w:val="00BA7953"/>
    <w:rsid w:val="00BA7DB4"/>
    <w:rsid w:val="00BB279C"/>
    <w:rsid w:val="00BB3029"/>
    <w:rsid w:val="00BB342F"/>
    <w:rsid w:val="00BB35CC"/>
    <w:rsid w:val="00BB3EEE"/>
    <w:rsid w:val="00BB40D9"/>
    <w:rsid w:val="00BB4734"/>
    <w:rsid w:val="00BB49F1"/>
    <w:rsid w:val="00BB5747"/>
    <w:rsid w:val="00BB5D11"/>
    <w:rsid w:val="00BB5E05"/>
    <w:rsid w:val="00BB66B0"/>
    <w:rsid w:val="00BB691C"/>
    <w:rsid w:val="00BB6AA6"/>
    <w:rsid w:val="00BB6BB6"/>
    <w:rsid w:val="00BB7AA4"/>
    <w:rsid w:val="00BB7B54"/>
    <w:rsid w:val="00BB7E78"/>
    <w:rsid w:val="00BC0345"/>
    <w:rsid w:val="00BC06DA"/>
    <w:rsid w:val="00BC0736"/>
    <w:rsid w:val="00BC076A"/>
    <w:rsid w:val="00BC0BC1"/>
    <w:rsid w:val="00BC14F7"/>
    <w:rsid w:val="00BC1702"/>
    <w:rsid w:val="00BC1A24"/>
    <w:rsid w:val="00BC1C45"/>
    <w:rsid w:val="00BC209D"/>
    <w:rsid w:val="00BC217F"/>
    <w:rsid w:val="00BC25C3"/>
    <w:rsid w:val="00BC264E"/>
    <w:rsid w:val="00BC2D4F"/>
    <w:rsid w:val="00BC33EF"/>
    <w:rsid w:val="00BC3450"/>
    <w:rsid w:val="00BC3573"/>
    <w:rsid w:val="00BC56C8"/>
    <w:rsid w:val="00BC5BD4"/>
    <w:rsid w:val="00BC5D4E"/>
    <w:rsid w:val="00BC6A43"/>
    <w:rsid w:val="00BC7120"/>
    <w:rsid w:val="00BC7AD4"/>
    <w:rsid w:val="00BC7AF1"/>
    <w:rsid w:val="00BC7E52"/>
    <w:rsid w:val="00BD00C1"/>
    <w:rsid w:val="00BD053D"/>
    <w:rsid w:val="00BD0D0F"/>
    <w:rsid w:val="00BD145E"/>
    <w:rsid w:val="00BD149E"/>
    <w:rsid w:val="00BD2767"/>
    <w:rsid w:val="00BD2FB9"/>
    <w:rsid w:val="00BD3071"/>
    <w:rsid w:val="00BD353B"/>
    <w:rsid w:val="00BD42B6"/>
    <w:rsid w:val="00BD45DA"/>
    <w:rsid w:val="00BD4776"/>
    <w:rsid w:val="00BD5A77"/>
    <w:rsid w:val="00BD5F91"/>
    <w:rsid w:val="00BD6AFB"/>
    <w:rsid w:val="00BD773C"/>
    <w:rsid w:val="00BD7F45"/>
    <w:rsid w:val="00BE01C2"/>
    <w:rsid w:val="00BE0708"/>
    <w:rsid w:val="00BE0839"/>
    <w:rsid w:val="00BE0959"/>
    <w:rsid w:val="00BE0CAA"/>
    <w:rsid w:val="00BE185C"/>
    <w:rsid w:val="00BE1B76"/>
    <w:rsid w:val="00BE1CDA"/>
    <w:rsid w:val="00BE1DDB"/>
    <w:rsid w:val="00BE2019"/>
    <w:rsid w:val="00BE2161"/>
    <w:rsid w:val="00BE29A1"/>
    <w:rsid w:val="00BE3A26"/>
    <w:rsid w:val="00BE3BA2"/>
    <w:rsid w:val="00BE41A4"/>
    <w:rsid w:val="00BE4412"/>
    <w:rsid w:val="00BE448A"/>
    <w:rsid w:val="00BE532D"/>
    <w:rsid w:val="00BE5DEE"/>
    <w:rsid w:val="00BE5EFB"/>
    <w:rsid w:val="00BE60C8"/>
    <w:rsid w:val="00BE6287"/>
    <w:rsid w:val="00BE7954"/>
    <w:rsid w:val="00BF0551"/>
    <w:rsid w:val="00BF09F3"/>
    <w:rsid w:val="00BF128C"/>
    <w:rsid w:val="00BF1561"/>
    <w:rsid w:val="00BF15A7"/>
    <w:rsid w:val="00BF3811"/>
    <w:rsid w:val="00BF3CD8"/>
    <w:rsid w:val="00BF403D"/>
    <w:rsid w:val="00BF4D42"/>
    <w:rsid w:val="00BF52E6"/>
    <w:rsid w:val="00BF5396"/>
    <w:rsid w:val="00BF58F7"/>
    <w:rsid w:val="00BF6387"/>
    <w:rsid w:val="00BF7444"/>
    <w:rsid w:val="00BF7480"/>
    <w:rsid w:val="00BF7804"/>
    <w:rsid w:val="00BF7A15"/>
    <w:rsid w:val="00C00034"/>
    <w:rsid w:val="00C0054A"/>
    <w:rsid w:val="00C01A98"/>
    <w:rsid w:val="00C01FC5"/>
    <w:rsid w:val="00C0242A"/>
    <w:rsid w:val="00C026B6"/>
    <w:rsid w:val="00C035BE"/>
    <w:rsid w:val="00C03939"/>
    <w:rsid w:val="00C03BB7"/>
    <w:rsid w:val="00C03C06"/>
    <w:rsid w:val="00C03E54"/>
    <w:rsid w:val="00C04F90"/>
    <w:rsid w:val="00C05052"/>
    <w:rsid w:val="00C05070"/>
    <w:rsid w:val="00C05550"/>
    <w:rsid w:val="00C05E30"/>
    <w:rsid w:val="00C06A5A"/>
    <w:rsid w:val="00C06B86"/>
    <w:rsid w:val="00C07067"/>
    <w:rsid w:val="00C071F3"/>
    <w:rsid w:val="00C101CD"/>
    <w:rsid w:val="00C10319"/>
    <w:rsid w:val="00C11AD7"/>
    <w:rsid w:val="00C1245B"/>
    <w:rsid w:val="00C12669"/>
    <w:rsid w:val="00C12A40"/>
    <w:rsid w:val="00C12AFF"/>
    <w:rsid w:val="00C12DE1"/>
    <w:rsid w:val="00C13A37"/>
    <w:rsid w:val="00C13E49"/>
    <w:rsid w:val="00C144D6"/>
    <w:rsid w:val="00C15686"/>
    <w:rsid w:val="00C163B7"/>
    <w:rsid w:val="00C16BD6"/>
    <w:rsid w:val="00C16D71"/>
    <w:rsid w:val="00C16D8A"/>
    <w:rsid w:val="00C177C2"/>
    <w:rsid w:val="00C205AD"/>
    <w:rsid w:val="00C2095C"/>
    <w:rsid w:val="00C212AB"/>
    <w:rsid w:val="00C218A6"/>
    <w:rsid w:val="00C21A85"/>
    <w:rsid w:val="00C22012"/>
    <w:rsid w:val="00C223FB"/>
    <w:rsid w:val="00C2274A"/>
    <w:rsid w:val="00C233B5"/>
    <w:rsid w:val="00C23911"/>
    <w:rsid w:val="00C23EAA"/>
    <w:rsid w:val="00C24E78"/>
    <w:rsid w:val="00C24FE2"/>
    <w:rsid w:val="00C25011"/>
    <w:rsid w:val="00C250FF"/>
    <w:rsid w:val="00C252CD"/>
    <w:rsid w:val="00C25C14"/>
    <w:rsid w:val="00C261A5"/>
    <w:rsid w:val="00C26D38"/>
    <w:rsid w:val="00C275C7"/>
    <w:rsid w:val="00C30690"/>
    <w:rsid w:val="00C3096D"/>
    <w:rsid w:val="00C30BA4"/>
    <w:rsid w:val="00C30CE8"/>
    <w:rsid w:val="00C310A0"/>
    <w:rsid w:val="00C314FF"/>
    <w:rsid w:val="00C31D7F"/>
    <w:rsid w:val="00C31F31"/>
    <w:rsid w:val="00C327B2"/>
    <w:rsid w:val="00C329EF"/>
    <w:rsid w:val="00C32BBF"/>
    <w:rsid w:val="00C332B7"/>
    <w:rsid w:val="00C336B8"/>
    <w:rsid w:val="00C338A9"/>
    <w:rsid w:val="00C33FA5"/>
    <w:rsid w:val="00C3429B"/>
    <w:rsid w:val="00C34862"/>
    <w:rsid w:val="00C34EF7"/>
    <w:rsid w:val="00C355CA"/>
    <w:rsid w:val="00C35F72"/>
    <w:rsid w:val="00C367EE"/>
    <w:rsid w:val="00C36AF1"/>
    <w:rsid w:val="00C37594"/>
    <w:rsid w:val="00C37722"/>
    <w:rsid w:val="00C37AEF"/>
    <w:rsid w:val="00C40412"/>
    <w:rsid w:val="00C40922"/>
    <w:rsid w:val="00C40A1A"/>
    <w:rsid w:val="00C4105F"/>
    <w:rsid w:val="00C4124F"/>
    <w:rsid w:val="00C412EE"/>
    <w:rsid w:val="00C4136E"/>
    <w:rsid w:val="00C4139D"/>
    <w:rsid w:val="00C41B54"/>
    <w:rsid w:val="00C4205C"/>
    <w:rsid w:val="00C421AC"/>
    <w:rsid w:val="00C42793"/>
    <w:rsid w:val="00C4287A"/>
    <w:rsid w:val="00C42CAF"/>
    <w:rsid w:val="00C4352F"/>
    <w:rsid w:val="00C436E7"/>
    <w:rsid w:val="00C43DC8"/>
    <w:rsid w:val="00C445AB"/>
    <w:rsid w:val="00C449C9"/>
    <w:rsid w:val="00C44B94"/>
    <w:rsid w:val="00C45511"/>
    <w:rsid w:val="00C463FA"/>
    <w:rsid w:val="00C4692B"/>
    <w:rsid w:val="00C506DA"/>
    <w:rsid w:val="00C50C21"/>
    <w:rsid w:val="00C50F93"/>
    <w:rsid w:val="00C511FF"/>
    <w:rsid w:val="00C51300"/>
    <w:rsid w:val="00C514D8"/>
    <w:rsid w:val="00C51978"/>
    <w:rsid w:val="00C51CB7"/>
    <w:rsid w:val="00C51FAE"/>
    <w:rsid w:val="00C52004"/>
    <w:rsid w:val="00C5281C"/>
    <w:rsid w:val="00C52CAA"/>
    <w:rsid w:val="00C542DD"/>
    <w:rsid w:val="00C54366"/>
    <w:rsid w:val="00C5482E"/>
    <w:rsid w:val="00C54A98"/>
    <w:rsid w:val="00C54B6C"/>
    <w:rsid w:val="00C54D21"/>
    <w:rsid w:val="00C54FF3"/>
    <w:rsid w:val="00C559E1"/>
    <w:rsid w:val="00C56612"/>
    <w:rsid w:val="00C56CC6"/>
    <w:rsid w:val="00C573A6"/>
    <w:rsid w:val="00C574E5"/>
    <w:rsid w:val="00C60EB8"/>
    <w:rsid w:val="00C61021"/>
    <w:rsid w:val="00C61451"/>
    <w:rsid w:val="00C619A7"/>
    <w:rsid w:val="00C61B5B"/>
    <w:rsid w:val="00C620DE"/>
    <w:rsid w:val="00C62683"/>
    <w:rsid w:val="00C629E6"/>
    <w:rsid w:val="00C645D6"/>
    <w:rsid w:val="00C64C1C"/>
    <w:rsid w:val="00C653A8"/>
    <w:rsid w:val="00C65801"/>
    <w:rsid w:val="00C66492"/>
    <w:rsid w:val="00C66D49"/>
    <w:rsid w:val="00C67099"/>
    <w:rsid w:val="00C67DAD"/>
    <w:rsid w:val="00C67EFB"/>
    <w:rsid w:val="00C7002C"/>
    <w:rsid w:val="00C70586"/>
    <w:rsid w:val="00C705A8"/>
    <w:rsid w:val="00C70AA3"/>
    <w:rsid w:val="00C70E58"/>
    <w:rsid w:val="00C71227"/>
    <w:rsid w:val="00C71FA6"/>
    <w:rsid w:val="00C7220F"/>
    <w:rsid w:val="00C7309F"/>
    <w:rsid w:val="00C730EF"/>
    <w:rsid w:val="00C73640"/>
    <w:rsid w:val="00C73CAC"/>
    <w:rsid w:val="00C7509E"/>
    <w:rsid w:val="00C75717"/>
    <w:rsid w:val="00C75902"/>
    <w:rsid w:val="00C75C2A"/>
    <w:rsid w:val="00C77E92"/>
    <w:rsid w:val="00C80EA0"/>
    <w:rsid w:val="00C811D8"/>
    <w:rsid w:val="00C811FD"/>
    <w:rsid w:val="00C81542"/>
    <w:rsid w:val="00C81A16"/>
    <w:rsid w:val="00C8234A"/>
    <w:rsid w:val="00C8284E"/>
    <w:rsid w:val="00C82F9F"/>
    <w:rsid w:val="00C83274"/>
    <w:rsid w:val="00C83476"/>
    <w:rsid w:val="00C8353A"/>
    <w:rsid w:val="00C84AB8"/>
    <w:rsid w:val="00C85109"/>
    <w:rsid w:val="00C858E2"/>
    <w:rsid w:val="00C86154"/>
    <w:rsid w:val="00C8646B"/>
    <w:rsid w:val="00C867DD"/>
    <w:rsid w:val="00C87406"/>
    <w:rsid w:val="00C8770C"/>
    <w:rsid w:val="00C877FE"/>
    <w:rsid w:val="00C87940"/>
    <w:rsid w:val="00C87C21"/>
    <w:rsid w:val="00C90B7A"/>
    <w:rsid w:val="00C90DEF"/>
    <w:rsid w:val="00C91A2B"/>
    <w:rsid w:val="00C9278A"/>
    <w:rsid w:val="00C927DC"/>
    <w:rsid w:val="00C928C0"/>
    <w:rsid w:val="00C93283"/>
    <w:rsid w:val="00C935A8"/>
    <w:rsid w:val="00C9446C"/>
    <w:rsid w:val="00C947CE"/>
    <w:rsid w:val="00C9481B"/>
    <w:rsid w:val="00C9612C"/>
    <w:rsid w:val="00C96D36"/>
    <w:rsid w:val="00C96F66"/>
    <w:rsid w:val="00C9725C"/>
    <w:rsid w:val="00C977D9"/>
    <w:rsid w:val="00C97DB8"/>
    <w:rsid w:val="00CA0341"/>
    <w:rsid w:val="00CA0395"/>
    <w:rsid w:val="00CA039D"/>
    <w:rsid w:val="00CA0D21"/>
    <w:rsid w:val="00CA1131"/>
    <w:rsid w:val="00CA293B"/>
    <w:rsid w:val="00CA29FB"/>
    <w:rsid w:val="00CA2E2B"/>
    <w:rsid w:val="00CA37EA"/>
    <w:rsid w:val="00CA3E3E"/>
    <w:rsid w:val="00CA3FAA"/>
    <w:rsid w:val="00CA4967"/>
    <w:rsid w:val="00CA4C7E"/>
    <w:rsid w:val="00CA5022"/>
    <w:rsid w:val="00CA5297"/>
    <w:rsid w:val="00CA53E6"/>
    <w:rsid w:val="00CA5B31"/>
    <w:rsid w:val="00CA5FA5"/>
    <w:rsid w:val="00CA6F1F"/>
    <w:rsid w:val="00CA73C3"/>
    <w:rsid w:val="00CA7702"/>
    <w:rsid w:val="00CA78A5"/>
    <w:rsid w:val="00CA78EF"/>
    <w:rsid w:val="00CA7F79"/>
    <w:rsid w:val="00CB0A38"/>
    <w:rsid w:val="00CB16D3"/>
    <w:rsid w:val="00CB1F31"/>
    <w:rsid w:val="00CB1FDB"/>
    <w:rsid w:val="00CB2F78"/>
    <w:rsid w:val="00CB323E"/>
    <w:rsid w:val="00CB3708"/>
    <w:rsid w:val="00CB3D56"/>
    <w:rsid w:val="00CB44A9"/>
    <w:rsid w:val="00CB4766"/>
    <w:rsid w:val="00CB4969"/>
    <w:rsid w:val="00CB4E98"/>
    <w:rsid w:val="00CB518A"/>
    <w:rsid w:val="00CB54DA"/>
    <w:rsid w:val="00CB5C16"/>
    <w:rsid w:val="00CB6F80"/>
    <w:rsid w:val="00CB7994"/>
    <w:rsid w:val="00CC001E"/>
    <w:rsid w:val="00CC07D9"/>
    <w:rsid w:val="00CC089D"/>
    <w:rsid w:val="00CC0BA1"/>
    <w:rsid w:val="00CC275F"/>
    <w:rsid w:val="00CC29DE"/>
    <w:rsid w:val="00CC2ADF"/>
    <w:rsid w:val="00CC2C81"/>
    <w:rsid w:val="00CC31E1"/>
    <w:rsid w:val="00CC43F0"/>
    <w:rsid w:val="00CC5E8C"/>
    <w:rsid w:val="00CC5F26"/>
    <w:rsid w:val="00CC66CE"/>
    <w:rsid w:val="00CC68B3"/>
    <w:rsid w:val="00CC6B8B"/>
    <w:rsid w:val="00CC6EBD"/>
    <w:rsid w:val="00CC7375"/>
    <w:rsid w:val="00CC750B"/>
    <w:rsid w:val="00CC7876"/>
    <w:rsid w:val="00CC7C76"/>
    <w:rsid w:val="00CD0BBC"/>
    <w:rsid w:val="00CD1150"/>
    <w:rsid w:val="00CD1928"/>
    <w:rsid w:val="00CD1973"/>
    <w:rsid w:val="00CD19F2"/>
    <w:rsid w:val="00CD1A2D"/>
    <w:rsid w:val="00CD1D81"/>
    <w:rsid w:val="00CD21C9"/>
    <w:rsid w:val="00CD228A"/>
    <w:rsid w:val="00CD2591"/>
    <w:rsid w:val="00CD3096"/>
    <w:rsid w:val="00CD347D"/>
    <w:rsid w:val="00CD4412"/>
    <w:rsid w:val="00CD4982"/>
    <w:rsid w:val="00CD4F96"/>
    <w:rsid w:val="00CD5763"/>
    <w:rsid w:val="00CD5846"/>
    <w:rsid w:val="00CD6CB7"/>
    <w:rsid w:val="00CD6F8C"/>
    <w:rsid w:val="00CD749B"/>
    <w:rsid w:val="00CD778F"/>
    <w:rsid w:val="00CD783F"/>
    <w:rsid w:val="00CD7E41"/>
    <w:rsid w:val="00CE029D"/>
    <w:rsid w:val="00CE045A"/>
    <w:rsid w:val="00CE07D2"/>
    <w:rsid w:val="00CE0CCC"/>
    <w:rsid w:val="00CE1B48"/>
    <w:rsid w:val="00CE2A17"/>
    <w:rsid w:val="00CE322D"/>
    <w:rsid w:val="00CE4456"/>
    <w:rsid w:val="00CE4A9E"/>
    <w:rsid w:val="00CE5179"/>
    <w:rsid w:val="00CE6FEE"/>
    <w:rsid w:val="00CE7047"/>
    <w:rsid w:val="00CE7AFD"/>
    <w:rsid w:val="00CF02D7"/>
    <w:rsid w:val="00CF2669"/>
    <w:rsid w:val="00CF27AE"/>
    <w:rsid w:val="00CF27C7"/>
    <w:rsid w:val="00CF28FF"/>
    <w:rsid w:val="00CF2F9B"/>
    <w:rsid w:val="00CF31E6"/>
    <w:rsid w:val="00CF3C25"/>
    <w:rsid w:val="00CF3DFC"/>
    <w:rsid w:val="00CF3E57"/>
    <w:rsid w:val="00CF3F5D"/>
    <w:rsid w:val="00CF45C3"/>
    <w:rsid w:val="00CF4B00"/>
    <w:rsid w:val="00CF4D4D"/>
    <w:rsid w:val="00CF5588"/>
    <w:rsid w:val="00CF5CE9"/>
    <w:rsid w:val="00CF6D70"/>
    <w:rsid w:val="00CF73E4"/>
    <w:rsid w:val="00CF74D9"/>
    <w:rsid w:val="00CF7DF9"/>
    <w:rsid w:val="00D01474"/>
    <w:rsid w:val="00D01EE7"/>
    <w:rsid w:val="00D03054"/>
    <w:rsid w:val="00D0476B"/>
    <w:rsid w:val="00D05654"/>
    <w:rsid w:val="00D063C1"/>
    <w:rsid w:val="00D06E55"/>
    <w:rsid w:val="00D06EEC"/>
    <w:rsid w:val="00D07FC3"/>
    <w:rsid w:val="00D10B8E"/>
    <w:rsid w:val="00D117E9"/>
    <w:rsid w:val="00D11A2B"/>
    <w:rsid w:val="00D11C01"/>
    <w:rsid w:val="00D125A2"/>
    <w:rsid w:val="00D12FA2"/>
    <w:rsid w:val="00D1336B"/>
    <w:rsid w:val="00D13D65"/>
    <w:rsid w:val="00D13E0D"/>
    <w:rsid w:val="00D14587"/>
    <w:rsid w:val="00D15AE6"/>
    <w:rsid w:val="00D15D9F"/>
    <w:rsid w:val="00D16189"/>
    <w:rsid w:val="00D16237"/>
    <w:rsid w:val="00D164BC"/>
    <w:rsid w:val="00D17087"/>
    <w:rsid w:val="00D174BC"/>
    <w:rsid w:val="00D176EB"/>
    <w:rsid w:val="00D207EF"/>
    <w:rsid w:val="00D21AF6"/>
    <w:rsid w:val="00D21BDD"/>
    <w:rsid w:val="00D21C06"/>
    <w:rsid w:val="00D21D0F"/>
    <w:rsid w:val="00D21F19"/>
    <w:rsid w:val="00D2226A"/>
    <w:rsid w:val="00D22412"/>
    <w:rsid w:val="00D225A5"/>
    <w:rsid w:val="00D252BF"/>
    <w:rsid w:val="00D258D1"/>
    <w:rsid w:val="00D25C69"/>
    <w:rsid w:val="00D26DAB"/>
    <w:rsid w:val="00D27339"/>
    <w:rsid w:val="00D273E1"/>
    <w:rsid w:val="00D275C6"/>
    <w:rsid w:val="00D30396"/>
    <w:rsid w:val="00D313B3"/>
    <w:rsid w:val="00D31965"/>
    <w:rsid w:val="00D32563"/>
    <w:rsid w:val="00D3275C"/>
    <w:rsid w:val="00D3289D"/>
    <w:rsid w:val="00D342FD"/>
    <w:rsid w:val="00D344C6"/>
    <w:rsid w:val="00D34769"/>
    <w:rsid w:val="00D34E6B"/>
    <w:rsid w:val="00D35099"/>
    <w:rsid w:val="00D3650E"/>
    <w:rsid w:val="00D36A56"/>
    <w:rsid w:val="00D36EC5"/>
    <w:rsid w:val="00D373C1"/>
    <w:rsid w:val="00D37899"/>
    <w:rsid w:val="00D37DE3"/>
    <w:rsid w:val="00D405C9"/>
    <w:rsid w:val="00D40C90"/>
    <w:rsid w:val="00D41219"/>
    <w:rsid w:val="00D4268C"/>
    <w:rsid w:val="00D4313C"/>
    <w:rsid w:val="00D4481B"/>
    <w:rsid w:val="00D44884"/>
    <w:rsid w:val="00D44DB2"/>
    <w:rsid w:val="00D454A9"/>
    <w:rsid w:val="00D462F1"/>
    <w:rsid w:val="00D463AA"/>
    <w:rsid w:val="00D463BC"/>
    <w:rsid w:val="00D4694A"/>
    <w:rsid w:val="00D46E5B"/>
    <w:rsid w:val="00D473C1"/>
    <w:rsid w:val="00D478D8"/>
    <w:rsid w:val="00D47BFD"/>
    <w:rsid w:val="00D47CC1"/>
    <w:rsid w:val="00D47DC9"/>
    <w:rsid w:val="00D47EBA"/>
    <w:rsid w:val="00D501F3"/>
    <w:rsid w:val="00D50647"/>
    <w:rsid w:val="00D50829"/>
    <w:rsid w:val="00D50924"/>
    <w:rsid w:val="00D50C2B"/>
    <w:rsid w:val="00D5189C"/>
    <w:rsid w:val="00D52823"/>
    <w:rsid w:val="00D52899"/>
    <w:rsid w:val="00D5437A"/>
    <w:rsid w:val="00D54A28"/>
    <w:rsid w:val="00D5507A"/>
    <w:rsid w:val="00D55CAE"/>
    <w:rsid w:val="00D55FA4"/>
    <w:rsid w:val="00D56BE7"/>
    <w:rsid w:val="00D60189"/>
    <w:rsid w:val="00D60BFF"/>
    <w:rsid w:val="00D60E10"/>
    <w:rsid w:val="00D60F37"/>
    <w:rsid w:val="00D60FC9"/>
    <w:rsid w:val="00D61547"/>
    <w:rsid w:val="00D61647"/>
    <w:rsid w:val="00D61AAE"/>
    <w:rsid w:val="00D61CAC"/>
    <w:rsid w:val="00D61F77"/>
    <w:rsid w:val="00D62A90"/>
    <w:rsid w:val="00D630F7"/>
    <w:rsid w:val="00D6328A"/>
    <w:rsid w:val="00D64504"/>
    <w:rsid w:val="00D64B06"/>
    <w:rsid w:val="00D64B85"/>
    <w:rsid w:val="00D657DA"/>
    <w:rsid w:val="00D6606D"/>
    <w:rsid w:val="00D66C47"/>
    <w:rsid w:val="00D66D7A"/>
    <w:rsid w:val="00D67622"/>
    <w:rsid w:val="00D703C2"/>
    <w:rsid w:val="00D70707"/>
    <w:rsid w:val="00D7074D"/>
    <w:rsid w:val="00D70CA5"/>
    <w:rsid w:val="00D70E80"/>
    <w:rsid w:val="00D71909"/>
    <w:rsid w:val="00D71C2D"/>
    <w:rsid w:val="00D71DAD"/>
    <w:rsid w:val="00D7311D"/>
    <w:rsid w:val="00D7367A"/>
    <w:rsid w:val="00D741EE"/>
    <w:rsid w:val="00D74340"/>
    <w:rsid w:val="00D74497"/>
    <w:rsid w:val="00D74E89"/>
    <w:rsid w:val="00D769CE"/>
    <w:rsid w:val="00D76B8D"/>
    <w:rsid w:val="00D76E07"/>
    <w:rsid w:val="00D77488"/>
    <w:rsid w:val="00D77591"/>
    <w:rsid w:val="00D77BE5"/>
    <w:rsid w:val="00D807BB"/>
    <w:rsid w:val="00D808F0"/>
    <w:rsid w:val="00D81008"/>
    <w:rsid w:val="00D8210E"/>
    <w:rsid w:val="00D823D5"/>
    <w:rsid w:val="00D82803"/>
    <w:rsid w:val="00D82BEB"/>
    <w:rsid w:val="00D83EE9"/>
    <w:rsid w:val="00D8449F"/>
    <w:rsid w:val="00D8504F"/>
    <w:rsid w:val="00D851AB"/>
    <w:rsid w:val="00D851D5"/>
    <w:rsid w:val="00D857B3"/>
    <w:rsid w:val="00D86856"/>
    <w:rsid w:val="00D87330"/>
    <w:rsid w:val="00D87374"/>
    <w:rsid w:val="00D876E9"/>
    <w:rsid w:val="00D87939"/>
    <w:rsid w:val="00D87C95"/>
    <w:rsid w:val="00D87FD1"/>
    <w:rsid w:val="00D90A7C"/>
    <w:rsid w:val="00D9183B"/>
    <w:rsid w:val="00D9237E"/>
    <w:rsid w:val="00D92457"/>
    <w:rsid w:val="00D927BE"/>
    <w:rsid w:val="00D9353F"/>
    <w:rsid w:val="00D93881"/>
    <w:rsid w:val="00D93B47"/>
    <w:rsid w:val="00D93BB3"/>
    <w:rsid w:val="00D94393"/>
    <w:rsid w:val="00D946AA"/>
    <w:rsid w:val="00D95A6F"/>
    <w:rsid w:val="00D95F72"/>
    <w:rsid w:val="00D963FC"/>
    <w:rsid w:val="00D9661F"/>
    <w:rsid w:val="00D973DB"/>
    <w:rsid w:val="00D9790F"/>
    <w:rsid w:val="00D97B2E"/>
    <w:rsid w:val="00DA2DC3"/>
    <w:rsid w:val="00DA34D2"/>
    <w:rsid w:val="00DA376F"/>
    <w:rsid w:val="00DA37DF"/>
    <w:rsid w:val="00DA3ECA"/>
    <w:rsid w:val="00DA3EE2"/>
    <w:rsid w:val="00DA41F1"/>
    <w:rsid w:val="00DA44F1"/>
    <w:rsid w:val="00DA5063"/>
    <w:rsid w:val="00DA537C"/>
    <w:rsid w:val="00DA5E8C"/>
    <w:rsid w:val="00DA5EA8"/>
    <w:rsid w:val="00DA5F49"/>
    <w:rsid w:val="00DA60CA"/>
    <w:rsid w:val="00DA6872"/>
    <w:rsid w:val="00DA68ED"/>
    <w:rsid w:val="00DA725F"/>
    <w:rsid w:val="00DA767E"/>
    <w:rsid w:val="00DA7A18"/>
    <w:rsid w:val="00DB02D2"/>
    <w:rsid w:val="00DB1160"/>
    <w:rsid w:val="00DB15EF"/>
    <w:rsid w:val="00DB1641"/>
    <w:rsid w:val="00DB1DCD"/>
    <w:rsid w:val="00DB2531"/>
    <w:rsid w:val="00DB2572"/>
    <w:rsid w:val="00DB2715"/>
    <w:rsid w:val="00DB4076"/>
    <w:rsid w:val="00DB4135"/>
    <w:rsid w:val="00DB4479"/>
    <w:rsid w:val="00DB475A"/>
    <w:rsid w:val="00DB4888"/>
    <w:rsid w:val="00DB4AD9"/>
    <w:rsid w:val="00DB4D87"/>
    <w:rsid w:val="00DB4FA0"/>
    <w:rsid w:val="00DB58EC"/>
    <w:rsid w:val="00DB5924"/>
    <w:rsid w:val="00DB639A"/>
    <w:rsid w:val="00DB65F5"/>
    <w:rsid w:val="00DB7678"/>
    <w:rsid w:val="00DB79A7"/>
    <w:rsid w:val="00DB7E32"/>
    <w:rsid w:val="00DC0B36"/>
    <w:rsid w:val="00DC135B"/>
    <w:rsid w:val="00DC1832"/>
    <w:rsid w:val="00DC19FB"/>
    <w:rsid w:val="00DC1E9F"/>
    <w:rsid w:val="00DC24D9"/>
    <w:rsid w:val="00DC3B9B"/>
    <w:rsid w:val="00DC4BAB"/>
    <w:rsid w:val="00DC5057"/>
    <w:rsid w:val="00DC50D8"/>
    <w:rsid w:val="00DC58DC"/>
    <w:rsid w:val="00DC72D9"/>
    <w:rsid w:val="00DD0D5E"/>
    <w:rsid w:val="00DD0E6C"/>
    <w:rsid w:val="00DD11AC"/>
    <w:rsid w:val="00DD1F77"/>
    <w:rsid w:val="00DD3815"/>
    <w:rsid w:val="00DD382D"/>
    <w:rsid w:val="00DD5B17"/>
    <w:rsid w:val="00DD60C1"/>
    <w:rsid w:val="00DD6C0D"/>
    <w:rsid w:val="00DD6EB3"/>
    <w:rsid w:val="00DD763E"/>
    <w:rsid w:val="00DD77C0"/>
    <w:rsid w:val="00DE0964"/>
    <w:rsid w:val="00DE099D"/>
    <w:rsid w:val="00DE0CD2"/>
    <w:rsid w:val="00DE116F"/>
    <w:rsid w:val="00DE2386"/>
    <w:rsid w:val="00DE3085"/>
    <w:rsid w:val="00DE382D"/>
    <w:rsid w:val="00DE39E8"/>
    <w:rsid w:val="00DE4044"/>
    <w:rsid w:val="00DE4059"/>
    <w:rsid w:val="00DE43B2"/>
    <w:rsid w:val="00DE43F7"/>
    <w:rsid w:val="00DE4529"/>
    <w:rsid w:val="00DE4F14"/>
    <w:rsid w:val="00DE520D"/>
    <w:rsid w:val="00DE5B66"/>
    <w:rsid w:val="00DE63C7"/>
    <w:rsid w:val="00DF11B5"/>
    <w:rsid w:val="00DF1212"/>
    <w:rsid w:val="00DF139F"/>
    <w:rsid w:val="00DF1ACE"/>
    <w:rsid w:val="00DF1EA3"/>
    <w:rsid w:val="00DF2060"/>
    <w:rsid w:val="00DF260C"/>
    <w:rsid w:val="00DF2FD8"/>
    <w:rsid w:val="00DF3B23"/>
    <w:rsid w:val="00DF46C1"/>
    <w:rsid w:val="00DF5528"/>
    <w:rsid w:val="00DF6406"/>
    <w:rsid w:val="00DF65B2"/>
    <w:rsid w:val="00DF7C64"/>
    <w:rsid w:val="00DF7D6D"/>
    <w:rsid w:val="00E000FF"/>
    <w:rsid w:val="00E00385"/>
    <w:rsid w:val="00E013C3"/>
    <w:rsid w:val="00E015B8"/>
    <w:rsid w:val="00E019AA"/>
    <w:rsid w:val="00E01ECE"/>
    <w:rsid w:val="00E01FD7"/>
    <w:rsid w:val="00E0253A"/>
    <w:rsid w:val="00E02E82"/>
    <w:rsid w:val="00E03805"/>
    <w:rsid w:val="00E038E1"/>
    <w:rsid w:val="00E03C0A"/>
    <w:rsid w:val="00E05AEA"/>
    <w:rsid w:val="00E05B4A"/>
    <w:rsid w:val="00E05D0E"/>
    <w:rsid w:val="00E0638B"/>
    <w:rsid w:val="00E06D08"/>
    <w:rsid w:val="00E0718D"/>
    <w:rsid w:val="00E072B1"/>
    <w:rsid w:val="00E0737A"/>
    <w:rsid w:val="00E07750"/>
    <w:rsid w:val="00E0789A"/>
    <w:rsid w:val="00E07C23"/>
    <w:rsid w:val="00E1012A"/>
    <w:rsid w:val="00E10F99"/>
    <w:rsid w:val="00E11012"/>
    <w:rsid w:val="00E111E9"/>
    <w:rsid w:val="00E1231F"/>
    <w:rsid w:val="00E127D1"/>
    <w:rsid w:val="00E129AF"/>
    <w:rsid w:val="00E12A19"/>
    <w:rsid w:val="00E12FED"/>
    <w:rsid w:val="00E13955"/>
    <w:rsid w:val="00E13A14"/>
    <w:rsid w:val="00E13AAB"/>
    <w:rsid w:val="00E1417C"/>
    <w:rsid w:val="00E14AB5"/>
    <w:rsid w:val="00E14CC9"/>
    <w:rsid w:val="00E14EC4"/>
    <w:rsid w:val="00E1521E"/>
    <w:rsid w:val="00E157FB"/>
    <w:rsid w:val="00E1635D"/>
    <w:rsid w:val="00E164CB"/>
    <w:rsid w:val="00E169F4"/>
    <w:rsid w:val="00E16B50"/>
    <w:rsid w:val="00E16E1F"/>
    <w:rsid w:val="00E1770B"/>
    <w:rsid w:val="00E1770C"/>
    <w:rsid w:val="00E17EFA"/>
    <w:rsid w:val="00E2107B"/>
    <w:rsid w:val="00E212AF"/>
    <w:rsid w:val="00E21C10"/>
    <w:rsid w:val="00E21C58"/>
    <w:rsid w:val="00E226CB"/>
    <w:rsid w:val="00E2320B"/>
    <w:rsid w:val="00E238EA"/>
    <w:rsid w:val="00E23B11"/>
    <w:rsid w:val="00E23DA6"/>
    <w:rsid w:val="00E26116"/>
    <w:rsid w:val="00E2677F"/>
    <w:rsid w:val="00E2696F"/>
    <w:rsid w:val="00E27838"/>
    <w:rsid w:val="00E27BD6"/>
    <w:rsid w:val="00E30230"/>
    <w:rsid w:val="00E30962"/>
    <w:rsid w:val="00E309BC"/>
    <w:rsid w:val="00E3141C"/>
    <w:rsid w:val="00E315DD"/>
    <w:rsid w:val="00E31B91"/>
    <w:rsid w:val="00E32279"/>
    <w:rsid w:val="00E32B24"/>
    <w:rsid w:val="00E32F8D"/>
    <w:rsid w:val="00E33734"/>
    <w:rsid w:val="00E33E87"/>
    <w:rsid w:val="00E3431B"/>
    <w:rsid w:val="00E34616"/>
    <w:rsid w:val="00E35497"/>
    <w:rsid w:val="00E36BE6"/>
    <w:rsid w:val="00E36E3B"/>
    <w:rsid w:val="00E36F4B"/>
    <w:rsid w:val="00E36FBF"/>
    <w:rsid w:val="00E36FD2"/>
    <w:rsid w:val="00E3706F"/>
    <w:rsid w:val="00E3710E"/>
    <w:rsid w:val="00E3760F"/>
    <w:rsid w:val="00E37C5C"/>
    <w:rsid w:val="00E37EF7"/>
    <w:rsid w:val="00E40E33"/>
    <w:rsid w:val="00E40FD3"/>
    <w:rsid w:val="00E416AC"/>
    <w:rsid w:val="00E41BC2"/>
    <w:rsid w:val="00E42655"/>
    <w:rsid w:val="00E43461"/>
    <w:rsid w:val="00E439BF"/>
    <w:rsid w:val="00E43DA4"/>
    <w:rsid w:val="00E445A9"/>
    <w:rsid w:val="00E448D2"/>
    <w:rsid w:val="00E455D4"/>
    <w:rsid w:val="00E45807"/>
    <w:rsid w:val="00E4776A"/>
    <w:rsid w:val="00E50711"/>
    <w:rsid w:val="00E50B77"/>
    <w:rsid w:val="00E50DDC"/>
    <w:rsid w:val="00E52176"/>
    <w:rsid w:val="00E52A5B"/>
    <w:rsid w:val="00E52C1D"/>
    <w:rsid w:val="00E53AF4"/>
    <w:rsid w:val="00E53E84"/>
    <w:rsid w:val="00E5403C"/>
    <w:rsid w:val="00E54563"/>
    <w:rsid w:val="00E551DB"/>
    <w:rsid w:val="00E55367"/>
    <w:rsid w:val="00E55963"/>
    <w:rsid w:val="00E55983"/>
    <w:rsid w:val="00E57122"/>
    <w:rsid w:val="00E57C25"/>
    <w:rsid w:val="00E6023A"/>
    <w:rsid w:val="00E60B7E"/>
    <w:rsid w:val="00E60EDE"/>
    <w:rsid w:val="00E611C9"/>
    <w:rsid w:val="00E618C2"/>
    <w:rsid w:val="00E61B66"/>
    <w:rsid w:val="00E62172"/>
    <w:rsid w:val="00E629D2"/>
    <w:rsid w:val="00E63E61"/>
    <w:rsid w:val="00E649FB"/>
    <w:rsid w:val="00E65211"/>
    <w:rsid w:val="00E658ED"/>
    <w:rsid w:val="00E6676E"/>
    <w:rsid w:val="00E6770A"/>
    <w:rsid w:val="00E67C56"/>
    <w:rsid w:val="00E67FDD"/>
    <w:rsid w:val="00E70261"/>
    <w:rsid w:val="00E7063A"/>
    <w:rsid w:val="00E7078C"/>
    <w:rsid w:val="00E70BDD"/>
    <w:rsid w:val="00E70DB9"/>
    <w:rsid w:val="00E70EAF"/>
    <w:rsid w:val="00E714AC"/>
    <w:rsid w:val="00E71873"/>
    <w:rsid w:val="00E719F0"/>
    <w:rsid w:val="00E723D6"/>
    <w:rsid w:val="00E72403"/>
    <w:rsid w:val="00E736D0"/>
    <w:rsid w:val="00E73D08"/>
    <w:rsid w:val="00E7464F"/>
    <w:rsid w:val="00E74C40"/>
    <w:rsid w:val="00E74DD8"/>
    <w:rsid w:val="00E75645"/>
    <w:rsid w:val="00E75CEC"/>
    <w:rsid w:val="00E76C04"/>
    <w:rsid w:val="00E77982"/>
    <w:rsid w:val="00E800D2"/>
    <w:rsid w:val="00E80529"/>
    <w:rsid w:val="00E80885"/>
    <w:rsid w:val="00E80E48"/>
    <w:rsid w:val="00E80F66"/>
    <w:rsid w:val="00E81328"/>
    <w:rsid w:val="00E82C0E"/>
    <w:rsid w:val="00E82CCE"/>
    <w:rsid w:val="00E83094"/>
    <w:rsid w:val="00E830A0"/>
    <w:rsid w:val="00E83919"/>
    <w:rsid w:val="00E83ECE"/>
    <w:rsid w:val="00E83F7B"/>
    <w:rsid w:val="00E8402E"/>
    <w:rsid w:val="00E84326"/>
    <w:rsid w:val="00E8461B"/>
    <w:rsid w:val="00E84D74"/>
    <w:rsid w:val="00E86339"/>
    <w:rsid w:val="00E86A63"/>
    <w:rsid w:val="00E86B59"/>
    <w:rsid w:val="00E87333"/>
    <w:rsid w:val="00E8758B"/>
    <w:rsid w:val="00E914BD"/>
    <w:rsid w:val="00E91600"/>
    <w:rsid w:val="00E92688"/>
    <w:rsid w:val="00E928E2"/>
    <w:rsid w:val="00E92B68"/>
    <w:rsid w:val="00E92C66"/>
    <w:rsid w:val="00E937F6"/>
    <w:rsid w:val="00E938EA"/>
    <w:rsid w:val="00E94E72"/>
    <w:rsid w:val="00E951DA"/>
    <w:rsid w:val="00E95F4B"/>
    <w:rsid w:val="00E96100"/>
    <w:rsid w:val="00E96A45"/>
    <w:rsid w:val="00E96E89"/>
    <w:rsid w:val="00EA072F"/>
    <w:rsid w:val="00EA0FC0"/>
    <w:rsid w:val="00EA1048"/>
    <w:rsid w:val="00EA1B68"/>
    <w:rsid w:val="00EA2203"/>
    <w:rsid w:val="00EA2926"/>
    <w:rsid w:val="00EA29D2"/>
    <w:rsid w:val="00EA2A93"/>
    <w:rsid w:val="00EA2F6D"/>
    <w:rsid w:val="00EA3C18"/>
    <w:rsid w:val="00EA3C9E"/>
    <w:rsid w:val="00EA3DAC"/>
    <w:rsid w:val="00EA439E"/>
    <w:rsid w:val="00EA4798"/>
    <w:rsid w:val="00EA4CAE"/>
    <w:rsid w:val="00EA5757"/>
    <w:rsid w:val="00EA579D"/>
    <w:rsid w:val="00EA665D"/>
    <w:rsid w:val="00EA713E"/>
    <w:rsid w:val="00EA7DDE"/>
    <w:rsid w:val="00EB0CF4"/>
    <w:rsid w:val="00EB0DF5"/>
    <w:rsid w:val="00EB1676"/>
    <w:rsid w:val="00EB1E43"/>
    <w:rsid w:val="00EB2B51"/>
    <w:rsid w:val="00EB2BAD"/>
    <w:rsid w:val="00EB34D1"/>
    <w:rsid w:val="00EB380F"/>
    <w:rsid w:val="00EB38BA"/>
    <w:rsid w:val="00EB41D7"/>
    <w:rsid w:val="00EB501C"/>
    <w:rsid w:val="00EB67A7"/>
    <w:rsid w:val="00EB7729"/>
    <w:rsid w:val="00EB7A4C"/>
    <w:rsid w:val="00EB7BD2"/>
    <w:rsid w:val="00EC07F6"/>
    <w:rsid w:val="00EC0DCD"/>
    <w:rsid w:val="00EC0E90"/>
    <w:rsid w:val="00EC12E7"/>
    <w:rsid w:val="00EC18E4"/>
    <w:rsid w:val="00EC1EA5"/>
    <w:rsid w:val="00EC26C0"/>
    <w:rsid w:val="00EC2E97"/>
    <w:rsid w:val="00EC33C2"/>
    <w:rsid w:val="00EC3757"/>
    <w:rsid w:val="00EC3B45"/>
    <w:rsid w:val="00EC4161"/>
    <w:rsid w:val="00EC4BB1"/>
    <w:rsid w:val="00EC4FB8"/>
    <w:rsid w:val="00EC501B"/>
    <w:rsid w:val="00EC677D"/>
    <w:rsid w:val="00EC67B1"/>
    <w:rsid w:val="00EC7A0E"/>
    <w:rsid w:val="00EC7C9C"/>
    <w:rsid w:val="00ED115F"/>
    <w:rsid w:val="00ED1BF7"/>
    <w:rsid w:val="00ED235C"/>
    <w:rsid w:val="00ED25E3"/>
    <w:rsid w:val="00ED458F"/>
    <w:rsid w:val="00ED4817"/>
    <w:rsid w:val="00ED6F41"/>
    <w:rsid w:val="00ED6F46"/>
    <w:rsid w:val="00ED7385"/>
    <w:rsid w:val="00ED7468"/>
    <w:rsid w:val="00ED7660"/>
    <w:rsid w:val="00EE0433"/>
    <w:rsid w:val="00EE0D2C"/>
    <w:rsid w:val="00EE19D0"/>
    <w:rsid w:val="00EE20BE"/>
    <w:rsid w:val="00EE2814"/>
    <w:rsid w:val="00EE2D83"/>
    <w:rsid w:val="00EE311B"/>
    <w:rsid w:val="00EE31C4"/>
    <w:rsid w:val="00EE39C3"/>
    <w:rsid w:val="00EE431D"/>
    <w:rsid w:val="00EE486A"/>
    <w:rsid w:val="00EE505B"/>
    <w:rsid w:val="00EE564A"/>
    <w:rsid w:val="00EE64A3"/>
    <w:rsid w:val="00EE65DF"/>
    <w:rsid w:val="00EE6D87"/>
    <w:rsid w:val="00EE6D9A"/>
    <w:rsid w:val="00EE74F9"/>
    <w:rsid w:val="00EE75E5"/>
    <w:rsid w:val="00EE7ECD"/>
    <w:rsid w:val="00EF0800"/>
    <w:rsid w:val="00EF082F"/>
    <w:rsid w:val="00EF0A8E"/>
    <w:rsid w:val="00EF0A9E"/>
    <w:rsid w:val="00EF1004"/>
    <w:rsid w:val="00EF1075"/>
    <w:rsid w:val="00EF1D27"/>
    <w:rsid w:val="00EF1FC5"/>
    <w:rsid w:val="00EF31BE"/>
    <w:rsid w:val="00EF3D45"/>
    <w:rsid w:val="00EF3E34"/>
    <w:rsid w:val="00EF4FD6"/>
    <w:rsid w:val="00EF63F5"/>
    <w:rsid w:val="00EF671D"/>
    <w:rsid w:val="00EF67DE"/>
    <w:rsid w:val="00EF734F"/>
    <w:rsid w:val="00EF7613"/>
    <w:rsid w:val="00EF783B"/>
    <w:rsid w:val="00EF7A9E"/>
    <w:rsid w:val="00EF7EB4"/>
    <w:rsid w:val="00F018B5"/>
    <w:rsid w:val="00F01DB2"/>
    <w:rsid w:val="00F02093"/>
    <w:rsid w:val="00F02E01"/>
    <w:rsid w:val="00F0333C"/>
    <w:rsid w:val="00F03C58"/>
    <w:rsid w:val="00F04206"/>
    <w:rsid w:val="00F04668"/>
    <w:rsid w:val="00F04A1C"/>
    <w:rsid w:val="00F04A93"/>
    <w:rsid w:val="00F04B87"/>
    <w:rsid w:val="00F05001"/>
    <w:rsid w:val="00F07D9B"/>
    <w:rsid w:val="00F108B1"/>
    <w:rsid w:val="00F10B7B"/>
    <w:rsid w:val="00F10C9D"/>
    <w:rsid w:val="00F11BEE"/>
    <w:rsid w:val="00F12269"/>
    <w:rsid w:val="00F12D35"/>
    <w:rsid w:val="00F135A1"/>
    <w:rsid w:val="00F139DA"/>
    <w:rsid w:val="00F14341"/>
    <w:rsid w:val="00F14B20"/>
    <w:rsid w:val="00F14CB5"/>
    <w:rsid w:val="00F14EC0"/>
    <w:rsid w:val="00F1577B"/>
    <w:rsid w:val="00F16572"/>
    <w:rsid w:val="00F168D4"/>
    <w:rsid w:val="00F16A31"/>
    <w:rsid w:val="00F179F7"/>
    <w:rsid w:val="00F17DEB"/>
    <w:rsid w:val="00F17ED4"/>
    <w:rsid w:val="00F200E4"/>
    <w:rsid w:val="00F2024F"/>
    <w:rsid w:val="00F20975"/>
    <w:rsid w:val="00F2173F"/>
    <w:rsid w:val="00F2235F"/>
    <w:rsid w:val="00F2236E"/>
    <w:rsid w:val="00F22505"/>
    <w:rsid w:val="00F22824"/>
    <w:rsid w:val="00F22D82"/>
    <w:rsid w:val="00F230DE"/>
    <w:rsid w:val="00F2331B"/>
    <w:rsid w:val="00F23373"/>
    <w:rsid w:val="00F23C6A"/>
    <w:rsid w:val="00F246BC"/>
    <w:rsid w:val="00F25183"/>
    <w:rsid w:val="00F251C9"/>
    <w:rsid w:val="00F25BFF"/>
    <w:rsid w:val="00F25D6B"/>
    <w:rsid w:val="00F266C4"/>
    <w:rsid w:val="00F30F9B"/>
    <w:rsid w:val="00F312C9"/>
    <w:rsid w:val="00F31D50"/>
    <w:rsid w:val="00F32E3D"/>
    <w:rsid w:val="00F32F56"/>
    <w:rsid w:val="00F33473"/>
    <w:rsid w:val="00F3411C"/>
    <w:rsid w:val="00F346C1"/>
    <w:rsid w:val="00F35053"/>
    <w:rsid w:val="00F35B7C"/>
    <w:rsid w:val="00F35B9A"/>
    <w:rsid w:val="00F35D9E"/>
    <w:rsid w:val="00F36278"/>
    <w:rsid w:val="00F3673C"/>
    <w:rsid w:val="00F36B22"/>
    <w:rsid w:val="00F37527"/>
    <w:rsid w:val="00F3798B"/>
    <w:rsid w:val="00F37B8C"/>
    <w:rsid w:val="00F4090E"/>
    <w:rsid w:val="00F4191E"/>
    <w:rsid w:val="00F41A6F"/>
    <w:rsid w:val="00F42195"/>
    <w:rsid w:val="00F4235A"/>
    <w:rsid w:val="00F42889"/>
    <w:rsid w:val="00F42987"/>
    <w:rsid w:val="00F42A5C"/>
    <w:rsid w:val="00F42DF7"/>
    <w:rsid w:val="00F43F76"/>
    <w:rsid w:val="00F4435A"/>
    <w:rsid w:val="00F44849"/>
    <w:rsid w:val="00F44D51"/>
    <w:rsid w:val="00F44FDD"/>
    <w:rsid w:val="00F45340"/>
    <w:rsid w:val="00F453C8"/>
    <w:rsid w:val="00F454E4"/>
    <w:rsid w:val="00F45639"/>
    <w:rsid w:val="00F45F71"/>
    <w:rsid w:val="00F46F14"/>
    <w:rsid w:val="00F476D4"/>
    <w:rsid w:val="00F47765"/>
    <w:rsid w:val="00F477A2"/>
    <w:rsid w:val="00F50CCA"/>
    <w:rsid w:val="00F512A6"/>
    <w:rsid w:val="00F51EFD"/>
    <w:rsid w:val="00F51F8F"/>
    <w:rsid w:val="00F520BD"/>
    <w:rsid w:val="00F53AB5"/>
    <w:rsid w:val="00F54BC9"/>
    <w:rsid w:val="00F55427"/>
    <w:rsid w:val="00F60431"/>
    <w:rsid w:val="00F60926"/>
    <w:rsid w:val="00F609E6"/>
    <w:rsid w:val="00F60A28"/>
    <w:rsid w:val="00F60FBF"/>
    <w:rsid w:val="00F61E26"/>
    <w:rsid w:val="00F6219B"/>
    <w:rsid w:val="00F64103"/>
    <w:rsid w:val="00F64798"/>
    <w:rsid w:val="00F65651"/>
    <w:rsid w:val="00F65CAC"/>
    <w:rsid w:val="00F67E5B"/>
    <w:rsid w:val="00F7051A"/>
    <w:rsid w:val="00F70AB7"/>
    <w:rsid w:val="00F71045"/>
    <w:rsid w:val="00F71067"/>
    <w:rsid w:val="00F7116B"/>
    <w:rsid w:val="00F713FD"/>
    <w:rsid w:val="00F716A7"/>
    <w:rsid w:val="00F71769"/>
    <w:rsid w:val="00F71F81"/>
    <w:rsid w:val="00F71F88"/>
    <w:rsid w:val="00F72CB5"/>
    <w:rsid w:val="00F730D5"/>
    <w:rsid w:val="00F733CF"/>
    <w:rsid w:val="00F73F9B"/>
    <w:rsid w:val="00F74CBB"/>
    <w:rsid w:val="00F759F0"/>
    <w:rsid w:val="00F76ADF"/>
    <w:rsid w:val="00F77B4B"/>
    <w:rsid w:val="00F80B20"/>
    <w:rsid w:val="00F80F93"/>
    <w:rsid w:val="00F81520"/>
    <w:rsid w:val="00F821F5"/>
    <w:rsid w:val="00F8251C"/>
    <w:rsid w:val="00F82F32"/>
    <w:rsid w:val="00F83337"/>
    <w:rsid w:val="00F834E4"/>
    <w:rsid w:val="00F83E12"/>
    <w:rsid w:val="00F842B1"/>
    <w:rsid w:val="00F85891"/>
    <w:rsid w:val="00F85E14"/>
    <w:rsid w:val="00F85E63"/>
    <w:rsid w:val="00F862B9"/>
    <w:rsid w:val="00F862D6"/>
    <w:rsid w:val="00F87023"/>
    <w:rsid w:val="00F87C0F"/>
    <w:rsid w:val="00F90026"/>
    <w:rsid w:val="00F90317"/>
    <w:rsid w:val="00F908FE"/>
    <w:rsid w:val="00F92B63"/>
    <w:rsid w:val="00F93513"/>
    <w:rsid w:val="00F93E13"/>
    <w:rsid w:val="00F9400F"/>
    <w:rsid w:val="00F940EF"/>
    <w:rsid w:val="00F95A34"/>
    <w:rsid w:val="00F96178"/>
    <w:rsid w:val="00F96196"/>
    <w:rsid w:val="00F96A82"/>
    <w:rsid w:val="00FA0011"/>
    <w:rsid w:val="00FA1C1D"/>
    <w:rsid w:val="00FA2434"/>
    <w:rsid w:val="00FA484B"/>
    <w:rsid w:val="00FA5449"/>
    <w:rsid w:val="00FA59A4"/>
    <w:rsid w:val="00FA5CCE"/>
    <w:rsid w:val="00FA5FBD"/>
    <w:rsid w:val="00FA6086"/>
    <w:rsid w:val="00FA6198"/>
    <w:rsid w:val="00FA766D"/>
    <w:rsid w:val="00FA7860"/>
    <w:rsid w:val="00FB069A"/>
    <w:rsid w:val="00FB0CEC"/>
    <w:rsid w:val="00FB0F7F"/>
    <w:rsid w:val="00FB0F81"/>
    <w:rsid w:val="00FB172A"/>
    <w:rsid w:val="00FB1735"/>
    <w:rsid w:val="00FB1CD6"/>
    <w:rsid w:val="00FB20C8"/>
    <w:rsid w:val="00FB3068"/>
    <w:rsid w:val="00FB3101"/>
    <w:rsid w:val="00FB312B"/>
    <w:rsid w:val="00FB33C3"/>
    <w:rsid w:val="00FB4245"/>
    <w:rsid w:val="00FB4B8D"/>
    <w:rsid w:val="00FB4C13"/>
    <w:rsid w:val="00FB560C"/>
    <w:rsid w:val="00FB5B04"/>
    <w:rsid w:val="00FB68E9"/>
    <w:rsid w:val="00FB7B0C"/>
    <w:rsid w:val="00FB7D25"/>
    <w:rsid w:val="00FC0992"/>
    <w:rsid w:val="00FC0BB8"/>
    <w:rsid w:val="00FC15C3"/>
    <w:rsid w:val="00FC22F3"/>
    <w:rsid w:val="00FC3505"/>
    <w:rsid w:val="00FC5148"/>
    <w:rsid w:val="00FC54B6"/>
    <w:rsid w:val="00FC553F"/>
    <w:rsid w:val="00FC55F9"/>
    <w:rsid w:val="00FC59B0"/>
    <w:rsid w:val="00FC5CA1"/>
    <w:rsid w:val="00FC5D96"/>
    <w:rsid w:val="00FC797F"/>
    <w:rsid w:val="00FD0738"/>
    <w:rsid w:val="00FD26CD"/>
    <w:rsid w:val="00FD2E00"/>
    <w:rsid w:val="00FD45D1"/>
    <w:rsid w:val="00FD46B6"/>
    <w:rsid w:val="00FD5203"/>
    <w:rsid w:val="00FD5217"/>
    <w:rsid w:val="00FD545C"/>
    <w:rsid w:val="00FD6320"/>
    <w:rsid w:val="00FD6CF9"/>
    <w:rsid w:val="00FD7389"/>
    <w:rsid w:val="00FD77E0"/>
    <w:rsid w:val="00FD7856"/>
    <w:rsid w:val="00FD79F8"/>
    <w:rsid w:val="00FE107E"/>
    <w:rsid w:val="00FE14C9"/>
    <w:rsid w:val="00FE1B2C"/>
    <w:rsid w:val="00FE2285"/>
    <w:rsid w:val="00FE2E92"/>
    <w:rsid w:val="00FE2EDC"/>
    <w:rsid w:val="00FE301C"/>
    <w:rsid w:val="00FE33FD"/>
    <w:rsid w:val="00FE3905"/>
    <w:rsid w:val="00FE3E96"/>
    <w:rsid w:val="00FE5674"/>
    <w:rsid w:val="00FE5D47"/>
    <w:rsid w:val="00FE5FB2"/>
    <w:rsid w:val="00FE626C"/>
    <w:rsid w:val="00FE66CA"/>
    <w:rsid w:val="00FE6ACE"/>
    <w:rsid w:val="00FE6C8F"/>
    <w:rsid w:val="00FE780B"/>
    <w:rsid w:val="00FE7CE3"/>
    <w:rsid w:val="00FF0258"/>
    <w:rsid w:val="00FF08AD"/>
    <w:rsid w:val="00FF0D1B"/>
    <w:rsid w:val="00FF0F41"/>
    <w:rsid w:val="00FF1246"/>
    <w:rsid w:val="00FF2DA2"/>
    <w:rsid w:val="00FF348E"/>
    <w:rsid w:val="00FF4E50"/>
    <w:rsid w:val="00FF5C77"/>
    <w:rsid w:val="00FF633B"/>
    <w:rsid w:val="00FF7392"/>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A2AE415"/>
  <w15:docId w15:val="{0F572292-6476-425E-A423-B9B383FBF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1984"/>
    <w:pPr>
      <w:spacing w:after="120"/>
      <w:jc w:val="both"/>
    </w:pPr>
    <w:rPr>
      <w:rFonts w:ascii="Century Gothic" w:hAnsi="Century Gothic"/>
      <w:sz w:val="24"/>
      <w:szCs w:val="24"/>
      <w:lang w:eastAsia="fr-FR"/>
    </w:rPr>
  </w:style>
  <w:style w:type="paragraph" w:styleId="Titre1">
    <w:name w:val="heading 1"/>
    <w:basedOn w:val="Normal"/>
    <w:next w:val="Normal"/>
    <w:autoRedefine/>
    <w:qFormat/>
    <w:rsid w:val="007E0BFD"/>
    <w:pPr>
      <w:keepNext/>
      <w:pageBreakBefore/>
      <w:numPr>
        <w:numId w:val="4"/>
      </w:numPr>
      <w:spacing w:before="180" w:after="60"/>
      <w:ind w:left="431" w:hanging="431"/>
      <w:outlineLvl w:val="0"/>
    </w:pPr>
    <w:rPr>
      <w:rFonts w:cs="Arial"/>
      <w:b/>
      <w:bCs/>
      <w:kern w:val="32"/>
      <w:sz w:val="32"/>
      <w:szCs w:val="32"/>
    </w:rPr>
  </w:style>
  <w:style w:type="paragraph" w:styleId="Titre2">
    <w:name w:val="heading 2"/>
    <w:basedOn w:val="Normal"/>
    <w:next w:val="Normal"/>
    <w:link w:val="Titre2Car"/>
    <w:autoRedefine/>
    <w:qFormat/>
    <w:rsid w:val="00656974"/>
    <w:pPr>
      <w:keepNext/>
      <w:numPr>
        <w:ilvl w:val="1"/>
        <w:numId w:val="4"/>
      </w:numPr>
      <w:tabs>
        <w:tab w:val="clear" w:pos="851"/>
        <w:tab w:val="left" w:pos="567"/>
      </w:tabs>
      <w:spacing w:before="120" w:after="60"/>
      <w:ind w:left="567" w:hanging="567"/>
      <w:outlineLvl w:val="1"/>
    </w:pPr>
    <w:rPr>
      <w:rFonts w:cs="Arial"/>
      <w:b/>
      <w:bCs/>
      <w:iCs/>
      <w:sz w:val="28"/>
      <w:szCs w:val="28"/>
    </w:rPr>
  </w:style>
  <w:style w:type="paragraph" w:styleId="Titre3">
    <w:name w:val="heading 3"/>
    <w:basedOn w:val="Normal"/>
    <w:next w:val="Normal"/>
    <w:qFormat/>
    <w:rsid w:val="00D9183B"/>
    <w:pPr>
      <w:keepNext/>
      <w:spacing w:before="120" w:after="60"/>
      <w:outlineLvl w:val="2"/>
    </w:pPr>
    <w:rPr>
      <w:rFonts w:cs="Arial"/>
      <w:b/>
      <w:bCs/>
      <w:szCs w:val="26"/>
    </w:rPr>
  </w:style>
  <w:style w:type="paragraph" w:styleId="Titre4">
    <w:name w:val="heading 4"/>
    <w:basedOn w:val="Normal"/>
    <w:next w:val="Normal"/>
    <w:qFormat/>
    <w:rsid w:val="007748A7"/>
    <w:pPr>
      <w:keepNext/>
      <w:spacing w:before="240" w:after="60"/>
      <w:outlineLvl w:val="3"/>
    </w:pPr>
    <w:rPr>
      <w:b/>
      <w:bCs/>
      <w:sz w:val="28"/>
      <w:szCs w:val="28"/>
    </w:rPr>
  </w:style>
  <w:style w:type="paragraph" w:styleId="Titre5">
    <w:name w:val="heading 5"/>
    <w:basedOn w:val="Normal"/>
    <w:next w:val="Normal"/>
    <w:qFormat/>
    <w:rsid w:val="003F1870"/>
    <w:pPr>
      <w:numPr>
        <w:ilvl w:val="4"/>
        <w:numId w:val="1"/>
      </w:numPr>
      <w:spacing w:before="240" w:after="60"/>
      <w:outlineLvl w:val="4"/>
    </w:pPr>
    <w:rPr>
      <w:b/>
      <w:bCs/>
      <w:i/>
      <w:iCs/>
      <w:sz w:val="26"/>
      <w:szCs w:val="26"/>
    </w:rPr>
  </w:style>
  <w:style w:type="paragraph" w:styleId="Titre6">
    <w:name w:val="heading 6"/>
    <w:basedOn w:val="Normal"/>
    <w:next w:val="Normal"/>
    <w:qFormat/>
    <w:rsid w:val="003F1870"/>
    <w:pPr>
      <w:numPr>
        <w:ilvl w:val="5"/>
        <w:numId w:val="1"/>
      </w:numPr>
      <w:spacing w:before="240" w:after="60"/>
      <w:outlineLvl w:val="5"/>
    </w:pPr>
    <w:rPr>
      <w:b/>
      <w:bCs/>
      <w:sz w:val="22"/>
      <w:szCs w:val="22"/>
    </w:rPr>
  </w:style>
  <w:style w:type="paragraph" w:styleId="Titre7">
    <w:name w:val="heading 7"/>
    <w:basedOn w:val="Normal"/>
    <w:next w:val="Normal"/>
    <w:qFormat/>
    <w:rsid w:val="003F1870"/>
    <w:pPr>
      <w:numPr>
        <w:ilvl w:val="6"/>
        <w:numId w:val="1"/>
      </w:numPr>
      <w:spacing w:before="240" w:after="60"/>
      <w:outlineLvl w:val="6"/>
    </w:pPr>
  </w:style>
  <w:style w:type="paragraph" w:styleId="Titre8">
    <w:name w:val="heading 8"/>
    <w:basedOn w:val="Normal"/>
    <w:next w:val="Normal"/>
    <w:qFormat/>
    <w:rsid w:val="003F1870"/>
    <w:pPr>
      <w:numPr>
        <w:ilvl w:val="7"/>
        <w:numId w:val="1"/>
      </w:numPr>
      <w:spacing w:before="240" w:after="60"/>
      <w:outlineLvl w:val="7"/>
    </w:pPr>
    <w:rPr>
      <w:i/>
      <w:iCs/>
    </w:rPr>
  </w:style>
  <w:style w:type="paragraph" w:styleId="Titre9">
    <w:name w:val="heading 9"/>
    <w:basedOn w:val="Normal"/>
    <w:next w:val="Normal"/>
    <w:qFormat/>
    <w:rsid w:val="003F1870"/>
    <w:pPr>
      <w:numPr>
        <w:ilvl w:val="8"/>
        <w:numId w:val="1"/>
      </w:numPr>
      <w:spacing w:before="240" w:after="60"/>
      <w:outlineLvl w:val="8"/>
    </w:pPr>
    <w:rPr>
      <w:rFonts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link w:val="PieddepageCar"/>
    <w:uiPriority w:val="99"/>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9B6FDC"/>
    <w:pPr>
      <w:spacing w:before="240" w:after="360"/>
      <w:jc w:val="center"/>
    </w:pPr>
    <w:rPr>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rsid w:val="007F30AE"/>
    <w:pPr>
      <w:tabs>
        <w:tab w:val="left" w:pos="4395"/>
      </w:tabs>
    </w:pPr>
    <w:rPr>
      <w:rFonts w:ascii="Futura Bk BT" w:hAnsi="Futura Bk BT"/>
      <w:szCs w:val="20"/>
    </w:rPr>
  </w:style>
  <w:style w:type="paragraph" w:customStyle="1" w:styleId="Retraitnormal1">
    <w:name w:val="Retrait normal1"/>
    <w:basedOn w:val="Normal"/>
    <w:rsid w:val="00310160"/>
    <w:pPr>
      <w:numPr>
        <w:numId w:val="3"/>
      </w:numPr>
    </w:pPr>
    <w:rPr>
      <w:szCs w:val="20"/>
    </w:r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9B6FDC"/>
    <w:pPr>
      <w:spacing w:line="360" w:lineRule="auto"/>
    </w:pPr>
    <w:rPr>
      <w:rFonts w:ascii="ETML" w:hAnsi="ETML"/>
    </w:rPr>
  </w:style>
  <w:style w:type="paragraph" w:customStyle="1" w:styleId="-Pieddepage">
    <w:name w:val="-Pied de page"/>
    <w:basedOn w:val="Normal"/>
    <w:rsid w:val="00D405C9"/>
    <w:rPr>
      <w:szCs w:val="20"/>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pPr>
    <w:rPr>
      <w:b/>
      <w:sz w:val="28"/>
    </w:rPr>
  </w:style>
  <w:style w:type="paragraph" w:styleId="TM2">
    <w:name w:val="toc 2"/>
    <w:basedOn w:val="Normal"/>
    <w:next w:val="Normal"/>
    <w:autoRedefine/>
    <w:uiPriority w:val="39"/>
    <w:rsid w:val="007F30AE"/>
    <w:pPr>
      <w:ind w:left="240"/>
    </w:pPr>
    <w:rPr>
      <w:b/>
    </w:rPr>
  </w:style>
  <w:style w:type="paragraph" w:styleId="TM3">
    <w:name w:val="toc 3"/>
    <w:basedOn w:val="Normal"/>
    <w:next w:val="Normal"/>
    <w:autoRedefine/>
    <w:uiPriority w:val="39"/>
    <w:rsid w:val="007F30AE"/>
    <w:pPr>
      <w:ind w:left="480"/>
    </w:pPr>
  </w:style>
  <w:style w:type="paragraph" w:styleId="TM4">
    <w:name w:val="toc 4"/>
    <w:basedOn w:val="Normal"/>
    <w:next w:val="Normal"/>
    <w:autoRedefine/>
    <w:semiHidden/>
    <w:rsid w:val="007F30AE"/>
    <w:pPr>
      <w:ind w:left="720"/>
    </w:p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uiPriority w:val="99"/>
    <w:rsid w:val="009A10CF"/>
    <w:rPr>
      <w:color w:val="auto"/>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styleId="Paragraphedeliste">
    <w:name w:val="List Paragraph"/>
    <w:basedOn w:val="Normal"/>
    <w:uiPriority w:val="34"/>
    <w:qFormat/>
    <w:rsid w:val="00EF63F5"/>
    <w:pPr>
      <w:ind w:left="720"/>
      <w:contextualSpacing/>
    </w:pPr>
  </w:style>
  <w:style w:type="paragraph" w:styleId="Sous-titre">
    <w:name w:val="Subtitle"/>
    <w:basedOn w:val="Normal"/>
    <w:next w:val="Normal"/>
    <w:link w:val="Sous-titreCar"/>
    <w:qFormat/>
    <w:rsid w:val="000A6E7E"/>
    <w:pPr>
      <w:numPr>
        <w:ilvl w:val="1"/>
      </w:numPr>
      <w:spacing w:before="160" w:after="8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0A6E7E"/>
    <w:rPr>
      <w:rFonts w:asciiTheme="minorHAnsi" w:eastAsiaTheme="minorEastAsia" w:hAnsiTheme="minorHAnsi" w:cstheme="minorBidi"/>
      <w:color w:val="5A5A5A" w:themeColor="text1" w:themeTint="A5"/>
      <w:spacing w:val="15"/>
      <w:sz w:val="22"/>
      <w:szCs w:val="22"/>
      <w:lang w:eastAsia="fr-FR"/>
    </w:rPr>
  </w:style>
  <w:style w:type="character" w:styleId="Emphaseple">
    <w:name w:val="Subtle Emphasis"/>
    <w:basedOn w:val="Policepardfaut"/>
    <w:uiPriority w:val="19"/>
    <w:qFormat/>
    <w:rsid w:val="005F7A38"/>
    <w:rPr>
      <w:i/>
      <w:iCs/>
      <w:color w:val="404040" w:themeColor="text1" w:themeTint="BF"/>
    </w:rPr>
  </w:style>
  <w:style w:type="character" w:styleId="Marquedecommentaire">
    <w:name w:val="annotation reference"/>
    <w:basedOn w:val="Policepardfaut"/>
    <w:semiHidden/>
    <w:unhideWhenUsed/>
    <w:rsid w:val="003519F5"/>
    <w:rPr>
      <w:sz w:val="16"/>
      <w:szCs w:val="16"/>
    </w:rPr>
  </w:style>
  <w:style w:type="paragraph" w:styleId="Commentaire">
    <w:name w:val="annotation text"/>
    <w:basedOn w:val="Normal"/>
    <w:link w:val="CommentaireCar"/>
    <w:semiHidden/>
    <w:unhideWhenUsed/>
    <w:rsid w:val="003519F5"/>
    <w:rPr>
      <w:szCs w:val="20"/>
    </w:rPr>
  </w:style>
  <w:style w:type="character" w:customStyle="1" w:styleId="CommentaireCar">
    <w:name w:val="Commentaire Car"/>
    <w:basedOn w:val="Policepardfaut"/>
    <w:link w:val="Commentaire"/>
    <w:semiHidden/>
    <w:rsid w:val="003519F5"/>
    <w:rPr>
      <w:rFonts w:ascii="Century Gothic" w:hAnsi="Century Gothic"/>
      <w:lang w:val="fr-FR" w:eastAsia="fr-FR"/>
    </w:rPr>
  </w:style>
  <w:style w:type="paragraph" w:styleId="Objetducommentaire">
    <w:name w:val="annotation subject"/>
    <w:basedOn w:val="Commentaire"/>
    <w:next w:val="Commentaire"/>
    <w:link w:val="ObjetducommentaireCar"/>
    <w:semiHidden/>
    <w:unhideWhenUsed/>
    <w:rsid w:val="003519F5"/>
    <w:rPr>
      <w:b/>
      <w:bCs/>
    </w:rPr>
  </w:style>
  <w:style w:type="character" w:customStyle="1" w:styleId="ObjetducommentaireCar">
    <w:name w:val="Objet du commentaire Car"/>
    <w:basedOn w:val="CommentaireCar"/>
    <w:link w:val="Objetducommentaire"/>
    <w:semiHidden/>
    <w:rsid w:val="003519F5"/>
    <w:rPr>
      <w:rFonts w:ascii="Century Gothic" w:hAnsi="Century Gothic"/>
      <w:b/>
      <w:bCs/>
      <w:lang w:val="fr-FR" w:eastAsia="fr-FR"/>
    </w:rPr>
  </w:style>
  <w:style w:type="character" w:customStyle="1" w:styleId="PieddepageCar">
    <w:name w:val="Pied de page Car"/>
    <w:basedOn w:val="Policepardfaut"/>
    <w:link w:val="Pieddepage"/>
    <w:uiPriority w:val="99"/>
    <w:rsid w:val="00C927DC"/>
    <w:rPr>
      <w:rFonts w:ascii="Century Gothic" w:hAnsi="Century Gothic"/>
      <w:szCs w:val="24"/>
      <w:lang w:val="fr-FR" w:eastAsia="fr-FR"/>
    </w:rPr>
  </w:style>
  <w:style w:type="paragraph" w:styleId="Titre">
    <w:name w:val="Title"/>
    <w:basedOn w:val="Normal"/>
    <w:next w:val="Normal"/>
    <w:link w:val="TitreCar"/>
    <w:qFormat/>
    <w:rsid w:val="005129C7"/>
    <w:pPr>
      <w:spacing w:before="1000"/>
      <w:jc w:val="left"/>
    </w:pPr>
    <w:rPr>
      <w:rFonts w:cs="Arial"/>
      <w:b/>
      <w:sz w:val="72"/>
      <w:szCs w:val="120"/>
    </w:rPr>
  </w:style>
  <w:style w:type="character" w:customStyle="1" w:styleId="TitreCar">
    <w:name w:val="Titre Car"/>
    <w:basedOn w:val="Policepardfaut"/>
    <w:link w:val="Titre"/>
    <w:rsid w:val="005129C7"/>
    <w:rPr>
      <w:rFonts w:ascii="Century Gothic" w:hAnsi="Century Gothic" w:cs="Arial"/>
      <w:b/>
      <w:sz w:val="72"/>
      <w:szCs w:val="120"/>
      <w:lang w:val="fr-FR" w:eastAsia="fr-FR"/>
    </w:rPr>
  </w:style>
  <w:style w:type="paragraph" w:styleId="En-ttedetabledesmatires">
    <w:name w:val="TOC Heading"/>
    <w:basedOn w:val="Titre1"/>
    <w:next w:val="Normal"/>
    <w:uiPriority w:val="39"/>
    <w:unhideWhenUsed/>
    <w:qFormat/>
    <w:rsid w:val="00A447A9"/>
    <w:pPr>
      <w:keepLines/>
      <w:pageBreakBefore w:val="0"/>
      <w:numPr>
        <w:numId w:val="0"/>
      </w:numPr>
      <w:spacing w:before="240" w:after="0" w:line="259" w:lineRule="auto"/>
      <w:jc w:val="right"/>
      <w:outlineLvl w:val="9"/>
    </w:pPr>
    <w:rPr>
      <w:rFonts w:cs="Times New Roman"/>
      <w:bCs w:val="0"/>
      <w:kern w:val="0"/>
      <w:szCs w:val="24"/>
      <w:lang w:val="fr-FR"/>
    </w:rPr>
  </w:style>
  <w:style w:type="paragraph" w:styleId="Bibliographie">
    <w:name w:val="Bibliography"/>
    <w:basedOn w:val="Normal"/>
    <w:next w:val="Normal"/>
    <w:uiPriority w:val="37"/>
    <w:unhideWhenUsed/>
    <w:rsid w:val="00C37722"/>
  </w:style>
  <w:style w:type="paragraph" w:styleId="Lgende">
    <w:name w:val="caption"/>
    <w:basedOn w:val="Normal"/>
    <w:next w:val="Normal"/>
    <w:unhideWhenUsed/>
    <w:qFormat/>
    <w:rsid w:val="00881512"/>
    <w:pPr>
      <w:spacing w:after="200"/>
    </w:pPr>
    <w:rPr>
      <w:i/>
      <w:iCs/>
      <w:color w:val="1F497D" w:themeColor="text2"/>
      <w:sz w:val="18"/>
      <w:szCs w:val="18"/>
    </w:rPr>
  </w:style>
  <w:style w:type="paragraph" w:styleId="Tabledesillustrations">
    <w:name w:val="table of figures"/>
    <w:basedOn w:val="Normal"/>
    <w:next w:val="Normal"/>
    <w:uiPriority w:val="99"/>
    <w:unhideWhenUsed/>
    <w:rsid w:val="004557FE"/>
    <w:pPr>
      <w:spacing w:after="0"/>
    </w:pPr>
  </w:style>
  <w:style w:type="paragraph" w:styleId="Notedebasdepage">
    <w:name w:val="footnote text"/>
    <w:basedOn w:val="Normal"/>
    <w:link w:val="NotedebasdepageCar"/>
    <w:semiHidden/>
    <w:unhideWhenUsed/>
    <w:rsid w:val="00BB5747"/>
    <w:pPr>
      <w:spacing w:after="0"/>
    </w:pPr>
    <w:rPr>
      <w:sz w:val="20"/>
      <w:szCs w:val="20"/>
    </w:rPr>
  </w:style>
  <w:style w:type="character" w:customStyle="1" w:styleId="NotedebasdepageCar">
    <w:name w:val="Note de bas de page Car"/>
    <w:basedOn w:val="Policepardfaut"/>
    <w:link w:val="Notedebasdepage"/>
    <w:semiHidden/>
    <w:rsid w:val="00BB5747"/>
    <w:rPr>
      <w:rFonts w:ascii="Century Gothic" w:hAnsi="Century Gothic"/>
      <w:lang w:val="fr-FR" w:eastAsia="fr-FR"/>
    </w:rPr>
  </w:style>
  <w:style w:type="character" w:styleId="Appelnotedebasdep">
    <w:name w:val="footnote reference"/>
    <w:basedOn w:val="Policepardfaut"/>
    <w:semiHidden/>
    <w:unhideWhenUsed/>
    <w:rsid w:val="00BB5747"/>
    <w:rPr>
      <w:vertAlign w:val="superscript"/>
    </w:rPr>
  </w:style>
  <w:style w:type="paragraph" w:styleId="Rvision">
    <w:name w:val="Revision"/>
    <w:hidden/>
    <w:uiPriority w:val="99"/>
    <w:semiHidden/>
    <w:rsid w:val="00AF5CDB"/>
    <w:rPr>
      <w:rFonts w:ascii="Century Gothic" w:hAnsi="Century Gothic"/>
      <w:sz w:val="24"/>
      <w:szCs w:val="24"/>
      <w:lang w:val="fr-FR" w:eastAsia="fr-FR"/>
    </w:rPr>
  </w:style>
  <w:style w:type="character" w:styleId="Lienhypertextesuivivisit">
    <w:name w:val="FollowedHyperlink"/>
    <w:basedOn w:val="Policepardfaut"/>
    <w:semiHidden/>
    <w:unhideWhenUsed/>
    <w:rsid w:val="005C31A4"/>
    <w:rPr>
      <w:color w:val="800080" w:themeColor="followedHyperlink"/>
      <w:u w:val="single"/>
    </w:rPr>
  </w:style>
  <w:style w:type="paragraph" w:styleId="NormalWeb">
    <w:name w:val="Normal (Web)"/>
    <w:basedOn w:val="Normal"/>
    <w:uiPriority w:val="99"/>
    <w:unhideWhenUsed/>
    <w:rsid w:val="00CA0D21"/>
    <w:pPr>
      <w:spacing w:before="100" w:beforeAutospacing="1" w:after="100" w:afterAutospacing="1"/>
      <w:jc w:val="left"/>
    </w:pPr>
    <w:rPr>
      <w:rFonts w:ascii="Times New Roman" w:eastAsiaTheme="minorEastAsia" w:hAnsi="Times New Roman"/>
      <w:lang w:eastAsia="fr-CH"/>
    </w:rPr>
  </w:style>
  <w:style w:type="character" w:customStyle="1" w:styleId="lang-en">
    <w:name w:val="lang-en"/>
    <w:basedOn w:val="Policepardfaut"/>
    <w:rsid w:val="00810869"/>
  </w:style>
  <w:style w:type="character" w:customStyle="1" w:styleId="Titre2Car">
    <w:name w:val="Titre 2 Car"/>
    <w:basedOn w:val="Policepardfaut"/>
    <w:link w:val="Titre2"/>
    <w:rsid w:val="00BD149E"/>
    <w:rPr>
      <w:rFonts w:ascii="Century Gothic" w:hAnsi="Century Gothic" w:cs="Arial"/>
      <w:b/>
      <w:bCs/>
      <w:iCs/>
      <w:sz w:val="28"/>
      <w:szCs w:val="28"/>
      <w:lang w:eastAsia="fr-FR"/>
    </w:rPr>
  </w:style>
  <w:style w:type="paragraph" w:customStyle="1" w:styleId="Code">
    <w:name w:val="Code"/>
    <w:basedOn w:val="Normal"/>
    <w:next w:val="Normal"/>
    <w:link w:val="CodeCar"/>
    <w:qFormat/>
    <w:rsid w:val="00813422"/>
    <w:pPr>
      <w:keepNext/>
      <w:pBdr>
        <w:left w:val="single" w:sz="4" w:space="3" w:color="A6A6A6" w:themeColor="background1" w:themeShade="A6"/>
      </w:pBdr>
      <w:autoSpaceDE w:val="0"/>
      <w:autoSpaceDN w:val="0"/>
      <w:adjustRightInd w:val="0"/>
      <w:ind w:left="284"/>
      <w:contextualSpacing/>
      <w:jc w:val="left"/>
    </w:pPr>
    <w:rPr>
      <w:rFonts w:ascii="Consolas" w:hAnsi="Consolas" w:cs="Consolas"/>
      <w:noProof/>
      <w:sz w:val="16"/>
      <w:szCs w:val="19"/>
      <w:lang w:val="en-GB" w:eastAsia="fr-CH"/>
    </w:rPr>
  </w:style>
  <w:style w:type="character" w:customStyle="1" w:styleId="CodeCar">
    <w:name w:val="Code Car"/>
    <w:basedOn w:val="Policepardfaut"/>
    <w:link w:val="Code"/>
    <w:rsid w:val="00813422"/>
    <w:rPr>
      <w:rFonts w:ascii="Consolas" w:hAnsi="Consolas" w:cs="Consolas"/>
      <w:noProof/>
      <w:sz w:val="16"/>
      <w:szCs w:val="19"/>
      <w:lang w:val="en-GB"/>
    </w:rPr>
  </w:style>
  <w:style w:type="paragraph" w:customStyle="1" w:styleId="Instruction">
    <w:name w:val="Instruction"/>
    <w:basedOn w:val="Normal"/>
    <w:qFormat/>
    <w:rsid w:val="001D5375"/>
    <w:pPr>
      <w:keepNext/>
      <w:keepLines/>
      <w:pBdr>
        <w:left w:val="single" w:sz="4" w:space="4" w:color="auto"/>
        <w:bottom w:val="double" w:sz="4" w:space="1" w:color="auto"/>
        <w:between w:val="dotted" w:sz="4" w:space="1" w:color="auto"/>
      </w:pBdr>
      <w:spacing w:before="120" w:after="200"/>
      <w:ind w:left="142"/>
      <w:contextualSpacing/>
    </w:pPr>
    <w:rPr>
      <w:spacing w:val="-12"/>
      <w:kern w:val="32"/>
      <w:sz w:val="22"/>
    </w:rPr>
  </w:style>
  <w:style w:type="character" w:styleId="lev">
    <w:name w:val="Strong"/>
    <w:basedOn w:val="Policepardfaut"/>
    <w:qFormat/>
    <w:rsid w:val="00930F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3828">
      <w:bodyDiv w:val="1"/>
      <w:marLeft w:val="0"/>
      <w:marRight w:val="0"/>
      <w:marTop w:val="0"/>
      <w:marBottom w:val="0"/>
      <w:divBdr>
        <w:top w:val="none" w:sz="0" w:space="0" w:color="auto"/>
        <w:left w:val="none" w:sz="0" w:space="0" w:color="auto"/>
        <w:bottom w:val="none" w:sz="0" w:space="0" w:color="auto"/>
        <w:right w:val="none" w:sz="0" w:space="0" w:color="auto"/>
      </w:divBdr>
    </w:div>
    <w:div w:id="185100013">
      <w:bodyDiv w:val="1"/>
      <w:marLeft w:val="0"/>
      <w:marRight w:val="0"/>
      <w:marTop w:val="0"/>
      <w:marBottom w:val="0"/>
      <w:divBdr>
        <w:top w:val="none" w:sz="0" w:space="0" w:color="auto"/>
        <w:left w:val="none" w:sz="0" w:space="0" w:color="auto"/>
        <w:bottom w:val="none" w:sz="0" w:space="0" w:color="auto"/>
        <w:right w:val="none" w:sz="0" w:space="0" w:color="auto"/>
      </w:divBdr>
    </w:div>
    <w:div w:id="240070227">
      <w:bodyDiv w:val="1"/>
      <w:marLeft w:val="0"/>
      <w:marRight w:val="0"/>
      <w:marTop w:val="0"/>
      <w:marBottom w:val="0"/>
      <w:divBdr>
        <w:top w:val="none" w:sz="0" w:space="0" w:color="auto"/>
        <w:left w:val="none" w:sz="0" w:space="0" w:color="auto"/>
        <w:bottom w:val="none" w:sz="0" w:space="0" w:color="auto"/>
        <w:right w:val="none" w:sz="0" w:space="0" w:color="auto"/>
      </w:divBdr>
    </w:div>
    <w:div w:id="321548501">
      <w:bodyDiv w:val="1"/>
      <w:marLeft w:val="0"/>
      <w:marRight w:val="0"/>
      <w:marTop w:val="0"/>
      <w:marBottom w:val="0"/>
      <w:divBdr>
        <w:top w:val="none" w:sz="0" w:space="0" w:color="auto"/>
        <w:left w:val="none" w:sz="0" w:space="0" w:color="auto"/>
        <w:bottom w:val="none" w:sz="0" w:space="0" w:color="auto"/>
        <w:right w:val="none" w:sz="0" w:space="0" w:color="auto"/>
      </w:divBdr>
    </w:div>
    <w:div w:id="408960459">
      <w:bodyDiv w:val="1"/>
      <w:marLeft w:val="0"/>
      <w:marRight w:val="0"/>
      <w:marTop w:val="0"/>
      <w:marBottom w:val="0"/>
      <w:divBdr>
        <w:top w:val="none" w:sz="0" w:space="0" w:color="auto"/>
        <w:left w:val="none" w:sz="0" w:space="0" w:color="auto"/>
        <w:bottom w:val="none" w:sz="0" w:space="0" w:color="auto"/>
        <w:right w:val="none" w:sz="0" w:space="0" w:color="auto"/>
      </w:divBdr>
    </w:div>
    <w:div w:id="427120487">
      <w:bodyDiv w:val="1"/>
      <w:marLeft w:val="0"/>
      <w:marRight w:val="0"/>
      <w:marTop w:val="0"/>
      <w:marBottom w:val="0"/>
      <w:divBdr>
        <w:top w:val="none" w:sz="0" w:space="0" w:color="auto"/>
        <w:left w:val="none" w:sz="0" w:space="0" w:color="auto"/>
        <w:bottom w:val="none" w:sz="0" w:space="0" w:color="auto"/>
        <w:right w:val="none" w:sz="0" w:space="0" w:color="auto"/>
      </w:divBdr>
      <w:divsChild>
        <w:div w:id="1450927378">
          <w:marLeft w:val="0"/>
          <w:marRight w:val="0"/>
          <w:marTop w:val="0"/>
          <w:marBottom w:val="0"/>
          <w:divBdr>
            <w:top w:val="none" w:sz="0" w:space="0" w:color="auto"/>
            <w:left w:val="none" w:sz="0" w:space="0" w:color="auto"/>
            <w:bottom w:val="none" w:sz="0" w:space="0" w:color="auto"/>
            <w:right w:val="none" w:sz="0" w:space="0" w:color="auto"/>
          </w:divBdr>
          <w:divsChild>
            <w:div w:id="544102462">
              <w:marLeft w:val="0"/>
              <w:marRight w:val="0"/>
              <w:marTop w:val="0"/>
              <w:marBottom w:val="0"/>
              <w:divBdr>
                <w:top w:val="none" w:sz="0" w:space="0" w:color="auto"/>
                <w:left w:val="none" w:sz="0" w:space="0" w:color="auto"/>
                <w:bottom w:val="none" w:sz="0" w:space="0" w:color="auto"/>
                <w:right w:val="none" w:sz="0" w:space="0" w:color="auto"/>
              </w:divBdr>
              <w:divsChild>
                <w:div w:id="1014457999">
                  <w:marLeft w:val="0"/>
                  <w:marRight w:val="0"/>
                  <w:marTop w:val="0"/>
                  <w:marBottom w:val="0"/>
                  <w:divBdr>
                    <w:top w:val="none" w:sz="0" w:space="0" w:color="auto"/>
                    <w:left w:val="none" w:sz="0" w:space="0" w:color="auto"/>
                    <w:bottom w:val="none" w:sz="0" w:space="0" w:color="auto"/>
                    <w:right w:val="none" w:sz="0" w:space="0" w:color="auto"/>
                  </w:divBdr>
                  <w:divsChild>
                    <w:div w:id="1530534271">
                      <w:marLeft w:val="0"/>
                      <w:marRight w:val="0"/>
                      <w:marTop w:val="0"/>
                      <w:marBottom w:val="0"/>
                      <w:divBdr>
                        <w:top w:val="none" w:sz="0" w:space="0" w:color="auto"/>
                        <w:left w:val="none" w:sz="0" w:space="0" w:color="auto"/>
                        <w:bottom w:val="none" w:sz="0" w:space="0" w:color="auto"/>
                        <w:right w:val="none" w:sz="0" w:space="0" w:color="auto"/>
                      </w:divBdr>
                      <w:divsChild>
                        <w:div w:id="1256594543">
                          <w:marLeft w:val="0"/>
                          <w:marRight w:val="0"/>
                          <w:marTop w:val="0"/>
                          <w:marBottom w:val="0"/>
                          <w:divBdr>
                            <w:top w:val="none" w:sz="0" w:space="0" w:color="auto"/>
                            <w:left w:val="none" w:sz="0" w:space="0" w:color="auto"/>
                            <w:bottom w:val="none" w:sz="0" w:space="0" w:color="auto"/>
                            <w:right w:val="none" w:sz="0" w:space="0" w:color="auto"/>
                          </w:divBdr>
                          <w:divsChild>
                            <w:div w:id="1359238442">
                              <w:marLeft w:val="0"/>
                              <w:marRight w:val="0"/>
                              <w:marTop w:val="0"/>
                              <w:marBottom w:val="0"/>
                              <w:divBdr>
                                <w:top w:val="none" w:sz="0" w:space="0" w:color="auto"/>
                                <w:left w:val="none" w:sz="0" w:space="0" w:color="auto"/>
                                <w:bottom w:val="none" w:sz="0" w:space="0" w:color="auto"/>
                                <w:right w:val="none" w:sz="0" w:space="0" w:color="auto"/>
                              </w:divBdr>
                              <w:divsChild>
                                <w:div w:id="1838960387">
                                  <w:marLeft w:val="0"/>
                                  <w:marRight w:val="0"/>
                                  <w:marTop w:val="0"/>
                                  <w:marBottom w:val="0"/>
                                  <w:divBdr>
                                    <w:top w:val="none" w:sz="0" w:space="0" w:color="auto"/>
                                    <w:left w:val="none" w:sz="0" w:space="0" w:color="auto"/>
                                    <w:bottom w:val="none" w:sz="0" w:space="0" w:color="auto"/>
                                    <w:right w:val="none" w:sz="0" w:space="0" w:color="auto"/>
                                  </w:divBdr>
                                  <w:divsChild>
                                    <w:div w:id="558369639">
                                      <w:marLeft w:val="0"/>
                                      <w:marRight w:val="0"/>
                                      <w:marTop w:val="0"/>
                                      <w:marBottom w:val="0"/>
                                      <w:divBdr>
                                        <w:top w:val="none" w:sz="0" w:space="0" w:color="auto"/>
                                        <w:left w:val="none" w:sz="0" w:space="0" w:color="auto"/>
                                        <w:bottom w:val="none" w:sz="0" w:space="0" w:color="auto"/>
                                        <w:right w:val="none" w:sz="0" w:space="0" w:color="auto"/>
                                      </w:divBdr>
                                      <w:divsChild>
                                        <w:div w:id="1507742356">
                                          <w:marLeft w:val="0"/>
                                          <w:marRight w:val="0"/>
                                          <w:marTop w:val="0"/>
                                          <w:marBottom w:val="0"/>
                                          <w:divBdr>
                                            <w:top w:val="none" w:sz="0" w:space="0" w:color="auto"/>
                                            <w:left w:val="none" w:sz="0" w:space="0" w:color="auto"/>
                                            <w:bottom w:val="none" w:sz="0" w:space="0" w:color="auto"/>
                                            <w:right w:val="none" w:sz="0" w:space="0" w:color="auto"/>
                                          </w:divBdr>
                                          <w:divsChild>
                                            <w:div w:id="1097991774">
                                              <w:marLeft w:val="0"/>
                                              <w:marRight w:val="0"/>
                                              <w:marTop w:val="0"/>
                                              <w:marBottom w:val="0"/>
                                              <w:divBdr>
                                                <w:top w:val="none" w:sz="0" w:space="0" w:color="auto"/>
                                                <w:left w:val="none" w:sz="0" w:space="0" w:color="auto"/>
                                                <w:bottom w:val="none" w:sz="0" w:space="0" w:color="auto"/>
                                                <w:right w:val="none" w:sz="0" w:space="0" w:color="auto"/>
                                              </w:divBdr>
                                              <w:divsChild>
                                                <w:div w:id="1340767012">
                                                  <w:marLeft w:val="0"/>
                                                  <w:marRight w:val="0"/>
                                                  <w:marTop w:val="0"/>
                                                  <w:marBottom w:val="0"/>
                                                  <w:divBdr>
                                                    <w:top w:val="none" w:sz="0" w:space="0" w:color="auto"/>
                                                    <w:left w:val="none" w:sz="0" w:space="0" w:color="auto"/>
                                                    <w:bottom w:val="none" w:sz="0" w:space="0" w:color="auto"/>
                                                    <w:right w:val="none" w:sz="0" w:space="0" w:color="auto"/>
                                                  </w:divBdr>
                                                  <w:divsChild>
                                                    <w:div w:id="83234772">
                                                      <w:marLeft w:val="0"/>
                                                      <w:marRight w:val="0"/>
                                                      <w:marTop w:val="0"/>
                                                      <w:marBottom w:val="0"/>
                                                      <w:divBdr>
                                                        <w:top w:val="none" w:sz="0" w:space="0" w:color="auto"/>
                                                        <w:left w:val="none" w:sz="0" w:space="0" w:color="auto"/>
                                                        <w:bottom w:val="none" w:sz="0" w:space="0" w:color="auto"/>
                                                        <w:right w:val="none" w:sz="0" w:space="0" w:color="auto"/>
                                                      </w:divBdr>
                                                      <w:divsChild>
                                                        <w:div w:id="2103840005">
                                                          <w:marLeft w:val="0"/>
                                                          <w:marRight w:val="0"/>
                                                          <w:marTop w:val="0"/>
                                                          <w:marBottom w:val="0"/>
                                                          <w:divBdr>
                                                            <w:top w:val="none" w:sz="0" w:space="0" w:color="auto"/>
                                                            <w:left w:val="none" w:sz="0" w:space="0" w:color="auto"/>
                                                            <w:bottom w:val="none" w:sz="0" w:space="0" w:color="auto"/>
                                                            <w:right w:val="none" w:sz="0" w:space="0" w:color="auto"/>
                                                          </w:divBdr>
                                                          <w:divsChild>
                                                            <w:div w:id="1153647190">
                                                              <w:marLeft w:val="0"/>
                                                              <w:marRight w:val="0"/>
                                                              <w:marTop w:val="0"/>
                                                              <w:marBottom w:val="0"/>
                                                              <w:divBdr>
                                                                <w:top w:val="none" w:sz="0" w:space="0" w:color="auto"/>
                                                                <w:left w:val="none" w:sz="0" w:space="0" w:color="auto"/>
                                                                <w:bottom w:val="none" w:sz="0" w:space="0" w:color="auto"/>
                                                                <w:right w:val="none" w:sz="0" w:space="0" w:color="auto"/>
                                                              </w:divBdr>
                                                              <w:divsChild>
                                                                <w:div w:id="2028561056">
                                                                  <w:marLeft w:val="0"/>
                                                                  <w:marRight w:val="0"/>
                                                                  <w:marTop w:val="0"/>
                                                                  <w:marBottom w:val="0"/>
                                                                  <w:divBdr>
                                                                    <w:top w:val="none" w:sz="0" w:space="0" w:color="auto"/>
                                                                    <w:left w:val="none" w:sz="0" w:space="0" w:color="auto"/>
                                                                    <w:bottom w:val="none" w:sz="0" w:space="0" w:color="auto"/>
                                                                    <w:right w:val="none" w:sz="0" w:space="0" w:color="auto"/>
                                                                  </w:divBdr>
                                                                  <w:divsChild>
                                                                    <w:div w:id="1159921887">
                                                                      <w:marLeft w:val="0"/>
                                                                      <w:marRight w:val="0"/>
                                                                      <w:marTop w:val="0"/>
                                                                      <w:marBottom w:val="0"/>
                                                                      <w:divBdr>
                                                                        <w:top w:val="none" w:sz="0" w:space="0" w:color="auto"/>
                                                                        <w:left w:val="none" w:sz="0" w:space="0" w:color="auto"/>
                                                                        <w:bottom w:val="none" w:sz="0" w:space="0" w:color="auto"/>
                                                                        <w:right w:val="none" w:sz="0" w:space="0" w:color="auto"/>
                                                                      </w:divBdr>
                                                                      <w:divsChild>
                                                                        <w:div w:id="780614638">
                                                                          <w:marLeft w:val="0"/>
                                                                          <w:marRight w:val="0"/>
                                                                          <w:marTop w:val="0"/>
                                                                          <w:marBottom w:val="0"/>
                                                                          <w:divBdr>
                                                                            <w:top w:val="none" w:sz="0" w:space="0" w:color="auto"/>
                                                                            <w:left w:val="none" w:sz="0" w:space="0" w:color="auto"/>
                                                                            <w:bottom w:val="none" w:sz="0" w:space="0" w:color="auto"/>
                                                                            <w:right w:val="none" w:sz="0" w:space="0" w:color="auto"/>
                                                                          </w:divBdr>
                                                                          <w:divsChild>
                                                                            <w:div w:id="47389309">
                                                                              <w:marLeft w:val="0"/>
                                                                              <w:marRight w:val="0"/>
                                                                              <w:marTop w:val="0"/>
                                                                              <w:marBottom w:val="0"/>
                                                                              <w:divBdr>
                                                                                <w:top w:val="none" w:sz="0" w:space="0" w:color="auto"/>
                                                                                <w:left w:val="none" w:sz="0" w:space="0" w:color="auto"/>
                                                                                <w:bottom w:val="none" w:sz="0" w:space="0" w:color="auto"/>
                                                                                <w:right w:val="none" w:sz="0" w:space="0" w:color="auto"/>
                                                                              </w:divBdr>
                                                                              <w:divsChild>
                                                                                <w:div w:id="963196061">
                                                                                  <w:marLeft w:val="0"/>
                                                                                  <w:marRight w:val="0"/>
                                                                                  <w:marTop w:val="0"/>
                                                                                  <w:marBottom w:val="0"/>
                                                                                  <w:divBdr>
                                                                                    <w:top w:val="none" w:sz="0" w:space="0" w:color="auto"/>
                                                                                    <w:left w:val="none" w:sz="0" w:space="0" w:color="auto"/>
                                                                                    <w:bottom w:val="none" w:sz="0" w:space="0" w:color="auto"/>
                                                                                    <w:right w:val="none" w:sz="0" w:space="0" w:color="auto"/>
                                                                                  </w:divBdr>
                                                                                  <w:divsChild>
                                                                                    <w:div w:id="1998265517">
                                                                                      <w:marLeft w:val="0"/>
                                                                                      <w:marRight w:val="0"/>
                                                                                      <w:marTop w:val="0"/>
                                                                                      <w:marBottom w:val="0"/>
                                                                                      <w:divBdr>
                                                                                        <w:top w:val="none" w:sz="0" w:space="0" w:color="auto"/>
                                                                                        <w:left w:val="none" w:sz="0" w:space="0" w:color="auto"/>
                                                                                        <w:bottom w:val="none" w:sz="0" w:space="0" w:color="auto"/>
                                                                                        <w:right w:val="none" w:sz="0" w:space="0" w:color="auto"/>
                                                                                      </w:divBdr>
                                                                                      <w:divsChild>
                                                                                        <w:div w:id="1099331082">
                                                                                          <w:marLeft w:val="0"/>
                                                                                          <w:marRight w:val="0"/>
                                                                                          <w:marTop w:val="0"/>
                                                                                          <w:marBottom w:val="0"/>
                                                                                          <w:divBdr>
                                                                                            <w:top w:val="none" w:sz="0" w:space="0" w:color="auto"/>
                                                                                            <w:left w:val="none" w:sz="0" w:space="0" w:color="auto"/>
                                                                                            <w:bottom w:val="none" w:sz="0" w:space="0" w:color="auto"/>
                                                                                            <w:right w:val="none" w:sz="0" w:space="0" w:color="auto"/>
                                                                                          </w:divBdr>
                                                                                          <w:divsChild>
                                                                                            <w:div w:id="534930981">
                                                                                              <w:marLeft w:val="0"/>
                                                                                              <w:marRight w:val="0"/>
                                                                                              <w:marTop w:val="0"/>
                                                                                              <w:marBottom w:val="0"/>
                                                                                              <w:divBdr>
                                                                                                <w:top w:val="none" w:sz="0" w:space="0" w:color="auto"/>
                                                                                                <w:left w:val="none" w:sz="0" w:space="0" w:color="auto"/>
                                                                                                <w:bottom w:val="none" w:sz="0" w:space="0" w:color="auto"/>
                                                                                                <w:right w:val="none" w:sz="0" w:space="0" w:color="auto"/>
                                                                                              </w:divBdr>
                                                                                              <w:divsChild>
                                                                                                <w:div w:id="1392004012">
                                                                                                  <w:marLeft w:val="0"/>
                                                                                                  <w:marRight w:val="0"/>
                                                                                                  <w:marTop w:val="0"/>
                                                                                                  <w:marBottom w:val="0"/>
                                                                                                  <w:divBdr>
                                                                                                    <w:top w:val="none" w:sz="0" w:space="0" w:color="auto"/>
                                                                                                    <w:left w:val="none" w:sz="0" w:space="0" w:color="auto"/>
                                                                                                    <w:bottom w:val="none" w:sz="0" w:space="0" w:color="auto"/>
                                                                                                    <w:right w:val="none" w:sz="0" w:space="0" w:color="auto"/>
                                                                                                  </w:divBdr>
                                                                                                  <w:divsChild>
                                                                                                    <w:div w:id="1655600428">
                                                                                                      <w:marLeft w:val="0"/>
                                                                                                      <w:marRight w:val="0"/>
                                                                                                      <w:marTop w:val="0"/>
                                                                                                      <w:marBottom w:val="0"/>
                                                                                                      <w:divBdr>
                                                                                                        <w:top w:val="none" w:sz="0" w:space="0" w:color="auto"/>
                                                                                                        <w:left w:val="none" w:sz="0" w:space="0" w:color="auto"/>
                                                                                                        <w:bottom w:val="none" w:sz="0" w:space="0" w:color="auto"/>
                                                                                                        <w:right w:val="none" w:sz="0" w:space="0" w:color="auto"/>
                                                                                                      </w:divBdr>
                                                                                                      <w:divsChild>
                                                                                                        <w:div w:id="1931040970">
                                                                                                          <w:marLeft w:val="0"/>
                                                                                                          <w:marRight w:val="0"/>
                                                                                                          <w:marTop w:val="0"/>
                                                                                                          <w:marBottom w:val="0"/>
                                                                                                          <w:divBdr>
                                                                                                            <w:top w:val="none" w:sz="0" w:space="0" w:color="auto"/>
                                                                                                            <w:left w:val="none" w:sz="0" w:space="0" w:color="auto"/>
                                                                                                            <w:bottom w:val="none" w:sz="0" w:space="0" w:color="auto"/>
                                                                                                            <w:right w:val="none" w:sz="0" w:space="0" w:color="auto"/>
                                                                                                          </w:divBdr>
                                                                                                          <w:divsChild>
                                                                                                            <w:div w:id="57439924">
                                                                                                              <w:marLeft w:val="0"/>
                                                                                                              <w:marRight w:val="0"/>
                                                                                                              <w:marTop w:val="0"/>
                                                                                                              <w:marBottom w:val="0"/>
                                                                                                              <w:divBdr>
                                                                                                                <w:top w:val="none" w:sz="0" w:space="0" w:color="auto"/>
                                                                                                                <w:left w:val="none" w:sz="0" w:space="0" w:color="auto"/>
                                                                                                                <w:bottom w:val="none" w:sz="0" w:space="0" w:color="auto"/>
                                                                                                                <w:right w:val="none" w:sz="0" w:space="0" w:color="auto"/>
                                                                                                              </w:divBdr>
                                                                                                              <w:divsChild>
                                                                                                                <w:div w:id="954367528">
                                                                                                                  <w:marLeft w:val="0"/>
                                                                                                                  <w:marRight w:val="0"/>
                                                                                                                  <w:marTop w:val="0"/>
                                                                                                                  <w:marBottom w:val="0"/>
                                                                                                                  <w:divBdr>
                                                                                                                    <w:top w:val="none" w:sz="0" w:space="0" w:color="auto"/>
                                                                                                                    <w:left w:val="none" w:sz="0" w:space="0" w:color="auto"/>
                                                                                                                    <w:bottom w:val="none" w:sz="0" w:space="0" w:color="auto"/>
                                                                                                                    <w:right w:val="none" w:sz="0" w:space="0" w:color="auto"/>
                                                                                                                  </w:divBdr>
                                                                                                                  <w:divsChild>
                                                                                                                    <w:div w:id="1173448472">
                                                                                                                      <w:marLeft w:val="0"/>
                                                                                                                      <w:marRight w:val="0"/>
                                                                                                                      <w:marTop w:val="0"/>
                                                                                                                      <w:marBottom w:val="0"/>
                                                                                                                      <w:divBdr>
                                                                                                                        <w:top w:val="none" w:sz="0" w:space="0" w:color="auto"/>
                                                                                                                        <w:left w:val="none" w:sz="0" w:space="0" w:color="auto"/>
                                                                                                                        <w:bottom w:val="none" w:sz="0" w:space="0" w:color="auto"/>
                                                                                                                        <w:right w:val="none" w:sz="0" w:space="0" w:color="auto"/>
                                                                                                                      </w:divBdr>
                                                                                                                      <w:divsChild>
                                                                                                                        <w:div w:id="246230071">
                                                                                                                          <w:marLeft w:val="0"/>
                                                                                                                          <w:marRight w:val="0"/>
                                                                                                                          <w:marTop w:val="0"/>
                                                                                                                          <w:marBottom w:val="0"/>
                                                                                                                          <w:divBdr>
                                                                                                                            <w:top w:val="none" w:sz="0" w:space="0" w:color="auto"/>
                                                                                                                            <w:left w:val="none" w:sz="0" w:space="0" w:color="auto"/>
                                                                                                                            <w:bottom w:val="none" w:sz="0" w:space="0" w:color="auto"/>
                                                                                                                            <w:right w:val="none" w:sz="0" w:space="0" w:color="auto"/>
                                                                                                                          </w:divBdr>
                                                                                                                          <w:divsChild>
                                                                                                                            <w:div w:id="74085107">
                                                                                                                              <w:marLeft w:val="0"/>
                                                                                                                              <w:marRight w:val="0"/>
                                                                                                                              <w:marTop w:val="0"/>
                                                                                                                              <w:marBottom w:val="0"/>
                                                                                                                              <w:divBdr>
                                                                                                                                <w:top w:val="none" w:sz="0" w:space="0" w:color="auto"/>
                                                                                                                                <w:left w:val="none" w:sz="0" w:space="0" w:color="auto"/>
                                                                                                                                <w:bottom w:val="none" w:sz="0" w:space="0" w:color="auto"/>
                                                                                                                                <w:right w:val="none" w:sz="0" w:space="0" w:color="auto"/>
                                                                                                                              </w:divBdr>
                                                                                                                              <w:divsChild>
                                                                                                                                <w:div w:id="1330594567">
                                                                                                                                  <w:marLeft w:val="0"/>
                                                                                                                                  <w:marRight w:val="0"/>
                                                                                                                                  <w:marTop w:val="0"/>
                                                                                                                                  <w:marBottom w:val="0"/>
                                                                                                                                  <w:divBdr>
                                                                                                                                    <w:top w:val="none" w:sz="0" w:space="0" w:color="auto"/>
                                                                                                                                    <w:left w:val="none" w:sz="0" w:space="0" w:color="auto"/>
                                                                                                                                    <w:bottom w:val="none" w:sz="0" w:space="0" w:color="auto"/>
                                                                                                                                    <w:right w:val="none" w:sz="0" w:space="0" w:color="auto"/>
                                                                                                                                  </w:divBdr>
                                                                                                                                  <w:divsChild>
                                                                                                                                    <w:div w:id="76226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79298467">
      <w:bodyDiv w:val="1"/>
      <w:marLeft w:val="0"/>
      <w:marRight w:val="0"/>
      <w:marTop w:val="0"/>
      <w:marBottom w:val="0"/>
      <w:divBdr>
        <w:top w:val="none" w:sz="0" w:space="0" w:color="auto"/>
        <w:left w:val="none" w:sz="0" w:space="0" w:color="auto"/>
        <w:bottom w:val="none" w:sz="0" w:space="0" w:color="auto"/>
        <w:right w:val="none" w:sz="0" w:space="0" w:color="auto"/>
      </w:divBdr>
    </w:div>
    <w:div w:id="871260136">
      <w:bodyDiv w:val="1"/>
      <w:marLeft w:val="0"/>
      <w:marRight w:val="0"/>
      <w:marTop w:val="0"/>
      <w:marBottom w:val="0"/>
      <w:divBdr>
        <w:top w:val="none" w:sz="0" w:space="0" w:color="auto"/>
        <w:left w:val="none" w:sz="0" w:space="0" w:color="auto"/>
        <w:bottom w:val="none" w:sz="0" w:space="0" w:color="auto"/>
        <w:right w:val="none" w:sz="0" w:space="0" w:color="auto"/>
      </w:divBdr>
    </w:div>
    <w:div w:id="956790659">
      <w:bodyDiv w:val="1"/>
      <w:marLeft w:val="0"/>
      <w:marRight w:val="0"/>
      <w:marTop w:val="0"/>
      <w:marBottom w:val="0"/>
      <w:divBdr>
        <w:top w:val="none" w:sz="0" w:space="0" w:color="auto"/>
        <w:left w:val="none" w:sz="0" w:space="0" w:color="auto"/>
        <w:bottom w:val="none" w:sz="0" w:space="0" w:color="auto"/>
        <w:right w:val="none" w:sz="0" w:space="0" w:color="auto"/>
      </w:divBdr>
    </w:div>
    <w:div w:id="1389769775">
      <w:bodyDiv w:val="1"/>
      <w:marLeft w:val="0"/>
      <w:marRight w:val="0"/>
      <w:marTop w:val="0"/>
      <w:marBottom w:val="0"/>
      <w:divBdr>
        <w:top w:val="none" w:sz="0" w:space="0" w:color="auto"/>
        <w:left w:val="none" w:sz="0" w:space="0" w:color="auto"/>
        <w:bottom w:val="none" w:sz="0" w:space="0" w:color="auto"/>
        <w:right w:val="none" w:sz="0" w:space="0" w:color="auto"/>
      </w:divBdr>
    </w:div>
    <w:div w:id="1486816987">
      <w:bodyDiv w:val="1"/>
      <w:marLeft w:val="0"/>
      <w:marRight w:val="0"/>
      <w:marTop w:val="0"/>
      <w:marBottom w:val="0"/>
      <w:divBdr>
        <w:top w:val="none" w:sz="0" w:space="0" w:color="auto"/>
        <w:left w:val="none" w:sz="0" w:space="0" w:color="auto"/>
        <w:bottom w:val="none" w:sz="0" w:space="0" w:color="auto"/>
        <w:right w:val="none" w:sz="0" w:space="0" w:color="auto"/>
      </w:divBdr>
    </w:div>
    <w:div w:id="1750349328">
      <w:bodyDiv w:val="1"/>
      <w:marLeft w:val="0"/>
      <w:marRight w:val="0"/>
      <w:marTop w:val="0"/>
      <w:marBottom w:val="0"/>
      <w:divBdr>
        <w:top w:val="none" w:sz="0" w:space="0" w:color="auto"/>
        <w:left w:val="none" w:sz="0" w:space="0" w:color="auto"/>
        <w:bottom w:val="none" w:sz="0" w:space="0" w:color="auto"/>
        <w:right w:val="none" w:sz="0" w:space="0" w:color="auto"/>
      </w:divBdr>
    </w:div>
    <w:div w:id="1848980971">
      <w:bodyDiv w:val="1"/>
      <w:marLeft w:val="0"/>
      <w:marRight w:val="0"/>
      <w:marTop w:val="0"/>
      <w:marBottom w:val="0"/>
      <w:divBdr>
        <w:top w:val="none" w:sz="0" w:space="0" w:color="auto"/>
        <w:left w:val="none" w:sz="0" w:space="0" w:color="auto"/>
        <w:bottom w:val="none" w:sz="0" w:space="0" w:color="auto"/>
        <w:right w:val="none" w:sz="0" w:space="0" w:color="auto"/>
      </w:divBdr>
    </w:div>
    <w:div w:id="1875771561">
      <w:bodyDiv w:val="1"/>
      <w:marLeft w:val="0"/>
      <w:marRight w:val="0"/>
      <w:marTop w:val="0"/>
      <w:marBottom w:val="0"/>
      <w:divBdr>
        <w:top w:val="none" w:sz="0" w:space="0" w:color="auto"/>
        <w:left w:val="none" w:sz="0" w:space="0" w:color="auto"/>
        <w:bottom w:val="none" w:sz="0" w:space="0" w:color="auto"/>
        <w:right w:val="none" w:sz="0" w:space="0" w:color="auto"/>
      </w:divBdr>
    </w:div>
    <w:div w:id="196137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tmp"/><Relationship Id="rId34" Type="http://schemas.openxmlformats.org/officeDocument/2006/relationships/diagramQuickStyle" Target="diagrams/quickStyle2.xm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diagramColors" Target="diagrams/colors3.xml"/><Relationship Id="rId68" Type="http://schemas.openxmlformats.org/officeDocument/2006/relationships/image" Target="media/image46.jpeg"/><Relationship Id="rId76" Type="http://schemas.microsoft.com/office/2007/relationships/diagramDrawing" Target="diagrams/drawing4.xml"/><Relationship Id="rId84" Type="http://schemas.openxmlformats.org/officeDocument/2006/relationships/hyperlink" Target="http://fr.wikipedia.org/wiki/Interface_de_programmation"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microsoft.com/en-us/download/details.aspx?id=44561" TargetMode="External"/><Relationship Id="rId29" Type="http://schemas.openxmlformats.org/officeDocument/2006/relationships/image" Target="media/image17.png"/><Relationship Id="rId11" Type="http://schemas.openxmlformats.org/officeDocument/2006/relationships/diagramLayout" Target="diagrams/layout1.xml"/><Relationship Id="rId24" Type="http://schemas.openxmlformats.org/officeDocument/2006/relationships/image" Target="media/image12.gif"/><Relationship Id="rId32" Type="http://schemas.openxmlformats.org/officeDocument/2006/relationships/diagramData" Target="diagrams/data2.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4.jpeg"/><Relationship Id="rId74" Type="http://schemas.openxmlformats.org/officeDocument/2006/relationships/diagramQuickStyle" Target="diagrams/quickStyle4.xml"/><Relationship Id="rId79" Type="http://schemas.openxmlformats.org/officeDocument/2006/relationships/hyperlink" Target="http://www.microsoft.com/en-us/kinectforwindows/develop/how-to-videos.aspx" TargetMode="External"/><Relationship Id="rId87" Type="http://schemas.openxmlformats.org/officeDocument/2006/relationships/hyperlink" Target="http://re.buildinsider.net/small/kinectv2cpp/01/02.gif" TargetMode="External"/><Relationship Id="rId5" Type="http://schemas.openxmlformats.org/officeDocument/2006/relationships/webSettings" Target="webSettings.xml"/><Relationship Id="rId61" Type="http://schemas.openxmlformats.org/officeDocument/2006/relationships/diagramLayout" Target="diagrams/layout3.xml"/><Relationship Id="rId82" Type="http://schemas.openxmlformats.org/officeDocument/2006/relationships/hyperlink" Target="http://fr.wikipedia.org/wiki/Interactions_homme-machine" TargetMode="External"/><Relationship Id="rId90" Type="http://schemas.openxmlformats.org/officeDocument/2006/relationships/footer" Target="footer1.xml"/><Relationship Id="rId19" Type="http://schemas.openxmlformats.org/officeDocument/2006/relationships/image" Target="media/image7.tmp"/><Relationship Id="rId14" Type="http://schemas.microsoft.com/office/2007/relationships/diagramDrawing" Target="diagrams/drawing1.xml"/><Relationship Id="rId22" Type="http://schemas.openxmlformats.org/officeDocument/2006/relationships/image" Target="media/image10.tmp"/><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diagramColors" Target="diagrams/colors2.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microsoft.com/office/2007/relationships/diagramDrawing" Target="diagrams/drawing3.xml"/><Relationship Id="rId69" Type="http://schemas.openxmlformats.org/officeDocument/2006/relationships/image" Target="media/image47.png"/><Relationship Id="rId77" Type="http://schemas.openxmlformats.org/officeDocument/2006/relationships/image" Target="media/image50.png"/><Relationship Id="rId8" Type="http://schemas.openxmlformats.org/officeDocument/2006/relationships/image" Target="media/image2.jpg"/><Relationship Id="rId51" Type="http://schemas.openxmlformats.org/officeDocument/2006/relationships/image" Target="media/image34.png"/><Relationship Id="rId72" Type="http://schemas.openxmlformats.org/officeDocument/2006/relationships/diagramData" Target="diagrams/data4.xml"/><Relationship Id="rId80" Type="http://schemas.openxmlformats.org/officeDocument/2006/relationships/image" Target="media/image51.tmp"/><Relationship Id="rId85" Type="http://schemas.openxmlformats.org/officeDocument/2006/relationships/hyperlink" Target="http://www.independent.co.uk/incoming/article8787892.ece/alternates/w460/AN26939219People%20play%20on%20Ki.jpg" TargetMode="Externa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diagramLayout" Target="diagrams/layout2.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tmp"/><Relationship Id="rId67" Type="http://schemas.openxmlformats.org/officeDocument/2006/relationships/image" Target="media/image45.jpe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diagramQuickStyle" Target="diagrams/quickStyle3.xml"/><Relationship Id="rId70" Type="http://schemas.openxmlformats.org/officeDocument/2006/relationships/image" Target="media/image48.png"/><Relationship Id="rId75" Type="http://schemas.openxmlformats.org/officeDocument/2006/relationships/diagramColors" Target="diagrams/colors4.xml"/><Relationship Id="rId83" Type="http://schemas.openxmlformats.org/officeDocument/2006/relationships/hyperlink" Target="http://fr.wikipedia.org/wiki/Kinect" TargetMode="External"/><Relationship Id="rId88" Type="http://schemas.openxmlformats.org/officeDocument/2006/relationships/hyperlink" Target="http://go.microsoft.com/fwlink/?LinkId=403900"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tmp"/><Relationship Id="rId28" Type="http://schemas.openxmlformats.org/officeDocument/2006/relationships/image" Target="media/image16.png"/><Relationship Id="rId36" Type="http://schemas.microsoft.com/office/2007/relationships/diagramDrawing" Target="diagrams/drawing2.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diagramData" Target="diagrams/data1.xml"/><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diagramData" Target="diagrams/data3.xml"/><Relationship Id="rId65" Type="http://schemas.openxmlformats.org/officeDocument/2006/relationships/image" Target="media/image43.jpeg"/><Relationship Id="rId73" Type="http://schemas.openxmlformats.org/officeDocument/2006/relationships/diagramLayout" Target="diagrams/layout4.xml"/><Relationship Id="rId78" Type="http://schemas.openxmlformats.org/officeDocument/2006/relationships/hyperlink" Target="http://www.microsoft.com/en-us/kinectforwindows/" TargetMode="External"/><Relationship Id="rId81" Type="http://schemas.openxmlformats.org/officeDocument/2006/relationships/hyperlink" Target="http://www.guinnessworldrecords.com/world-records/fastest-selling-gaming-peripheral" TargetMode="External"/><Relationship Id="rId86" Type="http://schemas.openxmlformats.org/officeDocument/2006/relationships/hyperlink" Target="http://smeenk.com/wp-content/uploads/2014/03/kinectsheader.png" TargetMode="External"/><Relationship Id="rId4" Type="http://schemas.openxmlformats.org/officeDocument/2006/relationships/settings" Target="settings.xml"/><Relationship Id="rId9" Type="http://schemas.openxmlformats.org/officeDocument/2006/relationships/image" Target="media/image3.jpeg"/></Relationships>
</file>

<file path=word/_rels/footnotes.xml.rels><?xml version="1.0" encoding="UTF-8" standalone="yes"?>
<Relationships xmlns="http://schemas.openxmlformats.org/package/2006/relationships"><Relationship Id="rId1" Type="http://schemas.openxmlformats.org/officeDocument/2006/relationships/hyperlink" Target="https://msdn.microsoft.com/en-us/library/yh598w02.asp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5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quemare\Desktop\M-PROJ-ALL01-Rapport.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E63CD9-3D67-4A22-9A74-AEE493EFC5ED}"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fr-CH"/>
        </a:p>
      </dgm:t>
    </dgm:pt>
    <dgm:pt modelId="{4ECF8ABA-7ED3-4081-8546-CD9BD0580A19}">
      <dgm:prSet phldrT="[Texte]"/>
      <dgm:spPr/>
      <dgm:t>
        <a:bodyPr/>
        <a:lstStyle/>
        <a:p>
          <a:r>
            <a:rPr lang="fr-CH"/>
            <a:t>Novembre 2010</a:t>
          </a:r>
        </a:p>
      </dgm:t>
    </dgm:pt>
    <dgm:pt modelId="{14830AE1-2962-423C-9BDC-BEAE499BE993}" type="parTrans" cxnId="{1C20347A-03AB-4971-BF2A-0A36807CBFBF}">
      <dgm:prSet/>
      <dgm:spPr/>
      <dgm:t>
        <a:bodyPr/>
        <a:lstStyle/>
        <a:p>
          <a:endParaRPr lang="fr-CH"/>
        </a:p>
      </dgm:t>
    </dgm:pt>
    <dgm:pt modelId="{60DBDA4D-BFEA-4362-A1EA-14288EAB4AFE}" type="sibTrans" cxnId="{1C20347A-03AB-4971-BF2A-0A36807CBFBF}">
      <dgm:prSet/>
      <dgm:spPr/>
      <dgm:t>
        <a:bodyPr/>
        <a:lstStyle/>
        <a:p>
          <a:endParaRPr lang="fr-CH"/>
        </a:p>
      </dgm:t>
    </dgm:pt>
    <dgm:pt modelId="{45FA9C9A-D2E4-4ACE-A5C3-1BB50CCFF2BA}">
      <dgm:prSet phldrT="[Texte]"/>
      <dgm:spPr/>
      <dgm:t>
        <a:bodyPr/>
        <a:lstStyle/>
        <a:p>
          <a:r>
            <a:rPr lang="fr-CH"/>
            <a:t>Kinect pour Xbox 360 </a:t>
          </a:r>
        </a:p>
      </dgm:t>
    </dgm:pt>
    <dgm:pt modelId="{B1377F38-295A-4CF4-A6AE-277C5A66AD0E}" type="parTrans" cxnId="{478B5566-2141-4077-A50E-0DFB3A53DEEC}">
      <dgm:prSet/>
      <dgm:spPr/>
      <dgm:t>
        <a:bodyPr/>
        <a:lstStyle/>
        <a:p>
          <a:endParaRPr lang="fr-CH"/>
        </a:p>
      </dgm:t>
    </dgm:pt>
    <dgm:pt modelId="{54680B73-645F-4890-BD27-72C2759CD4E4}" type="sibTrans" cxnId="{478B5566-2141-4077-A50E-0DFB3A53DEEC}">
      <dgm:prSet/>
      <dgm:spPr/>
      <dgm:t>
        <a:bodyPr/>
        <a:lstStyle/>
        <a:p>
          <a:endParaRPr lang="fr-CH"/>
        </a:p>
      </dgm:t>
    </dgm:pt>
    <dgm:pt modelId="{69F98E2F-2803-4481-B201-BB40F13BAA84}">
      <dgm:prSet phldrT="[Texte]"/>
      <dgm:spPr/>
      <dgm:t>
        <a:bodyPr/>
        <a:lstStyle/>
        <a:p>
          <a:r>
            <a:rPr lang="fr-CH"/>
            <a:t>Juin 2011</a:t>
          </a:r>
        </a:p>
      </dgm:t>
    </dgm:pt>
    <dgm:pt modelId="{C5611A01-2D3B-4D9E-9906-84A84FF4B3AB}" type="parTrans" cxnId="{C362FF91-6001-4EA9-B8D9-230F443DA6DF}">
      <dgm:prSet/>
      <dgm:spPr/>
      <dgm:t>
        <a:bodyPr/>
        <a:lstStyle/>
        <a:p>
          <a:endParaRPr lang="fr-CH"/>
        </a:p>
      </dgm:t>
    </dgm:pt>
    <dgm:pt modelId="{C3B784FE-F7F4-4297-BDED-69F2E0B5CF62}" type="sibTrans" cxnId="{C362FF91-6001-4EA9-B8D9-230F443DA6DF}">
      <dgm:prSet/>
      <dgm:spPr/>
      <dgm:t>
        <a:bodyPr/>
        <a:lstStyle/>
        <a:p>
          <a:endParaRPr lang="fr-CH"/>
        </a:p>
      </dgm:t>
    </dgm:pt>
    <dgm:pt modelId="{2F7D2093-ABBB-4D1F-B4DB-06BB971B2C8A}">
      <dgm:prSet phldrT="[Texte]"/>
      <dgm:spPr/>
      <dgm:t>
        <a:bodyPr/>
        <a:lstStyle/>
        <a:p>
          <a:r>
            <a:rPr lang="fr-CH"/>
            <a:t>Kinect pour Windows</a:t>
          </a:r>
        </a:p>
      </dgm:t>
    </dgm:pt>
    <dgm:pt modelId="{92374D0A-CCAF-45B7-A305-D32844765141}" type="parTrans" cxnId="{8F4FDDA8-9D01-41D2-A730-ADBA82B4F702}">
      <dgm:prSet/>
      <dgm:spPr/>
      <dgm:t>
        <a:bodyPr/>
        <a:lstStyle/>
        <a:p>
          <a:endParaRPr lang="fr-CH"/>
        </a:p>
      </dgm:t>
    </dgm:pt>
    <dgm:pt modelId="{1368D19B-C7BC-4AE4-8C9B-15BB23D221EF}" type="sibTrans" cxnId="{8F4FDDA8-9D01-41D2-A730-ADBA82B4F702}">
      <dgm:prSet/>
      <dgm:spPr/>
      <dgm:t>
        <a:bodyPr/>
        <a:lstStyle/>
        <a:p>
          <a:endParaRPr lang="fr-CH"/>
        </a:p>
      </dgm:t>
    </dgm:pt>
    <dgm:pt modelId="{9FF1B435-2056-444A-83A7-4B1021110115}">
      <dgm:prSet phldrT="[Texte]"/>
      <dgm:spPr/>
      <dgm:t>
        <a:bodyPr/>
        <a:lstStyle/>
        <a:p>
          <a:r>
            <a:rPr lang="fr-CH"/>
            <a:t>SDK V1</a:t>
          </a:r>
        </a:p>
      </dgm:t>
    </dgm:pt>
    <dgm:pt modelId="{21FCBCCD-DD15-466C-AF92-8492DCFD51C0}" type="parTrans" cxnId="{D87E9569-AA02-48AD-B775-B808BAA67C21}">
      <dgm:prSet/>
      <dgm:spPr/>
      <dgm:t>
        <a:bodyPr/>
        <a:lstStyle/>
        <a:p>
          <a:endParaRPr lang="fr-CH"/>
        </a:p>
      </dgm:t>
    </dgm:pt>
    <dgm:pt modelId="{A0F867C1-40C5-4440-B610-ECA8BEDCFA78}" type="sibTrans" cxnId="{D87E9569-AA02-48AD-B775-B808BAA67C21}">
      <dgm:prSet/>
      <dgm:spPr/>
      <dgm:t>
        <a:bodyPr/>
        <a:lstStyle/>
        <a:p>
          <a:endParaRPr lang="fr-CH"/>
        </a:p>
      </dgm:t>
    </dgm:pt>
    <dgm:pt modelId="{68DE8D75-0C6F-40BD-A42B-5A6DF3BDA027}">
      <dgm:prSet phldrT="[Texte]"/>
      <dgm:spPr/>
      <dgm:t>
        <a:bodyPr/>
        <a:lstStyle/>
        <a:p>
          <a:r>
            <a:rPr lang="fr-CH"/>
            <a:t>Novembre 2013</a:t>
          </a:r>
        </a:p>
      </dgm:t>
    </dgm:pt>
    <dgm:pt modelId="{BBE3C43D-FD64-45C1-8F00-4AB9ECB7ED38}" type="parTrans" cxnId="{0D86C83E-395F-4780-A049-F3DA6570B74E}">
      <dgm:prSet/>
      <dgm:spPr/>
      <dgm:t>
        <a:bodyPr/>
        <a:lstStyle/>
        <a:p>
          <a:endParaRPr lang="fr-CH"/>
        </a:p>
      </dgm:t>
    </dgm:pt>
    <dgm:pt modelId="{A3D67061-F712-4B61-93ED-3E4C0CC21BA7}" type="sibTrans" cxnId="{0D86C83E-395F-4780-A049-F3DA6570B74E}">
      <dgm:prSet/>
      <dgm:spPr/>
      <dgm:t>
        <a:bodyPr/>
        <a:lstStyle/>
        <a:p>
          <a:endParaRPr lang="fr-CH"/>
        </a:p>
      </dgm:t>
    </dgm:pt>
    <dgm:pt modelId="{294E070A-69E3-40F6-9062-A992893917A2}">
      <dgm:prSet phldrT="[Texte]"/>
      <dgm:spPr/>
      <dgm:t>
        <a:bodyPr/>
        <a:lstStyle/>
        <a:p>
          <a:r>
            <a:rPr lang="fr-CH"/>
            <a:t>Kinect pour Xbox One</a:t>
          </a:r>
        </a:p>
      </dgm:t>
    </dgm:pt>
    <dgm:pt modelId="{92A0C391-E8D2-4591-AB42-522030AA0825}" type="parTrans" cxnId="{35DB8EFC-7980-44F0-A575-18117A8ACD08}">
      <dgm:prSet/>
      <dgm:spPr/>
      <dgm:t>
        <a:bodyPr/>
        <a:lstStyle/>
        <a:p>
          <a:endParaRPr lang="fr-CH"/>
        </a:p>
      </dgm:t>
    </dgm:pt>
    <dgm:pt modelId="{50B7D86C-B38B-4577-99CC-8849F72AA645}" type="sibTrans" cxnId="{35DB8EFC-7980-44F0-A575-18117A8ACD08}">
      <dgm:prSet/>
      <dgm:spPr/>
      <dgm:t>
        <a:bodyPr/>
        <a:lstStyle/>
        <a:p>
          <a:endParaRPr lang="fr-CH"/>
        </a:p>
      </dgm:t>
    </dgm:pt>
    <dgm:pt modelId="{8DBD8361-1EBB-4D30-B70E-5EDB99338466}">
      <dgm:prSet phldrT="[Texte]"/>
      <dgm:spPr/>
      <dgm:t>
        <a:bodyPr/>
        <a:lstStyle/>
        <a:p>
          <a:r>
            <a:rPr lang="fr-CH"/>
            <a:t>Juin 2014</a:t>
          </a:r>
        </a:p>
      </dgm:t>
    </dgm:pt>
    <dgm:pt modelId="{0606DB63-CE14-4AB5-AC57-0012CEFBB8BB}" type="parTrans" cxnId="{434E10A9-59C5-4100-8D5C-C0F73FAA7F54}">
      <dgm:prSet/>
      <dgm:spPr/>
      <dgm:t>
        <a:bodyPr/>
        <a:lstStyle/>
        <a:p>
          <a:endParaRPr lang="fr-CH"/>
        </a:p>
      </dgm:t>
    </dgm:pt>
    <dgm:pt modelId="{6DDF3076-9D61-43C4-86ED-89610CB124FB}" type="sibTrans" cxnId="{434E10A9-59C5-4100-8D5C-C0F73FAA7F54}">
      <dgm:prSet/>
      <dgm:spPr/>
      <dgm:t>
        <a:bodyPr/>
        <a:lstStyle/>
        <a:p>
          <a:endParaRPr lang="fr-CH"/>
        </a:p>
      </dgm:t>
    </dgm:pt>
    <dgm:pt modelId="{5AED2AB2-D7DB-4E76-9F9B-5280306B768B}">
      <dgm:prSet phldrT="[Texte]"/>
      <dgm:spPr/>
      <dgm:t>
        <a:bodyPr/>
        <a:lstStyle/>
        <a:p>
          <a:r>
            <a:rPr lang="fr-CH"/>
            <a:t>Kinect pour Windows V2 avec SDK</a:t>
          </a:r>
        </a:p>
      </dgm:t>
    </dgm:pt>
    <dgm:pt modelId="{5E9A02F0-072E-431E-A231-A0B964F360A6}" type="parTrans" cxnId="{EDC4964F-E953-4E20-A8EB-BE1EA1E5C2A7}">
      <dgm:prSet/>
      <dgm:spPr/>
      <dgm:t>
        <a:bodyPr/>
        <a:lstStyle/>
        <a:p>
          <a:endParaRPr lang="fr-CH"/>
        </a:p>
      </dgm:t>
    </dgm:pt>
    <dgm:pt modelId="{25F067F3-AE0A-4F2C-929A-AB6D0CB10149}" type="sibTrans" cxnId="{EDC4964F-E953-4E20-A8EB-BE1EA1E5C2A7}">
      <dgm:prSet/>
      <dgm:spPr/>
      <dgm:t>
        <a:bodyPr/>
        <a:lstStyle/>
        <a:p>
          <a:endParaRPr lang="fr-CH"/>
        </a:p>
      </dgm:t>
    </dgm:pt>
    <dgm:pt modelId="{8AF0D399-3C68-4231-9DAD-4D1C48AAC917}">
      <dgm:prSet phldrT="[Texte]"/>
      <dgm:spPr/>
      <dgm:t>
        <a:bodyPr/>
        <a:lstStyle/>
        <a:p>
          <a:r>
            <a:rPr lang="fr-CH"/>
            <a:t>Abandonné en avril 2015</a:t>
          </a:r>
        </a:p>
      </dgm:t>
    </dgm:pt>
    <dgm:pt modelId="{81B392D7-2FD7-44EF-9737-5A1576F1AA7D}" type="parTrans" cxnId="{E4EF6565-88BB-42F6-8669-F8150E4E0E4C}">
      <dgm:prSet/>
      <dgm:spPr/>
      <dgm:t>
        <a:bodyPr/>
        <a:lstStyle/>
        <a:p>
          <a:endParaRPr lang="fr-CH"/>
        </a:p>
      </dgm:t>
    </dgm:pt>
    <dgm:pt modelId="{E4E53965-13BF-4299-9FCD-D7B431CFB940}" type="sibTrans" cxnId="{E4EF6565-88BB-42F6-8669-F8150E4E0E4C}">
      <dgm:prSet/>
      <dgm:spPr/>
      <dgm:t>
        <a:bodyPr/>
        <a:lstStyle/>
        <a:p>
          <a:endParaRPr lang="fr-CH"/>
        </a:p>
      </dgm:t>
    </dgm:pt>
    <dgm:pt modelId="{3537F056-74CA-433B-AA7C-C86128F0BB5C}">
      <dgm:prSet phldrT="[Texte]"/>
      <dgm:spPr/>
      <dgm:t>
        <a:bodyPr/>
        <a:lstStyle/>
        <a:p>
          <a:r>
            <a:rPr lang="fr-CH"/>
            <a:t>Octobre 2014</a:t>
          </a:r>
        </a:p>
      </dgm:t>
    </dgm:pt>
    <dgm:pt modelId="{909BA1D4-3570-403D-96AF-BB125A884B20}" type="parTrans" cxnId="{C437F4C2-EABF-44FA-B40E-1E7B5C5F03E3}">
      <dgm:prSet/>
      <dgm:spPr/>
      <dgm:t>
        <a:bodyPr/>
        <a:lstStyle/>
        <a:p>
          <a:endParaRPr lang="fr-CH"/>
        </a:p>
      </dgm:t>
    </dgm:pt>
    <dgm:pt modelId="{8D4381FD-9A48-469B-A972-46B21E031BA6}" type="sibTrans" cxnId="{C437F4C2-EABF-44FA-B40E-1E7B5C5F03E3}">
      <dgm:prSet/>
      <dgm:spPr/>
      <dgm:t>
        <a:bodyPr/>
        <a:lstStyle/>
        <a:p>
          <a:endParaRPr lang="fr-CH"/>
        </a:p>
      </dgm:t>
    </dgm:pt>
    <dgm:pt modelId="{3F178FA3-91CC-4D57-AE17-1374C25EC0EF}">
      <dgm:prSet phldrT="[Texte]"/>
      <dgm:spPr/>
      <dgm:t>
        <a:bodyPr/>
        <a:lstStyle/>
        <a:p>
          <a:r>
            <a:rPr lang="fr-CH"/>
            <a:t>Adaptateur pour Kinect pour Xbox One</a:t>
          </a:r>
        </a:p>
      </dgm:t>
    </dgm:pt>
    <dgm:pt modelId="{F3BC58C0-9EC3-435C-A2C3-CFA4F69EF6A5}" type="parTrans" cxnId="{D3395C52-A3C3-45CE-8574-A238D8E8A5A4}">
      <dgm:prSet/>
      <dgm:spPr/>
      <dgm:t>
        <a:bodyPr/>
        <a:lstStyle/>
        <a:p>
          <a:endParaRPr lang="fr-CH"/>
        </a:p>
      </dgm:t>
    </dgm:pt>
    <dgm:pt modelId="{C27E8E58-7BA3-48EC-BD00-C4ECE04090B7}" type="sibTrans" cxnId="{D3395C52-A3C3-45CE-8574-A238D8E8A5A4}">
      <dgm:prSet/>
      <dgm:spPr/>
      <dgm:t>
        <a:bodyPr/>
        <a:lstStyle/>
        <a:p>
          <a:endParaRPr lang="fr-CH"/>
        </a:p>
      </dgm:t>
    </dgm:pt>
    <dgm:pt modelId="{269D627A-6AF9-4DB2-B1BA-C47C16805540}" type="pres">
      <dgm:prSet presAssocID="{ADE63CD9-3D67-4A22-9A74-AEE493EFC5ED}" presName="Name0" presStyleCnt="0">
        <dgm:presLayoutVars>
          <dgm:dir/>
          <dgm:resizeHandles val="exact"/>
        </dgm:presLayoutVars>
      </dgm:prSet>
      <dgm:spPr/>
      <dgm:t>
        <a:bodyPr/>
        <a:lstStyle/>
        <a:p>
          <a:endParaRPr lang="fr-CH"/>
        </a:p>
      </dgm:t>
    </dgm:pt>
    <dgm:pt modelId="{B22FD78E-34DB-4639-A716-4B7D61DDBF43}" type="pres">
      <dgm:prSet presAssocID="{ADE63CD9-3D67-4A22-9A74-AEE493EFC5ED}" presName="arrow" presStyleLbl="bgShp" presStyleIdx="0" presStyleCnt="1"/>
      <dgm:spPr/>
    </dgm:pt>
    <dgm:pt modelId="{31507E62-A664-4590-8DC6-9CC4828813DB}" type="pres">
      <dgm:prSet presAssocID="{ADE63CD9-3D67-4A22-9A74-AEE493EFC5ED}" presName="points" presStyleCnt="0"/>
      <dgm:spPr/>
    </dgm:pt>
    <dgm:pt modelId="{F7A7B1CA-55E9-48DD-A393-8CFA1953C96D}" type="pres">
      <dgm:prSet presAssocID="{4ECF8ABA-7ED3-4081-8546-CD9BD0580A19}" presName="compositeA" presStyleCnt="0"/>
      <dgm:spPr/>
    </dgm:pt>
    <dgm:pt modelId="{941D684F-45CC-4C35-A241-E4D4CF0F2164}" type="pres">
      <dgm:prSet presAssocID="{4ECF8ABA-7ED3-4081-8546-CD9BD0580A19}" presName="textA" presStyleLbl="revTx" presStyleIdx="0" presStyleCnt="5">
        <dgm:presLayoutVars>
          <dgm:bulletEnabled val="1"/>
        </dgm:presLayoutVars>
      </dgm:prSet>
      <dgm:spPr/>
      <dgm:t>
        <a:bodyPr/>
        <a:lstStyle/>
        <a:p>
          <a:endParaRPr lang="fr-CH"/>
        </a:p>
      </dgm:t>
    </dgm:pt>
    <dgm:pt modelId="{C1217E7A-16BF-474D-AD9E-3B214B2A62C7}" type="pres">
      <dgm:prSet presAssocID="{4ECF8ABA-7ED3-4081-8546-CD9BD0580A19}" presName="circleA" presStyleLbl="node1" presStyleIdx="0" presStyleCnt="5"/>
      <dgm:spPr/>
    </dgm:pt>
    <dgm:pt modelId="{2FCC6201-9BC3-49B3-A799-C0A076B44746}" type="pres">
      <dgm:prSet presAssocID="{4ECF8ABA-7ED3-4081-8546-CD9BD0580A19}" presName="spaceA" presStyleCnt="0"/>
      <dgm:spPr/>
    </dgm:pt>
    <dgm:pt modelId="{73769501-3B8D-42E2-81E4-DD072E860348}" type="pres">
      <dgm:prSet presAssocID="{60DBDA4D-BFEA-4362-A1EA-14288EAB4AFE}" presName="space" presStyleCnt="0"/>
      <dgm:spPr/>
    </dgm:pt>
    <dgm:pt modelId="{AB7BF698-85E4-4BD0-8DA5-8254558B9BAC}" type="pres">
      <dgm:prSet presAssocID="{69F98E2F-2803-4481-B201-BB40F13BAA84}" presName="compositeB" presStyleCnt="0"/>
      <dgm:spPr/>
    </dgm:pt>
    <dgm:pt modelId="{9CD214F0-F246-4647-88D3-78377C8598CE}" type="pres">
      <dgm:prSet presAssocID="{69F98E2F-2803-4481-B201-BB40F13BAA84}" presName="textB" presStyleLbl="revTx" presStyleIdx="1" presStyleCnt="5">
        <dgm:presLayoutVars>
          <dgm:bulletEnabled val="1"/>
        </dgm:presLayoutVars>
      </dgm:prSet>
      <dgm:spPr/>
      <dgm:t>
        <a:bodyPr/>
        <a:lstStyle/>
        <a:p>
          <a:endParaRPr lang="fr-CH"/>
        </a:p>
      </dgm:t>
    </dgm:pt>
    <dgm:pt modelId="{37F98926-0466-4C71-BDB1-279B0FE63336}" type="pres">
      <dgm:prSet presAssocID="{69F98E2F-2803-4481-B201-BB40F13BAA84}" presName="circleB" presStyleLbl="node1" presStyleIdx="1" presStyleCnt="5"/>
      <dgm:spPr/>
    </dgm:pt>
    <dgm:pt modelId="{91CC056E-E2BD-436D-A3B8-957070E09496}" type="pres">
      <dgm:prSet presAssocID="{69F98E2F-2803-4481-B201-BB40F13BAA84}" presName="spaceB" presStyleCnt="0"/>
      <dgm:spPr/>
    </dgm:pt>
    <dgm:pt modelId="{7DA6A816-927F-416D-99EB-1D0A60FAFB2E}" type="pres">
      <dgm:prSet presAssocID="{C3B784FE-F7F4-4297-BDED-69F2E0B5CF62}" presName="space" presStyleCnt="0"/>
      <dgm:spPr/>
    </dgm:pt>
    <dgm:pt modelId="{668E8D27-9976-4104-AEFC-2D0C213EBC8A}" type="pres">
      <dgm:prSet presAssocID="{68DE8D75-0C6F-40BD-A42B-5A6DF3BDA027}" presName="compositeA" presStyleCnt="0"/>
      <dgm:spPr/>
    </dgm:pt>
    <dgm:pt modelId="{5D9C2DFD-C4C3-44EB-91E6-0AF94C8EFF32}" type="pres">
      <dgm:prSet presAssocID="{68DE8D75-0C6F-40BD-A42B-5A6DF3BDA027}" presName="textA" presStyleLbl="revTx" presStyleIdx="2" presStyleCnt="5">
        <dgm:presLayoutVars>
          <dgm:bulletEnabled val="1"/>
        </dgm:presLayoutVars>
      </dgm:prSet>
      <dgm:spPr/>
      <dgm:t>
        <a:bodyPr/>
        <a:lstStyle/>
        <a:p>
          <a:endParaRPr lang="fr-CH"/>
        </a:p>
      </dgm:t>
    </dgm:pt>
    <dgm:pt modelId="{71FDFF8B-DB5C-4A6E-841F-798885D01A86}" type="pres">
      <dgm:prSet presAssocID="{68DE8D75-0C6F-40BD-A42B-5A6DF3BDA027}" presName="circleA" presStyleLbl="node1" presStyleIdx="2" presStyleCnt="5"/>
      <dgm:spPr/>
    </dgm:pt>
    <dgm:pt modelId="{A2457888-5C55-4B27-8810-E73620E339C7}" type="pres">
      <dgm:prSet presAssocID="{68DE8D75-0C6F-40BD-A42B-5A6DF3BDA027}" presName="spaceA" presStyleCnt="0"/>
      <dgm:spPr/>
    </dgm:pt>
    <dgm:pt modelId="{3B9BF60A-6C8D-4B6E-AFA3-BAE454474728}" type="pres">
      <dgm:prSet presAssocID="{A3D67061-F712-4B61-93ED-3E4C0CC21BA7}" presName="space" presStyleCnt="0"/>
      <dgm:spPr/>
    </dgm:pt>
    <dgm:pt modelId="{C0937F15-3045-4086-9255-D493B5BDE9C8}" type="pres">
      <dgm:prSet presAssocID="{8DBD8361-1EBB-4D30-B70E-5EDB99338466}" presName="compositeB" presStyleCnt="0"/>
      <dgm:spPr/>
    </dgm:pt>
    <dgm:pt modelId="{BFB73DB4-855B-4FD5-A630-34771AB5808B}" type="pres">
      <dgm:prSet presAssocID="{8DBD8361-1EBB-4D30-B70E-5EDB99338466}" presName="textB" presStyleLbl="revTx" presStyleIdx="3" presStyleCnt="5">
        <dgm:presLayoutVars>
          <dgm:bulletEnabled val="1"/>
        </dgm:presLayoutVars>
      </dgm:prSet>
      <dgm:spPr/>
      <dgm:t>
        <a:bodyPr/>
        <a:lstStyle/>
        <a:p>
          <a:endParaRPr lang="fr-CH"/>
        </a:p>
      </dgm:t>
    </dgm:pt>
    <dgm:pt modelId="{20151C40-B824-404E-B8B6-16FD043312E3}" type="pres">
      <dgm:prSet presAssocID="{8DBD8361-1EBB-4D30-B70E-5EDB99338466}" presName="circleB" presStyleLbl="node1" presStyleIdx="3" presStyleCnt="5"/>
      <dgm:spPr/>
    </dgm:pt>
    <dgm:pt modelId="{789546F4-2C2E-4664-9EAE-2DCB5D3DD952}" type="pres">
      <dgm:prSet presAssocID="{8DBD8361-1EBB-4D30-B70E-5EDB99338466}" presName="spaceB" presStyleCnt="0"/>
      <dgm:spPr/>
    </dgm:pt>
    <dgm:pt modelId="{5F042A2D-7602-4150-9D58-789B08AA3EC4}" type="pres">
      <dgm:prSet presAssocID="{6DDF3076-9D61-43C4-86ED-89610CB124FB}" presName="space" presStyleCnt="0"/>
      <dgm:spPr/>
    </dgm:pt>
    <dgm:pt modelId="{706E56A6-CD44-4497-8B6A-14A01D704558}" type="pres">
      <dgm:prSet presAssocID="{3537F056-74CA-433B-AA7C-C86128F0BB5C}" presName="compositeA" presStyleCnt="0"/>
      <dgm:spPr/>
    </dgm:pt>
    <dgm:pt modelId="{0A2A7855-11C7-49C5-9998-51B3FE317F0F}" type="pres">
      <dgm:prSet presAssocID="{3537F056-74CA-433B-AA7C-C86128F0BB5C}" presName="textA" presStyleLbl="revTx" presStyleIdx="4" presStyleCnt="5">
        <dgm:presLayoutVars>
          <dgm:bulletEnabled val="1"/>
        </dgm:presLayoutVars>
      </dgm:prSet>
      <dgm:spPr/>
      <dgm:t>
        <a:bodyPr/>
        <a:lstStyle/>
        <a:p>
          <a:endParaRPr lang="fr-CH"/>
        </a:p>
      </dgm:t>
    </dgm:pt>
    <dgm:pt modelId="{3C3C8563-D6E7-4ADA-820E-DEDB321D18DE}" type="pres">
      <dgm:prSet presAssocID="{3537F056-74CA-433B-AA7C-C86128F0BB5C}" presName="circleA" presStyleLbl="node1" presStyleIdx="4" presStyleCnt="5"/>
      <dgm:spPr/>
    </dgm:pt>
    <dgm:pt modelId="{9F93553A-682D-418B-97B6-6D5CD47EA011}" type="pres">
      <dgm:prSet presAssocID="{3537F056-74CA-433B-AA7C-C86128F0BB5C}" presName="spaceA" presStyleCnt="0"/>
      <dgm:spPr/>
    </dgm:pt>
  </dgm:ptLst>
  <dgm:cxnLst>
    <dgm:cxn modelId="{7B94ED7C-A1F7-45EB-9CB2-5BCB8530785F}" type="presOf" srcId="{ADE63CD9-3D67-4A22-9A74-AEE493EFC5ED}" destId="{269D627A-6AF9-4DB2-B1BA-C47C16805540}" srcOrd="0" destOrd="0" presId="urn:microsoft.com/office/officeart/2005/8/layout/hProcess11"/>
    <dgm:cxn modelId="{35DB8EFC-7980-44F0-A575-18117A8ACD08}" srcId="{68DE8D75-0C6F-40BD-A42B-5A6DF3BDA027}" destId="{294E070A-69E3-40F6-9062-A992893917A2}" srcOrd="0" destOrd="0" parTransId="{92A0C391-E8D2-4591-AB42-522030AA0825}" sibTransId="{50B7D86C-B38B-4577-99CC-8849F72AA645}"/>
    <dgm:cxn modelId="{434E10A9-59C5-4100-8D5C-C0F73FAA7F54}" srcId="{ADE63CD9-3D67-4A22-9A74-AEE493EFC5ED}" destId="{8DBD8361-1EBB-4D30-B70E-5EDB99338466}" srcOrd="3" destOrd="0" parTransId="{0606DB63-CE14-4AB5-AC57-0012CEFBB8BB}" sibTransId="{6DDF3076-9D61-43C4-86ED-89610CB124FB}"/>
    <dgm:cxn modelId="{4FE473EE-04C7-4F19-AA92-B139EFE6DAAA}" type="presOf" srcId="{5AED2AB2-D7DB-4E76-9F9B-5280306B768B}" destId="{BFB73DB4-855B-4FD5-A630-34771AB5808B}" srcOrd="0" destOrd="1" presId="urn:microsoft.com/office/officeart/2005/8/layout/hProcess11"/>
    <dgm:cxn modelId="{E4D84F03-23DC-4BD7-BEB6-55E7F5A80D85}" type="presOf" srcId="{8AF0D399-3C68-4231-9DAD-4D1C48AAC917}" destId="{BFB73DB4-855B-4FD5-A630-34771AB5808B}" srcOrd="0" destOrd="2" presId="urn:microsoft.com/office/officeart/2005/8/layout/hProcess11"/>
    <dgm:cxn modelId="{0D86C83E-395F-4780-A049-F3DA6570B74E}" srcId="{ADE63CD9-3D67-4A22-9A74-AEE493EFC5ED}" destId="{68DE8D75-0C6F-40BD-A42B-5A6DF3BDA027}" srcOrd="2" destOrd="0" parTransId="{BBE3C43D-FD64-45C1-8F00-4AB9ECB7ED38}" sibTransId="{A3D67061-F712-4B61-93ED-3E4C0CC21BA7}"/>
    <dgm:cxn modelId="{251A59DA-146E-40AE-83DA-F0AE57ABA8FF}" type="presOf" srcId="{294E070A-69E3-40F6-9062-A992893917A2}" destId="{5D9C2DFD-C4C3-44EB-91E6-0AF94C8EFF32}" srcOrd="0" destOrd="1" presId="urn:microsoft.com/office/officeart/2005/8/layout/hProcess11"/>
    <dgm:cxn modelId="{8F4FDDA8-9D01-41D2-A730-ADBA82B4F702}" srcId="{69F98E2F-2803-4481-B201-BB40F13BAA84}" destId="{2F7D2093-ABBB-4D1F-B4DB-06BB971B2C8A}" srcOrd="0" destOrd="0" parTransId="{92374D0A-CCAF-45B7-A305-D32844765141}" sibTransId="{1368D19B-C7BC-4AE4-8C9B-15BB23D221EF}"/>
    <dgm:cxn modelId="{1C20347A-03AB-4971-BF2A-0A36807CBFBF}" srcId="{ADE63CD9-3D67-4A22-9A74-AEE493EFC5ED}" destId="{4ECF8ABA-7ED3-4081-8546-CD9BD0580A19}" srcOrd="0" destOrd="0" parTransId="{14830AE1-2962-423C-9BDC-BEAE499BE993}" sibTransId="{60DBDA4D-BFEA-4362-A1EA-14288EAB4AFE}"/>
    <dgm:cxn modelId="{7A556F8B-D5E0-482D-A529-C7C3285C81FB}" type="presOf" srcId="{3F178FA3-91CC-4D57-AE17-1374C25EC0EF}" destId="{0A2A7855-11C7-49C5-9998-51B3FE317F0F}" srcOrd="0" destOrd="1" presId="urn:microsoft.com/office/officeart/2005/8/layout/hProcess11"/>
    <dgm:cxn modelId="{D87E9569-AA02-48AD-B775-B808BAA67C21}" srcId="{69F98E2F-2803-4481-B201-BB40F13BAA84}" destId="{9FF1B435-2056-444A-83A7-4B1021110115}" srcOrd="1" destOrd="0" parTransId="{21FCBCCD-DD15-466C-AF92-8492DCFD51C0}" sibTransId="{A0F867C1-40C5-4440-B610-ECA8BEDCFA78}"/>
    <dgm:cxn modelId="{4C29E168-33FE-4FBA-A114-7DD876ED1A8B}" type="presOf" srcId="{9FF1B435-2056-444A-83A7-4B1021110115}" destId="{9CD214F0-F246-4647-88D3-78377C8598CE}" srcOrd="0" destOrd="2" presId="urn:microsoft.com/office/officeart/2005/8/layout/hProcess11"/>
    <dgm:cxn modelId="{FEADDB97-B4E7-429D-A9B6-292F9A36A26C}" type="presOf" srcId="{2F7D2093-ABBB-4D1F-B4DB-06BB971B2C8A}" destId="{9CD214F0-F246-4647-88D3-78377C8598CE}" srcOrd="0" destOrd="1" presId="urn:microsoft.com/office/officeart/2005/8/layout/hProcess11"/>
    <dgm:cxn modelId="{D3395C52-A3C3-45CE-8574-A238D8E8A5A4}" srcId="{3537F056-74CA-433B-AA7C-C86128F0BB5C}" destId="{3F178FA3-91CC-4D57-AE17-1374C25EC0EF}" srcOrd="0" destOrd="0" parTransId="{F3BC58C0-9EC3-435C-A2C3-CFA4F69EF6A5}" sibTransId="{C27E8E58-7BA3-48EC-BD00-C4ECE04090B7}"/>
    <dgm:cxn modelId="{5646D569-19C6-4809-A74F-C39DACDF5535}" type="presOf" srcId="{45FA9C9A-D2E4-4ACE-A5C3-1BB50CCFF2BA}" destId="{941D684F-45CC-4C35-A241-E4D4CF0F2164}" srcOrd="0" destOrd="1" presId="urn:microsoft.com/office/officeart/2005/8/layout/hProcess11"/>
    <dgm:cxn modelId="{478B5566-2141-4077-A50E-0DFB3A53DEEC}" srcId="{4ECF8ABA-7ED3-4081-8546-CD9BD0580A19}" destId="{45FA9C9A-D2E4-4ACE-A5C3-1BB50CCFF2BA}" srcOrd="0" destOrd="0" parTransId="{B1377F38-295A-4CF4-A6AE-277C5A66AD0E}" sibTransId="{54680B73-645F-4890-BD27-72C2759CD4E4}"/>
    <dgm:cxn modelId="{EBA01942-E29A-4AF4-8AC7-90AD352DB315}" type="presOf" srcId="{3537F056-74CA-433B-AA7C-C86128F0BB5C}" destId="{0A2A7855-11C7-49C5-9998-51B3FE317F0F}" srcOrd="0" destOrd="0" presId="urn:microsoft.com/office/officeart/2005/8/layout/hProcess11"/>
    <dgm:cxn modelId="{EDC4964F-E953-4E20-A8EB-BE1EA1E5C2A7}" srcId="{8DBD8361-1EBB-4D30-B70E-5EDB99338466}" destId="{5AED2AB2-D7DB-4E76-9F9B-5280306B768B}" srcOrd="0" destOrd="0" parTransId="{5E9A02F0-072E-431E-A231-A0B964F360A6}" sibTransId="{25F067F3-AE0A-4F2C-929A-AB6D0CB10149}"/>
    <dgm:cxn modelId="{2C341DE0-C7C4-4F63-8DE7-D7889C21D150}" type="presOf" srcId="{8DBD8361-1EBB-4D30-B70E-5EDB99338466}" destId="{BFB73DB4-855B-4FD5-A630-34771AB5808B}" srcOrd="0" destOrd="0" presId="urn:microsoft.com/office/officeart/2005/8/layout/hProcess11"/>
    <dgm:cxn modelId="{FDE8EEE9-A27E-4E2A-9F9E-B202D82C4488}" type="presOf" srcId="{68DE8D75-0C6F-40BD-A42B-5A6DF3BDA027}" destId="{5D9C2DFD-C4C3-44EB-91E6-0AF94C8EFF32}" srcOrd="0" destOrd="0" presId="urn:microsoft.com/office/officeart/2005/8/layout/hProcess11"/>
    <dgm:cxn modelId="{126C7155-E35A-4785-BEBB-BC8A0DA61E57}" type="presOf" srcId="{4ECF8ABA-7ED3-4081-8546-CD9BD0580A19}" destId="{941D684F-45CC-4C35-A241-E4D4CF0F2164}" srcOrd="0" destOrd="0" presId="urn:microsoft.com/office/officeart/2005/8/layout/hProcess11"/>
    <dgm:cxn modelId="{C362FF91-6001-4EA9-B8D9-230F443DA6DF}" srcId="{ADE63CD9-3D67-4A22-9A74-AEE493EFC5ED}" destId="{69F98E2F-2803-4481-B201-BB40F13BAA84}" srcOrd="1" destOrd="0" parTransId="{C5611A01-2D3B-4D9E-9906-84A84FF4B3AB}" sibTransId="{C3B784FE-F7F4-4297-BDED-69F2E0B5CF62}"/>
    <dgm:cxn modelId="{C437F4C2-EABF-44FA-B40E-1E7B5C5F03E3}" srcId="{ADE63CD9-3D67-4A22-9A74-AEE493EFC5ED}" destId="{3537F056-74CA-433B-AA7C-C86128F0BB5C}" srcOrd="4" destOrd="0" parTransId="{909BA1D4-3570-403D-96AF-BB125A884B20}" sibTransId="{8D4381FD-9A48-469B-A972-46B21E031BA6}"/>
    <dgm:cxn modelId="{E4EF6565-88BB-42F6-8669-F8150E4E0E4C}" srcId="{8DBD8361-1EBB-4D30-B70E-5EDB99338466}" destId="{8AF0D399-3C68-4231-9DAD-4D1C48AAC917}" srcOrd="1" destOrd="0" parTransId="{81B392D7-2FD7-44EF-9737-5A1576F1AA7D}" sibTransId="{E4E53965-13BF-4299-9FCD-D7B431CFB940}"/>
    <dgm:cxn modelId="{BBB5F12C-514B-446B-9A20-195C18A36DFF}" type="presOf" srcId="{69F98E2F-2803-4481-B201-BB40F13BAA84}" destId="{9CD214F0-F246-4647-88D3-78377C8598CE}" srcOrd="0" destOrd="0" presId="urn:microsoft.com/office/officeart/2005/8/layout/hProcess11"/>
    <dgm:cxn modelId="{3BD74868-500E-4C50-8B82-210540EBDBA2}" type="presParOf" srcId="{269D627A-6AF9-4DB2-B1BA-C47C16805540}" destId="{B22FD78E-34DB-4639-A716-4B7D61DDBF43}" srcOrd="0" destOrd="0" presId="urn:microsoft.com/office/officeart/2005/8/layout/hProcess11"/>
    <dgm:cxn modelId="{3E41671B-1E71-439F-BC30-C0FAD933A8CE}" type="presParOf" srcId="{269D627A-6AF9-4DB2-B1BA-C47C16805540}" destId="{31507E62-A664-4590-8DC6-9CC4828813DB}" srcOrd="1" destOrd="0" presId="urn:microsoft.com/office/officeart/2005/8/layout/hProcess11"/>
    <dgm:cxn modelId="{9E853E2F-90BB-4BA6-B2D4-C671E32E0729}" type="presParOf" srcId="{31507E62-A664-4590-8DC6-9CC4828813DB}" destId="{F7A7B1CA-55E9-48DD-A393-8CFA1953C96D}" srcOrd="0" destOrd="0" presId="urn:microsoft.com/office/officeart/2005/8/layout/hProcess11"/>
    <dgm:cxn modelId="{A39F2480-3166-4001-A67A-4E9B0588155F}" type="presParOf" srcId="{F7A7B1CA-55E9-48DD-A393-8CFA1953C96D}" destId="{941D684F-45CC-4C35-A241-E4D4CF0F2164}" srcOrd="0" destOrd="0" presId="urn:microsoft.com/office/officeart/2005/8/layout/hProcess11"/>
    <dgm:cxn modelId="{F0EC51B9-4A20-4485-B43C-39C7CC15DB71}" type="presParOf" srcId="{F7A7B1CA-55E9-48DD-A393-8CFA1953C96D}" destId="{C1217E7A-16BF-474D-AD9E-3B214B2A62C7}" srcOrd="1" destOrd="0" presId="urn:microsoft.com/office/officeart/2005/8/layout/hProcess11"/>
    <dgm:cxn modelId="{924914DC-EC3F-4F3A-90BC-E8A52A457ABF}" type="presParOf" srcId="{F7A7B1CA-55E9-48DD-A393-8CFA1953C96D}" destId="{2FCC6201-9BC3-49B3-A799-C0A076B44746}" srcOrd="2" destOrd="0" presId="urn:microsoft.com/office/officeart/2005/8/layout/hProcess11"/>
    <dgm:cxn modelId="{56B264BC-BF3C-4A72-8327-5B8D6F92374F}" type="presParOf" srcId="{31507E62-A664-4590-8DC6-9CC4828813DB}" destId="{73769501-3B8D-42E2-81E4-DD072E860348}" srcOrd="1" destOrd="0" presId="urn:microsoft.com/office/officeart/2005/8/layout/hProcess11"/>
    <dgm:cxn modelId="{AD2499FA-A69A-49E8-970D-EDB7E05A3A80}" type="presParOf" srcId="{31507E62-A664-4590-8DC6-9CC4828813DB}" destId="{AB7BF698-85E4-4BD0-8DA5-8254558B9BAC}" srcOrd="2" destOrd="0" presId="urn:microsoft.com/office/officeart/2005/8/layout/hProcess11"/>
    <dgm:cxn modelId="{6FA79CCF-FC66-4BC7-9371-3754B4BB74A1}" type="presParOf" srcId="{AB7BF698-85E4-4BD0-8DA5-8254558B9BAC}" destId="{9CD214F0-F246-4647-88D3-78377C8598CE}" srcOrd="0" destOrd="0" presId="urn:microsoft.com/office/officeart/2005/8/layout/hProcess11"/>
    <dgm:cxn modelId="{28D9C97E-343A-4E64-98D0-4E92707F6E71}" type="presParOf" srcId="{AB7BF698-85E4-4BD0-8DA5-8254558B9BAC}" destId="{37F98926-0466-4C71-BDB1-279B0FE63336}" srcOrd="1" destOrd="0" presId="urn:microsoft.com/office/officeart/2005/8/layout/hProcess11"/>
    <dgm:cxn modelId="{22A6D8C6-D975-4E7B-B02B-5DE4F4DBA7E0}" type="presParOf" srcId="{AB7BF698-85E4-4BD0-8DA5-8254558B9BAC}" destId="{91CC056E-E2BD-436D-A3B8-957070E09496}" srcOrd="2" destOrd="0" presId="urn:microsoft.com/office/officeart/2005/8/layout/hProcess11"/>
    <dgm:cxn modelId="{44B6BEB5-F718-4A18-803F-5653E44C5C4F}" type="presParOf" srcId="{31507E62-A664-4590-8DC6-9CC4828813DB}" destId="{7DA6A816-927F-416D-99EB-1D0A60FAFB2E}" srcOrd="3" destOrd="0" presId="urn:microsoft.com/office/officeart/2005/8/layout/hProcess11"/>
    <dgm:cxn modelId="{CF58F3D6-57F8-422F-8936-982A9B625254}" type="presParOf" srcId="{31507E62-A664-4590-8DC6-9CC4828813DB}" destId="{668E8D27-9976-4104-AEFC-2D0C213EBC8A}" srcOrd="4" destOrd="0" presId="urn:microsoft.com/office/officeart/2005/8/layout/hProcess11"/>
    <dgm:cxn modelId="{1EE7CEAC-B63E-4EBB-A5B3-5FFF17AF3B97}" type="presParOf" srcId="{668E8D27-9976-4104-AEFC-2D0C213EBC8A}" destId="{5D9C2DFD-C4C3-44EB-91E6-0AF94C8EFF32}" srcOrd="0" destOrd="0" presId="urn:microsoft.com/office/officeart/2005/8/layout/hProcess11"/>
    <dgm:cxn modelId="{51816990-E371-401E-A6F9-5822D48ACF57}" type="presParOf" srcId="{668E8D27-9976-4104-AEFC-2D0C213EBC8A}" destId="{71FDFF8B-DB5C-4A6E-841F-798885D01A86}" srcOrd="1" destOrd="0" presId="urn:microsoft.com/office/officeart/2005/8/layout/hProcess11"/>
    <dgm:cxn modelId="{CFB42532-055F-4245-AC03-5799977BF750}" type="presParOf" srcId="{668E8D27-9976-4104-AEFC-2D0C213EBC8A}" destId="{A2457888-5C55-4B27-8810-E73620E339C7}" srcOrd="2" destOrd="0" presId="urn:microsoft.com/office/officeart/2005/8/layout/hProcess11"/>
    <dgm:cxn modelId="{C7FC703C-89AB-491B-9573-47344108B142}" type="presParOf" srcId="{31507E62-A664-4590-8DC6-9CC4828813DB}" destId="{3B9BF60A-6C8D-4B6E-AFA3-BAE454474728}" srcOrd="5" destOrd="0" presId="urn:microsoft.com/office/officeart/2005/8/layout/hProcess11"/>
    <dgm:cxn modelId="{32715779-AECB-4B6F-AA3B-96C0E21F07F6}" type="presParOf" srcId="{31507E62-A664-4590-8DC6-9CC4828813DB}" destId="{C0937F15-3045-4086-9255-D493B5BDE9C8}" srcOrd="6" destOrd="0" presId="urn:microsoft.com/office/officeart/2005/8/layout/hProcess11"/>
    <dgm:cxn modelId="{E7D094DB-1971-4C30-BFBE-32FD2FE84DE8}" type="presParOf" srcId="{C0937F15-3045-4086-9255-D493B5BDE9C8}" destId="{BFB73DB4-855B-4FD5-A630-34771AB5808B}" srcOrd="0" destOrd="0" presId="urn:microsoft.com/office/officeart/2005/8/layout/hProcess11"/>
    <dgm:cxn modelId="{4AAF5D7E-C1E4-4620-B25A-9BBD48EA5E64}" type="presParOf" srcId="{C0937F15-3045-4086-9255-D493B5BDE9C8}" destId="{20151C40-B824-404E-B8B6-16FD043312E3}" srcOrd="1" destOrd="0" presId="urn:microsoft.com/office/officeart/2005/8/layout/hProcess11"/>
    <dgm:cxn modelId="{993A3932-BA79-4408-BC91-BD748F1DB92D}" type="presParOf" srcId="{C0937F15-3045-4086-9255-D493B5BDE9C8}" destId="{789546F4-2C2E-4664-9EAE-2DCB5D3DD952}" srcOrd="2" destOrd="0" presId="urn:microsoft.com/office/officeart/2005/8/layout/hProcess11"/>
    <dgm:cxn modelId="{85274B8B-E76F-43B0-A8E4-D9DDB826DD07}" type="presParOf" srcId="{31507E62-A664-4590-8DC6-9CC4828813DB}" destId="{5F042A2D-7602-4150-9D58-789B08AA3EC4}" srcOrd="7" destOrd="0" presId="urn:microsoft.com/office/officeart/2005/8/layout/hProcess11"/>
    <dgm:cxn modelId="{B4D3D443-05B8-42EC-8FB6-4E89DD95F901}" type="presParOf" srcId="{31507E62-A664-4590-8DC6-9CC4828813DB}" destId="{706E56A6-CD44-4497-8B6A-14A01D704558}" srcOrd="8" destOrd="0" presId="urn:microsoft.com/office/officeart/2005/8/layout/hProcess11"/>
    <dgm:cxn modelId="{C35991EF-50AE-4097-8906-0A392855E2D4}" type="presParOf" srcId="{706E56A6-CD44-4497-8B6A-14A01D704558}" destId="{0A2A7855-11C7-49C5-9998-51B3FE317F0F}" srcOrd="0" destOrd="0" presId="urn:microsoft.com/office/officeart/2005/8/layout/hProcess11"/>
    <dgm:cxn modelId="{BF905FED-046E-4F8E-B558-FC2B1A10916B}" type="presParOf" srcId="{706E56A6-CD44-4497-8B6A-14A01D704558}" destId="{3C3C8563-D6E7-4ADA-820E-DEDB321D18DE}" srcOrd="1" destOrd="0" presId="urn:microsoft.com/office/officeart/2005/8/layout/hProcess11"/>
    <dgm:cxn modelId="{F131E900-2C76-4449-9504-37638840111E}" type="presParOf" srcId="{706E56A6-CD44-4497-8B6A-14A01D704558}" destId="{9F93553A-682D-418B-97B6-6D5CD47EA011}" srcOrd="2" destOrd="0" presId="urn:microsoft.com/office/officeart/2005/8/layout/hProcess1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684BC48-69C0-4692-A2F5-314075913E82}" type="doc">
      <dgm:prSet loTypeId="urn:microsoft.com/office/officeart/2005/8/layout/chevron1" loCatId="process" qsTypeId="urn:microsoft.com/office/officeart/2005/8/quickstyle/simple1" qsCatId="simple" csTypeId="urn:microsoft.com/office/officeart/2005/8/colors/accent1_2" csCatId="accent1" phldr="1"/>
      <dgm:spPr/>
    </dgm:pt>
    <dgm:pt modelId="{EBC0C4A9-AAE0-439C-87C5-B5F6EAE4F567}">
      <dgm:prSet phldrT="[Texte]"/>
      <dgm:spPr/>
      <dgm:t>
        <a:bodyPr/>
        <a:lstStyle/>
        <a:p>
          <a:r>
            <a:rPr lang="fr-CH"/>
            <a:t>BodyFrame</a:t>
          </a:r>
        </a:p>
      </dgm:t>
    </dgm:pt>
    <dgm:pt modelId="{1BBE0EF7-DEE8-4E92-B473-8990B17AE79B}" type="parTrans" cxnId="{D535E5CC-5205-4252-A6C8-F6B9EEA10370}">
      <dgm:prSet/>
      <dgm:spPr/>
      <dgm:t>
        <a:bodyPr/>
        <a:lstStyle/>
        <a:p>
          <a:endParaRPr lang="fr-CH"/>
        </a:p>
      </dgm:t>
    </dgm:pt>
    <dgm:pt modelId="{489BD7EA-0135-473A-B41C-C67677FCE5C3}" type="sibTrans" cxnId="{D535E5CC-5205-4252-A6C8-F6B9EEA10370}">
      <dgm:prSet/>
      <dgm:spPr/>
      <dgm:t>
        <a:bodyPr/>
        <a:lstStyle/>
        <a:p>
          <a:endParaRPr lang="fr-CH"/>
        </a:p>
      </dgm:t>
    </dgm:pt>
    <dgm:pt modelId="{E5BC5857-0420-4396-9092-970159F647F5}">
      <dgm:prSet phldrT="[Texte]"/>
      <dgm:spPr/>
      <dgm:t>
        <a:bodyPr/>
        <a:lstStyle/>
        <a:p>
          <a:r>
            <a:rPr lang="fr-CH"/>
            <a:t>Body[]</a:t>
          </a:r>
        </a:p>
      </dgm:t>
    </dgm:pt>
    <dgm:pt modelId="{6A82BA09-BD8A-495A-B673-87C6DD35C5E3}" type="parTrans" cxnId="{B8A403C2-860A-4C5D-A83B-416D7EB6BD3F}">
      <dgm:prSet/>
      <dgm:spPr/>
      <dgm:t>
        <a:bodyPr/>
        <a:lstStyle/>
        <a:p>
          <a:endParaRPr lang="fr-CH"/>
        </a:p>
      </dgm:t>
    </dgm:pt>
    <dgm:pt modelId="{C7516F0E-7574-4168-881B-643BD008C5DE}" type="sibTrans" cxnId="{B8A403C2-860A-4C5D-A83B-416D7EB6BD3F}">
      <dgm:prSet/>
      <dgm:spPr/>
      <dgm:t>
        <a:bodyPr/>
        <a:lstStyle/>
        <a:p>
          <a:endParaRPr lang="fr-CH"/>
        </a:p>
      </dgm:t>
    </dgm:pt>
    <dgm:pt modelId="{5AA2C4B4-F5D9-44AD-A3D9-350AA54653B6}">
      <dgm:prSet phldrT="[Texte]"/>
      <dgm:spPr/>
      <dgm:t>
        <a:bodyPr/>
        <a:lstStyle/>
        <a:p>
          <a:r>
            <a:rPr lang="fr-CH"/>
            <a:t>Body du 1er joueur</a:t>
          </a:r>
        </a:p>
      </dgm:t>
    </dgm:pt>
    <dgm:pt modelId="{35CECF01-FB18-41E9-AB69-64E8B35C03F7}" type="parTrans" cxnId="{87DF0A63-275A-421B-A7A4-4F2FA64ED152}">
      <dgm:prSet/>
      <dgm:spPr/>
      <dgm:t>
        <a:bodyPr/>
        <a:lstStyle/>
        <a:p>
          <a:endParaRPr lang="fr-CH"/>
        </a:p>
      </dgm:t>
    </dgm:pt>
    <dgm:pt modelId="{0B353F56-9B3F-4BC4-A3B5-98FB389CCC68}" type="sibTrans" cxnId="{87DF0A63-275A-421B-A7A4-4F2FA64ED152}">
      <dgm:prSet/>
      <dgm:spPr/>
      <dgm:t>
        <a:bodyPr/>
        <a:lstStyle/>
        <a:p>
          <a:endParaRPr lang="fr-CH"/>
        </a:p>
      </dgm:t>
    </dgm:pt>
    <dgm:pt modelId="{34FC6420-8AB9-49EC-87AB-D871BFFAEA19}">
      <dgm:prSet phldrT="[Texte]"/>
      <dgm:spPr/>
      <dgm:t>
        <a:bodyPr/>
        <a:lstStyle/>
        <a:p>
          <a:r>
            <a:rPr lang="fr-CH"/>
            <a:t>Etat de la main droite</a:t>
          </a:r>
        </a:p>
      </dgm:t>
    </dgm:pt>
    <dgm:pt modelId="{564CB0C5-668A-4409-8A4A-C8FD6A1F4953}" type="parTrans" cxnId="{5EB40ABB-6F4C-4247-BC5F-D2EE6B529DBF}">
      <dgm:prSet/>
      <dgm:spPr/>
      <dgm:t>
        <a:bodyPr/>
        <a:lstStyle/>
        <a:p>
          <a:endParaRPr lang="fr-CH"/>
        </a:p>
      </dgm:t>
    </dgm:pt>
    <dgm:pt modelId="{24AA864A-AA1E-40E0-B30D-4C116214226E}" type="sibTrans" cxnId="{5EB40ABB-6F4C-4247-BC5F-D2EE6B529DBF}">
      <dgm:prSet/>
      <dgm:spPr/>
      <dgm:t>
        <a:bodyPr/>
        <a:lstStyle/>
        <a:p>
          <a:endParaRPr lang="fr-CH"/>
        </a:p>
      </dgm:t>
    </dgm:pt>
    <dgm:pt modelId="{9A6C934A-07A5-4DE3-BA6D-60E7E2FC71EB}" type="pres">
      <dgm:prSet presAssocID="{D684BC48-69C0-4692-A2F5-314075913E82}" presName="Name0" presStyleCnt="0">
        <dgm:presLayoutVars>
          <dgm:dir/>
          <dgm:animLvl val="lvl"/>
          <dgm:resizeHandles val="exact"/>
        </dgm:presLayoutVars>
      </dgm:prSet>
      <dgm:spPr/>
    </dgm:pt>
    <dgm:pt modelId="{59335DF1-CF81-43E7-841F-38B1EB6E30BA}" type="pres">
      <dgm:prSet presAssocID="{EBC0C4A9-AAE0-439C-87C5-B5F6EAE4F567}" presName="parTxOnly" presStyleLbl="node1" presStyleIdx="0" presStyleCnt="4">
        <dgm:presLayoutVars>
          <dgm:chMax val="0"/>
          <dgm:chPref val="0"/>
          <dgm:bulletEnabled val="1"/>
        </dgm:presLayoutVars>
      </dgm:prSet>
      <dgm:spPr/>
      <dgm:t>
        <a:bodyPr/>
        <a:lstStyle/>
        <a:p>
          <a:endParaRPr lang="fr-CH"/>
        </a:p>
      </dgm:t>
    </dgm:pt>
    <dgm:pt modelId="{F856EF87-6AAB-439E-811D-4984789DFEC1}" type="pres">
      <dgm:prSet presAssocID="{489BD7EA-0135-473A-B41C-C67677FCE5C3}" presName="parTxOnlySpace" presStyleCnt="0"/>
      <dgm:spPr/>
    </dgm:pt>
    <dgm:pt modelId="{709CCEEF-7013-4F20-8C51-0DD376BD33BE}" type="pres">
      <dgm:prSet presAssocID="{E5BC5857-0420-4396-9092-970159F647F5}" presName="parTxOnly" presStyleLbl="node1" presStyleIdx="1" presStyleCnt="4">
        <dgm:presLayoutVars>
          <dgm:chMax val="0"/>
          <dgm:chPref val="0"/>
          <dgm:bulletEnabled val="1"/>
        </dgm:presLayoutVars>
      </dgm:prSet>
      <dgm:spPr/>
      <dgm:t>
        <a:bodyPr/>
        <a:lstStyle/>
        <a:p>
          <a:endParaRPr lang="fr-CH"/>
        </a:p>
      </dgm:t>
    </dgm:pt>
    <dgm:pt modelId="{3BD5060C-31B2-4F88-A7B2-AAC7F46D4C8C}" type="pres">
      <dgm:prSet presAssocID="{C7516F0E-7574-4168-881B-643BD008C5DE}" presName="parTxOnlySpace" presStyleCnt="0"/>
      <dgm:spPr/>
    </dgm:pt>
    <dgm:pt modelId="{DBDFC91E-8078-4C6F-A78F-A07502C458D7}" type="pres">
      <dgm:prSet presAssocID="{5AA2C4B4-F5D9-44AD-A3D9-350AA54653B6}" presName="parTxOnly" presStyleLbl="node1" presStyleIdx="2" presStyleCnt="4">
        <dgm:presLayoutVars>
          <dgm:chMax val="0"/>
          <dgm:chPref val="0"/>
          <dgm:bulletEnabled val="1"/>
        </dgm:presLayoutVars>
      </dgm:prSet>
      <dgm:spPr/>
      <dgm:t>
        <a:bodyPr/>
        <a:lstStyle/>
        <a:p>
          <a:endParaRPr lang="fr-CH"/>
        </a:p>
      </dgm:t>
    </dgm:pt>
    <dgm:pt modelId="{113B0113-5EDB-4C67-BA9C-8E464A42ED5F}" type="pres">
      <dgm:prSet presAssocID="{0B353F56-9B3F-4BC4-A3B5-98FB389CCC68}" presName="parTxOnlySpace" presStyleCnt="0"/>
      <dgm:spPr/>
    </dgm:pt>
    <dgm:pt modelId="{096B94DE-A783-48CC-9966-4B2BB2101584}" type="pres">
      <dgm:prSet presAssocID="{34FC6420-8AB9-49EC-87AB-D871BFFAEA19}" presName="parTxOnly" presStyleLbl="node1" presStyleIdx="3" presStyleCnt="4">
        <dgm:presLayoutVars>
          <dgm:chMax val="0"/>
          <dgm:chPref val="0"/>
          <dgm:bulletEnabled val="1"/>
        </dgm:presLayoutVars>
      </dgm:prSet>
      <dgm:spPr/>
      <dgm:t>
        <a:bodyPr/>
        <a:lstStyle/>
        <a:p>
          <a:endParaRPr lang="fr-CH"/>
        </a:p>
      </dgm:t>
    </dgm:pt>
  </dgm:ptLst>
  <dgm:cxnLst>
    <dgm:cxn modelId="{87DF0A63-275A-421B-A7A4-4F2FA64ED152}" srcId="{D684BC48-69C0-4692-A2F5-314075913E82}" destId="{5AA2C4B4-F5D9-44AD-A3D9-350AA54653B6}" srcOrd="2" destOrd="0" parTransId="{35CECF01-FB18-41E9-AB69-64E8B35C03F7}" sibTransId="{0B353F56-9B3F-4BC4-A3B5-98FB389CCC68}"/>
    <dgm:cxn modelId="{D535E5CC-5205-4252-A6C8-F6B9EEA10370}" srcId="{D684BC48-69C0-4692-A2F5-314075913E82}" destId="{EBC0C4A9-AAE0-439C-87C5-B5F6EAE4F567}" srcOrd="0" destOrd="0" parTransId="{1BBE0EF7-DEE8-4E92-B473-8990B17AE79B}" sibTransId="{489BD7EA-0135-473A-B41C-C67677FCE5C3}"/>
    <dgm:cxn modelId="{66EB2C1D-6252-4D37-BB58-D5E25DA4716F}" type="presOf" srcId="{34FC6420-8AB9-49EC-87AB-D871BFFAEA19}" destId="{096B94DE-A783-48CC-9966-4B2BB2101584}" srcOrd="0" destOrd="0" presId="urn:microsoft.com/office/officeart/2005/8/layout/chevron1"/>
    <dgm:cxn modelId="{3DE7EAA2-3E35-480A-BE93-8D3F99601EEF}" type="presOf" srcId="{5AA2C4B4-F5D9-44AD-A3D9-350AA54653B6}" destId="{DBDFC91E-8078-4C6F-A78F-A07502C458D7}" srcOrd="0" destOrd="0" presId="urn:microsoft.com/office/officeart/2005/8/layout/chevron1"/>
    <dgm:cxn modelId="{B8A403C2-860A-4C5D-A83B-416D7EB6BD3F}" srcId="{D684BC48-69C0-4692-A2F5-314075913E82}" destId="{E5BC5857-0420-4396-9092-970159F647F5}" srcOrd="1" destOrd="0" parTransId="{6A82BA09-BD8A-495A-B673-87C6DD35C5E3}" sibTransId="{C7516F0E-7574-4168-881B-643BD008C5DE}"/>
    <dgm:cxn modelId="{302366A9-0E08-4EEA-8302-0A0F1862FE5C}" type="presOf" srcId="{EBC0C4A9-AAE0-439C-87C5-B5F6EAE4F567}" destId="{59335DF1-CF81-43E7-841F-38B1EB6E30BA}" srcOrd="0" destOrd="0" presId="urn:microsoft.com/office/officeart/2005/8/layout/chevron1"/>
    <dgm:cxn modelId="{66016F4C-0E48-4A5A-A848-8FB7417A5014}" type="presOf" srcId="{E5BC5857-0420-4396-9092-970159F647F5}" destId="{709CCEEF-7013-4F20-8C51-0DD376BD33BE}" srcOrd="0" destOrd="0" presId="urn:microsoft.com/office/officeart/2005/8/layout/chevron1"/>
    <dgm:cxn modelId="{5EB40ABB-6F4C-4247-BC5F-D2EE6B529DBF}" srcId="{D684BC48-69C0-4692-A2F5-314075913E82}" destId="{34FC6420-8AB9-49EC-87AB-D871BFFAEA19}" srcOrd="3" destOrd="0" parTransId="{564CB0C5-668A-4409-8A4A-C8FD6A1F4953}" sibTransId="{24AA864A-AA1E-40E0-B30D-4C116214226E}"/>
    <dgm:cxn modelId="{3F545C18-7FB2-4E57-B1A9-DFDD9AFF1791}" type="presOf" srcId="{D684BC48-69C0-4692-A2F5-314075913E82}" destId="{9A6C934A-07A5-4DE3-BA6D-60E7E2FC71EB}" srcOrd="0" destOrd="0" presId="urn:microsoft.com/office/officeart/2005/8/layout/chevron1"/>
    <dgm:cxn modelId="{4E001A5B-DAEB-4109-B59F-0ECFBCDB0CBB}" type="presParOf" srcId="{9A6C934A-07A5-4DE3-BA6D-60E7E2FC71EB}" destId="{59335DF1-CF81-43E7-841F-38B1EB6E30BA}" srcOrd="0" destOrd="0" presId="urn:microsoft.com/office/officeart/2005/8/layout/chevron1"/>
    <dgm:cxn modelId="{85D9BF47-7A08-4B5F-9291-E3CBC2632E69}" type="presParOf" srcId="{9A6C934A-07A5-4DE3-BA6D-60E7E2FC71EB}" destId="{F856EF87-6AAB-439E-811D-4984789DFEC1}" srcOrd="1" destOrd="0" presId="urn:microsoft.com/office/officeart/2005/8/layout/chevron1"/>
    <dgm:cxn modelId="{D59023AF-064A-46F8-A3D6-EAD31343DD98}" type="presParOf" srcId="{9A6C934A-07A5-4DE3-BA6D-60E7E2FC71EB}" destId="{709CCEEF-7013-4F20-8C51-0DD376BD33BE}" srcOrd="2" destOrd="0" presId="urn:microsoft.com/office/officeart/2005/8/layout/chevron1"/>
    <dgm:cxn modelId="{435B394B-0D3D-42F9-944A-6560095B7CD1}" type="presParOf" srcId="{9A6C934A-07A5-4DE3-BA6D-60E7E2FC71EB}" destId="{3BD5060C-31B2-4F88-A7B2-AAC7F46D4C8C}" srcOrd="3" destOrd="0" presId="urn:microsoft.com/office/officeart/2005/8/layout/chevron1"/>
    <dgm:cxn modelId="{07ED1830-13F2-4887-9A41-F5F7F4C596FA}" type="presParOf" srcId="{9A6C934A-07A5-4DE3-BA6D-60E7E2FC71EB}" destId="{DBDFC91E-8078-4C6F-A78F-A07502C458D7}" srcOrd="4" destOrd="0" presId="urn:microsoft.com/office/officeart/2005/8/layout/chevron1"/>
    <dgm:cxn modelId="{1F90B599-4C75-4388-8412-3F48E7735903}" type="presParOf" srcId="{9A6C934A-07A5-4DE3-BA6D-60E7E2FC71EB}" destId="{113B0113-5EDB-4C67-BA9C-8E464A42ED5F}" srcOrd="5" destOrd="0" presId="urn:microsoft.com/office/officeart/2005/8/layout/chevron1"/>
    <dgm:cxn modelId="{A06E48D2-045C-4CAF-B9B1-A06F76DA14B5}" type="presParOf" srcId="{9A6C934A-07A5-4DE3-BA6D-60E7E2FC71EB}" destId="{096B94DE-A783-48CC-9966-4B2BB2101584}" srcOrd="6" destOrd="0" presId="urn:microsoft.com/office/officeart/2005/8/layout/chevron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684BC48-69C0-4692-A2F5-314075913E82}" type="doc">
      <dgm:prSet loTypeId="urn:microsoft.com/office/officeart/2005/8/layout/chevron1" loCatId="process" qsTypeId="urn:microsoft.com/office/officeart/2005/8/quickstyle/simple1" qsCatId="simple" csTypeId="urn:microsoft.com/office/officeart/2005/8/colors/accent1_2" csCatId="accent1" phldr="1"/>
      <dgm:spPr/>
    </dgm:pt>
    <dgm:pt modelId="{EBC0C4A9-AAE0-439C-87C5-B5F6EAE4F567}">
      <dgm:prSet phldrT="[Texte]"/>
      <dgm:spPr/>
      <dgm:t>
        <a:bodyPr/>
        <a:lstStyle/>
        <a:p>
          <a:r>
            <a:rPr lang="fr-CH"/>
            <a:t>VisualGesture</a:t>
          </a:r>
          <a:br>
            <a:rPr lang="fr-CH"/>
          </a:br>
          <a:r>
            <a:rPr lang="fr-CH"/>
            <a:t>BuilderFrame</a:t>
          </a:r>
        </a:p>
      </dgm:t>
    </dgm:pt>
    <dgm:pt modelId="{1BBE0EF7-DEE8-4E92-B473-8990B17AE79B}" type="parTrans" cxnId="{D535E5CC-5205-4252-A6C8-F6B9EEA10370}">
      <dgm:prSet/>
      <dgm:spPr/>
      <dgm:t>
        <a:bodyPr/>
        <a:lstStyle/>
        <a:p>
          <a:endParaRPr lang="fr-CH"/>
        </a:p>
      </dgm:t>
    </dgm:pt>
    <dgm:pt modelId="{489BD7EA-0135-473A-B41C-C67677FCE5C3}" type="sibTrans" cxnId="{D535E5CC-5205-4252-A6C8-F6B9EEA10370}">
      <dgm:prSet/>
      <dgm:spPr/>
      <dgm:t>
        <a:bodyPr/>
        <a:lstStyle/>
        <a:p>
          <a:endParaRPr lang="fr-CH"/>
        </a:p>
      </dgm:t>
    </dgm:pt>
    <dgm:pt modelId="{E5BC5857-0420-4396-9092-970159F647F5}">
      <dgm:prSet phldrT="[Texte]"/>
      <dgm:spPr/>
      <dgm:t>
        <a:bodyPr/>
        <a:lstStyle/>
        <a:p>
          <a:r>
            <a:rPr lang="fr-CH" i="1"/>
            <a:t>Discrete</a:t>
          </a:r>
          <a:br>
            <a:rPr lang="fr-CH" i="1"/>
          </a:br>
          <a:r>
            <a:rPr lang="fr-CH" i="1"/>
            <a:t>Gesture</a:t>
          </a:r>
          <a:r>
            <a:rPr lang="fr-CH"/>
            <a:t>[]</a:t>
          </a:r>
        </a:p>
      </dgm:t>
    </dgm:pt>
    <dgm:pt modelId="{6A82BA09-BD8A-495A-B673-87C6DD35C5E3}" type="parTrans" cxnId="{B8A403C2-860A-4C5D-A83B-416D7EB6BD3F}">
      <dgm:prSet/>
      <dgm:spPr/>
      <dgm:t>
        <a:bodyPr/>
        <a:lstStyle/>
        <a:p>
          <a:endParaRPr lang="fr-CH"/>
        </a:p>
      </dgm:t>
    </dgm:pt>
    <dgm:pt modelId="{C7516F0E-7574-4168-881B-643BD008C5DE}" type="sibTrans" cxnId="{B8A403C2-860A-4C5D-A83B-416D7EB6BD3F}">
      <dgm:prSet/>
      <dgm:spPr/>
      <dgm:t>
        <a:bodyPr/>
        <a:lstStyle/>
        <a:p>
          <a:endParaRPr lang="fr-CH"/>
        </a:p>
      </dgm:t>
    </dgm:pt>
    <dgm:pt modelId="{5AA2C4B4-F5D9-44AD-A3D9-350AA54653B6}">
      <dgm:prSet phldrT="[Texte]"/>
      <dgm:spPr/>
      <dgm:t>
        <a:bodyPr/>
        <a:lstStyle/>
        <a:p>
          <a:r>
            <a:rPr lang="fr-CH"/>
            <a:t>Balayement de la main</a:t>
          </a:r>
        </a:p>
      </dgm:t>
    </dgm:pt>
    <dgm:pt modelId="{35CECF01-FB18-41E9-AB69-64E8B35C03F7}" type="parTrans" cxnId="{87DF0A63-275A-421B-A7A4-4F2FA64ED152}">
      <dgm:prSet/>
      <dgm:spPr/>
      <dgm:t>
        <a:bodyPr/>
        <a:lstStyle/>
        <a:p>
          <a:endParaRPr lang="fr-CH"/>
        </a:p>
      </dgm:t>
    </dgm:pt>
    <dgm:pt modelId="{0B353F56-9B3F-4BC4-A3B5-98FB389CCC68}" type="sibTrans" cxnId="{87DF0A63-275A-421B-A7A4-4F2FA64ED152}">
      <dgm:prSet/>
      <dgm:spPr/>
      <dgm:t>
        <a:bodyPr/>
        <a:lstStyle/>
        <a:p>
          <a:endParaRPr lang="fr-CH"/>
        </a:p>
      </dgm:t>
    </dgm:pt>
    <dgm:pt modelId="{34FC6420-8AB9-49EC-87AB-D871BFFAEA19}">
      <dgm:prSet phldrT="[Texte]"/>
      <dgm:spPr/>
      <dgm:t>
        <a:bodyPr/>
        <a:lstStyle/>
        <a:p>
          <a:r>
            <a:rPr lang="fr-CH"/>
            <a:t>Détecté pour la première fois?</a:t>
          </a:r>
        </a:p>
      </dgm:t>
    </dgm:pt>
    <dgm:pt modelId="{564CB0C5-668A-4409-8A4A-C8FD6A1F4953}" type="parTrans" cxnId="{5EB40ABB-6F4C-4247-BC5F-D2EE6B529DBF}">
      <dgm:prSet/>
      <dgm:spPr/>
      <dgm:t>
        <a:bodyPr/>
        <a:lstStyle/>
        <a:p>
          <a:endParaRPr lang="fr-CH"/>
        </a:p>
      </dgm:t>
    </dgm:pt>
    <dgm:pt modelId="{24AA864A-AA1E-40E0-B30D-4C116214226E}" type="sibTrans" cxnId="{5EB40ABB-6F4C-4247-BC5F-D2EE6B529DBF}">
      <dgm:prSet/>
      <dgm:spPr/>
      <dgm:t>
        <a:bodyPr/>
        <a:lstStyle/>
        <a:p>
          <a:endParaRPr lang="fr-CH"/>
        </a:p>
      </dgm:t>
    </dgm:pt>
    <dgm:pt modelId="{9A6C934A-07A5-4DE3-BA6D-60E7E2FC71EB}" type="pres">
      <dgm:prSet presAssocID="{D684BC48-69C0-4692-A2F5-314075913E82}" presName="Name0" presStyleCnt="0">
        <dgm:presLayoutVars>
          <dgm:dir/>
          <dgm:animLvl val="lvl"/>
          <dgm:resizeHandles val="exact"/>
        </dgm:presLayoutVars>
      </dgm:prSet>
      <dgm:spPr/>
    </dgm:pt>
    <dgm:pt modelId="{59335DF1-CF81-43E7-841F-38B1EB6E30BA}" type="pres">
      <dgm:prSet presAssocID="{EBC0C4A9-AAE0-439C-87C5-B5F6EAE4F567}" presName="parTxOnly" presStyleLbl="node1" presStyleIdx="0" presStyleCnt="4">
        <dgm:presLayoutVars>
          <dgm:chMax val="0"/>
          <dgm:chPref val="0"/>
          <dgm:bulletEnabled val="1"/>
        </dgm:presLayoutVars>
      </dgm:prSet>
      <dgm:spPr/>
      <dgm:t>
        <a:bodyPr/>
        <a:lstStyle/>
        <a:p>
          <a:endParaRPr lang="fr-CH"/>
        </a:p>
      </dgm:t>
    </dgm:pt>
    <dgm:pt modelId="{F856EF87-6AAB-439E-811D-4984789DFEC1}" type="pres">
      <dgm:prSet presAssocID="{489BD7EA-0135-473A-B41C-C67677FCE5C3}" presName="parTxOnlySpace" presStyleCnt="0"/>
      <dgm:spPr/>
    </dgm:pt>
    <dgm:pt modelId="{709CCEEF-7013-4F20-8C51-0DD376BD33BE}" type="pres">
      <dgm:prSet presAssocID="{E5BC5857-0420-4396-9092-970159F647F5}" presName="parTxOnly" presStyleLbl="node1" presStyleIdx="1" presStyleCnt="4">
        <dgm:presLayoutVars>
          <dgm:chMax val="0"/>
          <dgm:chPref val="0"/>
          <dgm:bulletEnabled val="1"/>
        </dgm:presLayoutVars>
      </dgm:prSet>
      <dgm:spPr/>
      <dgm:t>
        <a:bodyPr/>
        <a:lstStyle/>
        <a:p>
          <a:endParaRPr lang="fr-CH"/>
        </a:p>
      </dgm:t>
    </dgm:pt>
    <dgm:pt modelId="{3BD5060C-31B2-4F88-A7B2-AAC7F46D4C8C}" type="pres">
      <dgm:prSet presAssocID="{C7516F0E-7574-4168-881B-643BD008C5DE}" presName="parTxOnlySpace" presStyleCnt="0"/>
      <dgm:spPr/>
    </dgm:pt>
    <dgm:pt modelId="{DBDFC91E-8078-4C6F-A78F-A07502C458D7}" type="pres">
      <dgm:prSet presAssocID="{5AA2C4B4-F5D9-44AD-A3D9-350AA54653B6}" presName="parTxOnly" presStyleLbl="node1" presStyleIdx="2" presStyleCnt="4">
        <dgm:presLayoutVars>
          <dgm:chMax val="0"/>
          <dgm:chPref val="0"/>
          <dgm:bulletEnabled val="1"/>
        </dgm:presLayoutVars>
      </dgm:prSet>
      <dgm:spPr/>
      <dgm:t>
        <a:bodyPr/>
        <a:lstStyle/>
        <a:p>
          <a:endParaRPr lang="fr-CH"/>
        </a:p>
      </dgm:t>
    </dgm:pt>
    <dgm:pt modelId="{113B0113-5EDB-4C67-BA9C-8E464A42ED5F}" type="pres">
      <dgm:prSet presAssocID="{0B353F56-9B3F-4BC4-A3B5-98FB389CCC68}" presName="parTxOnlySpace" presStyleCnt="0"/>
      <dgm:spPr/>
    </dgm:pt>
    <dgm:pt modelId="{096B94DE-A783-48CC-9966-4B2BB2101584}" type="pres">
      <dgm:prSet presAssocID="{34FC6420-8AB9-49EC-87AB-D871BFFAEA19}" presName="parTxOnly" presStyleLbl="node1" presStyleIdx="3" presStyleCnt="4">
        <dgm:presLayoutVars>
          <dgm:chMax val="0"/>
          <dgm:chPref val="0"/>
          <dgm:bulletEnabled val="1"/>
        </dgm:presLayoutVars>
      </dgm:prSet>
      <dgm:spPr/>
      <dgm:t>
        <a:bodyPr/>
        <a:lstStyle/>
        <a:p>
          <a:endParaRPr lang="fr-CH"/>
        </a:p>
      </dgm:t>
    </dgm:pt>
  </dgm:ptLst>
  <dgm:cxnLst>
    <dgm:cxn modelId="{D8671112-A930-4167-8935-19CC1C1F5387}" type="presOf" srcId="{34FC6420-8AB9-49EC-87AB-D871BFFAEA19}" destId="{096B94DE-A783-48CC-9966-4B2BB2101584}" srcOrd="0" destOrd="0" presId="urn:microsoft.com/office/officeart/2005/8/layout/chevron1"/>
    <dgm:cxn modelId="{4C0C3519-B91B-4E22-9EC5-B1C754119BAF}" type="presOf" srcId="{EBC0C4A9-AAE0-439C-87C5-B5F6EAE4F567}" destId="{59335DF1-CF81-43E7-841F-38B1EB6E30BA}" srcOrd="0" destOrd="0" presId="urn:microsoft.com/office/officeart/2005/8/layout/chevron1"/>
    <dgm:cxn modelId="{5EB40ABB-6F4C-4247-BC5F-D2EE6B529DBF}" srcId="{D684BC48-69C0-4692-A2F5-314075913E82}" destId="{34FC6420-8AB9-49EC-87AB-D871BFFAEA19}" srcOrd="3" destOrd="0" parTransId="{564CB0C5-668A-4409-8A4A-C8FD6A1F4953}" sibTransId="{24AA864A-AA1E-40E0-B30D-4C116214226E}"/>
    <dgm:cxn modelId="{9237ABDE-36AF-4E65-B0F7-BCC2DED050B7}" type="presOf" srcId="{D684BC48-69C0-4692-A2F5-314075913E82}" destId="{9A6C934A-07A5-4DE3-BA6D-60E7E2FC71EB}" srcOrd="0" destOrd="0" presId="urn:microsoft.com/office/officeart/2005/8/layout/chevron1"/>
    <dgm:cxn modelId="{D535E5CC-5205-4252-A6C8-F6B9EEA10370}" srcId="{D684BC48-69C0-4692-A2F5-314075913E82}" destId="{EBC0C4A9-AAE0-439C-87C5-B5F6EAE4F567}" srcOrd="0" destOrd="0" parTransId="{1BBE0EF7-DEE8-4E92-B473-8990B17AE79B}" sibTransId="{489BD7EA-0135-473A-B41C-C67677FCE5C3}"/>
    <dgm:cxn modelId="{B8A403C2-860A-4C5D-A83B-416D7EB6BD3F}" srcId="{D684BC48-69C0-4692-A2F5-314075913E82}" destId="{E5BC5857-0420-4396-9092-970159F647F5}" srcOrd="1" destOrd="0" parTransId="{6A82BA09-BD8A-495A-B673-87C6DD35C5E3}" sibTransId="{C7516F0E-7574-4168-881B-643BD008C5DE}"/>
    <dgm:cxn modelId="{87DF0A63-275A-421B-A7A4-4F2FA64ED152}" srcId="{D684BC48-69C0-4692-A2F5-314075913E82}" destId="{5AA2C4B4-F5D9-44AD-A3D9-350AA54653B6}" srcOrd="2" destOrd="0" parTransId="{35CECF01-FB18-41E9-AB69-64E8B35C03F7}" sibTransId="{0B353F56-9B3F-4BC4-A3B5-98FB389CCC68}"/>
    <dgm:cxn modelId="{0FF6AB49-CB8B-4583-8006-584082B67E6D}" type="presOf" srcId="{5AA2C4B4-F5D9-44AD-A3D9-350AA54653B6}" destId="{DBDFC91E-8078-4C6F-A78F-A07502C458D7}" srcOrd="0" destOrd="0" presId="urn:microsoft.com/office/officeart/2005/8/layout/chevron1"/>
    <dgm:cxn modelId="{1D94ED1A-B260-4AA9-B8A3-1799A5A79EB8}" type="presOf" srcId="{E5BC5857-0420-4396-9092-970159F647F5}" destId="{709CCEEF-7013-4F20-8C51-0DD376BD33BE}" srcOrd="0" destOrd="0" presId="urn:microsoft.com/office/officeart/2005/8/layout/chevron1"/>
    <dgm:cxn modelId="{167B2B29-29D6-46A0-B02F-790E6FA54ECC}" type="presParOf" srcId="{9A6C934A-07A5-4DE3-BA6D-60E7E2FC71EB}" destId="{59335DF1-CF81-43E7-841F-38B1EB6E30BA}" srcOrd="0" destOrd="0" presId="urn:microsoft.com/office/officeart/2005/8/layout/chevron1"/>
    <dgm:cxn modelId="{4B50A59D-0D59-473C-AB84-5C92159276DC}" type="presParOf" srcId="{9A6C934A-07A5-4DE3-BA6D-60E7E2FC71EB}" destId="{F856EF87-6AAB-439E-811D-4984789DFEC1}" srcOrd="1" destOrd="0" presId="urn:microsoft.com/office/officeart/2005/8/layout/chevron1"/>
    <dgm:cxn modelId="{0A196A1D-D811-4FB2-B9B0-7EE562CA742B}" type="presParOf" srcId="{9A6C934A-07A5-4DE3-BA6D-60E7E2FC71EB}" destId="{709CCEEF-7013-4F20-8C51-0DD376BD33BE}" srcOrd="2" destOrd="0" presId="urn:microsoft.com/office/officeart/2005/8/layout/chevron1"/>
    <dgm:cxn modelId="{AC130767-F1FF-4F46-8E82-07B0E93C14BA}" type="presParOf" srcId="{9A6C934A-07A5-4DE3-BA6D-60E7E2FC71EB}" destId="{3BD5060C-31B2-4F88-A7B2-AAC7F46D4C8C}" srcOrd="3" destOrd="0" presId="urn:microsoft.com/office/officeart/2005/8/layout/chevron1"/>
    <dgm:cxn modelId="{832EBCBF-C9B0-4338-AB20-5A267FFE3C8A}" type="presParOf" srcId="{9A6C934A-07A5-4DE3-BA6D-60E7E2FC71EB}" destId="{DBDFC91E-8078-4C6F-A78F-A07502C458D7}" srcOrd="4" destOrd="0" presId="urn:microsoft.com/office/officeart/2005/8/layout/chevron1"/>
    <dgm:cxn modelId="{3FA08574-A940-4C41-9782-7546C0CE7605}" type="presParOf" srcId="{9A6C934A-07A5-4DE3-BA6D-60E7E2FC71EB}" destId="{113B0113-5EDB-4C67-BA9C-8E464A42ED5F}" srcOrd="5" destOrd="0" presId="urn:microsoft.com/office/officeart/2005/8/layout/chevron1"/>
    <dgm:cxn modelId="{0C2DB30F-8DC6-4205-B571-A6E87D4656F4}" type="presParOf" srcId="{9A6C934A-07A5-4DE3-BA6D-60E7E2FC71EB}" destId="{096B94DE-A783-48CC-9966-4B2BB2101584}" srcOrd="6" destOrd="0" presId="urn:microsoft.com/office/officeart/2005/8/layout/chevron1"/>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58F80C1-7C41-4F35-B884-A7E5E1F8E0F2}" type="doc">
      <dgm:prSet loTypeId="urn:microsoft.com/office/officeart/2005/8/layout/vProcess5" loCatId="process" qsTypeId="urn:microsoft.com/office/officeart/2005/8/quickstyle/simple1" qsCatId="simple" csTypeId="urn:microsoft.com/office/officeart/2005/8/colors/accent1_2" csCatId="accent1" phldr="1"/>
      <dgm:spPr/>
    </dgm:pt>
    <dgm:pt modelId="{2F66E12B-68C7-46BF-A67B-D2ACDEFE08FF}">
      <dgm:prSet phldrT="[Texte]"/>
      <dgm:spPr/>
      <dgm:t>
        <a:bodyPr/>
        <a:lstStyle/>
        <a:p>
          <a:r>
            <a:rPr lang="fr-CH"/>
            <a:t>KinectSensor</a:t>
          </a:r>
        </a:p>
      </dgm:t>
    </dgm:pt>
    <dgm:pt modelId="{F675C1DD-E2FF-4FF7-A4FA-71456031878D}" type="parTrans" cxnId="{27A1D7A3-64FF-4D92-9B6B-EAF5EE2F4EB8}">
      <dgm:prSet/>
      <dgm:spPr/>
      <dgm:t>
        <a:bodyPr/>
        <a:lstStyle/>
        <a:p>
          <a:endParaRPr lang="fr-CH"/>
        </a:p>
      </dgm:t>
    </dgm:pt>
    <dgm:pt modelId="{FA40DB44-E409-49F3-85B6-A6391DC6CC43}" type="sibTrans" cxnId="{27A1D7A3-64FF-4D92-9B6B-EAF5EE2F4EB8}">
      <dgm:prSet/>
      <dgm:spPr/>
      <dgm:t>
        <a:bodyPr/>
        <a:lstStyle/>
        <a:p>
          <a:endParaRPr lang="fr-CH"/>
        </a:p>
      </dgm:t>
    </dgm:pt>
    <dgm:pt modelId="{A84AA43A-CCEB-4C3C-8D2C-8E349C0609EA}">
      <dgm:prSet phldrT="[Texte]"/>
      <dgm:spPr/>
      <dgm:t>
        <a:bodyPr/>
        <a:lstStyle/>
        <a:p>
          <a:r>
            <a:rPr lang="fr-CH"/>
            <a:t>InfraredFrameSource</a:t>
          </a:r>
        </a:p>
      </dgm:t>
    </dgm:pt>
    <dgm:pt modelId="{A19CEF8C-6906-4019-88A0-9FA530E83CEE}" type="parTrans" cxnId="{173D20A8-6BE9-470A-9979-AA79BA6283A6}">
      <dgm:prSet/>
      <dgm:spPr/>
      <dgm:t>
        <a:bodyPr/>
        <a:lstStyle/>
        <a:p>
          <a:endParaRPr lang="fr-CH"/>
        </a:p>
      </dgm:t>
    </dgm:pt>
    <dgm:pt modelId="{5FFC1A08-B13F-4A34-9C9F-BF5BECFDA98D}" type="sibTrans" cxnId="{173D20A8-6BE9-470A-9979-AA79BA6283A6}">
      <dgm:prSet/>
      <dgm:spPr/>
      <dgm:t>
        <a:bodyPr/>
        <a:lstStyle/>
        <a:p>
          <a:endParaRPr lang="fr-CH"/>
        </a:p>
      </dgm:t>
    </dgm:pt>
    <dgm:pt modelId="{76E9C546-6E91-42E3-8C6A-000AEDE96950}">
      <dgm:prSet phldrT="[Texte]"/>
      <dgm:spPr/>
      <dgm:t>
        <a:bodyPr/>
        <a:lstStyle/>
        <a:p>
          <a:r>
            <a:rPr lang="fr-CH"/>
            <a:t>InfraredFrameReader</a:t>
          </a:r>
        </a:p>
      </dgm:t>
    </dgm:pt>
    <dgm:pt modelId="{B96465F7-AD71-4240-B2D7-492C29BBF4A7}" type="parTrans" cxnId="{BBA0AE02-86C7-4A19-9EE9-E6FB39BCB3F1}">
      <dgm:prSet/>
      <dgm:spPr/>
      <dgm:t>
        <a:bodyPr/>
        <a:lstStyle/>
        <a:p>
          <a:endParaRPr lang="fr-CH"/>
        </a:p>
      </dgm:t>
    </dgm:pt>
    <dgm:pt modelId="{E39B95C4-4E5A-40BD-AFD1-11FDC67E869B}" type="sibTrans" cxnId="{BBA0AE02-86C7-4A19-9EE9-E6FB39BCB3F1}">
      <dgm:prSet/>
      <dgm:spPr/>
      <dgm:t>
        <a:bodyPr/>
        <a:lstStyle/>
        <a:p>
          <a:endParaRPr lang="fr-CH"/>
        </a:p>
      </dgm:t>
    </dgm:pt>
    <dgm:pt modelId="{F08174A0-3CF2-4660-B5FB-F519F7176E4C}">
      <dgm:prSet phldrT="[Texte]"/>
      <dgm:spPr/>
      <dgm:t>
        <a:bodyPr/>
        <a:lstStyle/>
        <a:p>
          <a:r>
            <a:rPr lang="fr-CH"/>
            <a:t>Event FrameArrived</a:t>
          </a:r>
        </a:p>
      </dgm:t>
    </dgm:pt>
    <dgm:pt modelId="{7DDAB1C3-8B82-42E3-9FB5-6F940B268524}" type="parTrans" cxnId="{403D1F1B-DD39-445C-909A-E55EEF224D81}">
      <dgm:prSet/>
      <dgm:spPr/>
      <dgm:t>
        <a:bodyPr/>
        <a:lstStyle/>
        <a:p>
          <a:endParaRPr lang="fr-CH"/>
        </a:p>
      </dgm:t>
    </dgm:pt>
    <dgm:pt modelId="{6B09B141-59E2-43A7-A48F-0524E160FB80}" type="sibTrans" cxnId="{403D1F1B-DD39-445C-909A-E55EEF224D81}">
      <dgm:prSet/>
      <dgm:spPr/>
      <dgm:t>
        <a:bodyPr/>
        <a:lstStyle/>
        <a:p>
          <a:endParaRPr lang="fr-CH"/>
        </a:p>
      </dgm:t>
    </dgm:pt>
    <dgm:pt modelId="{7BF89C08-DF15-4055-BF5E-BBA292514240}" type="pres">
      <dgm:prSet presAssocID="{058F80C1-7C41-4F35-B884-A7E5E1F8E0F2}" presName="outerComposite" presStyleCnt="0">
        <dgm:presLayoutVars>
          <dgm:chMax val="5"/>
          <dgm:dir/>
          <dgm:resizeHandles val="exact"/>
        </dgm:presLayoutVars>
      </dgm:prSet>
      <dgm:spPr/>
    </dgm:pt>
    <dgm:pt modelId="{28A40C1F-2B58-4545-9492-367FEE7CE342}" type="pres">
      <dgm:prSet presAssocID="{058F80C1-7C41-4F35-B884-A7E5E1F8E0F2}" presName="dummyMaxCanvas" presStyleCnt="0">
        <dgm:presLayoutVars/>
      </dgm:prSet>
      <dgm:spPr/>
    </dgm:pt>
    <dgm:pt modelId="{8ABA1D87-A4E0-4DC7-B9DF-2A3C97F22AAE}" type="pres">
      <dgm:prSet presAssocID="{058F80C1-7C41-4F35-B884-A7E5E1F8E0F2}" presName="FourNodes_1" presStyleLbl="node1" presStyleIdx="0" presStyleCnt="4">
        <dgm:presLayoutVars>
          <dgm:bulletEnabled val="1"/>
        </dgm:presLayoutVars>
      </dgm:prSet>
      <dgm:spPr/>
      <dgm:t>
        <a:bodyPr/>
        <a:lstStyle/>
        <a:p>
          <a:endParaRPr lang="fr-CH"/>
        </a:p>
      </dgm:t>
    </dgm:pt>
    <dgm:pt modelId="{E31A017F-6AB4-4BD7-B172-844CDF80A366}" type="pres">
      <dgm:prSet presAssocID="{058F80C1-7C41-4F35-B884-A7E5E1F8E0F2}" presName="FourNodes_2" presStyleLbl="node1" presStyleIdx="1" presStyleCnt="4">
        <dgm:presLayoutVars>
          <dgm:bulletEnabled val="1"/>
        </dgm:presLayoutVars>
      </dgm:prSet>
      <dgm:spPr/>
      <dgm:t>
        <a:bodyPr/>
        <a:lstStyle/>
        <a:p>
          <a:endParaRPr lang="fr-CH"/>
        </a:p>
      </dgm:t>
    </dgm:pt>
    <dgm:pt modelId="{5DBBFA48-85A3-426B-A7AA-BEC9AEDD7BB5}" type="pres">
      <dgm:prSet presAssocID="{058F80C1-7C41-4F35-B884-A7E5E1F8E0F2}" presName="FourNodes_3" presStyleLbl="node1" presStyleIdx="2" presStyleCnt="4">
        <dgm:presLayoutVars>
          <dgm:bulletEnabled val="1"/>
        </dgm:presLayoutVars>
      </dgm:prSet>
      <dgm:spPr/>
      <dgm:t>
        <a:bodyPr/>
        <a:lstStyle/>
        <a:p>
          <a:endParaRPr lang="fr-CH"/>
        </a:p>
      </dgm:t>
    </dgm:pt>
    <dgm:pt modelId="{45C8DCB8-D564-4662-93E9-7FA29EBE058C}" type="pres">
      <dgm:prSet presAssocID="{058F80C1-7C41-4F35-B884-A7E5E1F8E0F2}" presName="FourNodes_4" presStyleLbl="node1" presStyleIdx="3" presStyleCnt="4">
        <dgm:presLayoutVars>
          <dgm:bulletEnabled val="1"/>
        </dgm:presLayoutVars>
      </dgm:prSet>
      <dgm:spPr/>
      <dgm:t>
        <a:bodyPr/>
        <a:lstStyle/>
        <a:p>
          <a:endParaRPr lang="fr-CH"/>
        </a:p>
      </dgm:t>
    </dgm:pt>
    <dgm:pt modelId="{EE76AF79-3CDD-471C-978D-C23E8C7710C6}" type="pres">
      <dgm:prSet presAssocID="{058F80C1-7C41-4F35-B884-A7E5E1F8E0F2}" presName="FourConn_1-2" presStyleLbl="fgAccFollowNode1" presStyleIdx="0" presStyleCnt="3">
        <dgm:presLayoutVars>
          <dgm:bulletEnabled val="1"/>
        </dgm:presLayoutVars>
      </dgm:prSet>
      <dgm:spPr/>
      <dgm:t>
        <a:bodyPr/>
        <a:lstStyle/>
        <a:p>
          <a:endParaRPr lang="fr-CH"/>
        </a:p>
      </dgm:t>
    </dgm:pt>
    <dgm:pt modelId="{AAD43A37-281D-411D-9818-F269A59E76C5}" type="pres">
      <dgm:prSet presAssocID="{058F80C1-7C41-4F35-B884-A7E5E1F8E0F2}" presName="FourConn_2-3" presStyleLbl="fgAccFollowNode1" presStyleIdx="1" presStyleCnt="3">
        <dgm:presLayoutVars>
          <dgm:bulletEnabled val="1"/>
        </dgm:presLayoutVars>
      </dgm:prSet>
      <dgm:spPr/>
      <dgm:t>
        <a:bodyPr/>
        <a:lstStyle/>
        <a:p>
          <a:endParaRPr lang="fr-CH"/>
        </a:p>
      </dgm:t>
    </dgm:pt>
    <dgm:pt modelId="{66359171-159C-4C11-A8D1-A78EE1016F2B}" type="pres">
      <dgm:prSet presAssocID="{058F80C1-7C41-4F35-B884-A7E5E1F8E0F2}" presName="FourConn_3-4" presStyleLbl="fgAccFollowNode1" presStyleIdx="2" presStyleCnt="3">
        <dgm:presLayoutVars>
          <dgm:bulletEnabled val="1"/>
        </dgm:presLayoutVars>
      </dgm:prSet>
      <dgm:spPr/>
      <dgm:t>
        <a:bodyPr/>
        <a:lstStyle/>
        <a:p>
          <a:endParaRPr lang="fr-CH"/>
        </a:p>
      </dgm:t>
    </dgm:pt>
    <dgm:pt modelId="{A6A6DA51-0847-4A04-9001-C418D80C67FE}" type="pres">
      <dgm:prSet presAssocID="{058F80C1-7C41-4F35-B884-A7E5E1F8E0F2}" presName="FourNodes_1_text" presStyleLbl="node1" presStyleIdx="3" presStyleCnt="4">
        <dgm:presLayoutVars>
          <dgm:bulletEnabled val="1"/>
        </dgm:presLayoutVars>
      </dgm:prSet>
      <dgm:spPr/>
      <dgm:t>
        <a:bodyPr/>
        <a:lstStyle/>
        <a:p>
          <a:endParaRPr lang="fr-CH"/>
        </a:p>
      </dgm:t>
    </dgm:pt>
    <dgm:pt modelId="{43D734DF-B59A-444C-9CA7-60AC92CF68E7}" type="pres">
      <dgm:prSet presAssocID="{058F80C1-7C41-4F35-B884-A7E5E1F8E0F2}" presName="FourNodes_2_text" presStyleLbl="node1" presStyleIdx="3" presStyleCnt="4">
        <dgm:presLayoutVars>
          <dgm:bulletEnabled val="1"/>
        </dgm:presLayoutVars>
      </dgm:prSet>
      <dgm:spPr/>
      <dgm:t>
        <a:bodyPr/>
        <a:lstStyle/>
        <a:p>
          <a:endParaRPr lang="fr-CH"/>
        </a:p>
      </dgm:t>
    </dgm:pt>
    <dgm:pt modelId="{43DA8A7F-FABB-4E02-AD9A-3AB4AC38DC47}" type="pres">
      <dgm:prSet presAssocID="{058F80C1-7C41-4F35-B884-A7E5E1F8E0F2}" presName="FourNodes_3_text" presStyleLbl="node1" presStyleIdx="3" presStyleCnt="4">
        <dgm:presLayoutVars>
          <dgm:bulletEnabled val="1"/>
        </dgm:presLayoutVars>
      </dgm:prSet>
      <dgm:spPr/>
      <dgm:t>
        <a:bodyPr/>
        <a:lstStyle/>
        <a:p>
          <a:endParaRPr lang="fr-CH"/>
        </a:p>
      </dgm:t>
    </dgm:pt>
    <dgm:pt modelId="{81097B0A-8535-4349-A5AA-B544764B2272}" type="pres">
      <dgm:prSet presAssocID="{058F80C1-7C41-4F35-B884-A7E5E1F8E0F2}" presName="FourNodes_4_text" presStyleLbl="node1" presStyleIdx="3" presStyleCnt="4">
        <dgm:presLayoutVars>
          <dgm:bulletEnabled val="1"/>
        </dgm:presLayoutVars>
      </dgm:prSet>
      <dgm:spPr/>
      <dgm:t>
        <a:bodyPr/>
        <a:lstStyle/>
        <a:p>
          <a:endParaRPr lang="fr-CH"/>
        </a:p>
      </dgm:t>
    </dgm:pt>
  </dgm:ptLst>
  <dgm:cxnLst>
    <dgm:cxn modelId="{9495E73F-7352-42E8-A133-26A4F9DCC5FF}" type="presOf" srcId="{A84AA43A-CCEB-4C3C-8D2C-8E349C0609EA}" destId="{E31A017F-6AB4-4BD7-B172-844CDF80A366}" srcOrd="0" destOrd="0" presId="urn:microsoft.com/office/officeart/2005/8/layout/vProcess5"/>
    <dgm:cxn modelId="{BBA0AE02-86C7-4A19-9EE9-E6FB39BCB3F1}" srcId="{058F80C1-7C41-4F35-B884-A7E5E1F8E0F2}" destId="{76E9C546-6E91-42E3-8C6A-000AEDE96950}" srcOrd="2" destOrd="0" parTransId="{B96465F7-AD71-4240-B2D7-492C29BBF4A7}" sibTransId="{E39B95C4-4E5A-40BD-AFD1-11FDC67E869B}"/>
    <dgm:cxn modelId="{1B321C76-4E6B-4A73-99C0-CC840C1FED9D}" type="presOf" srcId="{E39B95C4-4E5A-40BD-AFD1-11FDC67E869B}" destId="{66359171-159C-4C11-A8D1-A78EE1016F2B}" srcOrd="0" destOrd="0" presId="urn:microsoft.com/office/officeart/2005/8/layout/vProcess5"/>
    <dgm:cxn modelId="{66AA48F1-4D38-42B7-A9C5-A231E82470EB}" type="presOf" srcId="{FA40DB44-E409-49F3-85B6-A6391DC6CC43}" destId="{EE76AF79-3CDD-471C-978D-C23E8C7710C6}" srcOrd="0" destOrd="0" presId="urn:microsoft.com/office/officeart/2005/8/layout/vProcess5"/>
    <dgm:cxn modelId="{B43064D7-E610-42BA-8921-1E21CF565A15}" type="presOf" srcId="{2F66E12B-68C7-46BF-A67B-D2ACDEFE08FF}" destId="{8ABA1D87-A4E0-4DC7-B9DF-2A3C97F22AAE}" srcOrd="0" destOrd="0" presId="urn:microsoft.com/office/officeart/2005/8/layout/vProcess5"/>
    <dgm:cxn modelId="{BD60248B-A635-4E42-A9FB-321A183D26E0}" type="presOf" srcId="{5FFC1A08-B13F-4A34-9C9F-BF5BECFDA98D}" destId="{AAD43A37-281D-411D-9818-F269A59E76C5}" srcOrd="0" destOrd="0" presId="urn:microsoft.com/office/officeart/2005/8/layout/vProcess5"/>
    <dgm:cxn modelId="{27A1D7A3-64FF-4D92-9B6B-EAF5EE2F4EB8}" srcId="{058F80C1-7C41-4F35-B884-A7E5E1F8E0F2}" destId="{2F66E12B-68C7-46BF-A67B-D2ACDEFE08FF}" srcOrd="0" destOrd="0" parTransId="{F675C1DD-E2FF-4FF7-A4FA-71456031878D}" sibTransId="{FA40DB44-E409-49F3-85B6-A6391DC6CC43}"/>
    <dgm:cxn modelId="{6B8B24E1-438C-41BB-A783-80177FF0020F}" type="presOf" srcId="{76E9C546-6E91-42E3-8C6A-000AEDE96950}" destId="{5DBBFA48-85A3-426B-A7AA-BEC9AEDD7BB5}" srcOrd="0" destOrd="0" presId="urn:microsoft.com/office/officeart/2005/8/layout/vProcess5"/>
    <dgm:cxn modelId="{677B5B98-2C82-412A-92A0-C180F870B103}" type="presOf" srcId="{A84AA43A-CCEB-4C3C-8D2C-8E349C0609EA}" destId="{43D734DF-B59A-444C-9CA7-60AC92CF68E7}" srcOrd="1" destOrd="0" presId="urn:microsoft.com/office/officeart/2005/8/layout/vProcess5"/>
    <dgm:cxn modelId="{653D67F3-41C8-4724-90E0-C910251B36F1}" type="presOf" srcId="{058F80C1-7C41-4F35-B884-A7E5E1F8E0F2}" destId="{7BF89C08-DF15-4055-BF5E-BBA292514240}" srcOrd="0" destOrd="0" presId="urn:microsoft.com/office/officeart/2005/8/layout/vProcess5"/>
    <dgm:cxn modelId="{3B0C936C-3092-4801-B8E9-CECE67F0DA46}" type="presOf" srcId="{F08174A0-3CF2-4660-B5FB-F519F7176E4C}" destId="{45C8DCB8-D564-4662-93E9-7FA29EBE058C}" srcOrd="0" destOrd="0" presId="urn:microsoft.com/office/officeart/2005/8/layout/vProcess5"/>
    <dgm:cxn modelId="{87FDF7FD-C106-49E1-B3CA-3F88CD90E532}" type="presOf" srcId="{F08174A0-3CF2-4660-B5FB-F519F7176E4C}" destId="{81097B0A-8535-4349-A5AA-B544764B2272}" srcOrd="1" destOrd="0" presId="urn:microsoft.com/office/officeart/2005/8/layout/vProcess5"/>
    <dgm:cxn modelId="{173D20A8-6BE9-470A-9979-AA79BA6283A6}" srcId="{058F80C1-7C41-4F35-B884-A7E5E1F8E0F2}" destId="{A84AA43A-CCEB-4C3C-8D2C-8E349C0609EA}" srcOrd="1" destOrd="0" parTransId="{A19CEF8C-6906-4019-88A0-9FA530E83CEE}" sibTransId="{5FFC1A08-B13F-4A34-9C9F-BF5BECFDA98D}"/>
    <dgm:cxn modelId="{3B756D2D-2842-426A-A7FC-C659708E5256}" type="presOf" srcId="{2F66E12B-68C7-46BF-A67B-D2ACDEFE08FF}" destId="{A6A6DA51-0847-4A04-9001-C418D80C67FE}" srcOrd="1" destOrd="0" presId="urn:microsoft.com/office/officeart/2005/8/layout/vProcess5"/>
    <dgm:cxn modelId="{D900E4D1-508D-4608-93A7-263F38C6D706}" type="presOf" srcId="{76E9C546-6E91-42E3-8C6A-000AEDE96950}" destId="{43DA8A7F-FABB-4E02-AD9A-3AB4AC38DC47}" srcOrd="1" destOrd="0" presId="urn:microsoft.com/office/officeart/2005/8/layout/vProcess5"/>
    <dgm:cxn modelId="{403D1F1B-DD39-445C-909A-E55EEF224D81}" srcId="{058F80C1-7C41-4F35-B884-A7E5E1F8E0F2}" destId="{F08174A0-3CF2-4660-B5FB-F519F7176E4C}" srcOrd="3" destOrd="0" parTransId="{7DDAB1C3-8B82-42E3-9FB5-6F940B268524}" sibTransId="{6B09B141-59E2-43A7-A48F-0524E160FB80}"/>
    <dgm:cxn modelId="{27D39046-73A1-4964-BDE3-442C8366F508}" type="presParOf" srcId="{7BF89C08-DF15-4055-BF5E-BBA292514240}" destId="{28A40C1F-2B58-4545-9492-367FEE7CE342}" srcOrd="0" destOrd="0" presId="urn:microsoft.com/office/officeart/2005/8/layout/vProcess5"/>
    <dgm:cxn modelId="{FACAE933-EEF7-41C5-9DFE-A61A8F805536}" type="presParOf" srcId="{7BF89C08-DF15-4055-BF5E-BBA292514240}" destId="{8ABA1D87-A4E0-4DC7-B9DF-2A3C97F22AAE}" srcOrd="1" destOrd="0" presId="urn:microsoft.com/office/officeart/2005/8/layout/vProcess5"/>
    <dgm:cxn modelId="{3DF1149A-9E39-427D-81AA-A0E3F05B5CAB}" type="presParOf" srcId="{7BF89C08-DF15-4055-BF5E-BBA292514240}" destId="{E31A017F-6AB4-4BD7-B172-844CDF80A366}" srcOrd="2" destOrd="0" presId="urn:microsoft.com/office/officeart/2005/8/layout/vProcess5"/>
    <dgm:cxn modelId="{AA20C004-DB78-4781-8775-9FC37723BDA6}" type="presParOf" srcId="{7BF89C08-DF15-4055-BF5E-BBA292514240}" destId="{5DBBFA48-85A3-426B-A7AA-BEC9AEDD7BB5}" srcOrd="3" destOrd="0" presId="urn:microsoft.com/office/officeart/2005/8/layout/vProcess5"/>
    <dgm:cxn modelId="{49E0DB2D-CD38-4CF5-BB37-283B3F4065C9}" type="presParOf" srcId="{7BF89C08-DF15-4055-BF5E-BBA292514240}" destId="{45C8DCB8-D564-4662-93E9-7FA29EBE058C}" srcOrd="4" destOrd="0" presId="urn:microsoft.com/office/officeart/2005/8/layout/vProcess5"/>
    <dgm:cxn modelId="{3722618D-CF1D-4E88-9B61-26AB3D98275B}" type="presParOf" srcId="{7BF89C08-DF15-4055-BF5E-BBA292514240}" destId="{EE76AF79-3CDD-471C-978D-C23E8C7710C6}" srcOrd="5" destOrd="0" presId="urn:microsoft.com/office/officeart/2005/8/layout/vProcess5"/>
    <dgm:cxn modelId="{BAF80A20-9663-47B0-98DA-CE3ACBB5AB33}" type="presParOf" srcId="{7BF89C08-DF15-4055-BF5E-BBA292514240}" destId="{AAD43A37-281D-411D-9818-F269A59E76C5}" srcOrd="6" destOrd="0" presId="urn:microsoft.com/office/officeart/2005/8/layout/vProcess5"/>
    <dgm:cxn modelId="{22C9EBF4-AEE5-41DC-9853-95B2CFDD2D60}" type="presParOf" srcId="{7BF89C08-DF15-4055-BF5E-BBA292514240}" destId="{66359171-159C-4C11-A8D1-A78EE1016F2B}" srcOrd="7" destOrd="0" presId="urn:microsoft.com/office/officeart/2005/8/layout/vProcess5"/>
    <dgm:cxn modelId="{42EF7D58-AB7D-4DE6-B43D-D81045A517BE}" type="presParOf" srcId="{7BF89C08-DF15-4055-BF5E-BBA292514240}" destId="{A6A6DA51-0847-4A04-9001-C418D80C67FE}" srcOrd="8" destOrd="0" presId="urn:microsoft.com/office/officeart/2005/8/layout/vProcess5"/>
    <dgm:cxn modelId="{B68407E0-157E-463A-8468-3A6521414D87}" type="presParOf" srcId="{7BF89C08-DF15-4055-BF5E-BBA292514240}" destId="{43D734DF-B59A-444C-9CA7-60AC92CF68E7}" srcOrd="9" destOrd="0" presId="urn:microsoft.com/office/officeart/2005/8/layout/vProcess5"/>
    <dgm:cxn modelId="{2D300BBC-D4C4-4CE3-97D0-AEBFBC22DE7B}" type="presParOf" srcId="{7BF89C08-DF15-4055-BF5E-BBA292514240}" destId="{43DA8A7F-FABB-4E02-AD9A-3AB4AC38DC47}" srcOrd="10" destOrd="0" presId="urn:microsoft.com/office/officeart/2005/8/layout/vProcess5"/>
    <dgm:cxn modelId="{4B34DE8E-6BEA-4F00-846E-B2BB82FED92D}" type="presParOf" srcId="{7BF89C08-DF15-4055-BF5E-BBA292514240}" destId="{81097B0A-8535-4349-A5AA-B544764B2272}" srcOrd="11" destOrd="0" presId="urn:microsoft.com/office/officeart/2005/8/layout/vProcess5"/>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2FD78E-34DB-4639-A716-4B7D61DDBF43}">
      <dsp:nvSpPr>
        <dsp:cNvPr id="0" name=""/>
        <dsp:cNvSpPr/>
      </dsp:nvSpPr>
      <dsp:spPr>
        <a:xfrm>
          <a:off x="0" y="900112"/>
          <a:ext cx="5695950" cy="1200150"/>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41D684F-45CC-4C35-A241-E4D4CF0F2164}">
      <dsp:nvSpPr>
        <dsp:cNvPr id="0" name=""/>
        <dsp:cNvSpPr/>
      </dsp:nvSpPr>
      <dsp:spPr>
        <a:xfrm>
          <a:off x="2252" y="0"/>
          <a:ext cx="984971" cy="12001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b" anchorCtr="1">
          <a:noAutofit/>
        </a:bodyPr>
        <a:lstStyle/>
        <a:p>
          <a:pPr lvl="0" algn="l" defTabSz="533400">
            <a:lnSpc>
              <a:spcPct val="90000"/>
            </a:lnSpc>
            <a:spcBef>
              <a:spcPct val="0"/>
            </a:spcBef>
            <a:spcAft>
              <a:spcPct val="35000"/>
            </a:spcAft>
          </a:pPr>
          <a:r>
            <a:rPr lang="fr-CH" sz="1200" kern="1200"/>
            <a:t>Novembre 2010</a:t>
          </a:r>
        </a:p>
        <a:p>
          <a:pPr marL="57150" lvl="1" indent="-57150" algn="l" defTabSz="400050">
            <a:lnSpc>
              <a:spcPct val="90000"/>
            </a:lnSpc>
            <a:spcBef>
              <a:spcPct val="0"/>
            </a:spcBef>
            <a:spcAft>
              <a:spcPct val="15000"/>
            </a:spcAft>
            <a:buChar char="••"/>
          </a:pPr>
          <a:r>
            <a:rPr lang="fr-CH" sz="900" kern="1200"/>
            <a:t>Kinect pour Xbox 360 </a:t>
          </a:r>
        </a:p>
      </dsp:txBody>
      <dsp:txXfrm>
        <a:off x="2252" y="0"/>
        <a:ext cx="984971" cy="1200150"/>
      </dsp:txXfrm>
    </dsp:sp>
    <dsp:sp modelId="{C1217E7A-16BF-474D-AD9E-3B214B2A62C7}">
      <dsp:nvSpPr>
        <dsp:cNvPr id="0" name=""/>
        <dsp:cNvSpPr/>
      </dsp:nvSpPr>
      <dsp:spPr>
        <a:xfrm>
          <a:off x="344719" y="1350168"/>
          <a:ext cx="300037" cy="30003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CD214F0-F246-4647-88D3-78377C8598CE}">
      <dsp:nvSpPr>
        <dsp:cNvPr id="0" name=""/>
        <dsp:cNvSpPr/>
      </dsp:nvSpPr>
      <dsp:spPr>
        <a:xfrm>
          <a:off x="1036472" y="1800225"/>
          <a:ext cx="984971" cy="12001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t" anchorCtr="1">
          <a:noAutofit/>
        </a:bodyPr>
        <a:lstStyle/>
        <a:p>
          <a:pPr lvl="0" algn="l" defTabSz="533400">
            <a:lnSpc>
              <a:spcPct val="90000"/>
            </a:lnSpc>
            <a:spcBef>
              <a:spcPct val="0"/>
            </a:spcBef>
            <a:spcAft>
              <a:spcPct val="35000"/>
            </a:spcAft>
          </a:pPr>
          <a:r>
            <a:rPr lang="fr-CH" sz="1200" kern="1200"/>
            <a:t>Juin 2011</a:t>
          </a:r>
        </a:p>
        <a:p>
          <a:pPr marL="57150" lvl="1" indent="-57150" algn="l" defTabSz="400050">
            <a:lnSpc>
              <a:spcPct val="90000"/>
            </a:lnSpc>
            <a:spcBef>
              <a:spcPct val="0"/>
            </a:spcBef>
            <a:spcAft>
              <a:spcPct val="15000"/>
            </a:spcAft>
            <a:buChar char="••"/>
          </a:pPr>
          <a:r>
            <a:rPr lang="fr-CH" sz="900" kern="1200"/>
            <a:t>Kinect pour Windows</a:t>
          </a:r>
        </a:p>
        <a:p>
          <a:pPr marL="57150" lvl="1" indent="-57150" algn="l" defTabSz="400050">
            <a:lnSpc>
              <a:spcPct val="90000"/>
            </a:lnSpc>
            <a:spcBef>
              <a:spcPct val="0"/>
            </a:spcBef>
            <a:spcAft>
              <a:spcPct val="15000"/>
            </a:spcAft>
            <a:buChar char="••"/>
          </a:pPr>
          <a:r>
            <a:rPr lang="fr-CH" sz="900" kern="1200"/>
            <a:t>SDK V1</a:t>
          </a:r>
        </a:p>
      </dsp:txBody>
      <dsp:txXfrm>
        <a:off x="1036472" y="1800225"/>
        <a:ext cx="984971" cy="1200150"/>
      </dsp:txXfrm>
    </dsp:sp>
    <dsp:sp modelId="{37F98926-0466-4C71-BDB1-279B0FE63336}">
      <dsp:nvSpPr>
        <dsp:cNvPr id="0" name=""/>
        <dsp:cNvSpPr/>
      </dsp:nvSpPr>
      <dsp:spPr>
        <a:xfrm>
          <a:off x="1378939" y="1350168"/>
          <a:ext cx="300037" cy="30003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9C2DFD-C4C3-44EB-91E6-0AF94C8EFF32}">
      <dsp:nvSpPr>
        <dsp:cNvPr id="0" name=""/>
        <dsp:cNvSpPr/>
      </dsp:nvSpPr>
      <dsp:spPr>
        <a:xfrm>
          <a:off x="2070691" y="0"/>
          <a:ext cx="984971" cy="12001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b" anchorCtr="1">
          <a:noAutofit/>
        </a:bodyPr>
        <a:lstStyle/>
        <a:p>
          <a:pPr lvl="0" algn="l" defTabSz="533400">
            <a:lnSpc>
              <a:spcPct val="90000"/>
            </a:lnSpc>
            <a:spcBef>
              <a:spcPct val="0"/>
            </a:spcBef>
            <a:spcAft>
              <a:spcPct val="35000"/>
            </a:spcAft>
          </a:pPr>
          <a:r>
            <a:rPr lang="fr-CH" sz="1200" kern="1200"/>
            <a:t>Novembre 2013</a:t>
          </a:r>
        </a:p>
        <a:p>
          <a:pPr marL="57150" lvl="1" indent="-57150" algn="l" defTabSz="400050">
            <a:lnSpc>
              <a:spcPct val="90000"/>
            </a:lnSpc>
            <a:spcBef>
              <a:spcPct val="0"/>
            </a:spcBef>
            <a:spcAft>
              <a:spcPct val="15000"/>
            </a:spcAft>
            <a:buChar char="••"/>
          </a:pPr>
          <a:r>
            <a:rPr lang="fr-CH" sz="900" kern="1200"/>
            <a:t>Kinect pour Xbox One</a:t>
          </a:r>
        </a:p>
      </dsp:txBody>
      <dsp:txXfrm>
        <a:off x="2070691" y="0"/>
        <a:ext cx="984971" cy="1200150"/>
      </dsp:txXfrm>
    </dsp:sp>
    <dsp:sp modelId="{71FDFF8B-DB5C-4A6E-841F-798885D01A86}">
      <dsp:nvSpPr>
        <dsp:cNvPr id="0" name=""/>
        <dsp:cNvSpPr/>
      </dsp:nvSpPr>
      <dsp:spPr>
        <a:xfrm>
          <a:off x="2413158" y="1350168"/>
          <a:ext cx="300037" cy="30003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FB73DB4-855B-4FD5-A630-34771AB5808B}">
      <dsp:nvSpPr>
        <dsp:cNvPr id="0" name=""/>
        <dsp:cNvSpPr/>
      </dsp:nvSpPr>
      <dsp:spPr>
        <a:xfrm>
          <a:off x="3104911" y="1800225"/>
          <a:ext cx="984971" cy="12001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t" anchorCtr="1">
          <a:noAutofit/>
        </a:bodyPr>
        <a:lstStyle/>
        <a:p>
          <a:pPr lvl="0" algn="l" defTabSz="533400">
            <a:lnSpc>
              <a:spcPct val="90000"/>
            </a:lnSpc>
            <a:spcBef>
              <a:spcPct val="0"/>
            </a:spcBef>
            <a:spcAft>
              <a:spcPct val="35000"/>
            </a:spcAft>
          </a:pPr>
          <a:r>
            <a:rPr lang="fr-CH" sz="1200" kern="1200"/>
            <a:t>Juin 2014</a:t>
          </a:r>
        </a:p>
        <a:p>
          <a:pPr marL="57150" lvl="1" indent="-57150" algn="l" defTabSz="400050">
            <a:lnSpc>
              <a:spcPct val="90000"/>
            </a:lnSpc>
            <a:spcBef>
              <a:spcPct val="0"/>
            </a:spcBef>
            <a:spcAft>
              <a:spcPct val="15000"/>
            </a:spcAft>
            <a:buChar char="••"/>
          </a:pPr>
          <a:r>
            <a:rPr lang="fr-CH" sz="900" kern="1200"/>
            <a:t>Kinect pour Windows V2 avec SDK</a:t>
          </a:r>
        </a:p>
        <a:p>
          <a:pPr marL="57150" lvl="1" indent="-57150" algn="l" defTabSz="400050">
            <a:lnSpc>
              <a:spcPct val="90000"/>
            </a:lnSpc>
            <a:spcBef>
              <a:spcPct val="0"/>
            </a:spcBef>
            <a:spcAft>
              <a:spcPct val="15000"/>
            </a:spcAft>
            <a:buChar char="••"/>
          </a:pPr>
          <a:r>
            <a:rPr lang="fr-CH" sz="900" kern="1200"/>
            <a:t>Abandonné en avril 2015</a:t>
          </a:r>
        </a:p>
      </dsp:txBody>
      <dsp:txXfrm>
        <a:off x="3104911" y="1800225"/>
        <a:ext cx="984971" cy="1200150"/>
      </dsp:txXfrm>
    </dsp:sp>
    <dsp:sp modelId="{20151C40-B824-404E-B8B6-16FD043312E3}">
      <dsp:nvSpPr>
        <dsp:cNvPr id="0" name=""/>
        <dsp:cNvSpPr/>
      </dsp:nvSpPr>
      <dsp:spPr>
        <a:xfrm>
          <a:off x="3447378" y="1350168"/>
          <a:ext cx="300037" cy="30003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A2A7855-11C7-49C5-9998-51B3FE317F0F}">
      <dsp:nvSpPr>
        <dsp:cNvPr id="0" name=""/>
        <dsp:cNvSpPr/>
      </dsp:nvSpPr>
      <dsp:spPr>
        <a:xfrm>
          <a:off x="4139131" y="0"/>
          <a:ext cx="984971" cy="12001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b" anchorCtr="1">
          <a:noAutofit/>
        </a:bodyPr>
        <a:lstStyle/>
        <a:p>
          <a:pPr lvl="0" algn="l" defTabSz="533400">
            <a:lnSpc>
              <a:spcPct val="90000"/>
            </a:lnSpc>
            <a:spcBef>
              <a:spcPct val="0"/>
            </a:spcBef>
            <a:spcAft>
              <a:spcPct val="35000"/>
            </a:spcAft>
          </a:pPr>
          <a:r>
            <a:rPr lang="fr-CH" sz="1200" kern="1200"/>
            <a:t>Octobre 2014</a:t>
          </a:r>
        </a:p>
        <a:p>
          <a:pPr marL="57150" lvl="1" indent="-57150" algn="l" defTabSz="400050">
            <a:lnSpc>
              <a:spcPct val="90000"/>
            </a:lnSpc>
            <a:spcBef>
              <a:spcPct val="0"/>
            </a:spcBef>
            <a:spcAft>
              <a:spcPct val="15000"/>
            </a:spcAft>
            <a:buChar char="••"/>
          </a:pPr>
          <a:r>
            <a:rPr lang="fr-CH" sz="900" kern="1200"/>
            <a:t>Adaptateur pour Kinect pour Xbox One</a:t>
          </a:r>
        </a:p>
      </dsp:txBody>
      <dsp:txXfrm>
        <a:off x="4139131" y="0"/>
        <a:ext cx="984971" cy="1200150"/>
      </dsp:txXfrm>
    </dsp:sp>
    <dsp:sp modelId="{3C3C8563-D6E7-4ADA-820E-DEDB321D18DE}">
      <dsp:nvSpPr>
        <dsp:cNvPr id="0" name=""/>
        <dsp:cNvSpPr/>
      </dsp:nvSpPr>
      <dsp:spPr>
        <a:xfrm>
          <a:off x="4481597" y="1350168"/>
          <a:ext cx="300037" cy="30003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335DF1-CF81-43E7-841F-38B1EB6E30BA}">
      <dsp:nvSpPr>
        <dsp:cNvPr id="0" name=""/>
        <dsp:cNvSpPr/>
      </dsp:nvSpPr>
      <dsp:spPr>
        <a:xfrm>
          <a:off x="2686" y="115877"/>
          <a:ext cx="1563737" cy="62549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fr-CH" sz="1200" kern="1200"/>
            <a:t>BodyFrame</a:t>
          </a:r>
        </a:p>
      </dsp:txBody>
      <dsp:txXfrm>
        <a:off x="315433" y="115877"/>
        <a:ext cx="938243" cy="625494"/>
      </dsp:txXfrm>
    </dsp:sp>
    <dsp:sp modelId="{709CCEEF-7013-4F20-8C51-0DD376BD33BE}">
      <dsp:nvSpPr>
        <dsp:cNvPr id="0" name=""/>
        <dsp:cNvSpPr/>
      </dsp:nvSpPr>
      <dsp:spPr>
        <a:xfrm>
          <a:off x="1410049" y="115877"/>
          <a:ext cx="1563737" cy="62549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fr-CH" sz="1200" kern="1200"/>
            <a:t>Body[]</a:t>
          </a:r>
        </a:p>
      </dsp:txBody>
      <dsp:txXfrm>
        <a:off x="1722796" y="115877"/>
        <a:ext cx="938243" cy="625494"/>
      </dsp:txXfrm>
    </dsp:sp>
    <dsp:sp modelId="{DBDFC91E-8078-4C6F-A78F-A07502C458D7}">
      <dsp:nvSpPr>
        <dsp:cNvPr id="0" name=""/>
        <dsp:cNvSpPr/>
      </dsp:nvSpPr>
      <dsp:spPr>
        <a:xfrm>
          <a:off x="2817413" y="115877"/>
          <a:ext cx="1563737" cy="62549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fr-CH" sz="1200" kern="1200"/>
            <a:t>Body du 1er joueur</a:t>
          </a:r>
        </a:p>
      </dsp:txBody>
      <dsp:txXfrm>
        <a:off x="3130160" y="115877"/>
        <a:ext cx="938243" cy="625494"/>
      </dsp:txXfrm>
    </dsp:sp>
    <dsp:sp modelId="{096B94DE-A783-48CC-9966-4B2BB2101584}">
      <dsp:nvSpPr>
        <dsp:cNvPr id="0" name=""/>
        <dsp:cNvSpPr/>
      </dsp:nvSpPr>
      <dsp:spPr>
        <a:xfrm>
          <a:off x="4224776" y="115877"/>
          <a:ext cx="1563737" cy="62549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fr-CH" sz="1200" kern="1200"/>
            <a:t>Etat de la main droite</a:t>
          </a:r>
        </a:p>
      </dsp:txBody>
      <dsp:txXfrm>
        <a:off x="4537523" y="115877"/>
        <a:ext cx="938243" cy="6254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335DF1-CF81-43E7-841F-38B1EB6E30BA}">
      <dsp:nvSpPr>
        <dsp:cNvPr id="0" name=""/>
        <dsp:cNvSpPr/>
      </dsp:nvSpPr>
      <dsp:spPr>
        <a:xfrm>
          <a:off x="2672" y="114983"/>
          <a:ext cx="1555506" cy="62220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fr-CH" sz="1000" kern="1200"/>
            <a:t>VisualGesture</a:t>
          </a:r>
          <a:br>
            <a:rPr lang="fr-CH" sz="1000" kern="1200"/>
          </a:br>
          <a:r>
            <a:rPr lang="fr-CH" sz="1000" kern="1200"/>
            <a:t>BuilderFrame</a:t>
          </a:r>
        </a:p>
      </dsp:txBody>
      <dsp:txXfrm>
        <a:off x="313773" y="114983"/>
        <a:ext cx="933304" cy="622202"/>
      </dsp:txXfrm>
    </dsp:sp>
    <dsp:sp modelId="{709CCEEF-7013-4F20-8C51-0DD376BD33BE}">
      <dsp:nvSpPr>
        <dsp:cNvPr id="0" name=""/>
        <dsp:cNvSpPr/>
      </dsp:nvSpPr>
      <dsp:spPr>
        <a:xfrm>
          <a:off x="1402628" y="114983"/>
          <a:ext cx="1555506" cy="62220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fr-CH" sz="1000" i="1" kern="1200"/>
            <a:t>Discrete</a:t>
          </a:r>
          <a:br>
            <a:rPr lang="fr-CH" sz="1000" i="1" kern="1200"/>
          </a:br>
          <a:r>
            <a:rPr lang="fr-CH" sz="1000" i="1" kern="1200"/>
            <a:t>Gesture</a:t>
          </a:r>
          <a:r>
            <a:rPr lang="fr-CH" sz="1000" kern="1200"/>
            <a:t>[]</a:t>
          </a:r>
        </a:p>
      </dsp:txBody>
      <dsp:txXfrm>
        <a:off x="1713729" y="114983"/>
        <a:ext cx="933304" cy="622202"/>
      </dsp:txXfrm>
    </dsp:sp>
    <dsp:sp modelId="{DBDFC91E-8078-4C6F-A78F-A07502C458D7}">
      <dsp:nvSpPr>
        <dsp:cNvPr id="0" name=""/>
        <dsp:cNvSpPr/>
      </dsp:nvSpPr>
      <dsp:spPr>
        <a:xfrm>
          <a:off x="2802584" y="114983"/>
          <a:ext cx="1555506" cy="62220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fr-CH" sz="1000" kern="1200"/>
            <a:t>Balayement de la main</a:t>
          </a:r>
        </a:p>
      </dsp:txBody>
      <dsp:txXfrm>
        <a:off x="3113685" y="114983"/>
        <a:ext cx="933304" cy="622202"/>
      </dsp:txXfrm>
    </dsp:sp>
    <dsp:sp modelId="{096B94DE-A783-48CC-9966-4B2BB2101584}">
      <dsp:nvSpPr>
        <dsp:cNvPr id="0" name=""/>
        <dsp:cNvSpPr/>
      </dsp:nvSpPr>
      <dsp:spPr>
        <a:xfrm>
          <a:off x="4202540" y="114983"/>
          <a:ext cx="1555506" cy="62220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fr-CH" sz="1000" kern="1200"/>
            <a:t>Détecté pour la première fois?</a:t>
          </a:r>
        </a:p>
      </dsp:txBody>
      <dsp:txXfrm>
        <a:off x="4513641" y="114983"/>
        <a:ext cx="933304" cy="6222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BA1D87-A4E0-4DC7-B9DF-2A3C97F22AAE}">
      <dsp:nvSpPr>
        <dsp:cNvPr id="0" name=""/>
        <dsp:cNvSpPr/>
      </dsp:nvSpPr>
      <dsp:spPr>
        <a:xfrm>
          <a:off x="0" y="0"/>
          <a:ext cx="4572000" cy="704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lvl="0" algn="l" defTabSz="1155700">
            <a:lnSpc>
              <a:spcPct val="90000"/>
            </a:lnSpc>
            <a:spcBef>
              <a:spcPct val="0"/>
            </a:spcBef>
            <a:spcAft>
              <a:spcPct val="35000"/>
            </a:spcAft>
          </a:pPr>
          <a:r>
            <a:rPr lang="fr-CH" sz="2600" kern="1200"/>
            <a:t>KinectSensor</a:t>
          </a:r>
        </a:p>
      </dsp:txBody>
      <dsp:txXfrm>
        <a:off x="20622" y="20622"/>
        <a:ext cx="3752738" cy="662844"/>
      </dsp:txXfrm>
    </dsp:sp>
    <dsp:sp modelId="{E31A017F-6AB4-4BD7-B172-844CDF80A366}">
      <dsp:nvSpPr>
        <dsp:cNvPr id="0" name=""/>
        <dsp:cNvSpPr/>
      </dsp:nvSpPr>
      <dsp:spPr>
        <a:xfrm>
          <a:off x="382905" y="832104"/>
          <a:ext cx="4572000" cy="704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lvl="0" algn="l" defTabSz="1155700">
            <a:lnSpc>
              <a:spcPct val="90000"/>
            </a:lnSpc>
            <a:spcBef>
              <a:spcPct val="0"/>
            </a:spcBef>
            <a:spcAft>
              <a:spcPct val="35000"/>
            </a:spcAft>
          </a:pPr>
          <a:r>
            <a:rPr lang="fr-CH" sz="2600" kern="1200"/>
            <a:t>InfraredFrameSource</a:t>
          </a:r>
        </a:p>
      </dsp:txBody>
      <dsp:txXfrm>
        <a:off x="403527" y="852726"/>
        <a:ext cx="3690193" cy="662844"/>
      </dsp:txXfrm>
    </dsp:sp>
    <dsp:sp modelId="{5DBBFA48-85A3-426B-A7AA-BEC9AEDD7BB5}">
      <dsp:nvSpPr>
        <dsp:cNvPr id="0" name=""/>
        <dsp:cNvSpPr/>
      </dsp:nvSpPr>
      <dsp:spPr>
        <a:xfrm>
          <a:off x="760095" y="1664208"/>
          <a:ext cx="4572000" cy="704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lvl="0" algn="l" defTabSz="1155700">
            <a:lnSpc>
              <a:spcPct val="90000"/>
            </a:lnSpc>
            <a:spcBef>
              <a:spcPct val="0"/>
            </a:spcBef>
            <a:spcAft>
              <a:spcPct val="35000"/>
            </a:spcAft>
          </a:pPr>
          <a:r>
            <a:rPr lang="fr-CH" sz="2600" kern="1200"/>
            <a:t>InfraredFrameReader</a:t>
          </a:r>
        </a:p>
      </dsp:txBody>
      <dsp:txXfrm>
        <a:off x="780717" y="1684830"/>
        <a:ext cx="3695908" cy="662844"/>
      </dsp:txXfrm>
    </dsp:sp>
    <dsp:sp modelId="{45C8DCB8-D564-4662-93E9-7FA29EBE058C}">
      <dsp:nvSpPr>
        <dsp:cNvPr id="0" name=""/>
        <dsp:cNvSpPr/>
      </dsp:nvSpPr>
      <dsp:spPr>
        <a:xfrm>
          <a:off x="1143000" y="2496312"/>
          <a:ext cx="4572000" cy="704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lvl="0" algn="l" defTabSz="1155700">
            <a:lnSpc>
              <a:spcPct val="90000"/>
            </a:lnSpc>
            <a:spcBef>
              <a:spcPct val="0"/>
            </a:spcBef>
            <a:spcAft>
              <a:spcPct val="35000"/>
            </a:spcAft>
          </a:pPr>
          <a:r>
            <a:rPr lang="fr-CH" sz="2600" kern="1200"/>
            <a:t>Event FrameArrived</a:t>
          </a:r>
        </a:p>
      </dsp:txBody>
      <dsp:txXfrm>
        <a:off x="1163622" y="2516934"/>
        <a:ext cx="3690193" cy="662844"/>
      </dsp:txXfrm>
    </dsp:sp>
    <dsp:sp modelId="{EE76AF79-3CDD-471C-978D-C23E8C7710C6}">
      <dsp:nvSpPr>
        <dsp:cNvPr id="0" name=""/>
        <dsp:cNvSpPr/>
      </dsp:nvSpPr>
      <dsp:spPr>
        <a:xfrm>
          <a:off x="4114342" y="539267"/>
          <a:ext cx="457657" cy="457657"/>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endParaRPr lang="fr-CH" sz="2000" kern="1200"/>
        </a:p>
      </dsp:txBody>
      <dsp:txXfrm>
        <a:off x="4217315" y="539267"/>
        <a:ext cx="251711" cy="344387"/>
      </dsp:txXfrm>
    </dsp:sp>
    <dsp:sp modelId="{AAD43A37-281D-411D-9818-F269A59E76C5}">
      <dsp:nvSpPr>
        <dsp:cNvPr id="0" name=""/>
        <dsp:cNvSpPr/>
      </dsp:nvSpPr>
      <dsp:spPr>
        <a:xfrm>
          <a:off x="4497247" y="1371371"/>
          <a:ext cx="457657" cy="457657"/>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endParaRPr lang="fr-CH" sz="2000" kern="1200"/>
        </a:p>
      </dsp:txBody>
      <dsp:txXfrm>
        <a:off x="4600220" y="1371371"/>
        <a:ext cx="251711" cy="344387"/>
      </dsp:txXfrm>
    </dsp:sp>
    <dsp:sp modelId="{66359171-159C-4C11-A8D1-A78EE1016F2B}">
      <dsp:nvSpPr>
        <dsp:cNvPr id="0" name=""/>
        <dsp:cNvSpPr/>
      </dsp:nvSpPr>
      <dsp:spPr>
        <a:xfrm>
          <a:off x="4874437" y="2203475"/>
          <a:ext cx="457657" cy="457657"/>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endParaRPr lang="fr-CH" sz="2000" kern="1200"/>
        </a:p>
      </dsp:txBody>
      <dsp:txXfrm>
        <a:off x="4977410" y="2203475"/>
        <a:ext cx="251711" cy="34438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entury Gothic">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cene3d>
          <a:camera prst="isometricOffAxis1Right">
            <a:rot lat="1080002" lon="20039998" rev="21599989"/>
          </a:camera>
          <a:lightRig rig="threePt" dir="t"/>
        </a:scene3d>
        <a:sp3d/>
      </a:spPr>
      <a:bodyPr rot="0" spcFirstLastPara="0" vert="horz" wrap="square" lIns="69637" tIns="34818" rIns="69637" bIns="34818"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{2C52DB13-72BF-4694-9428-FC6181CB2373}</b:Guid>
    <b:Title>Kinect</b:Title>
    <b:URL>http://fr.wikipedia.org/wiki/Kinect</b:URL>
    <b:InternetSiteTitle>Wikipedia</b:InternetSiteTitle>
    <b:RefOrder>2</b:RefOrder>
  </b:Source>
  <b:Source>
    <b:Tag>IHM</b:Tag>
    <b:SourceType>InternetSite</b:SourceType>
    <b:Guid>{1E73D6C3-BF8B-4B98-A012-07193059BB70}</b:Guid>
    <b:Title>IHM</b:Title>
    <b:InternetSiteTitle>Wikipedia</b:InternetSiteTitle>
    <b:URL>http://fr.wikipedia.org/wiki/Interactions_homme-machine</b:URL>
    <b:RefOrder>3</b:RefOrder>
  </b:Source>
  <b:Source>
    <b:Tag>The</b:Tag>
    <b:SourceType>DocumentFromInternetSite</b:SourceType>
    <b:Guid>{CBFC8E86-265F-41A7-BA8B-F87C15340B97}</b:Guid>
    <b:InternetSiteTitle>The Independant</b:InternetSiteTitle>
    <b:URL>http://www.independent.co.uk/incoming/article8787892.ece/alternates/w460/AN26939219People%20play%20on%20Ki.jpg</b:URL>
    <b:RefOrder>4</b:RefOrder>
  </b:Source>
  <b:Source>
    <b:Tag>Gui</b:Tag>
    <b:SourceType>DocumentFromInternetSite</b:SourceType>
    <b:Guid>{F2D7EB30-5DBF-4EC8-A01F-A91F262778F0}</b:Guid>
    <b:InternetSiteTitle>Guinness World Records</b:InternetSiteTitle>
    <b:URL>http://www.guinnessworldrecords.com/world-records/fastest-selling-gaming-peripheral</b:URL>
    <b:RefOrder>1</b:RefOrder>
  </b:Source>
  <b:Source>
    <b:Tag>Lib</b:Tag>
    <b:SourceType>DocumentFromInternetSite</b:SourceType>
    <b:Guid>{31461A02-4664-4D1D-B581-4D0D8E08E4D6}</b:Guid>
    <b:Title>Libfreenect - Github</b:Title>
    <b:InternetSiteTitle>Github</b:InternetSiteTitle>
    <b:URL>https://github.com/OpenKinect/libfreenect</b:URL>
    <b:RefOrder>5</b:RefOrder>
  </b:Source>
  <b:Source>
    <b:Tag>Wha</b:Tag>
    <b:SourceType>DocumentFromInternetSite</b:SourceType>
    <b:Guid>{C26F5C50-F054-4A3F-A2E2-6B79C65D683E}</b:Guid>
    <b:Title>What is the difference between kinect for windows and kinect for xbox 260</b:Title>
    <b:InternetSiteTitle>kinectingforwindows</b:InternetSiteTitle>
    <b:URL>http://www.kinectingforwindows.com/2012/09/07/what-is-the-difference-between-kinect-for-windows-kinect-for-xbox360/</b:URL>
    <b:RefOrder>6</b:RefOrder>
  </b:Source>
  <b:Source>
    <b:Tag>Kin</b:Tag>
    <b:SourceType>DocumentFromInternetSite</b:SourceType>
    <b:Guid>{232CEE76-A561-4743-953B-524FA3583D77}</b:Guid>
    <b:Title>Kinect for Xbox One</b:Title>
    <b:InternetSiteTitle>wikipedia</b:InternetSiteTitle>
    <b:URL>http://en.wikipedia.org/wiki/Kinect_for_Xbox_One</b:URL>
    <b:RefOrder>7</b:RefOrder>
  </b:Source>
</b:Sources>
</file>

<file path=customXml/itemProps1.xml><?xml version="1.0" encoding="utf-8"?>
<ds:datastoreItem xmlns:ds="http://schemas.openxmlformats.org/officeDocument/2006/customXml" ds:itemID="{F25F3EBC-3153-4A3B-88DF-9DB1E72AF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M-PROJ-ALL01-Rapport.dotx</Template>
  <TotalTime>4748</TotalTime>
  <Pages>56</Pages>
  <Words>11208</Words>
  <Characters>61647</Characters>
  <Application>Microsoft Office Word</Application>
  <DocSecurity>0</DocSecurity>
  <Lines>513</Lines>
  <Paragraphs>145</Paragraphs>
  <ScaleCrop>false</ScaleCrop>
  <HeadingPairs>
    <vt:vector size="2" baseType="variant">
      <vt:variant>
        <vt:lpstr>Titre</vt:lpstr>
      </vt:variant>
      <vt:variant>
        <vt:i4>1</vt:i4>
      </vt:variant>
    </vt:vector>
  </HeadingPairs>
  <TitlesOfParts>
    <vt:vector size="1" baseType="lpstr">
      <vt:lpstr>Ertretewtrew</vt:lpstr>
    </vt:vector>
  </TitlesOfParts>
  <Company>ETML</Company>
  <LinksUpToDate>false</LinksUpToDate>
  <CharactersWithSpaces>72710</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Ertretewtrew</dc:title>
  <dc:subject/>
  <dc:creator>Rémi Jacquemard</dc:creator>
  <cp:keywords/>
  <dc:description/>
  <cp:lastModifiedBy>Rémi Jacquemard</cp:lastModifiedBy>
  <cp:revision>4583</cp:revision>
  <cp:lastPrinted>2015-05-29T13:22:00Z</cp:lastPrinted>
  <dcterms:created xsi:type="dcterms:W3CDTF">2015-05-11T11:18:00Z</dcterms:created>
  <dcterms:modified xsi:type="dcterms:W3CDTF">2015-06-05T11:33:00Z</dcterms:modified>
</cp:coreProperties>
</file>